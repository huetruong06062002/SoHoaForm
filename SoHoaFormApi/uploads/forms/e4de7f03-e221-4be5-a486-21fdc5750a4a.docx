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page" w:horzAnchor="margin" w:tblpX="146" w:tblpY="1088"/>
        <w:tblW w:w="0" w:type="auto"/>
        <w:tblLayout w:type="fixed"/>
        <w:tblLook w:val="0000" w:firstRow="0" w:lastRow="0" w:firstColumn="0" w:lastColumn="0" w:noHBand="0" w:noVBand="0"/>
      </w:tblPr>
      <w:tblGrid>
        <w:gridCol w:w="779"/>
        <w:gridCol w:w="5161"/>
        <w:gridCol w:w="441"/>
        <w:gridCol w:w="441"/>
        <w:gridCol w:w="441"/>
        <w:gridCol w:w="441"/>
        <w:gridCol w:w="441"/>
        <w:gridCol w:w="2943"/>
      </w:tblGrid>
      <w:tr w:rsidR="00F44690" w14:paraId="7B0AE71F" w14:textId="77777777" w:rsidTr="00950144">
        <w:trPr>
          <w:trHeight w:val="450"/>
        </w:trPr>
        <w:tc>
          <w:tcPr>
            <w:tcW w:w="1108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A932B3" w14:textId="77777777" w:rsidR="00241A0A" w:rsidRDefault="00241A0A" w:rsidP="00950144">
            <w:pPr>
              <w:ind w:rightChars="55" w:right="132"/>
              <w:jc w:val="center"/>
              <w:rPr>
                <w:rFonts w:ascii="Arial" w:hAnsi="Arial"/>
                <w:b/>
                <w:sz w:val="32"/>
              </w:rPr>
            </w:pPr>
          </w:p>
        </w:tc>
      </w:tr>
      <w:tr w:rsidR="00F44690" w14:paraId="39E57694" w14:textId="77777777" w:rsidTr="00950144">
        <w:trPr>
          <w:trHeight w:val="300"/>
        </w:trPr>
        <w:tc>
          <w:tcPr>
            <w:tcW w:w="638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19841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4AE988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DB9E3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0E4C7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555952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08404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F44690" w14:paraId="3DA32F11" w14:textId="77777777" w:rsidTr="00950144">
        <w:trPr>
          <w:trHeight w:val="510"/>
        </w:trPr>
        <w:tc>
          <w:tcPr>
            <w:tcW w:w="59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302DF89" w14:textId="77777777" w:rsidR="00791557" w:rsidRDefault="00F44690" w:rsidP="00950144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Announcement maker:   </w:t>
            </w:r>
          </w:p>
          <w:p w14:paraId="10466776" w14:textId="77777777" w:rsidR="00791557" w:rsidRDefault="00791557" w:rsidP="00950144">
            <w:pPr>
              <w:rPr>
                <w:rFonts w:ascii="Arial" w:hAnsi="Arial"/>
                <w:b/>
                <w:sz w:val="22"/>
              </w:rPr>
            </w:pPr>
          </w:p>
          <w:p w14:paraId="77FBC16D" w14:textId="77777777" w:rsidR="00F44690" w:rsidRDefault="00F44690" w:rsidP="00950144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ID card number:</w:t>
            </w:r>
          </w:p>
        </w:tc>
        <w:tc>
          <w:tcPr>
            <w:tcW w:w="4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0386F35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00EFA6D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9AA0DF3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 </w:t>
            </w:r>
          </w:p>
        </w:tc>
        <w:tc>
          <w:tcPr>
            <w:tcW w:w="38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E601C3" w14:textId="77777777" w:rsidR="00F44690" w:rsidRDefault="00F44690" w:rsidP="00950144">
            <w:pPr>
              <w:spacing w:before="240"/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Date:</w:t>
            </w:r>
            <w:r w:rsidR="00F83EF7">
              <w:rPr>
                <w:rFonts w:ascii="Arial" w:hAnsi="Arial"/>
                <w:b/>
                <w:sz w:val="22"/>
              </w:rPr>
              <w:t xml:space="preserve"> </w:t>
            </w:r>
          </w:p>
          <w:p w14:paraId="51DE718D" w14:textId="77777777" w:rsidR="00791557" w:rsidRDefault="00791557" w:rsidP="00950144">
            <w:pPr>
              <w:jc w:val="both"/>
              <w:rPr>
                <w:rFonts w:ascii="Arial" w:hAnsi="Arial"/>
                <w:b/>
                <w:sz w:val="22"/>
              </w:rPr>
            </w:pPr>
          </w:p>
          <w:p w14:paraId="5DB714A6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Signature:</w:t>
            </w:r>
          </w:p>
          <w:p w14:paraId="53A009C2" w14:textId="77777777" w:rsidR="00791557" w:rsidRDefault="00791557" w:rsidP="00950144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</w:tr>
      <w:tr w:rsidR="00F44690" w14:paraId="1C8E8AF7" w14:textId="77777777" w:rsidTr="00950144">
        <w:trPr>
          <w:trHeight w:val="240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385185FA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5161" w:type="dxa"/>
            <w:tcBorders>
              <w:top w:val="nil"/>
              <w:left w:val="nil"/>
              <w:bottom w:val="nil"/>
              <w:right w:val="nil"/>
            </w:tcBorders>
          </w:tcPr>
          <w:p w14:paraId="2A8DA9C1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17B6141A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3F2DEBC2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5FBA41CC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077B2487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1A34F45C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C8F326D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F44690" w14:paraId="7FFFDF89" w14:textId="77777777" w:rsidTr="00950144">
        <w:trPr>
          <w:trHeight w:val="315"/>
        </w:trPr>
        <w:tc>
          <w:tcPr>
            <w:tcW w:w="1108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bottom"/>
          </w:tcPr>
          <w:p w14:paraId="2375F9E1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Evaluation contents &amp; rates</w:t>
            </w:r>
          </w:p>
        </w:tc>
      </w:tr>
      <w:tr w:rsidR="00F44690" w14:paraId="68640B56" w14:textId="77777777" w:rsidTr="00950144">
        <w:trPr>
          <w:trHeight w:val="520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62F90D2" w14:textId="77777777" w:rsidR="00F44690" w:rsidRDefault="00F44690" w:rsidP="00950144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51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9D37A1E" w14:textId="77777777" w:rsidR="00F44690" w:rsidRDefault="00F44690" w:rsidP="00950144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Items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100A2B9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*1</w:t>
            </w:r>
          </w:p>
        </w:tc>
        <w:tc>
          <w:tcPr>
            <w:tcW w:w="4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06F542C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*2</w:t>
            </w:r>
          </w:p>
        </w:tc>
        <w:tc>
          <w:tcPr>
            <w:tcW w:w="4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9FCE1F9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*3</w:t>
            </w:r>
          </w:p>
        </w:tc>
        <w:tc>
          <w:tcPr>
            <w:tcW w:w="4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575BF1A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*4</w:t>
            </w:r>
          </w:p>
        </w:tc>
        <w:tc>
          <w:tcPr>
            <w:tcW w:w="4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130F5AA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*5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4D5935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Details of failure</w:t>
            </w:r>
          </w:p>
        </w:tc>
      </w:tr>
      <w:tr w:rsidR="00F44690" w14:paraId="184400DC" w14:textId="77777777" w:rsidTr="00950144">
        <w:trPr>
          <w:trHeight w:val="23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3CE36" w14:textId="77777777" w:rsidR="00F44690" w:rsidRDefault="00F44690" w:rsidP="00950144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5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DAE401" w14:textId="77777777" w:rsidR="00F44690" w:rsidRDefault="00830E4D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Pronunciation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69D3E8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F32114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48E624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B1BFCE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181BAC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3EA8D85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:rsidR="00E078AE" w14:paraId="2B4B734F" w14:textId="77777777" w:rsidTr="0047050A">
        <w:trPr>
          <w:trHeight w:val="362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03E1ADB9" w14:textId="77777777" w:rsidR="00E078AE" w:rsidRDefault="00E078AE" w:rsidP="00D11B39">
            <w:pPr>
              <w:rPr>
                <w:rFonts w:ascii="Arial" w:hAnsi="Arial"/>
                <w:sz w:val="22"/>
              </w:rPr>
            </w:pPr>
          </w:p>
        </w:tc>
        <w:tc>
          <w:tcPr>
            <w:tcW w:w="516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3D255B9" w14:textId="77777777" w:rsidR="00E078AE" w:rsidRDefault="00E078AE" w:rsidP="00D11B3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Final sound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372F4092" w14:textId="77777777" w:rsidR="00E078AE" w:rsidRDefault="00E078AE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16576A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3.6pt;height:14.95pt" o:ole="">
                  <v:imagedata r:id="rId8" o:title=""/>
                </v:shape>
                <w:control r:id="rId9" w:name="Đối tượng 2" w:shapeid="_x0000_i1026"/>
              </w:objec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ACCFAE1" w14:textId="77777777" w:rsidR="00E078AE" w:rsidRDefault="00E078AE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3290B82E">
                <v:shape id="_x0000_i1028" type="#_x0000_t75" style="width:13.6pt;height:14.95pt" o:ole="">
                  <v:imagedata r:id="rId8" o:title=""/>
                </v:shape>
                <w:control r:id="rId10" w:name="Đối tượng 4" w:shapeid="_x0000_i1028"/>
              </w:objec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4C15B6A" w14:textId="77777777" w:rsidR="00E078AE" w:rsidRDefault="00E078AE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74F69E44">
                <v:shape id="_x0000_i1030" type="#_x0000_t75" style="width:13.6pt;height:14.95pt" o:ole="">
                  <v:imagedata r:id="rId11" o:title=""/>
                </v:shape>
                <w:control r:id="rId12" w:name="Đối tượng 6" w:shapeid="_x0000_i1030"/>
              </w:objec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58DCA488" w14:textId="77777777" w:rsidR="00E078AE" w:rsidRDefault="00E078AE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34228393">
                <v:shape id="_x0000_i1032" type="#_x0000_t75" style="width:13.6pt;height:14.95pt" o:ole="">
                  <v:imagedata r:id="rId8" o:title=""/>
                </v:shape>
                <w:control r:id="rId13" w:name="Đối tượng 8" w:shapeid="_x0000_i1032"/>
              </w:objec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3A0E9FF" w14:textId="77777777" w:rsidR="00E078AE" w:rsidRDefault="00E078AE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2B1E7565">
                <v:shape id="_x0000_i1034" type="#_x0000_t75" style="width:13.6pt;height:14.95pt" o:ole="">
                  <v:imagedata r:id="rId8" o:title=""/>
                </v:shape>
                <w:control r:id="rId14" w:name="Đối tượng 10" w:shapeid="_x0000_i1034"/>
              </w:object>
            </w:r>
          </w:p>
        </w:tc>
        <w:tc>
          <w:tcPr>
            <w:tcW w:w="294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6F3DA763" w14:textId="77777777" w:rsidR="00E078AE" w:rsidRDefault="00E078AE" w:rsidP="00D11B39">
            <w:pPr>
              <w:rPr>
                <w:rFonts w:ascii="Arial" w:hAnsi="Arial"/>
                <w:b/>
                <w:sz w:val="22"/>
              </w:rPr>
            </w:pPr>
          </w:p>
        </w:tc>
      </w:tr>
      <w:tr w:rsidR="00E078AE" w14:paraId="6DA9F650" w14:textId="77777777" w:rsidTr="000029A5">
        <w:trPr>
          <w:trHeight w:val="437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0893585F" w14:textId="77777777" w:rsidR="00E078AE" w:rsidRDefault="00E078AE" w:rsidP="00D11B39">
            <w:pPr>
              <w:rPr>
                <w:rFonts w:ascii="Arial" w:hAnsi="Arial"/>
                <w:sz w:val="22"/>
              </w:rPr>
            </w:pPr>
          </w:p>
        </w:tc>
        <w:tc>
          <w:tcPr>
            <w:tcW w:w="516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7B1F09B" w14:textId="77777777" w:rsidR="00E078AE" w:rsidRDefault="00E078AE" w:rsidP="00D11B3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Word completion/ correction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06837B6" w14:textId="77777777" w:rsidR="00E078AE" w:rsidRDefault="00E078AE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4A8A791C">
                <v:shape id="_x0000_i1036" type="#_x0000_t75" style="width:13.6pt;height:14.95pt" o:ole="">
                  <v:imagedata r:id="rId8" o:title=""/>
                </v:shape>
                <w:control r:id="rId15" w:name="Đối tượng 12" w:shapeid="_x0000_i1036"/>
              </w:objec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592E0CF2" w14:textId="77777777" w:rsidR="00E078AE" w:rsidRDefault="00E078AE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3D5503B5">
                <v:shape id="_x0000_i1038" type="#_x0000_t75" style="width:13.6pt;height:14.95pt" o:ole="">
                  <v:imagedata r:id="rId8" o:title=""/>
                </v:shape>
                <w:control r:id="rId16" w:name="Đối tượng 14" w:shapeid="_x0000_i1038"/>
              </w:objec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56B372DC" w14:textId="77777777" w:rsidR="00E078AE" w:rsidRDefault="00E078AE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017C1D1C">
                <v:shape id="_x0000_i1040" type="#_x0000_t75" style="width:13.6pt;height:14.95pt" o:ole="">
                  <v:imagedata r:id="rId11" o:title=""/>
                </v:shape>
                <w:control r:id="rId17" w:name="Đối tượng 16" w:shapeid="_x0000_i1040"/>
              </w:objec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3D4A3EAF" w14:textId="77777777" w:rsidR="00E078AE" w:rsidRDefault="00E078AE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1175734C">
                <v:shape id="_x0000_i1042" type="#_x0000_t75" style="width:13.6pt;height:14.95pt" o:ole="">
                  <v:imagedata r:id="rId8" o:title=""/>
                </v:shape>
                <w:control r:id="rId18" w:name="Đối tượng 18" w:shapeid="_x0000_i1042"/>
              </w:objec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64539477" w14:textId="77777777" w:rsidR="00E078AE" w:rsidRDefault="00E078AE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61D4DFF5">
                <v:shape id="_x0000_i1044" type="#_x0000_t75" style="width:13.6pt;height:14.95pt" o:ole="">
                  <v:imagedata r:id="rId8" o:title=""/>
                </v:shape>
                <w:control r:id="rId19" w:name="Đối tượng 20" w:shapeid="_x0000_i1044"/>
              </w:object>
            </w:r>
          </w:p>
        </w:tc>
        <w:tc>
          <w:tcPr>
            <w:tcW w:w="294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757391B6" w14:textId="77777777" w:rsidR="00E078AE" w:rsidRDefault="00E078AE" w:rsidP="00D11B39">
            <w:pPr>
              <w:rPr>
                <w:rFonts w:ascii="Arial" w:hAnsi="Arial"/>
                <w:b/>
                <w:sz w:val="22"/>
              </w:rPr>
            </w:pPr>
          </w:p>
        </w:tc>
      </w:tr>
      <w:tr w:rsidR="00D11B39" w14:paraId="545D5974" w14:textId="77777777" w:rsidTr="0047050A">
        <w:trPr>
          <w:trHeight w:val="315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2C5B5D5D" w14:textId="77777777" w:rsidR="00D11B39" w:rsidRDefault="00D11B39" w:rsidP="00D11B39">
            <w:pPr>
              <w:rPr>
                <w:rFonts w:ascii="Arial" w:hAnsi="Arial"/>
                <w:sz w:val="22"/>
              </w:rPr>
            </w:pPr>
          </w:p>
        </w:tc>
        <w:tc>
          <w:tcPr>
            <w:tcW w:w="516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48198DD4" w14:textId="77777777" w:rsidR="00D11B39" w:rsidRDefault="00D11B39" w:rsidP="00D11B3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Pronunciation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762DE14" w14:textId="77777777" w:rsidR="00D11B39" w:rsidRDefault="00D11B39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3EA0ABEF">
                <v:shape id="_x0000_i1046" type="#_x0000_t75" style="width:13.6pt;height:14.95pt" o:ole="">
                  <v:imagedata r:id="rId8" o:title=""/>
                </v:shape>
                <w:control r:id="rId20" w:name="Đối tượng 22" w:shapeid="_x0000_i1046"/>
              </w:objec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46EE537F" w14:textId="77777777" w:rsidR="00D11B39" w:rsidRDefault="00D11B39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34F0BD9A">
                <v:shape id="_x0000_i1048" type="#_x0000_t75" style="width:13.6pt;height:14.95pt" o:ole="">
                  <v:imagedata r:id="rId8" o:title=""/>
                </v:shape>
                <w:control r:id="rId21" w:name="Đối tượng 24" w:shapeid="_x0000_i1048"/>
              </w:objec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40060BC0" w14:textId="77777777" w:rsidR="00D11B39" w:rsidRDefault="00D11B39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12A68541">
                <v:shape id="_x0000_i1050" type="#_x0000_t75" style="width:13.6pt;height:14.95pt" o:ole="">
                  <v:imagedata r:id="rId11" o:title=""/>
                </v:shape>
                <w:control r:id="rId22" w:name="Đối tượng 26" w:shapeid="_x0000_i1050"/>
              </w:objec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42FD8BB5" w14:textId="77777777" w:rsidR="00D11B39" w:rsidRDefault="00D11B39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1952CCF5">
                <v:shape id="_x0000_i1052" type="#_x0000_t75" style="width:13.6pt;height:14.95pt" o:ole="">
                  <v:imagedata r:id="rId8" o:title=""/>
                </v:shape>
                <w:control r:id="rId23" w:name="Đối tượng 28" w:shapeid="_x0000_i1052"/>
              </w:objec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3E5791F" w14:textId="77777777" w:rsidR="00D11B39" w:rsidRDefault="00D11B39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188D8B47">
                <v:shape id="_x0000_i1054" type="#_x0000_t75" style="width:13.6pt;height:14.95pt" o:ole="">
                  <v:imagedata r:id="rId8" o:title=""/>
                </v:shape>
                <w:control r:id="rId24" w:name="Đối tượng 30" w:shapeid="_x0000_i1054"/>
              </w:object>
            </w:r>
          </w:p>
        </w:tc>
        <w:tc>
          <w:tcPr>
            <w:tcW w:w="294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65644FFC" w14:textId="77777777" w:rsidR="00D11B39" w:rsidRDefault="00D11B39" w:rsidP="00D11B39">
            <w:pPr>
              <w:rPr>
                <w:rFonts w:ascii="Arial" w:hAnsi="Arial"/>
                <w:b/>
                <w:sz w:val="22"/>
              </w:rPr>
            </w:pPr>
          </w:p>
        </w:tc>
      </w:tr>
      <w:tr w:rsidR="00F44690" w14:paraId="3A7D8F35" w14:textId="77777777" w:rsidTr="00950144">
        <w:trPr>
          <w:trHeight w:val="287"/>
        </w:trPr>
        <w:tc>
          <w:tcPr>
            <w:tcW w:w="7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D87FE" w14:textId="77777777" w:rsidR="00F44690" w:rsidRDefault="00F44690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2</w:t>
            </w:r>
          </w:p>
        </w:tc>
        <w:tc>
          <w:tcPr>
            <w:tcW w:w="5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6CE5F" w14:textId="77777777" w:rsidR="00F44690" w:rsidRDefault="00F44690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Speed control &amp; Phrasing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780E11" w14:textId="77777777" w:rsidR="00F44690" w:rsidRDefault="00F44690" w:rsidP="00D11B39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C0903F" w14:textId="77777777" w:rsidR="00F44690" w:rsidRDefault="00F44690" w:rsidP="00D11B39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A9434" w14:textId="77777777" w:rsidR="00F44690" w:rsidRDefault="00F44690" w:rsidP="00D11B39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C48E7D" w14:textId="77777777" w:rsidR="00F44690" w:rsidRDefault="00F44690" w:rsidP="00D11B39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9B5E81" w14:textId="77777777" w:rsidR="00F44690" w:rsidRDefault="00F44690" w:rsidP="00D11B39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2852F8A" w14:textId="77777777" w:rsidR="00F44690" w:rsidRDefault="00F44690" w:rsidP="00D11B39">
            <w:pPr>
              <w:rPr>
                <w:rFonts w:ascii="Arial" w:hAnsi="Arial"/>
                <w:b/>
                <w:sz w:val="22"/>
              </w:rPr>
            </w:pPr>
          </w:p>
        </w:tc>
      </w:tr>
      <w:tr w:rsidR="00D11B39" w14:paraId="355F205B" w14:textId="77777777" w:rsidTr="0047050A">
        <w:trPr>
          <w:trHeight w:val="325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7DEBC86E" w14:textId="77777777" w:rsidR="00D11B39" w:rsidRDefault="00D11B39" w:rsidP="00D11B39">
            <w:pPr>
              <w:rPr>
                <w:rFonts w:ascii="Arial" w:hAnsi="Arial"/>
                <w:sz w:val="22"/>
              </w:rPr>
            </w:pPr>
          </w:p>
        </w:tc>
        <w:tc>
          <w:tcPr>
            <w:tcW w:w="516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59751E8B" w14:textId="77777777" w:rsidR="00D11B39" w:rsidRDefault="00D11B39" w:rsidP="00D11B3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Speed control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7D219AA0" w14:textId="77777777" w:rsidR="00D11B39" w:rsidRDefault="00D11B39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0924E615">
                <v:shape id="_x0000_i1056" type="#_x0000_t75" style="width:13.6pt;height:14.95pt" o:ole="">
                  <v:imagedata r:id="rId8" o:title=""/>
                </v:shape>
                <w:control r:id="rId25" w:name="Đối tượng 32" w:shapeid="_x0000_i1056"/>
              </w:objec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D35EE0E" w14:textId="77777777" w:rsidR="00D11B39" w:rsidRDefault="00D11B39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679B6B73">
                <v:shape id="_x0000_i1058" type="#_x0000_t75" style="width:13.6pt;height:14.95pt" o:ole="">
                  <v:imagedata r:id="rId8" o:title=""/>
                </v:shape>
                <w:control r:id="rId26" w:name="Đối tượng 34" w:shapeid="_x0000_i1058"/>
              </w:objec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68FA415C" w14:textId="77777777" w:rsidR="00D11B39" w:rsidRDefault="00D11B39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507600FB">
                <v:shape id="_x0000_i1060" type="#_x0000_t75" style="width:13.6pt;height:14.95pt" o:ole="">
                  <v:imagedata r:id="rId11" o:title=""/>
                </v:shape>
                <w:control r:id="rId27" w:name="Đối tượng 36" w:shapeid="_x0000_i1060"/>
              </w:objec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63AA620D" w14:textId="77777777" w:rsidR="00D11B39" w:rsidRDefault="00D11B39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5A106DBB">
                <v:shape id="_x0000_i1062" type="#_x0000_t75" style="width:13.6pt;height:14.95pt" o:ole="">
                  <v:imagedata r:id="rId8" o:title=""/>
                </v:shape>
                <w:control r:id="rId28" w:name="Đối tượng 38" w:shapeid="_x0000_i1062"/>
              </w:objec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A8081B0" w14:textId="77777777" w:rsidR="00D11B39" w:rsidRDefault="00D11B39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434E82E3">
                <v:shape id="_x0000_i1064" type="#_x0000_t75" style="width:13.6pt;height:14.95pt" o:ole="">
                  <v:imagedata r:id="rId8" o:title=""/>
                </v:shape>
                <w:control r:id="rId29" w:name="Đối tượng 40" w:shapeid="_x0000_i1064"/>
              </w:object>
            </w:r>
          </w:p>
        </w:tc>
        <w:tc>
          <w:tcPr>
            <w:tcW w:w="294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4EFC052B" w14:textId="77777777" w:rsidR="00D11B39" w:rsidRDefault="00D11B39" w:rsidP="00D11B39">
            <w:pPr>
              <w:rPr>
                <w:rFonts w:ascii="Arial" w:hAnsi="Arial"/>
                <w:b/>
                <w:sz w:val="22"/>
              </w:rPr>
            </w:pPr>
          </w:p>
        </w:tc>
      </w:tr>
      <w:tr w:rsidR="00D11B39" w14:paraId="56ACD317" w14:textId="77777777" w:rsidTr="0047050A">
        <w:trPr>
          <w:trHeight w:val="345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1D6925D1" w14:textId="77777777" w:rsidR="00D11B39" w:rsidRDefault="00D11B39" w:rsidP="00D11B39">
            <w:pPr>
              <w:rPr>
                <w:rFonts w:ascii="Arial" w:hAnsi="Arial"/>
                <w:sz w:val="22"/>
              </w:rPr>
            </w:pPr>
          </w:p>
        </w:tc>
        <w:tc>
          <w:tcPr>
            <w:tcW w:w="516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65DC85D6" w14:textId="77777777" w:rsidR="00D11B39" w:rsidRDefault="00D11B39" w:rsidP="00D11B3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Pauses / Phrasing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58074473" w14:textId="77777777" w:rsidR="00D11B39" w:rsidRDefault="00D11B39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36002425">
                <v:shape id="_x0000_i1066" type="#_x0000_t75" style="width:11.55pt;height:14.95pt" o:ole="">
                  <v:imagedata r:id="rId30" o:title=""/>
                </v:shape>
                <w:control r:id="rId31" w:name="Đối tượng 42" w:shapeid="_x0000_i1066"/>
              </w:objec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9D9C439" w14:textId="77777777" w:rsidR="00D11B39" w:rsidRDefault="00D11B39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3E776593">
                <v:shape id="_x0000_i1068" type="#_x0000_t75" style="width:13.6pt;height:14.95pt" o:ole="">
                  <v:imagedata r:id="rId8" o:title=""/>
                </v:shape>
                <w:control r:id="rId32" w:name="Đối tượng 44" w:shapeid="_x0000_i1068"/>
              </w:objec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2498D62" w14:textId="77777777" w:rsidR="00D11B39" w:rsidRDefault="00D11B39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058092D8">
                <v:shape id="_x0000_i1070" type="#_x0000_t75" style="width:13.6pt;height:14.95pt" o:ole="">
                  <v:imagedata r:id="rId11" o:title=""/>
                </v:shape>
                <w:control r:id="rId33" w:name="Đối tượng 46" w:shapeid="_x0000_i1070"/>
              </w:objec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7AC1B7CC" w14:textId="77777777" w:rsidR="00D11B39" w:rsidRDefault="00D11B39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308E2529">
                <v:shape id="_x0000_i1072" type="#_x0000_t75" style="width:13.6pt;height:14.95pt" o:ole="">
                  <v:imagedata r:id="rId8" o:title=""/>
                </v:shape>
                <w:control r:id="rId34" w:name="Đối tượng 48" w:shapeid="_x0000_i1072"/>
              </w:objec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74B50D16" w14:textId="77777777" w:rsidR="00D11B39" w:rsidRDefault="00D11B39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583474AD">
                <v:shape id="_x0000_i1074" type="#_x0000_t75" style="width:13.6pt;height:14.95pt" o:ole="">
                  <v:imagedata r:id="rId8" o:title=""/>
                </v:shape>
                <w:control r:id="rId35" w:name="Đối tượng 50" w:shapeid="_x0000_i1074"/>
              </w:object>
            </w:r>
          </w:p>
        </w:tc>
        <w:tc>
          <w:tcPr>
            <w:tcW w:w="294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60C3E81F" w14:textId="77777777" w:rsidR="00D11B39" w:rsidRDefault="00D11B39" w:rsidP="00D11B39">
            <w:pPr>
              <w:rPr>
                <w:rFonts w:ascii="Arial" w:hAnsi="Arial"/>
                <w:b/>
                <w:sz w:val="22"/>
              </w:rPr>
            </w:pPr>
          </w:p>
        </w:tc>
      </w:tr>
      <w:tr w:rsidR="00B12A1A" w14:paraId="324968D8" w14:textId="77777777" w:rsidTr="00950144">
        <w:trPr>
          <w:trHeight w:val="440"/>
        </w:trPr>
        <w:tc>
          <w:tcPr>
            <w:tcW w:w="7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AED6D" w14:textId="77777777" w:rsidR="00B12A1A" w:rsidRDefault="00B12A1A" w:rsidP="00D11B3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3</w:t>
            </w:r>
          </w:p>
        </w:tc>
        <w:tc>
          <w:tcPr>
            <w:tcW w:w="5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E340CB" w14:textId="77777777" w:rsidR="00B12A1A" w:rsidRDefault="00B12A1A" w:rsidP="00D11B3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Tone &amp; intonation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398F8C" w14:textId="77777777" w:rsidR="00B12A1A" w:rsidRDefault="00B12A1A" w:rsidP="00D11B39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4EBF6" w14:textId="77777777" w:rsidR="00B12A1A" w:rsidRDefault="00B12A1A" w:rsidP="00D11B39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1D311B" w14:textId="77777777" w:rsidR="00B12A1A" w:rsidRDefault="00B12A1A" w:rsidP="00D11B39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F1B2A6" w14:textId="77777777" w:rsidR="00B12A1A" w:rsidRDefault="00B12A1A" w:rsidP="00D11B39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5F5BF9" w14:textId="77777777" w:rsidR="00B12A1A" w:rsidRDefault="00B12A1A" w:rsidP="00D11B39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D585F36" w14:textId="77777777" w:rsidR="00B12A1A" w:rsidRDefault="00B12A1A" w:rsidP="00D11B39">
            <w:pPr>
              <w:rPr>
                <w:rFonts w:ascii="Arial" w:hAnsi="Arial"/>
                <w:b/>
                <w:sz w:val="22"/>
              </w:rPr>
            </w:pPr>
          </w:p>
        </w:tc>
      </w:tr>
      <w:tr w:rsidR="00D11B39" w14:paraId="513A1F06" w14:textId="77777777" w:rsidTr="0047050A">
        <w:trPr>
          <w:trHeight w:val="343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4547F239" w14:textId="77777777" w:rsidR="00D11B39" w:rsidRDefault="00D11B39" w:rsidP="00D11B39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516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742440AE" w14:textId="77777777" w:rsidR="00D11B39" w:rsidRDefault="00D11B39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Volume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DD25A75" w14:textId="77777777" w:rsidR="00D11B39" w:rsidRDefault="00D11B39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6F6D086E">
                <v:shape id="_x0000_i1076" type="#_x0000_t75" style="width:13.6pt;height:14.95pt" o:ole="">
                  <v:imagedata r:id="rId8" o:title=""/>
                </v:shape>
                <w:control r:id="rId36" w:name="Đối tượng 52" w:shapeid="_x0000_i1076"/>
              </w:objec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79E50F18" w14:textId="77777777" w:rsidR="00D11B39" w:rsidRDefault="00D11B39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44E96044">
                <v:shape id="_x0000_i1078" type="#_x0000_t75" style="width:13.6pt;height:14.95pt" o:ole="">
                  <v:imagedata r:id="rId8" o:title=""/>
                </v:shape>
                <w:control r:id="rId37" w:name="Đối tượng 54" w:shapeid="_x0000_i1078"/>
              </w:objec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63810EB1" w14:textId="77777777" w:rsidR="00D11B39" w:rsidRDefault="00D11B39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481EF7BB">
                <v:shape id="_x0000_i1080" type="#_x0000_t75" style="width:13.6pt;height:14.95pt" o:ole="">
                  <v:imagedata r:id="rId11" o:title=""/>
                </v:shape>
                <w:control r:id="rId38" w:name="Đối tượng 56" w:shapeid="_x0000_i1080"/>
              </w:objec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691D899E" w14:textId="77777777" w:rsidR="00D11B39" w:rsidRDefault="00D11B39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67129168">
                <v:shape id="_x0000_i1082" type="#_x0000_t75" style="width:13.6pt;height:14.95pt" o:ole="">
                  <v:imagedata r:id="rId8" o:title=""/>
                </v:shape>
                <w:control r:id="rId39" w:name="Đối tượng 58" w:shapeid="_x0000_i1082"/>
              </w:objec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D357320" w14:textId="77777777" w:rsidR="00D11B39" w:rsidRDefault="00D11B39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4E611FC4">
                <v:shape id="_x0000_i1084" type="#_x0000_t75" style="width:13.6pt;height:14.95pt" o:ole="">
                  <v:imagedata r:id="rId8" o:title=""/>
                </v:shape>
                <w:control r:id="rId40" w:name="Đối tượng 60" w:shapeid="_x0000_i1084"/>
              </w:object>
            </w:r>
          </w:p>
        </w:tc>
        <w:tc>
          <w:tcPr>
            <w:tcW w:w="294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768E6EB5" w14:textId="77777777" w:rsidR="00D11B39" w:rsidRDefault="00D11B39" w:rsidP="00D11B39">
            <w:pPr>
              <w:rPr>
                <w:rFonts w:ascii="Arial" w:hAnsi="Arial"/>
                <w:b/>
                <w:sz w:val="22"/>
              </w:rPr>
            </w:pPr>
          </w:p>
        </w:tc>
      </w:tr>
      <w:tr w:rsidR="00D11B39" w14:paraId="3DAF2AD4" w14:textId="77777777" w:rsidTr="0047050A">
        <w:trPr>
          <w:trHeight w:val="377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3DC4FA07" w14:textId="77777777" w:rsidR="00D11B39" w:rsidRDefault="00D11B39" w:rsidP="00D11B39">
            <w:pPr>
              <w:rPr>
                <w:rFonts w:ascii="Arial" w:hAnsi="Arial"/>
                <w:sz w:val="22"/>
              </w:rPr>
            </w:pPr>
          </w:p>
        </w:tc>
        <w:tc>
          <w:tcPr>
            <w:tcW w:w="516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48B8B802" w14:textId="77777777" w:rsidR="00D11B39" w:rsidRDefault="00D11B39" w:rsidP="00D11B3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Inflection &amp; Emphasis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7177F9EB" w14:textId="77777777" w:rsidR="00D11B39" w:rsidRDefault="00D11B39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7F0C8C00">
                <v:shape id="_x0000_i1086" type="#_x0000_t75" style="width:13.6pt;height:14.95pt" o:ole="">
                  <v:imagedata r:id="rId8" o:title=""/>
                </v:shape>
                <w:control r:id="rId41" w:name="Đối tượng 62" w:shapeid="_x0000_i1086"/>
              </w:objec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2BB9A5E" w14:textId="77777777" w:rsidR="00D11B39" w:rsidRDefault="00D11B39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1F63C820">
                <v:shape id="_x0000_i1088" type="#_x0000_t75" style="width:13.6pt;height:14.95pt" o:ole="">
                  <v:imagedata r:id="rId8" o:title=""/>
                </v:shape>
                <w:control r:id="rId42" w:name="Đối tượng 64" w:shapeid="_x0000_i1088"/>
              </w:objec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21DD481" w14:textId="77777777" w:rsidR="00D11B39" w:rsidRDefault="00D11B39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52012B4C">
                <v:shape id="_x0000_i1090" type="#_x0000_t75" style="width:13.6pt;height:14.95pt" o:ole="">
                  <v:imagedata r:id="rId11" o:title=""/>
                </v:shape>
                <w:control r:id="rId43" w:name="Đối tượng 66" w:shapeid="_x0000_i1090"/>
              </w:objec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D6E0FDD" w14:textId="77777777" w:rsidR="00D11B39" w:rsidRDefault="00D11B39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11E6DAE1">
                <v:shape id="_x0000_i1092" type="#_x0000_t75" style="width:13.6pt;height:14.95pt" o:ole="">
                  <v:imagedata r:id="rId8" o:title=""/>
                </v:shape>
                <w:control r:id="rId44" w:name="Đối tượng 68" w:shapeid="_x0000_i1092"/>
              </w:objec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2635133" w14:textId="77777777" w:rsidR="00D11B39" w:rsidRDefault="00D11B39" w:rsidP="00D11B3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object w:dxaOrig="1440" w:dyaOrig="1440" w14:anchorId="60679C2A">
                <v:shape id="_x0000_i1094" type="#_x0000_t75" style="width:13.6pt;height:14.95pt" o:ole="">
                  <v:imagedata r:id="rId8" o:title=""/>
                </v:shape>
                <w:control r:id="rId45" w:name="Đối tượng 70" w:shapeid="_x0000_i1094"/>
              </w:object>
            </w:r>
          </w:p>
        </w:tc>
        <w:tc>
          <w:tcPr>
            <w:tcW w:w="294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572EE90B" w14:textId="77777777" w:rsidR="00D11B39" w:rsidRDefault="00D11B39" w:rsidP="00D11B39">
            <w:pPr>
              <w:rPr>
                <w:rFonts w:ascii="Arial" w:hAnsi="Arial"/>
                <w:b/>
                <w:sz w:val="22"/>
              </w:rPr>
            </w:pPr>
          </w:p>
        </w:tc>
      </w:tr>
      <w:tr w:rsidR="00B12A1A" w14:paraId="5AE44733" w14:textId="77777777" w:rsidTr="00950144">
        <w:trPr>
          <w:trHeight w:val="170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040AED12" w14:textId="77777777" w:rsidR="00B12A1A" w:rsidRDefault="00B12A1A" w:rsidP="00D11B39">
            <w:pPr>
              <w:rPr>
                <w:rFonts w:ascii="Arial" w:hAnsi="Arial"/>
                <w:sz w:val="22"/>
              </w:rPr>
            </w:pPr>
          </w:p>
        </w:tc>
        <w:tc>
          <w:tcPr>
            <w:tcW w:w="516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32358E27" w14:textId="77777777" w:rsidR="00B12A1A" w:rsidRDefault="00B12A1A" w:rsidP="00D11B39">
            <w:pPr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4B9B3400" w14:textId="77777777" w:rsidR="00B12A1A" w:rsidRDefault="00B12A1A" w:rsidP="00D11B39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C26C8EE" w14:textId="77777777" w:rsidR="00B12A1A" w:rsidRDefault="00B12A1A" w:rsidP="00D11B39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6F71FA4" w14:textId="77777777" w:rsidR="00B12A1A" w:rsidRDefault="00B12A1A" w:rsidP="00D11B39">
            <w:pPr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1858D81" w14:textId="77777777" w:rsidR="00B12A1A" w:rsidRDefault="00B12A1A" w:rsidP="00D11B39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B9246D0" w14:textId="77777777" w:rsidR="00B12A1A" w:rsidRDefault="00B12A1A" w:rsidP="00D11B39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55B34ED6" w14:textId="77777777" w:rsidR="00B12A1A" w:rsidRDefault="00B12A1A" w:rsidP="00D11B39">
            <w:pPr>
              <w:rPr>
                <w:rFonts w:ascii="Arial" w:hAnsi="Arial"/>
                <w:b/>
                <w:sz w:val="22"/>
              </w:rPr>
            </w:pPr>
          </w:p>
        </w:tc>
      </w:tr>
    </w:tbl>
    <w:p w14:paraId="028C591B" w14:textId="77777777" w:rsidR="00F44690" w:rsidRDefault="00F44690"/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0"/>
        <w:gridCol w:w="3838"/>
      </w:tblGrid>
      <w:tr w:rsidR="00F44690" w14:paraId="114FFC06" w14:textId="77777777" w:rsidTr="00950144">
        <w:tc>
          <w:tcPr>
            <w:tcW w:w="1490" w:type="dxa"/>
          </w:tcPr>
          <w:p w14:paraId="5D4311A9" w14:textId="77777777" w:rsidR="00F44690" w:rsidRDefault="00F44690">
            <w:pPr>
              <w:jc w:val="center"/>
              <w:rPr>
                <w:b/>
              </w:rPr>
            </w:pPr>
            <w:r>
              <w:rPr>
                <w:b/>
              </w:rPr>
              <w:t>Score rates</w:t>
            </w:r>
          </w:p>
        </w:tc>
        <w:tc>
          <w:tcPr>
            <w:tcW w:w="3838" w:type="dxa"/>
          </w:tcPr>
          <w:p w14:paraId="71096AB8" w14:textId="77777777" w:rsidR="00F44690" w:rsidRDefault="00F44690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44690" w14:paraId="46C8CB00" w14:textId="77777777" w:rsidTr="00950144">
        <w:tc>
          <w:tcPr>
            <w:tcW w:w="1490" w:type="dxa"/>
          </w:tcPr>
          <w:p w14:paraId="44842A4D" w14:textId="77777777" w:rsidR="00F44690" w:rsidRDefault="00F4469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838" w:type="dxa"/>
          </w:tcPr>
          <w:p w14:paraId="1D57A7B0" w14:textId="77777777" w:rsidR="00F44690" w:rsidRDefault="00F44690">
            <w:pPr>
              <w:jc w:val="both"/>
            </w:pPr>
            <w:r>
              <w:t>Poor</w:t>
            </w:r>
          </w:p>
        </w:tc>
      </w:tr>
      <w:tr w:rsidR="00F44690" w14:paraId="204E65BD" w14:textId="77777777" w:rsidTr="00950144">
        <w:tc>
          <w:tcPr>
            <w:tcW w:w="1490" w:type="dxa"/>
          </w:tcPr>
          <w:p w14:paraId="2020A475" w14:textId="77777777" w:rsidR="00F44690" w:rsidRDefault="00F4469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838" w:type="dxa"/>
          </w:tcPr>
          <w:p w14:paraId="1F51CDBC" w14:textId="77777777" w:rsidR="00F44690" w:rsidRDefault="00F44690">
            <w:pPr>
              <w:jc w:val="both"/>
            </w:pPr>
            <w:r>
              <w:t>Need to improve</w:t>
            </w:r>
          </w:p>
        </w:tc>
      </w:tr>
      <w:tr w:rsidR="00F44690" w14:paraId="5AD3DAB2" w14:textId="77777777" w:rsidTr="00950144">
        <w:tc>
          <w:tcPr>
            <w:tcW w:w="1490" w:type="dxa"/>
          </w:tcPr>
          <w:p w14:paraId="7AA1BF3A" w14:textId="77777777" w:rsidR="00F44690" w:rsidRDefault="00F4469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838" w:type="dxa"/>
          </w:tcPr>
          <w:p w14:paraId="2A31FD6C" w14:textId="77777777" w:rsidR="00F44690" w:rsidRDefault="00F44690">
            <w:pPr>
              <w:jc w:val="both"/>
            </w:pPr>
            <w:r>
              <w:t>Meet the requirement</w:t>
            </w:r>
          </w:p>
        </w:tc>
      </w:tr>
      <w:tr w:rsidR="00F44690" w14:paraId="16170EB6" w14:textId="77777777" w:rsidTr="00950144">
        <w:tc>
          <w:tcPr>
            <w:tcW w:w="1490" w:type="dxa"/>
          </w:tcPr>
          <w:p w14:paraId="0C79BCED" w14:textId="77777777" w:rsidR="00F44690" w:rsidRDefault="00F4469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838" w:type="dxa"/>
          </w:tcPr>
          <w:p w14:paraId="355196E8" w14:textId="77777777" w:rsidR="00F44690" w:rsidRDefault="00F44690">
            <w:pPr>
              <w:jc w:val="both"/>
            </w:pPr>
            <w:r>
              <w:t>Good</w:t>
            </w:r>
          </w:p>
        </w:tc>
      </w:tr>
      <w:tr w:rsidR="00F44690" w14:paraId="25C9EBEA" w14:textId="77777777" w:rsidTr="00950144">
        <w:tc>
          <w:tcPr>
            <w:tcW w:w="1490" w:type="dxa"/>
          </w:tcPr>
          <w:p w14:paraId="0D9C1A16" w14:textId="77777777" w:rsidR="00F44690" w:rsidRDefault="00F4469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838" w:type="dxa"/>
          </w:tcPr>
          <w:p w14:paraId="38A179C9" w14:textId="77777777" w:rsidR="00F44690" w:rsidRDefault="00157394">
            <w:pPr>
              <w:jc w:val="both"/>
            </w:pPr>
            <w:r>
              <w:t>Excellent</w:t>
            </w:r>
          </w:p>
        </w:tc>
      </w:tr>
    </w:tbl>
    <w:p w14:paraId="4E6C25F5" w14:textId="77777777" w:rsidR="00F44690" w:rsidRDefault="00F44690"/>
    <w:tbl>
      <w:tblPr>
        <w:tblW w:w="1126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68"/>
        <w:gridCol w:w="5400"/>
      </w:tblGrid>
      <w:tr w:rsidR="00F44690" w14:paraId="5363099E" w14:textId="77777777" w:rsidTr="00950144">
        <w:trPr>
          <w:trHeight w:val="2150"/>
        </w:trPr>
        <w:tc>
          <w:tcPr>
            <w:tcW w:w="5868" w:type="dxa"/>
          </w:tcPr>
          <w:p w14:paraId="25F8F974" w14:textId="77777777" w:rsidR="00F44690" w:rsidRDefault="00F44690">
            <w:pPr>
              <w:jc w:val="both"/>
            </w:pPr>
            <w:r>
              <w:t xml:space="preserve">Points to be motivated: </w:t>
            </w:r>
          </w:p>
          <w:p w14:paraId="5B869BA0" w14:textId="77777777" w:rsidR="00F44690" w:rsidRDefault="00F44690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560D23B6" w14:textId="77777777" w:rsidR="00F44690" w:rsidRDefault="00F44690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511FEE1C" w14:textId="77777777" w:rsidR="00F44690" w:rsidRDefault="00F44690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50FE7EB7" w14:textId="77777777" w:rsidR="00F44690" w:rsidRDefault="00F44690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4E500474" w14:textId="77777777" w:rsidR="00F44690" w:rsidRDefault="00F44690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6EC7A50A" w14:textId="77777777" w:rsidR="00F44690" w:rsidRDefault="00F44690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7C1354BC" w14:textId="77777777" w:rsidR="00F44690" w:rsidRDefault="00F44690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0CA6A3EA" w14:textId="77777777" w:rsidR="00F44690" w:rsidRDefault="00F44690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</w:tc>
        <w:tc>
          <w:tcPr>
            <w:tcW w:w="5400" w:type="dxa"/>
          </w:tcPr>
          <w:p w14:paraId="6FEB05F9" w14:textId="77777777" w:rsidR="00F44690" w:rsidRDefault="00F44690">
            <w:pPr>
              <w:tabs>
                <w:tab w:val="left" w:pos="5007"/>
              </w:tabs>
              <w:jc w:val="both"/>
            </w:pPr>
            <w:r>
              <w:t>Points need to be improved:</w:t>
            </w:r>
          </w:p>
          <w:p w14:paraId="2651039D" w14:textId="77777777" w:rsidR="00F44690" w:rsidRDefault="00F44690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0D047614" w14:textId="77777777" w:rsidR="00F44690" w:rsidRDefault="00F44690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7F32A126" w14:textId="77777777" w:rsidR="00F44690" w:rsidRDefault="00F44690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545D1E5F" w14:textId="77777777" w:rsidR="00F44690" w:rsidRDefault="00F44690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13630E30" w14:textId="77777777" w:rsidR="00F44690" w:rsidRDefault="00F44690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5A23FB96" w14:textId="77777777" w:rsidR="00F44690" w:rsidRDefault="00F44690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31779384" w14:textId="77777777" w:rsidR="00F44690" w:rsidRDefault="00F44690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</w:tc>
      </w:tr>
    </w:tbl>
    <w:p w14:paraId="1974C3FF" w14:textId="77777777" w:rsidR="00830E4D" w:rsidRDefault="00830E4D">
      <w:pPr>
        <w:ind w:firstLine="720"/>
        <w:jc w:val="both"/>
        <w:rPr>
          <w:b/>
          <w:i/>
        </w:rPr>
      </w:pPr>
    </w:p>
    <w:p w14:paraId="2F8FE00F" w14:textId="77777777" w:rsidR="00F44690" w:rsidRDefault="00F44690">
      <w:pPr>
        <w:ind w:firstLine="720"/>
        <w:jc w:val="both"/>
        <w:rPr>
          <w:i/>
        </w:rPr>
      </w:pPr>
      <w:r>
        <w:rPr>
          <w:b/>
          <w:i/>
        </w:rPr>
        <w:t>Final result</w:t>
      </w:r>
      <w:r>
        <w:t>:</w:t>
      </w:r>
      <w:r>
        <w:tab/>
      </w:r>
      <w:r w:rsidR="00942861">
        <w:object w:dxaOrig="1440" w:dyaOrig="1440" w14:anchorId="01DEDA78">
          <v:shape id="_x0000_i1096" type="#_x0000_t75" style="width:1in;height:18.35pt" o:ole="">
            <v:imagedata r:id="rId46" o:title=""/>
          </v:shape>
          <w:control r:id="rId47" w:name="Đối tượng 72" w:shapeid="_x0000_i1096"/>
        </w:object>
      </w:r>
    </w:p>
    <w:p w14:paraId="3D9371CC" w14:textId="77777777" w:rsidR="00830E4D" w:rsidRDefault="00830E4D">
      <w:pPr>
        <w:ind w:firstLine="720"/>
        <w:jc w:val="both"/>
      </w:pPr>
    </w:p>
    <w:tbl>
      <w:tblPr>
        <w:tblW w:w="1126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68"/>
      </w:tblGrid>
      <w:tr w:rsidR="00F44690" w14:paraId="1E4F73DF" w14:textId="77777777" w:rsidTr="00950144">
        <w:tc>
          <w:tcPr>
            <w:tcW w:w="11268" w:type="dxa"/>
          </w:tcPr>
          <w:p w14:paraId="5C816A7C" w14:textId="77777777" w:rsidR="00F44690" w:rsidRDefault="00F44690">
            <w:pPr>
              <w:jc w:val="both"/>
              <w:rPr>
                <w:b/>
              </w:rPr>
            </w:pPr>
          </w:p>
          <w:p w14:paraId="6BDF0CE8" w14:textId="77777777" w:rsidR="00F44690" w:rsidRDefault="00F44690">
            <w:pPr>
              <w:jc w:val="both"/>
              <w:rPr>
                <w:b/>
              </w:rPr>
            </w:pPr>
            <w:r>
              <w:rPr>
                <w:b/>
              </w:rPr>
              <w:t>Trainer:</w:t>
            </w:r>
            <w:r>
              <w:rPr>
                <w:b/>
              </w:rPr>
              <w:tab/>
            </w:r>
            <w:r w:rsidR="00830C5B">
              <w:rPr>
                <w:b/>
              </w:rPr>
              <w:t xml:space="preserve">              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>Signature: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791557">
              <w:rPr>
                <w:b/>
              </w:rPr>
              <w:t xml:space="preserve">   </w:t>
            </w:r>
            <w:r>
              <w:rPr>
                <w:b/>
              </w:rPr>
              <w:t>Date:</w:t>
            </w:r>
            <w:r w:rsidR="00F83EF7">
              <w:rPr>
                <w:b/>
              </w:rPr>
              <w:t xml:space="preserve"> </w:t>
            </w:r>
          </w:p>
          <w:p w14:paraId="66FF15C4" w14:textId="77777777" w:rsidR="00F44690" w:rsidRDefault="00F44690">
            <w:pPr>
              <w:jc w:val="both"/>
              <w:rPr>
                <w:b/>
              </w:rPr>
            </w:pPr>
          </w:p>
          <w:p w14:paraId="62F2F936" w14:textId="77777777" w:rsidR="00791557" w:rsidRDefault="00791557">
            <w:pPr>
              <w:jc w:val="both"/>
              <w:rPr>
                <w:b/>
              </w:rPr>
            </w:pPr>
          </w:p>
        </w:tc>
      </w:tr>
    </w:tbl>
    <w:p w14:paraId="691CF106" w14:textId="77777777" w:rsidR="00F44690" w:rsidRDefault="00F44690" w:rsidP="00830E4D"/>
    <w:sectPr w:rsidR="00F44690" w:rsidSect="003C2AC9">
      <w:headerReference w:type="default" r:id="rId48"/>
      <w:footerReference w:type="default" r:id="rId49"/>
      <w:pgSz w:w="11907" w:h="16839" w:code="9"/>
      <w:pgMar w:top="-3120" w:right="288" w:bottom="990" w:left="288" w:header="432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085AD" w14:textId="77777777" w:rsidR="001E3494" w:rsidRDefault="001E3494">
      <w:r>
        <w:separator/>
      </w:r>
    </w:p>
  </w:endnote>
  <w:endnote w:type="continuationSeparator" w:id="0">
    <w:p w14:paraId="75096857" w14:textId="77777777" w:rsidR="001E3494" w:rsidRDefault="001E3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833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2BAC50" w14:textId="77777777" w:rsidR="00576BF1" w:rsidRDefault="00576BF1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>/1</w:t>
        </w:r>
      </w:p>
    </w:sdtContent>
  </w:sdt>
  <w:p w14:paraId="507E3F1F" w14:textId="77777777" w:rsidR="00576BF1" w:rsidRDefault="00576BF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9E889" w14:textId="77777777" w:rsidR="001E3494" w:rsidRDefault="001E3494">
      <w:r>
        <w:separator/>
      </w:r>
    </w:p>
  </w:footnote>
  <w:footnote w:type="continuationSeparator" w:id="0">
    <w:p w14:paraId="705986CA" w14:textId="77777777" w:rsidR="001E3494" w:rsidRDefault="001E3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99B30" w14:textId="77777777" w:rsidR="00830C5B" w:rsidRPr="00830E4D" w:rsidRDefault="00CF6A37" w:rsidP="00830C5B">
    <w:pPr>
      <w:pStyle w:val="utrang"/>
      <w:tabs>
        <w:tab w:val="right" w:pos="10350"/>
        <w:tab w:val="right" w:pos="10917"/>
      </w:tabs>
      <w:ind w:left="284" w:right="414"/>
      <w:contextualSpacing/>
      <w:rPr>
        <w:rFonts w:ascii="Calibri" w:hAnsi="Calibri"/>
        <w:noProof/>
        <w:sz w:val="22"/>
        <w:szCs w:val="22"/>
      </w:rPr>
    </w:pPr>
    <w:r>
      <w:rPr>
        <w:rFonts w:ascii="Calibri" w:hAnsi="Calibri"/>
        <w:noProof/>
        <w:sz w:val="22"/>
        <w:szCs w:val="22"/>
      </w:rPr>
      <w:t xml:space="preserve">    </w:t>
    </w:r>
  </w:p>
  <w:tbl>
    <w:tblPr>
      <w:tblStyle w:val="LiBang"/>
      <w:tblW w:w="0" w:type="auto"/>
      <w:tblInd w:w="137" w:type="dxa"/>
      <w:tblLook w:val="04A0" w:firstRow="1" w:lastRow="0" w:firstColumn="1" w:lastColumn="0" w:noHBand="0" w:noVBand="1"/>
    </w:tblPr>
    <w:tblGrid>
      <w:gridCol w:w="2383"/>
      <w:gridCol w:w="6605"/>
      <w:gridCol w:w="2069"/>
    </w:tblGrid>
    <w:tr w:rsidR="00830C5B" w:rsidRPr="00643484" w14:paraId="229D17FC" w14:textId="77777777" w:rsidTr="00950144">
      <w:tc>
        <w:tcPr>
          <w:tcW w:w="2383" w:type="dxa"/>
        </w:tcPr>
        <w:p w14:paraId="5163654A" w14:textId="77777777" w:rsidR="00830C5B" w:rsidRPr="00643484" w:rsidRDefault="00830C5B" w:rsidP="002E6C23">
          <w:pPr>
            <w:pStyle w:val="utrang"/>
            <w:tabs>
              <w:tab w:val="right" w:pos="10350"/>
              <w:tab w:val="right" w:pos="10917"/>
            </w:tabs>
            <w:contextualSpacing/>
            <w:rPr>
              <w:rFonts w:ascii="Calibri" w:hAnsi="Calibri"/>
              <w:bCs/>
              <w:noProof/>
              <w:sz w:val="22"/>
              <w:szCs w:val="22"/>
            </w:rPr>
          </w:pPr>
          <w:r w:rsidRPr="00830C5B">
            <w:rPr>
              <w:rFonts w:ascii="Calibri" w:hAnsi="Calibri"/>
              <w:noProof/>
              <w:sz w:val="22"/>
              <w:szCs w:val="22"/>
            </w:rPr>
            <w:drawing>
              <wp:inline distT="0" distB="0" distL="0" distR="0" wp14:anchorId="5B1B9C95" wp14:editId="4D52D4DF">
                <wp:extent cx="1285875" cy="476250"/>
                <wp:effectExtent l="0" t="0" r="0" b="0"/>
                <wp:docPr id="1636767676" name="Picture 1636767676" descr="Description: VietJetAi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Description: VietJetAi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58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830C5B">
            <w:rPr>
              <w:rFonts w:ascii="Calibri" w:hAnsi="Calibri"/>
              <w:noProof/>
              <w:sz w:val="22"/>
              <w:szCs w:val="22"/>
            </w:rPr>
            <w:t xml:space="preserve">                                                                                                                                      </w:t>
          </w:r>
        </w:p>
      </w:tc>
      <w:tc>
        <w:tcPr>
          <w:tcW w:w="6605" w:type="dxa"/>
          <w:vAlign w:val="center"/>
        </w:tcPr>
        <w:p w14:paraId="6D31B474" w14:textId="77777777" w:rsidR="00830C5B" w:rsidRPr="00830C5B" w:rsidRDefault="00830C5B" w:rsidP="00830C5B">
          <w:pPr>
            <w:ind w:rightChars="55" w:right="132"/>
            <w:jc w:val="center"/>
            <w:rPr>
              <w:rFonts w:ascii="Arial" w:hAnsi="Arial"/>
              <w:b/>
              <w:sz w:val="32"/>
            </w:rPr>
          </w:pPr>
          <w:r>
            <w:rPr>
              <w:rFonts w:ascii="Arial" w:hAnsi="Arial"/>
              <w:b/>
              <w:sz w:val="32"/>
            </w:rPr>
            <w:t>ANNOUNCEMENT ASSESSMENT FORM</w:t>
          </w:r>
        </w:p>
      </w:tc>
      <w:tc>
        <w:tcPr>
          <w:tcW w:w="2069" w:type="dxa"/>
        </w:tcPr>
        <w:p w14:paraId="26E4A78D" w14:textId="77777777" w:rsidR="00830C5B" w:rsidRDefault="00830C5B" w:rsidP="002E6C23">
          <w:pPr>
            <w:pStyle w:val="utrang"/>
            <w:tabs>
              <w:tab w:val="right" w:pos="10350"/>
              <w:tab w:val="right" w:pos="10917"/>
            </w:tabs>
            <w:contextualSpacing/>
            <w:rPr>
              <w:rFonts w:ascii="Calibri" w:hAnsi="Calibri"/>
              <w:noProof/>
              <w:sz w:val="22"/>
              <w:szCs w:val="22"/>
            </w:rPr>
          </w:pPr>
          <w:r>
            <w:rPr>
              <w:rFonts w:ascii="Calibri" w:hAnsi="Calibri"/>
              <w:noProof/>
              <w:sz w:val="22"/>
              <w:szCs w:val="22"/>
            </w:rPr>
            <w:t>VTC-VJAA-IF-013</w:t>
          </w:r>
        </w:p>
        <w:p w14:paraId="2CFC84CC" w14:textId="77777777" w:rsidR="00830C5B" w:rsidRDefault="00830C5B" w:rsidP="002E6C23">
          <w:pPr>
            <w:pStyle w:val="utrang"/>
            <w:tabs>
              <w:tab w:val="right" w:pos="10350"/>
              <w:tab w:val="right" w:pos="10917"/>
            </w:tabs>
            <w:contextualSpacing/>
            <w:rPr>
              <w:rFonts w:ascii="Calibri" w:hAnsi="Calibri"/>
              <w:noProof/>
              <w:sz w:val="22"/>
              <w:szCs w:val="22"/>
            </w:rPr>
          </w:pPr>
          <w:r>
            <w:rPr>
              <w:rFonts w:ascii="Calibri" w:hAnsi="Calibri"/>
              <w:noProof/>
              <w:sz w:val="22"/>
              <w:szCs w:val="22"/>
            </w:rPr>
            <w:t>Iss0</w:t>
          </w:r>
          <w:r w:rsidR="00576BF1">
            <w:rPr>
              <w:rFonts w:ascii="Calibri" w:hAnsi="Calibri"/>
              <w:noProof/>
              <w:sz w:val="22"/>
              <w:szCs w:val="22"/>
            </w:rPr>
            <w:t>3</w:t>
          </w:r>
          <w:r>
            <w:rPr>
              <w:rFonts w:ascii="Calibri" w:hAnsi="Calibri"/>
              <w:noProof/>
              <w:sz w:val="22"/>
              <w:szCs w:val="22"/>
            </w:rPr>
            <w:t>/ Rev00</w:t>
          </w:r>
        </w:p>
        <w:p w14:paraId="6E7F3EE7" w14:textId="77777777" w:rsidR="00830C5B" w:rsidRPr="00830C5B" w:rsidRDefault="00830C5B" w:rsidP="002E6C23">
          <w:pPr>
            <w:pStyle w:val="utrang"/>
            <w:tabs>
              <w:tab w:val="right" w:pos="10350"/>
              <w:tab w:val="right" w:pos="10917"/>
            </w:tabs>
            <w:contextualSpacing/>
            <w:rPr>
              <w:rFonts w:ascii="Calibri" w:hAnsi="Calibri"/>
              <w:noProof/>
              <w:sz w:val="22"/>
              <w:szCs w:val="22"/>
            </w:rPr>
          </w:pPr>
          <w:r>
            <w:rPr>
              <w:rFonts w:ascii="Calibri" w:hAnsi="Calibri"/>
              <w:noProof/>
              <w:sz w:val="22"/>
              <w:szCs w:val="22"/>
            </w:rPr>
            <w:t>15/09/2023</w:t>
          </w:r>
        </w:p>
      </w:tc>
    </w:tr>
  </w:tbl>
  <w:p w14:paraId="7FADDFF5" w14:textId="77777777" w:rsidR="00791557" w:rsidRDefault="00791557"/>
  <w:p w14:paraId="4C75A9CC" w14:textId="77777777" w:rsidR="00791557" w:rsidRDefault="00791557"/>
  <w:p w14:paraId="58FFD13F" w14:textId="77777777" w:rsidR="00791557" w:rsidRDefault="00791557"/>
  <w:p w14:paraId="690B4B6E" w14:textId="77777777" w:rsidR="00791557" w:rsidRDefault="00791557"/>
  <w:p w14:paraId="7159AA3A" w14:textId="77777777" w:rsidR="00791557" w:rsidRDefault="00791557"/>
  <w:p w14:paraId="17E46929" w14:textId="77777777" w:rsidR="00791557" w:rsidRDefault="00791557"/>
  <w:p w14:paraId="30A30790" w14:textId="77777777" w:rsidR="00791557" w:rsidRDefault="00791557"/>
  <w:p w14:paraId="7965E598" w14:textId="77777777" w:rsidR="00791557" w:rsidRDefault="00791557"/>
  <w:p w14:paraId="5525E098" w14:textId="77777777" w:rsidR="00791557" w:rsidRDefault="0079155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formsDesign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7E"/>
    <w:rsid w:val="0000066A"/>
    <w:rsid w:val="000029A5"/>
    <w:rsid w:val="000275E4"/>
    <w:rsid w:val="00032467"/>
    <w:rsid w:val="000344AB"/>
    <w:rsid w:val="000457DC"/>
    <w:rsid w:val="00056263"/>
    <w:rsid w:val="00062C91"/>
    <w:rsid w:val="00077E94"/>
    <w:rsid w:val="00094AEC"/>
    <w:rsid w:val="000C422A"/>
    <w:rsid w:val="001479F1"/>
    <w:rsid w:val="00157394"/>
    <w:rsid w:val="00160FFC"/>
    <w:rsid w:val="00172240"/>
    <w:rsid w:val="00172A27"/>
    <w:rsid w:val="00184973"/>
    <w:rsid w:val="00194875"/>
    <w:rsid w:val="001C6587"/>
    <w:rsid w:val="001E261F"/>
    <w:rsid w:val="001E3494"/>
    <w:rsid w:val="00224C74"/>
    <w:rsid w:val="00237DE6"/>
    <w:rsid w:val="00241A0A"/>
    <w:rsid w:val="00242479"/>
    <w:rsid w:val="00262796"/>
    <w:rsid w:val="0029523F"/>
    <w:rsid w:val="002C50E9"/>
    <w:rsid w:val="003057A4"/>
    <w:rsid w:val="00312AD5"/>
    <w:rsid w:val="003233A3"/>
    <w:rsid w:val="00324C7E"/>
    <w:rsid w:val="003610E9"/>
    <w:rsid w:val="003754E5"/>
    <w:rsid w:val="003937BD"/>
    <w:rsid w:val="003C2AC9"/>
    <w:rsid w:val="0040582D"/>
    <w:rsid w:val="00411A42"/>
    <w:rsid w:val="004166DF"/>
    <w:rsid w:val="00417CD5"/>
    <w:rsid w:val="004312ED"/>
    <w:rsid w:val="00453577"/>
    <w:rsid w:val="0046034A"/>
    <w:rsid w:val="0047050A"/>
    <w:rsid w:val="004814F5"/>
    <w:rsid w:val="00487B12"/>
    <w:rsid w:val="004A7463"/>
    <w:rsid w:val="004C0976"/>
    <w:rsid w:val="004E355C"/>
    <w:rsid w:val="004F2CE8"/>
    <w:rsid w:val="004F6703"/>
    <w:rsid w:val="004F7115"/>
    <w:rsid w:val="00501E50"/>
    <w:rsid w:val="005213C0"/>
    <w:rsid w:val="00534BD3"/>
    <w:rsid w:val="00574E6B"/>
    <w:rsid w:val="00576BF1"/>
    <w:rsid w:val="005A42C1"/>
    <w:rsid w:val="005B1E5E"/>
    <w:rsid w:val="005B3D6A"/>
    <w:rsid w:val="005C7500"/>
    <w:rsid w:val="005F5BCE"/>
    <w:rsid w:val="00643484"/>
    <w:rsid w:val="0068376F"/>
    <w:rsid w:val="006B1318"/>
    <w:rsid w:val="006E3B18"/>
    <w:rsid w:val="006E745B"/>
    <w:rsid w:val="006F2AA9"/>
    <w:rsid w:val="006F347C"/>
    <w:rsid w:val="00712A79"/>
    <w:rsid w:val="0073235F"/>
    <w:rsid w:val="00734D39"/>
    <w:rsid w:val="00791557"/>
    <w:rsid w:val="00814A20"/>
    <w:rsid w:val="00827A69"/>
    <w:rsid w:val="00830C5B"/>
    <w:rsid w:val="00830E4D"/>
    <w:rsid w:val="008A1839"/>
    <w:rsid w:val="008A41AC"/>
    <w:rsid w:val="008A590A"/>
    <w:rsid w:val="008F5961"/>
    <w:rsid w:val="009302A5"/>
    <w:rsid w:val="00942861"/>
    <w:rsid w:val="00950144"/>
    <w:rsid w:val="00973D5D"/>
    <w:rsid w:val="00986C55"/>
    <w:rsid w:val="00990ABB"/>
    <w:rsid w:val="009925B2"/>
    <w:rsid w:val="009A2836"/>
    <w:rsid w:val="009D50BE"/>
    <w:rsid w:val="00A31D89"/>
    <w:rsid w:val="00A94D51"/>
    <w:rsid w:val="00AA6BAD"/>
    <w:rsid w:val="00AC1E4D"/>
    <w:rsid w:val="00AD30AF"/>
    <w:rsid w:val="00B00567"/>
    <w:rsid w:val="00B12A1A"/>
    <w:rsid w:val="00B5153D"/>
    <w:rsid w:val="00B627AC"/>
    <w:rsid w:val="00B72B3B"/>
    <w:rsid w:val="00B76F74"/>
    <w:rsid w:val="00B82426"/>
    <w:rsid w:val="00B91BD7"/>
    <w:rsid w:val="00BA38C7"/>
    <w:rsid w:val="00BD71ED"/>
    <w:rsid w:val="00C04631"/>
    <w:rsid w:val="00C416C0"/>
    <w:rsid w:val="00C92C4D"/>
    <w:rsid w:val="00CF6A37"/>
    <w:rsid w:val="00D04B73"/>
    <w:rsid w:val="00D11B39"/>
    <w:rsid w:val="00D53CC6"/>
    <w:rsid w:val="00DD497E"/>
    <w:rsid w:val="00E078AE"/>
    <w:rsid w:val="00E37EBB"/>
    <w:rsid w:val="00E725C1"/>
    <w:rsid w:val="00E77333"/>
    <w:rsid w:val="00E8487C"/>
    <w:rsid w:val="00F13781"/>
    <w:rsid w:val="00F44690"/>
    <w:rsid w:val="00F46FA8"/>
    <w:rsid w:val="00F56F7D"/>
    <w:rsid w:val="00F83EF7"/>
    <w:rsid w:val="00F9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21A807"/>
  <w15:chartTrackingRefBased/>
  <w15:docId w15:val="{357A3D57-2BB6-4CC2-AC54-7AC6AEA8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sz w:val="24"/>
      <w:lang w:eastAsia="en-US"/>
    </w:rPr>
  </w:style>
  <w:style w:type="paragraph" w:styleId="u5">
    <w:name w:val="heading 5"/>
    <w:basedOn w:val="Binhthng"/>
    <w:next w:val="Binhthng"/>
    <w:qFormat/>
    <w:pPr>
      <w:keepNext/>
      <w:tabs>
        <w:tab w:val="left" w:pos="510"/>
        <w:tab w:val="left" w:pos="907"/>
        <w:tab w:val="left" w:pos="1304"/>
      </w:tabs>
      <w:suppressAutoHyphens/>
      <w:outlineLvl w:val="4"/>
    </w:pPr>
    <w:rPr>
      <w:rFonts w:ascii="Arial" w:hAnsi="Arial"/>
      <w:b/>
      <w:spacing w:val="-2"/>
      <w:sz w:val="20"/>
      <w:lang w:val="en-GB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link w:val="ChntrangChar"/>
    <w:uiPriority w:val="99"/>
    <w:unhideWhenUsed/>
    <w:rsid w:val="00830E4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ChntrangChar">
    <w:name w:val="Chân trang Char"/>
    <w:link w:val="Chntrang"/>
    <w:uiPriority w:val="99"/>
    <w:rsid w:val="00830E4D"/>
    <w:rPr>
      <w:sz w:val="24"/>
    </w:rPr>
  </w:style>
  <w:style w:type="table" w:styleId="LiBang">
    <w:name w:val="Table Grid"/>
    <w:basedOn w:val="BangThngthng"/>
    <w:uiPriority w:val="59"/>
    <w:rsid w:val="00830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4814F5"/>
    <w:rPr>
      <w:color w:val="666666"/>
    </w:rPr>
  </w:style>
  <w:style w:type="paragraph" w:styleId="inh-zcuaBiumu">
    <w:name w:val="HTML Top of Form"/>
    <w:basedOn w:val="Binhthng"/>
    <w:next w:val="Binhthng"/>
    <w:link w:val="inh-zcuaBiumuChar"/>
    <w:hidden/>
    <w:uiPriority w:val="99"/>
    <w:semiHidden/>
    <w:unhideWhenUsed/>
    <w:rsid w:val="00973D5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inh-zcuaBiumuChar">
    <w:name w:val="Đỉnh-z của Biểu mẫu Char"/>
    <w:basedOn w:val="Phngmcinhcuaoanvn"/>
    <w:link w:val="inh-zcuaBiumu"/>
    <w:uiPriority w:val="99"/>
    <w:semiHidden/>
    <w:rsid w:val="00973D5D"/>
    <w:rPr>
      <w:rFonts w:ascii="Arial" w:hAnsi="Arial" w:cs="Arial"/>
      <w:vanish/>
      <w:sz w:val="16"/>
      <w:szCs w:val="16"/>
      <w:lang w:eastAsia="en-US"/>
    </w:rPr>
  </w:style>
  <w:style w:type="paragraph" w:styleId="ay-zcuaBiumu">
    <w:name w:val="HTML Bottom of Form"/>
    <w:basedOn w:val="Binhthng"/>
    <w:next w:val="Binhthng"/>
    <w:link w:val="ay-zcuaBiumuChar"/>
    <w:hidden/>
    <w:uiPriority w:val="99"/>
    <w:semiHidden/>
    <w:unhideWhenUsed/>
    <w:rsid w:val="00973D5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ay-zcuaBiumuChar">
    <w:name w:val="Đáy-z của Biểu mẫu Char"/>
    <w:basedOn w:val="Phngmcinhcuaoanvn"/>
    <w:link w:val="ay-zcuaBiumu"/>
    <w:uiPriority w:val="99"/>
    <w:semiHidden/>
    <w:rsid w:val="00973D5D"/>
    <w:rPr>
      <w:rFonts w:ascii="Arial" w:hAnsi="Arial" w:cs="Arial"/>
      <w:vanish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29.xml"/><Relationship Id="rId21" Type="http://schemas.openxmlformats.org/officeDocument/2006/relationships/control" Target="activeX/activeX12.xml"/><Relationship Id="rId34" Type="http://schemas.openxmlformats.org/officeDocument/2006/relationships/control" Target="activeX/activeX24.xml"/><Relationship Id="rId42" Type="http://schemas.openxmlformats.org/officeDocument/2006/relationships/control" Target="activeX/activeX32.xml"/><Relationship Id="rId47" Type="http://schemas.openxmlformats.org/officeDocument/2006/relationships/control" Target="activeX/activeX36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7.xml"/><Relationship Id="rId29" Type="http://schemas.openxmlformats.org/officeDocument/2006/relationships/control" Target="activeX/activeX20.xml"/><Relationship Id="rId11" Type="http://schemas.openxmlformats.org/officeDocument/2006/relationships/image" Target="media/image2.wmf"/><Relationship Id="rId24" Type="http://schemas.openxmlformats.org/officeDocument/2006/relationships/control" Target="activeX/activeX15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6.xml"/><Relationship Id="rId49" Type="http://schemas.openxmlformats.org/officeDocument/2006/relationships/footer" Target="footer1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31" Type="http://schemas.openxmlformats.org/officeDocument/2006/relationships/control" Target="activeX/activeX21.xml"/><Relationship Id="rId44" Type="http://schemas.openxmlformats.org/officeDocument/2006/relationships/control" Target="activeX/activeX34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image" Target="media/image3.wmf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image" Target="media/image4.wmf"/><Relationship Id="rId20" Type="http://schemas.openxmlformats.org/officeDocument/2006/relationships/control" Target="activeX/activeX11.xml"/><Relationship Id="rId41" Type="http://schemas.openxmlformats.org/officeDocument/2006/relationships/control" Target="activeX/activeX3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st\OneDrive_1_7-1-2025\VJC-VJAA-IF-013%20ANNOUNCEMENT%20ASSESSMENT%20FORM_Iss03Rev00_15.09.2023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1F89657806544BFE89327B5F6D03A" ma:contentTypeVersion="9" ma:contentTypeDescription="Create a new document." ma:contentTypeScope="" ma:versionID="be4897f23bea55b0f529ed4a1e208926">
  <xsd:schema xmlns:xsd="http://www.w3.org/2001/XMLSchema" xmlns:xs="http://www.w3.org/2001/XMLSchema" xmlns:p="http://schemas.microsoft.com/office/2006/metadata/properties" xmlns:ns2="8b14a7b9-3b1b-4e8c-a79d-7f37a5e7a6f1" xmlns:ns3="163e6cfa-b98f-4383-8908-136410dbd9eb" targetNamespace="http://schemas.microsoft.com/office/2006/metadata/properties" ma:root="true" ma:fieldsID="fea2722198a169c30f611d2f9d64b148" ns2:_="" ns3:_="">
    <xsd:import namespace="8b14a7b9-3b1b-4e8c-a79d-7f37a5e7a6f1"/>
    <xsd:import namespace="163e6cfa-b98f-4383-8908-136410dbd9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4a7b9-3b1b-4e8c-a79d-7f37a5e7a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e6cfa-b98f-4383-8908-136410dbd9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F3662B-800B-45F4-84DC-679D919EFD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F52022-2290-490B-B08A-424328DF8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4a7b9-3b1b-4e8c-a79d-7f37a5e7a6f1"/>
    <ds:schemaRef ds:uri="163e6cfa-b98f-4383-8908-136410dbd9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VJC-VJAA-IF-013 ANNOUNCEMENT ASSESSMENT FORM_Iss03Rev00_15.09.2023.dotm</Template>
  <TotalTime>1</TotalTime>
  <Pages>1</Pages>
  <Words>283</Words>
  <Characters>1614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BÃO CÃO ÄÃNH GIÃ TIáº¾P VIÃŠN TRÆ¯á»žNG</vt:lpstr>
    </vt:vector>
  </TitlesOfParts>
  <Company>PA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BÃO CÃO ÄÃNH GIÃ TIáº¾P VIÃŠN TRÆ¯á»žNG</dc:title>
  <dc:subject/>
  <dc:creator>HUYNH HOA</dc:creator>
  <cp:keywords/>
  <cp:lastModifiedBy>HUYNH HOA</cp:lastModifiedBy>
  <cp:revision>1</cp:revision>
  <cp:lastPrinted>2022-09-20T15:27:00Z</cp:lastPrinted>
  <dcterms:created xsi:type="dcterms:W3CDTF">2025-07-01T06:47:00Z</dcterms:created>
  <dcterms:modified xsi:type="dcterms:W3CDTF">2025-07-01T06:48:00Z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1033-6.3.0.1735</vt:lpwstr>
  </property>
</Properties>
</file>