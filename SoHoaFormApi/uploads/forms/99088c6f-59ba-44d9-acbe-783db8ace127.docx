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header1.xml" ContentType="application/vnd.openxmlformats-officedocument.wordprocessingml.header+xml"/>
  <Override PartName="/word/embeddings/oleObject1.bin" ContentType="application/vnd.openxmlformats-officedocument.oleObject"/>
  <Override PartName="/word/footer1.xml" ContentType="application/vnd.openxmlformats-officedocument.wordprocessingml.footer+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header2.xml" ContentType="application/vnd.openxmlformats-officedocument.wordprocessingml.header+xml"/>
  <Override PartName="/word/embeddings/oleObject2.bin" ContentType="application/vnd.openxmlformats-officedocument.oleObject"/>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E1A16" w14:textId="77777777" w:rsidR="00AB1EF8" w:rsidRPr="00AB7550" w:rsidRDefault="00AB1EF8" w:rsidP="00D869F8">
      <w:pPr>
        <w:tabs>
          <w:tab w:val="center" w:leader="dot" w:pos="5103"/>
          <w:tab w:val="left" w:leader="dot" w:pos="7655"/>
          <w:tab w:val="center" w:leader="dot" w:pos="9356"/>
          <w:tab w:val="right" w:leader="dot" w:pos="10348"/>
        </w:tabs>
        <w:spacing w:before="120" w:after="120"/>
        <w:ind w:firstLine="181"/>
        <w:rPr>
          <w:rFonts w:ascii="Arial" w:hAnsi="Arial" w:cs="Arial"/>
        </w:rPr>
      </w:pPr>
      <w:r w:rsidRPr="00AB7550">
        <w:rPr>
          <w:rFonts w:ascii="Arial" w:hAnsi="Arial" w:cs="Arial"/>
          <w:b/>
          <w:bCs/>
        </w:rPr>
        <w:t>Name: (BLOCK LETTER)</w:t>
      </w:r>
      <w:r w:rsidRPr="00AB7550">
        <w:rPr>
          <w:rFonts w:ascii="Arial" w:hAnsi="Arial" w:cs="Arial"/>
        </w:rPr>
        <w:tab/>
      </w:r>
      <w:r w:rsidR="00D869F8">
        <w:rPr>
          <w:rFonts w:ascii="Arial" w:hAnsi="Arial" w:cs="Arial"/>
        </w:rPr>
        <w:tab/>
      </w:r>
      <w:r w:rsidRPr="00AB7550">
        <w:rPr>
          <w:rFonts w:ascii="Arial" w:hAnsi="Arial" w:cs="Arial"/>
        </w:rPr>
        <w:t xml:space="preserve"> </w:t>
      </w:r>
      <w:r w:rsidRPr="00AB7550">
        <w:rPr>
          <w:rFonts w:ascii="Arial" w:hAnsi="Arial" w:cs="Arial"/>
          <w:b/>
          <w:bCs/>
        </w:rPr>
        <w:t>EID:</w:t>
      </w:r>
      <w:r w:rsidRPr="00AB7550">
        <w:rPr>
          <w:rFonts w:ascii="Arial" w:hAnsi="Arial" w:cs="Arial"/>
        </w:rPr>
        <w:t xml:space="preserve"> </w:t>
      </w:r>
      <w:r w:rsidRPr="00AB7550">
        <w:rPr>
          <w:rFonts w:ascii="Arial" w:hAnsi="Arial" w:cs="Arial"/>
        </w:rPr>
        <w:tab/>
      </w:r>
      <w:r w:rsidR="00D869F8">
        <w:rPr>
          <w:rFonts w:ascii="Arial" w:hAnsi="Arial" w:cs="Arial"/>
        </w:rPr>
        <w:tab/>
      </w:r>
    </w:p>
    <w:p w14:paraId="5DEB852C" w14:textId="77777777" w:rsidR="00AB1EF8" w:rsidRPr="00AB7550" w:rsidRDefault="00AB1EF8" w:rsidP="00D869F8">
      <w:pPr>
        <w:tabs>
          <w:tab w:val="center" w:leader="dot" w:pos="3969"/>
          <w:tab w:val="left" w:leader="dot" w:pos="6521"/>
          <w:tab w:val="center" w:leader="dot" w:pos="9356"/>
          <w:tab w:val="right" w:leader="dot" w:pos="10348"/>
        </w:tabs>
        <w:spacing w:before="120" w:after="120"/>
        <w:ind w:firstLine="181"/>
        <w:rPr>
          <w:rFonts w:ascii="Arial" w:hAnsi="Arial" w:cs="Arial"/>
        </w:rPr>
      </w:pPr>
      <w:r w:rsidRPr="00AB7550">
        <w:rPr>
          <w:rFonts w:ascii="Arial" w:hAnsi="Arial" w:cs="Arial"/>
          <w:b/>
          <w:bCs/>
        </w:rPr>
        <w:t>Venue:</w:t>
      </w:r>
      <w:r w:rsidRPr="00AB7550">
        <w:rPr>
          <w:rFonts w:ascii="Arial" w:hAnsi="Arial" w:cs="Arial"/>
        </w:rPr>
        <w:t xml:space="preserve"> </w:t>
      </w:r>
      <w:r w:rsidRPr="00AB7550">
        <w:rPr>
          <w:rFonts w:ascii="Arial" w:hAnsi="Arial" w:cs="Arial"/>
        </w:rPr>
        <w:tab/>
      </w:r>
      <w:r w:rsidR="0089094E">
        <w:rPr>
          <w:rFonts w:ascii="Arial" w:hAnsi="Arial" w:cs="Arial"/>
        </w:rPr>
        <w:t>VJAA</w:t>
      </w:r>
      <w:r w:rsidR="00D869F8">
        <w:rPr>
          <w:rFonts w:ascii="Arial" w:hAnsi="Arial" w:cs="Arial"/>
        </w:rPr>
        <w:tab/>
      </w:r>
      <w:r w:rsidRPr="00AB7550">
        <w:rPr>
          <w:rFonts w:ascii="Arial" w:hAnsi="Arial" w:cs="Arial"/>
          <w:b/>
          <w:bCs/>
        </w:rPr>
        <w:t>Duration (hrs.):</w:t>
      </w:r>
      <w:r w:rsidRPr="00AB7550">
        <w:rPr>
          <w:rFonts w:ascii="Arial" w:hAnsi="Arial" w:cs="Arial"/>
        </w:rPr>
        <w:t xml:space="preserve"> </w:t>
      </w:r>
      <w:r w:rsidRPr="00AB7550">
        <w:rPr>
          <w:rFonts w:ascii="Arial" w:hAnsi="Arial" w:cs="Arial"/>
        </w:rPr>
        <w:tab/>
      </w:r>
      <w:r w:rsidR="00D869F8">
        <w:rPr>
          <w:rFonts w:ascii="Arial" w:hAnsi="Arial" w:cs="Arial"/>
        </w:rPr>
        <w:tab/>
      </w:r>
    </w:p>
    <w:p w14:paraId="2F60D841" w14:textId="77777777" w:rsidR="00AB1EF8" w:rsidRPr="00AB7550" w:rsidRDefault="00AB1EF8" w:rsidP="00D869F8">
      <w:pPr>
        <w:tabs>
          <w:tab w:val="center" w:leader="dot" w:pos="5954"/>
          <w:tab w:val="right" w:leader="dot" w:pos="10348"/>
        </w:tabs>
        <w:spacing w:before="120" w:after="120"/>
        <w:ind w:firstLine="181"/>
        <w:rPr>
          <w:rFonts w:ascii="Arial" w:hAnsi="Arial" w:cs="Arial"/>
          <w:b/>
          <w:bCs/>
        </w:rPr>
      </w:pPr>
      <w:r w:rsidRPr="00AB7550">
        <w:rPr>
          <w:rFonts w:ascii="Arial" w:hAnsi="Arial" w:cs="Arial"/>
          <w:b/>
          <w:bCs/>
        </w:rPr>
        <w:t xml:space="preserve">A/C Type Qualified: </w:t>
      </w:r>
      <w:r w:rsidRPr="00AB7550">
        <w:rPr>
          <w:rFonts w:ascii="Arial" w:hAnsi="Arial" w:cs="Arial"/>
          <w:bCs/>
        </w:rPr>
        <w:tab/>
      </w:r>
      <w:r w:rsidR="00D869F8">
        <w:rPr>
          <w:rFonts w:ascii="Arial" w:hAnsi="Arial" w:cs="Arial"/>
          <w:bCs/>
        </w:rPr>
        <w:tab/>
      </w:r>
    </w:p>
    <w:p w14:paraId="31550557" w14:textId="77777777" w:rsidR="00AB1EF8" w:rsidRPr="00AB7550" w:rsidRDefault="00AB1EF8" w:rsidP="00AB1EF8">
      <w:pPr>
        <w:tabs>
          <w:tab w:val="left" w:pos="3193"/>
          <w:tab w:val="left" w:pos="4420"/>
          <w:tab w:val="left" w:pos="6148"/>
        </w:tabs>
        <w:spacing w:before="120" w:after="120"/>
        <w:ind w:firstLine="180"/>
        <w:rPr>
          <w:rFonts w:ascii="Arial" w:hAnsi="Arial" w:cs="Arial"/>
        </w:rPr>
      </w:pPr>
      <w:r w:rsidRPr="00AB7550">
        <w:rPr>
          <w:rFonts w:ascii="Arial" w:hAnsi="Arial" w:cs="Arial"/>
          <w:b/>
          <w:bCs/>
        </w:rPr>
        <w:t>Course Attended:</w:t>
      </w:r>
      <w:r w:rsidR="00A96772" w:rsidRPr="00AB7550">
        <w:rPr>
          <w:rFonts w:ascii="Arial" w:hAnsi="Arial" w:cs="Arial"/>
        </w:rPr>
        <w:t xml:space="preserve">   Initial training for cabin crew</w:t>
      </w:r>
    </w:p>
    <w:p w14:paraId="25BA9846" w14:textId="77777777" w:rsidR="000448B8" w:rsidRPr="00AB7550" w:rsidRDefault="000448B8" w:rsidP="005A77A7">
      <w:pPr>
        <w:tabs>
          <w:tab w:val="left" w:pos="5670"/>
        </w:tabs>
        <w:adjustRightInd w:val="0"/>
        <w:ind w:left="180"/>
        <w:rPr>
          <w:rFonts w:ascii="Arial" w:eastAsia="TimesNewRomanPSMT" w:hAnsi="Arial" w:cs="Arial"/>
          <w:sz w:val="24"/>
          <w:szCs w:val="24"/>
        </w:rPr>
      </w:pPr>
      <w:r w:rsidRPr="00AB7550">
        <w:rPr>
          <w:rFonts w:ascii="Arial" w:hAnsi="Arial" w:cs="Arial"/>
          <w:b/>
          <w:bCs/>
          <w:sz w:val="24"/>
          <w:szCs w:val="24"/>
        </w:rPr>
        <w:t>CCE:</w:t>
      </w:r>
      <w:r w:rsidR="005A77A7">
        <w:rPr>
          <w:rFonts w:ascii="Arial" w:hAnsi="Arial" w:cs="Arial"/>
          <w:b/>
          <w:bCs/>
          <w:sz w:val="24"/>
          <w:szCs w:val="24"/>
        </w:rPr>
        <w:t xml:space="preserve"> </w:t>
      </w:r>
      <w:sdt>
        <w:sdtPr>
          <w:rPr>
            <w:rFonts w:ascii="Arial" w:hAnsi="Arial" w:cs="Arial"/>
            <w:sz w:val="24"/>
            <w:szCs w:val="24"/>
          </w:rPr>
          <w:alias w:val="NameGV"/>
          <w:tag w:val="NameGV"/>
          <w:id w:val="-687756786"/>
          <w:placeholder>
            <w:docPart w:val="34CE9E27C62A4EE28596F7798C0856ED"/>
          </w:placeholder>
          <w:comboBox>
            <w:listItem w:displayText="NGUYỄN THỊ NGỌC ÁNH" w:value="1"/>
            <w:listItem w:displayText="NGUYỄN THỊ NGỌC BÍCH" w:value="2"/>
            <w:listItem w:displayText="NGUYỄN NGÔ MINH HOÀNG" w:value="3"/>
            <w:listItem w:displayText="NGUYỄN NGỌC QUYÊN" w:value="4"/>
            <w:listItem w:displayText="VŨ NGỌC THẮNG" w:value="5"/>
            <w:listItem w:displayText="NGUYỄN TRẦN ANH THƯ" w:value="6"/>
            <w:listItem w:displayText="ĐỖ THỊ QUỲNH TRANG" w:value="7"/>
            <w:listItem w:displayText="VÕ HOÀI VŨ" w:value="8"/>
            <w:listItem w:displayText="TRẦN HỮU THIỆN Ý" w:value="9"/>
            <w:listItem w:displayText="NGUYỄN THỊ THỦY TIÊN" w:value="10"/>
          </w:comboBox>
        </w:sdtPr>
        <w:sdtEndPr/>
        <w:sdtContent>
          <w:r w:rsidR="006A4339">
            <w:rPr>
              <w:rFonts w:ascii="Arial" w:hAnsi="Arial" w:cs="Arial"/>
              <w:sz w:val="24"/>
              <w:szCs w:val="24"/>
            </w:rPr>
            <w:t>NGUYỄN THỊ NGỌC ÁNH</w:t>
          </w:r>
        </w:sdtContent>
      </w:sdt>
      <w:r w:rsidR="005A77A7">
        <w:rPr>
          <w:rFonts w:ascii="Arial" w:hAnsi="Arial" w:cs="Arial"/>
        </w:rPr>
        <w:tab/>
      </w:r>
      <w:r w:rsidR="00007C57" w:rsidRPr="00AB7550">
        <w:rPr>
          <w:rFonts w:ascii="Arial" w:hAnsi="Arial" w:cs="Arial"/>
          <w:b/>
          <w:bCs/>
          <w:sz w:val="24"/>
          <w:szCs w:val="24"/>
        </w:rPr>
        <w:t xml:space="preserve">CCE </w:t>
      </w:r>
      <w:r w:rsidRPr="00AB7550">
        <w:rPr>
          <w:rFonts w:ascii="Arial" w:hAnsi="Arial" w:cs="Arial"/>
          <w:b/>
          <w:bCs/>
          <w:sz w:val="24"/>
          <w:szCs w:val="24"/>
        </w:rPr>
        <w:t xml:space="preserve">Number: </w:t>
      </w:r>
      <w:sdt>
        <w:sdtPr>
          <w:rPr>
            <w:rFonts w:ascii="Arial" w:hAnsi="Arial" w:cs="Arial"/>
            <w:sz w:val="24"/>
            <w:szCs w:val="24"/>
          </w:rPr>
          <w:alias w:val="IDGV"/>
          <w:tag w:val="IDGV"/>
          <w:id w:val="-175887092"/>
          <w:placeholder>
            <w:docPart w:val="DA61A0AC0CA147C7828F58FC72434D14"/>
          </w:placeholder>
          <w:comboBox>
            <w:listItem w:displayText="53671" w:value="1"/>
            <w:listItem w:displayText="45301" w:value="2"/>
            <w:listItem w:displayText="45304" w:value="3"/>
            <w:listItem w:displayText="45329" w:value="4"/>
            <w:listItem w:displayText="45297" w:value="5"/>
            <w:listItem w:displayText="45327" w:value="6"/>
            <w:listItem w:displayText="45321" w:value="7"/>
            <w:listItem w:displayText="45314" w:value="8"/>
            <w:listItem w:displayText="43159" w:value="9"/>
            <w:listItem w:displayText="53185" w:value="10"/>
          </w:comboBox>
        </w:sdtPr>
        <w:sdtEndPr/>
        <w:sdtContent>
          <w:r w:rsidR="00E3421E">
            <w:rPr>
              <w:rFonts w:ascii="Arial" w:hAnsi="Arial" w:cs="Arial"/>
              <w:sz w:val="24"/>
              <w:szCs w:val="24"/>
            </w:rPr>
            <w:t>53671</w:t>
          </w:r>
        </w:sdtContent>
      </w:sdt>
    </w:p>
    <w:p w14:paraId="02707BB7" w14:textId="77777777" w:rsidR="00AB1EF8" w:rsidRPr="00AB7550" w:rsidRDefault="00AB1EF8" w:rsidP="00AB1EF8">
      <w:pPr>
        <w:adjustRightInd w:val="0"/>
        <w:ind w:left="180"/>
        <w:rPr>
          <w:rFonts w:ascii="Arial" w:hAnsi="Arial" w:cs="Arial"/>
          <w:i/>
          <w:iCs/>
          <w:sz w:val="24"/>
          <w:szCs w:val="24"/>
        </w:rPr>
      </w:pPr>
      <w:r w:rsidRPr="00AB7550">
        <w:rPr>
          <w:rFonts w:ascii="Arial" w:hAnsi="Arial" w:cs="Arial"/>
          <w:b/>
          <w:bCs/>
        </w:rPr>
        <w:t>Grade:</w:t>
      </w:r>
      <w:r w:rsidRPr="00AB7550">
        <w:rPr>
          <w:rFonts w:ascii="Arial" w:hAnsi="Arial" w:cs="Arial"/>
        </w:rPr>
        <w:t xml:space="preserve"> </w:t>
      </w:r>
      <w:r w:rsidRPr="00AB7550">
        <w:rPr>
          <w:rFonts w:ascii="Arial" w:hAnsi="Arial" w:cs="Arial"/>
          <w:b/>
          <w:bCs/>
          <w:i/>
          <w:iCs/>
          <w:sz w:val="24"/>
          <w:szCs w:val="24"/>
        </w:rPr>
        <w:t>“C”</w:t>
      </w:r>
      <w:r w:rsidRPr="00AB7550">
        <w:rPr>
          <w:rFonts w:ascii="Arial" w:hAnsi="Arial" w:cs="Arial"/>
          <w:i/>
          <w:iCs/>
          <w:sz w:val="24"/>
          <w:szCs w:val="24"/>
        </w:rPr>
        <w:t>: Competent (Pass)</w:t>
      </w:r>
    </w:p>
    <w:p w14:paraId="3046DD7E" w14:textId="77777777" w:rsidR="00AB1EF8" w:rsidRPr="00AB7550" w:rsidRDefault="00AB1EF8" w:rsidP="00AB1EF8">
      <w:pPr>
        <w:adjustRightInd w:val="0"/>
        <w:rPr>
          <w:rFonts w:ascii="Arial" w:hAnsi="Arial" w:cs="Arial"/>
          <w:i/>
          <w:iCs/>
          <w:sz w:val="24"/>
          <w:szCs w:val="24"/>
        </w:rPr>
      </w:pPr>
      <w:r w:rsidRPr="00AB7550">
        <w:rPr>
          <w:rFonts w:ascii="Arial" w:hAnsi="Arial" w:cs="Arial"/>
          <w:sz w:val="24"/>
          <w:szCs w:val="24"/>
        </w:rPr>
        <w:tab/>
        <w:t xml:space="preserve">    </w:t>
      </w:r>
      <w:r w:rsidRPr="00AB7550">
        <w:rPr>
          <w:rFonts w:ascii="Arial" w:hAnsi="Arial" w:cs="Arial"/>
          <w:b/>
          <w:bCs/>
          <w:i/>
          <w:iCs/>
          <w:sz w:val="24"/>
          <w:szCs w:val="24"/>
        </w:rPr>
        <w:t>“CNI”</w:t>
      </w:r>
      <w:r w:rsidRPr="00AB7550">
        <w:rPr>
          <w:rFonts w:ascii="Arial" w:hAnsi="Arial" w:cs="Arial"/>
          <w:i/>
          <w:iCs/>
          <w:sz w:val="24"/>
          <w:szCs w:val="24"/>
        </w:rPr>
        <w:t>: Competent Need Improve (Pass)</w:t>
      </w:r>
    </w:p>
    <w:p w14:paraId="29AC0597" w14:textId="77777777" w:rsidR="009E0471" w:rsidRPr="00AB7550" w:rsidRDefault="00AB1EF8" w:rsidP="00AB1EF8">
      <w:pPr>
        <w:spacing w:after="1"/>
        <w:ind w:firstLine="720"/>
        <w:rPr>
          <w:rFonts w:ascii="Arial" w:hAnsi="Arial" w:cs="Arial"/>
          <w:i/>
          <w:iCs/>
          <w:sz w:val="24"/>
          <w:szCs w:val="24"/>
        </w:rPr>
      </w:pPr>
      <w:r w:rsidRPr="00AB7550">
        <w:rPr>
          <w:rFonts w:ascii="Arial" w:hAnsi="Arial" w:cs="Arial"/>
          <w:b/>
          <w:bCs/>
          <w:i/>
          <w:iCs/>
          <w:sz w:val="24"/>
          <w:szCs w:val="24"/>
        </w:rPr>
        <w:t xml:space="preserve">   “NC”</w:t>
      </w:r>
      <w:r w:rsidRPr="00AB7550">
        <w:rPr>
          <w:rFonts w:ascii="Arial" w:hAnsi="Arial" w:cs="Arial"/>
          <w:i/>
          <w:iCs/>
          <w:sz w:val="24"/>
          <w:szCs w:val="24"/>
        </w:rPr>
        <w:t>: Not Competent (Fail)</w:t>
      </w:r>
    </w:p>
    <w:p w14:paraId="475F4207" w14:textId="77777777" w:rsidR="00EB71A9" w:rsidRPr="00AB7550" w:rsidRDefault="00EB71A9" w:rsidP="00AB1EF8">
      <w:pPr>
        <w:spacing w:after="1"/>
        <w:ind w:firstLine="720"/>
        <w:rPr>
          <w:rFonts w:ascii="Arial" w:hAnsi="Arial" w:cs="Arial"/>
          <w:sz w:val="13"/>
        </w:rPr>
      </w:pPr>
      <w:r w:rsidRPr="00AB7550">
        <w:rPr>
          <w:rFonts w:ascii="Arial" w:hAnsi="Arial" w:cs="Arial"/>
          <w:i/>
          <w:iCs/>
          <w:sz w:val="24"/>
          <w:szCs w:val="24"/>
        </w:rPr>
        <w:t xml:space="preserve">  </w:t>
      </w:r>
      <w:r w:rsidRPr="00AB7550">
        <w:rPr>
          <w:rFonts w:ascii="Arial" w:hAnsi="Arial" w:cs="Arial"/>
          <w:b/>
          <w:bCs/>
          <w:i/>
          <w:iCs/>
          <w:sz w:val="24"/>
          <w:szCs w:val="24"/>
        </w:rPr>
        <w:t>“N/A”</w:t>
      </w:r>
      <w:r w:rsidRPr="00AB7550">
        <w:rPr>
          <w:rFonts w:ascii="Arial" w:hAnsi="Arial" w:cs="Arial"/>
          <w:bCs/>
          <w:i/>
          <w:iCs/>
          <w:sz w:val="24"/>
          <w:szCs w:val="24"/>
        </w:rPr>
        <w:t>:</w:t>
      </w:r>
      <w:r w:rsidRPr="00AB7550">
        <w:rPr>
          <w:rFonts w:ascii="Arial" w:hAnsi="Arial" w:cs="Arial"/>
          <w:i/>
          <w:iCs/>
          <w:sz w:val="24"/>
          <w:szCs w:val="24"/>
        </w:rPr>
        <w:t xml:space="preserve"> Not Applicable </w:t>
      </w:r>
    </w:p>
    <w:p w14:paraId="2C74EE05" w14:textId="77777777" w:rsidR="007F44E2" w:rsidRPr="00AB7550" w:rsidRDefault="007F44E2">
      <w:pPr>
        <w:spacing w:before="1"/>
        <w:rPr>
          <w:rFonts w:ascii="Arial" w:hAnsi="Arial" w:cs="Arial"/>
          <w:sz w:val="13"/>
        </w:rPr>
      </w:pPr>
    </w:p>
    <w:tbl>
      <w:tblPr>
        <w:tblStyle w:val="LiBang"/>
        <w:tblW w:w="0" w:type="auto"/>
        <w:tblInd w:w="288" w:type="dxa"/>
        <w:tblLayout w:type="fixed"/>
        <w:tblLook w:val="04A0" w:firstRow="1" w:lastRow="0" w:firstColumn="1" w:lastColumn="0" w:noHBand="0" w:noVBand="1"/>
      </w:tblPr>
      <w:tblGrid>
        <w:gridCol w:w="5400"/>
        <w:gridCol w:w="90"/>
        <w:gridCol w:w="1350"/>
        <w:gridCol w:w="567"/>
        <w:gridCol w:w="567"/>
        <w:gridCol w:w="567"/>
        <w:gridCol w:w="567"/>
        <w:gridCol w:w="567"/>
        <w:gridCol w:w="567"/>
        <w:gridCol w:w="558"/>
        <w:gridCol w:w="9"/>
      </w:tblGrid>
      <w:tr w:rsidR="007F44E2" w:rsidRPr="00AB7550" w14:paraId="406E5BEC" w14:textId="77777777" w:rsidTr="00B71FE2">
        <w:trPr>
          <w:gridAfter w:val="1"/>
          <w:wAfter w:w="9" w:type="dxa"/>
          <w:trHeight w:val="332"/>
        </w:trPr>
        <w:tc>
          <w:tcPr>
            <w:tcW w:w="10800" w:type="dxa"/>
            <w:gridSpan w:val="10"/>
            <w:tcBorders>
              <w:bottom w:val="single" w:sz="4" w:space="0" w:color="auto"/>
            </w:tcBorders>
            <w:vAlign w:val="center"/>
          </w:tcPr>
          <w:p w14:paraId="1CDC09BD" w14:textId="77777777" w:rsidR="007F44E2" w:rsidRPr="00AB7550" w:rsidRDefault="00D472A1" w:rsidP="003B558A">
            <w:pPr>
              <w:spacing w:before="1"/>
              <w:rPr>
                <w:rFonts w:ascii="Arial" w:hAnsi="Arial" w:cs="Arial"/>
                <w:sz w:val="13"/>
              </w:rPr>
            </w:pPr>
            <w:r w:rsidRPr="00AB7550">
              <w:rPr>
                <w:rFonts w:ascii="Arial" w:eastAsia="Arial" w:hAnsi="Arial" w:cs="Arial"/>
                <w:b/>
                <w:spacing w:val="-2"/>
                <w:sz w:val="20"/>
              </w:rPr>
              <w:t>CABIN CREW TASKS DURING NORMAL OPERATIONS</w:t>
            </w:r>
          </w:p>
        </w:tc>
      </w:tr>
      <w:tr w:rsidR="006553BC" w:rsidRPr="00AB7550" w14:paraId="37A738B4" w14:textId="77777777" w:rsidTr="00C145E8">
        <w:trPr>
          <w:gridAfter w:val="1"/>
          <w:wAfter w:w="9" w:type="dxa"/>
          <w:trHeight w:val="454"/>
        </w:trPr>
        <w:tc>
          <w:tcPr>
            <w:tcW w:w="5400" w:type="dxa"/>
            <w:tcBorders>
              <w:top w:val="single" w:sz="4" w:space="0" w:color="auto"/>
              <w:left w:val="single" w:sz="4" w:space="0" w:color="auto"/>
              <w:bottom w:val="single" w:sz="4" w:space="0" w:color="auto"/>
              <w:right w:val="nil"/>
            </w:tcBorders>
            <w:vAlign w:val="center"/>
          </w:tcPr>
          <w:p w14:paraId="64C9326A" w14:textId="77777777" w:rsidR="006553BC" w:rsidRPr="00AB7550" w:rsidRDefault="006553BC" w:rsidP="000176B1">
            <w:pPr>
              <w:pStyle w:val="Default"/>
              <w:rPr>
                <w:rFonts w:ascii="Arial" w:hAnsi="Arial" w:cs="Arial"/>
                <w:sz w:val="20"/>
                <w:szCs w:val="20"/>
              </w:rPr>
            </w:pPr>
            <w:r w:rsidRPr="00AB7550">
              <w:rPr>
                <w:rFonts w:ascii="Arial" w:eastAsia="Arial" w:hAnsi="Arial" w:cs="Arial"/>
                <w:b/>
              </w:rPr>
              <w:t>Phase 1: Ground and pre-flight operations</w:t>
            </w:r>
          </w:p>
        </w:tc>
        <w:tc>
          <w:tcPr>
            <w:tcW w:w="5400" w:type="dxa"/>
            <w:gridSpan w:val="9"/>
            <w:tcBorders>
              <w:top w:val="single" w:sz="4" w:space="0" w:color="auto"/>
              <w:left w:val="nil"/>
              <w:bottom w:val="single" w:sz="4" w:space="0" w:color="auto"/>
              <w:right w:val="single" w:sz="4" w:space="0" w:color="auto"/>
            </w:tcBorders>
            <w:vAlign w:val="center"/>
          </w:tcPr>
          <w:p w14:paraId="15A009DE" w14:textId="77777777" w:rsidR="006553BC" w:rsidRPr="007809EA" w:rsidRDefault="007809EA" w:rsidP="00B71FE2">
            <w:pPr>
              <w:pStyle w:val="Default"/>
              <w:jc w:val="right"/>
              <w:rPr>
                <w:rFonts w:ascii="Arial" w:hAnsi="Arial" w:cs="Arial"/>
                <w:b/>
                <w:bCs/>
              </w:rPr>
            </w:pPr>
            <w:r>
              <w:rPr>
                <w:rFonts w:ascii="Arial" w:hAnsi="Arial" w:cs="Arial"/>
                <w:b/>
                <w:bCs/>
              </w:rPr>
              <w:object w:dxaOrig="1440" w:dyaOrig="1440" w14:anchorId="002B9A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9.75pt;height:21.75pt" o:ole="">
                  <v:imagedata r:id="rId8" o:title=""/>
                </v:shape>
                <w:control r:id="rId9" w:name="Đối tượng 2" w:shapeid="_x0000_i1026"/>
              </w:object>
            </w:r>
            <w:r>
              <w:rPr>
                <w:rFonts w:ascii="Arial" w:hAnsi="Arial" w:cs="Arial"/>
                <w:b/>
                <w:bCs/>
              </w:rPr>
              <w:tab/>
            </w:r>
            <w:r>
              <w:rPr>
                <w:rFonts w:ascii="Arial" w:hAnsi="Arial" w:cs="Arial"/>
                <w:b/>
                <w:bCs/>
              </w:rPr>
              <w:object w:dxaOrig="1440" w:dyaOrig="1440" w14:anchorId="23D8EF6E">
                <v:shape id="_x0000_i1028" type="#_x0000_t75" style="width:80.15pt;height:21.75pt" o:ole="">
                  <v:imagedata r:id="rId10" o:title=""/>
                </v:shape>
                <w:control r:id="rId11" w:name="Đối tượng 4" w:shapeid="_x0000_i1028"/>
              </w:object>
            </w:r>
            <w:r>
              <w:rPr>
                <w:rFonts w:ascii="Arial" w:hAnsi="Arial" w:cs="Arial"/>
                <w:b/>
                <w:bCs/>
              </w:rPr>
              <w:tab/>
            </w:r>
          </w:p>
        </w:tc>
      </w:tr>
      <w:tr w:rsidR="00641D69" w:rsidRPr="00AB7550" w14:paraId="7BCA0D40" w14:textId="77777777" w:rsidTr="0014455A">
        <w:trPr>
          <w:trHeight w:val="1340"/>
        </w:trPr>
        <w:tc>
          <w:tcPr>
            <w:tcW w:w="6840" w:type="dxa"/>
            <w:gridSpan w:val="3"/>
            <w:vAlign w:val="center"/>
          </w:tcPr>
          <w:p w14:paraId="25372DEE" w14:textId="77777777" w:rsidR="00641D69" w:rsidRPr="00AB7550" w:rsidRDefault="00641D69" w:rsidP="0014455A">
            <w:pPr>
              <w:rPr>
                <w:rFonts w:ascii="Arial" w:hAnsi="Arial" w:cs="Arial"/>
                <w:sz w:val="13"/>
              </w:rPr>
            </w:pPr>
            <w:r w:rsidRPr="00AB7550">
              <w:rPr>
                <w:rFonts w:ascii="Arial" w:eastAsia="Arial" w:hAnsi="Arial" w:cs="Arial"/>
                <w:b/>
                <w:sz w:val="24"/>
                <w:szCs w:val="24"/>
              </w:rPr>
              <w:t>1.1 Perform planning tasks</w:t>
            </w:r>
          </w:p>
        </w:tc>
        <w:tc>
          <w:tcPr>
            <w:tcW w:w="567" w:type="dxa"/>
            <w:vMerge w:val="restart"/>
            <w:textDirection w:val="btLr"/>
            <w:vAlign w:val="center"/>
          </w:tcPr>
          <w:p w14:paraId="50E9C373" w14:textId="77777777" w:rsidR="00641D69" w:rsidRPr="00AB7550" w:rsidRDefault="00641D69" w:rsidP="0014455A">
            <w:pPr>
              <w:pStyle w:val="TableParagraph"/>
              <w:spacing w:line="210" w:lineRule="atLeast"/>
              <w:ind w:left="29"/>
              <w:rPr>
                <w:b/>
                <w:sz w:val="18"/>
              </w:rPr>
            </w:pPr>
            <w:r w:rsidRPr="00AB7550">
              <w:rPr>
                <w:b/>
                <w:sz w:val="18"/>
              </w:rPr>
              <w:t xml:space="preserve">Application of policies and </w:t>
            </w:r>
            <w:r w:rsidRPr="00AB7550">
              <w:rPr>
                <w:b/>
                <w:spacing w:val="-2"/>
                <w:sz w:val="18"/>
              </w:rPr>
              <w:t>procedures</w:t>
            </w:r>
          </w:p>
        </w:tc>
        <w:tc>
          <w:tcPr>
            <w:tcW w:w="567" w:type="dxa"/>
            <w:vMerge w:val="restart"/>
            <w:textDirection w:val="btLr"/>
            <w:vAlign w:val="center"/>
          </w:tcPr>
          <w:p w14:paraId="32FBF143" w14:textId="77777777" w:rsidR="00641D69" w:rsidRPr="00AB7550" w:rsidRDefault="00641D69" w:rsidP="0014455A">
            <w:pPr>
              <w:pStyle w:val="TableParagraph"/>
              <w:ind w:left="29"/>
              <w:rPr>
                <w:b/>
                <w:sz w:val="18"/>
              </w:rPr>
            </w:pPr>
            <w:r w:rsidRPr="00AB7550">
              <w:rPr>
                <w:b/>
                <w:spacing w:val="-2"/>
                <w:sz w:val="18"/>
              </w:rPr>
              <w:t>Communication</w:t>
            </w:r>
          </w:p>
        </w:tc>
        <w:tc>
          <w:tcPr>
            <w:tcW w:w="567" w:type="dxa"/>
            <w:vMerge w:val="restart"/>
            <w:textDirection w:val="btLr"/>
            <w:vAlign w:val="center"/>
          </w:tcPr>
          <w:p w14:paraId="0663730E" w14:textId="77777777" w:rsidR="00641D69" w:rsidRPr="00AB7550" w:rsidRDefault="00641D69" w:rsidP="0014455A">
            <w:pPr>
              <w:pStyle w:val="TableParagraph"/>
              <w:ind w:left="29"/>
              <w:rPr>
                <w:b/>
                <w:sz w:val="18"/>
              </w:rPr>
            </w:pPr>
            <w:r w:rsidRPr="00AB7550">
              <w:rPr>
                <w:b/>
                <w:sz w:val="18"/>
              </w:rPr>
              <w:t>Leadership</w:t>
            </w:r>
            <w:r w:rsidRPr="00AB7550">
              <w:rPr>
                <w:b/>
                <w:spacing w:val="20"/>
                <w:sz w:val="18"/>
              </w:rPr>
              <w:t xml:space="preserve"> </w:t>
            </w:r>
            <w:r w:rsidRPr="00AB7550">
              <w:rPr>
                <w:b/>
                <w:sz w:val="18"/>
              </w:rPr>
              <w:t>and</w:t>
            </w:r>
            <w:r w:rsidRPr="00AB7550">
              <w:rPr>
                <w:b/>
                <w:spacing w:val="22"/>
                <w:sz w:val="18"/>
              </w:rPr>
              <w:t xml:space="preserve"> </w:t>
            </w:r>
            <w:r w:rsidRPr="00AB7550">
              <w:rPr>
                <w:b/>
                <w:spacing w:val="-2"/>
                <w:sz w:val="18"/>
              </w:rPr>
              <w:t>teamwork</w:t>
            </w:r>
          </w:p>
        </w:tc>
        <w:tc>
          <w:tcPr>
            <w:tcW w:w="567" w:type="dxa"/>
            <w:vMerge w:val="restart"/>
            <w:textDirection w:val="btLr"/>
            <w:vAlign w:val="center"/>
          </w:tcPr>
          <w:p w14:paraId="3041A027" w14:textId="77777777" w:rsidR="00641D69" w:rsidRPr="00AB7550" w:rsidRDefault="00641D69" w:rsidP="0014455A">
            <w:pPr>
              <w:pStyle w:val="TableParagraph"/>
              <w:ind w:left="29"/>
              <w:rPr>
                <w:b/>
                <w:sz w:val="18"/>
              </w:rPr>
            </w:pPr>
            <w:r w:rsidRPr="00AB7550">
              <w:rPr>
                <w:b/>
                <w:sz w:val="18"/>
              </w:rPr>
              <w:t>Passenger</w:t>
            </w:r>
            <w:r w:rsidRPr="00AB7550">
              <w:rPr>
                <w:b/>
                <w:spacing w:val="-3"/>
                <w:sz w:val="18"/>
              </w:rPr>
              <w:t xml:space="preserve"> </w:t>
            </w:r>
            <w:r w:rsidRPr="00AB7550">
              <w:rPr>
                <w:b/>
                <w:spacing w:val="-2"/>
                <w:sz w:val="18"/>
              </w:rPr>
              <w:t>management</w:t>
            </w:r>
          </w:p>
        </w:tc>
        <w:tc>
          <w:tcPr>
            <w:tcW w:w="567" w:type="dxa"/>
            <w:vMerge w:val="restart"/>
            <w:textDirection w:val="btLr"/>
            <w:vAlign w:val="center"/>
          </w:tcPr>
          <w:p w14:paraId="60A9B742" w14:textId="77777777" w:rsidR="00641D69" w:rsidRPr="00AB7550" w:rsidRDefault="00641D69" w:rsidP="0014455A">
            <w:pPr>
              <w:pStyle w:val="TableParagraph"/>
              <w:spacing w:line="210" w:lineRule="atLeast"/>
              <w:ind w:left="29"/>
              <w:rPr>
                <w:b/>
                <w:sz w:val="18"/>
              </w:rPr>
            </w:pPr>
            <w:r w:rsidRPr="00AB7550">
              <w:rPr>
                <w:b/>
                <w:sz w:val="18"/>
              </w:rPr>
              <w:t>Problem solving and decision making</w:t>
            </w:r>
          </w:p>
        </w:tc>
        <w:tc>
          <w:tcPr>
            <w:tcW w:w="567" w:type="dxa"/>
            <w:vMerge w:val="restart"/>
            <w:textDirection w:val="btLr"/>
            <w:vAlign w:val="center"/>
          </w:tcPr>
          <w:p w14:paraId="69E83691" w14:textId="77777777" w:rsidR="00641D69" w:rsidRPr="00AB7550" w:rsidRDefault="00641D69" w:rsidP="0014455A">
            <w:pPr>
              <w:pStyle w:val="TableParagraph"/>
              <w:spacing w:line="244" w:lineRule="auto"/>
              <w:ind w:left="29"/>
              <w:rPr>
                <w:b/>
                <w:sz w:val="18"/>
              </w:rPr>
            </w:pPr>
            <w:r w:rsidRPr="00AB7550">
              <w:rPr>
                <w:b/>
                <w:sz w:val="18"/>
              </w:rPr>
              <w:t>Situation awareness and management</w:t>
            </w:r>
            <w:r w:rsidRPr="00AB7550">
              <w:rPr>
                <w:b/>
                <w:spacing w:val="-10"/>
                <w:sz w:val="18"/>
              </w:rPr>
              <w:t xml:space="preserve"> </w:t>
            </w:r>
            <w:r w:rsidRPr="00AB7550">
              <w:rPr>
                <w:b/>
                <w:sz w:val="18"/>
              </w:rPr>
              <w:t>of</w:t>
            </w:r>
            <w:r w:rsidRPr="00AB7550">
              <w:rPr>
                <w:b/>
                <w:spacing w:val="-9"/>
                <w:sz w:val="18"/>
              </w:rPr>
              <w:t xml:space="preserve"> </w:t>
            </w:r>
            <w:r w:rsidRPr="00AB7550">
              <w:rPr>
                <w:b/>
                <w:sz w:val="18"/>
              </w:rPr>
              <w:t>information</w:t>
            </w:r>
          </w:p>
        </w:tc>
        <w:tc>
          <w:tcPr>
            <w:tcW w:w="567" w:type="dxa"/>
            <w:gridSpan w:val="2"/>
            <w:vMerge w:val="restart"/>
            <w:textDirection w:val="btLr"/>
            <w:vAlign w:val="center"/>
          </w:tcPr>
          <w:p w14:paraId="0C823F7B" w14:textId="77777777" w:rsidR="00641D69" w:rsidRPr="00AB7550" w:rsidRDefault="00641D69" w:rsidP="0014455A">
            <w:pPr>
              <w:pStyle w:val="TableParagraph"/>
              <w:ind w:left="29"/>
              <w:rPr>
                <w:b/>
                <w:sz w:val="18"/>
              </w:rPr>
            </w:pPr>
            <w:r w:rsidRPr="00AB7550">
              <w:rPr>
                <w:b/>
                <w:sz w:val="18"/>
              </w:rPr>
              <w:t>Workload</w:t>
            </w:r>
            <w:r w:rsidRPr="00AB7550">
              <w:rPr>
                <w:b/>
                <w:spacing w:val="29"/>
                <w:sz w:val="18"/>
              </w:rPr>
              <w:t xml:space="preserve"> </w:t>
            </w:r>
            <w:r w:rsidRPr="00AB7550">
              <w:rPr>
                <w:b/>
                <w:spacing w:val="-2"/>
                <w:sz w:val="18"/>
              </w:rPr>
              <w:t>management</w:t>
            </w:r>
          </w:p>
        </w:tc>
      </w:tr>
      <w:tr w:rsidR="00641D69" w:rsidRPr="00AB7550" w14:paraId="236FF47F" w14:textId="77777777" w:rsidTr="006D6E43">
        <w:trPr>
          <w:trHeight w:val="1245"/>
        </w:trPr>
        <w:tc>
          <w:tcPr>
            <w:tcW w:w="5490" w:type="dxa"/>
            <w:gridSpan w:val="2"/>
            <w:tcBorders>
              <w:bottom w:val="nil"/>
            </w:tcBorders>
            <w:vAlign w:val="center"/>
          </w:tcPr>
          <w:p w14:paraId="116B399A" w14:textId="77777777" w:rsidR="00641D69" w:rsidRPr="00AB7550" w:rsidRDefault="00641D69" w:rsidP="00D472A1">
            <w:pPr>
              <w:pStyle w:val="TableParagraph"/>
              <w:spacing w:before="7"/>
              <w:rPr>
                <w:sz w:val="20"/>
              </w:rPr>
            </w:pPr>
          </w:p>
          <w:p w14:paraId="598D8B68" w14:textId="77777777" w:rsidR="00641D69" w:rsidRPr="00641D69" w:rsidRDefault="00641D69" w:rsidP="00D472A1">
            <w:pPr>
              <w:pStyle w:val="TableParagraph"/>
              <w:ind w:left="121"/>
              <w:jc w:val="center"/>
              <w:rPr>
                <w:b/>
                <w:sz w:val="24"/>
                <w:szCs w:val="24"/>
              </w:rPr>
            </w:pPr>
            <w:r w:rsidRPr="00641D69">
              <w:rPr>
                <w:b/>
                <w:spacing w:val="-4"/>
                <w:sz w:val="24"/>
                <w:szCs w:val="24"/>
              </w:rPr>
              <w:t>Task</w:t>
            </w:r>
          </w:p>
        </w:tc>
        <w:tc>
          <w:tcPr>
            <w:tcW w:w="1350" w:type="dxa"/>
            <w:vMerge w:val="restart"/>
            <w:vAlign w:val="center"/>
          </w:tcPr>
          <w:p w14:paraId="2629F30B" w14:textId="77777777" w:rsidR="00641D69" w:rsidRPr="00AB7550" w:rsidRDefault="00641D69" w:rsidP="006D6E43">
            <w:pPr>
              <w:pStyle w:val="TableParagraph"/>
              <w:jc w:val="center"/>
              <w:rPr>
                <w:b/>
                <w:sz w:val="20"/>
                <w:szCs w:val="20"/>
              </w:rPr>
            </w:pPr>
            <w:r w:rsidRPr="00AB7550">
              <w:rPr>
                <w:b/>
                <w:spacing w:val="-2"/>
                <w:sz w:val="20"/>
                <w:szCs w:val="20"/>
              </w:rPr>
              <w:t>Reference</w:t>
            </w:r>
          </w:p>
        </w:tc>
        <w:tc>
          <w:tcPr>
            <w:tcW w:w="567" w:type="dxa"/>
            <w:vMerge/>
            <w:textDirection w:val="btLr"/>
          </w:tcPr>
          <w:p w14:paraId="325DB3CE" w14:textId="77777777" w:rsidR="00641D69" w:rsidRPr="00AB7550" w:rsidRDefault="00641D69" w:rsidP="00D472A1">
            <w:pPr>
              <w:pStyle w:val="TableParagraph"/>
              <w:spacing w:before="112" w:line="210" w:lineRule="atLeast"/>
              <w:ind w:left="29"/>
              <w:rPr>
                <w:b/>
                <w:sz w:val="18"/>
              </w:rPr>
            </w:pPr>
          </w:p>
        </w:tc>
        <w:tc>
          <w:tcPr>
            <w:tcW w:w="567" w:type="dxa"/>
            <w:vMerge/>
            <w:textDirection w:val="btLr"/>
          </w:tcPr>
          <w:p w14:paraId="4FC7B243" w14:textId="77777777" w:rsidR="00641D69" w:rsidRPr="00AB7550" w:rsidRDefault="00641D69" w:rsidP="00D472A1">
            <w:pPr>
              <w:pStyle w:val="TableParagraph"/>
              <w:spacing w:before="192"/>
              <w:ind w:left="29"/>
              <w:rPr>
                <w:b/>
                <w:spacing w:val="-2"/>
                <w:sz w:val="18"/>
              </w:rPr>
            </w:pPr>
          </w:p>
        </w:tc>
        <w:tc>
          <w:tcPr>
            <w:tcW w:w="567" w:type="dxa"/>
            <w:vMerge/>
            <w:textDirection w:val="btLr"/>
          </w:tcPr>
          <w:p w14:paraId="3B0E98AB" w14:textId="77777777" w:rsidR="00641D69" w:rsidRPr="00AB7550" w:rsidRDefault="00641D69" w:rsidP="00D472A1">
            <w:pPr>
              <w:pStyle w:val="TableParagraph"/>
              <w:spacing w:before="192"/>
              <w:ind w:left="29"/>
              <w:rPr>
                <w:b/>
                <w:sz w:val="18"/>
              </w:rPr>
            </w:pPr>
          </w:p>
        </w:tc>
        <w:tc>
          <w:tcPr>
            <w:tcW w:w="567" w:type="dxa"/>
            <w:vMerge/>
            <w:textDirection w:val="btLr"/>
          </w:tcPr>
          <w:p w14:paraId="3A03BA47" w14:textId="77777777" w:rsidR="00641D69" w:rsidRPr="00AB7550" w:rsidRDefault="00641D69" w:rsidP="00D472A1">
            <w:pPr>
              <w:pStyle w:val="TableParagraph"/>
              <w:spacing w:before="192"/>
              <w:ind w:left="29"/>
              <w:rPr>
                <w:b/>
                <w:sz w:val="18"/>
              </w:rPr>
            </w:pPr>
          </w:p>
        </w:tc>
        <w:tc>
          <w:tcPr>
            <w:tcW w:w="567" w:type="dxa"/>
            <w:vMerge/>
            <w:textDirection w:val="btLr"/>
          </w:tcPr>
          <w:p w14:paraId="3C0E0DAF" w14:textId="77777777" w:rsidR="00641D69" w:rsidRPr="00AB7550" w:rsidRDefault="00641D69" w:rsidP="00D472A1">
            <w:pPr>
              <w:pStyle w:val="TableParagraph"/>
              <w:spacing w:before="120" w:line="210" w:lineRule="atLeast"/>
              <w:ind w:left="29"/>
              <w:rPr>
                <w:b/>
                <w:sz w:val="18"/>
              </w:rPr>
            </w:pPr>
          </w:p>
        </w:tc>
        <w:tc>
          <w:tcPr>
            <w:tcW w:w="567" w:type="dxa"/>
            <w:vMerge/>
            <w:textDirection w:val="btLr"/>
          </w:tcPr>
          <w:p w14:paraId="022FCEE4" w14:textId="77777777" w:rsidR="00641D69" w:rsidRPr="00AB7550" w:rsidRDefault="00641D69" w:rsidP="00D472A1">
            <w:pPr>
              <w:pStyle w:val="TableParagraph"/>
              <w:spacing w:before="117" w:line="244" w:lineRule="auto"/>
              <w:ind w:left="29"/>
              <w:rPr>
                <w:b/>
                <w:sz w:val="18"/>
              </w:rPr>
            </w:pPr>
          </w:p>
        </w:tc>
        <w:tc>
          <w:tcPr>
            <w:tcW w:w="567" w:type="dxa"/>
            <w:gridSpan w:val="2"/>
            <w:vMerge/>
            <w:textDirection w:val="btLr"/>
          </w:tcPr>
          <w:p w14:paraId="7F20ABE9" w14:textId="77777777" w:rsidR="00641D69" w:rsidRPr="00AB7550" w:rsidRDefault="00641D69" w:rsidP="00D472A1">
            <w:pPr>
              <w:pStyle w:val="TableParagraph"/>
              <w:spacing w:before="187"/>
              <w:ind w:left="29"/>
              <w:rPr>
                <w:b/>
                <w:sz w:val="18"/>
              </w:rPr>
            </w:pPr>
          </w:p>
        </w:tc>
      </w:tr>
      <w:tr w:rsidR="00641D69" w:rsidRPr="00AB7550" w14:paraId="37103B84" w14:textId="77777777" w:rsidTr="0089094E">
        <w:trPr>
          <w:trHeight w:val="1245"/>
        </w:trPr>
        <w:tc>
          <w:tcPr>
            <w:tcW w:w="5490" w:type="dxa"/>
            <w:gridSpan w:val="2"/>
            <w:tcBorders>
              <w:top w:val="nil"/>
            </w:tcBorders>
            <w:vAlign w:val="center"/>
          </w:tcPr>
          <w:p w14:paraId="19037771" w14:textId="77777777" w:rsidR="00641D69" w:rsidRPr="00641D69" w:rsidRDefault="00641D69" w:rsidP="0089094E">
            <w:pPr>
              <w:pStyle w:val="TableParagraph"/>
              <w:spacing w:before="7"/>
              <w:jc w:val="center"/>
              <w:rPr>
                <w:b/>
                <w:bCs/>
                <w:sz w:val="24"/>
                <w:szCs w:val="24"/>
              </w:rPr>
            </w:pPr>
            <w:r>
              <w:rPr>
                <w:b/>
                <w:bCs/>
                <w:sz w:val="24"/>
                <w:szCs w:val="24"/>
              </w:rPr>
              <w:t xml:space="preserve">First Position: </w:t>
            </w:r>
            <w:sdt>
              <w:sdtPr>
                <w:rPr>
                  <w:b/>
                  <w:bCs/>
                  <w:sz w:val="24"/>
                  <w:szCs w:val="24"/>
                </w:rPr>
                <w:alias w:val="Position"/>
                <w:tag w:val="Position"/>
                <w:id w:val="-835614155"/>
                <w:placeholder>
                  <w:docPart w:val="1E211E4D84684094856CE569D028F441"/>
                </w:placeholder>
                <w:dropDownList>
                  <w:listItem w:displayText="P1" w:value="1"/>
                  <w:listItem w:displayText="P2" w:value="2"/>
                  <w:listItem w:displayText="P3" w:value="3"/>
                  <w:listItem w:displayText="P4" w:value="4"/>
                  <w:listItem w:displayText="P5" w:value="5"/>
                  <w:listItem w:displayText="N/A" w:value="N/A"/>
                </w:dropDownList>
              </w:sdtPr>
              <w:sdtEndPr/>
              <w:sdtContent>
                <w:r w:rsidR="00A733B3">
                  <w:rPr>
                    <w:b/>
                    <w:bCs/>
                    <w:sz w:val="24"/>
                    <w:szCs w:val="24"/>
                  </w:rPr>
                  <w:t>P1</w:t>
                </w:r>
              </w:sdtContent>
            </w:sdt>
            <w:r>
              <w:rPr>
                <w:b/>
                <w:bCs/>
                <w:sz w:val="24"/>
                <w:szCs w:val="24"/>
              </w:rPr>
              <w:tab/>
              <w:t xml:space="preserve">Second Position: </w:t>
            </w:r>
            <w:sdt>
              <w:sdtPr>
                <w:rPr>
                  <w:b/>
                  <w:bCs/>
                  <w:sz w:val="24"/>
                  <w:szCs w:val="24"/>
                </w:rPr>
                <w:alias w:val="Position"/>
                <w:tag w:val="Position"/>
                <w:id w:val="-1998651952"/>
                <w:placeholder>
                  <w:docPart w:val="ABECC43950194F69A97D528A2C207A18"/>
                </w:placeholder>
                <w:dropDownList>
                  <w:listItem w:displayText="P1" w:value="1"/>
                  <w:listItem w:displayText="P2" w:value="2"/>
                  <w:listItem w:displayText="P3" w:value="3"/>
                  <w:listItem w:displayText="P4" w:value="4"/>
                  <w:listItem w:displayText="P5" w:value="5"/>
                  <w:listItem w:displayText="N/A" w:value="N/A"/>
                </w:dropDownList>
              </w:sdtPr>
              <w:sdtEndPr/>
              <w:sdtContent>
                <w:r w:rsidR="00A733B3">
                  <w:rPr>
                    <w:b/>
                    <w:bCs/>
                    <w:sz w:val="24"/>
                    <w:szCs w:val="24"/>
                  </w:rPr>
                  <w:t>P1</w:t>
                </w:r>
              </w:sdtContent>
            </w:sdt>
          </w:p>
        </w:tc>
        <w:tc>
          <w:tcPr>
            <w:tcW w:w="1350" w:type="dxa"/>
            <w:vMerge/>
            <w:vAlign w:val="center"/>
          </w:tcPr>
          <w:p w14:paraId="3509F295" w14:textId="77777777" w:rsidR="00641D69" w:rsidRPr="00AB7550" w:rsidRDefault="00641D69" w:rsidP="00D472A1">
            <w:pPr>
              <w:pStyle w:val="TableParagraph"/>
              <w:spacing w:before="7"/>
              <w:rPr>
                <w:sz w:val="20"/>
              </w:rPr>
            </w:pPr>
          </w:p>
        </w:tc>
        <w:tc>
          <w:tcPr>
            <w:tcW w:w="567" w:type="dxa"/>
            <w:vMerge/>
            <w:textDirection w:val="btLr"/>
          </w:tcPr>
          <w:p w14:paraId="59AC115F" w14:textId="77777777" w:rsidR="00641D69" w:rsidRPr="00AB7550" w:rsidRDefault="00641D69" w:rsidP="00D472A1">
            <w:pPr>
              <w:pStyle w:val="TableParagraph"/>
              <w:spacing w:before="112" w:line="210" w:lineRule="atLeast"/>
              <w:ind w:left="29"/>
              <w:rPr>
                <w:b/>
                <w:sz w:val="18"/>
              </w:rPr>
            </w:pPr>
          </w:p>
        </w:tc>
        <w:tc>
          <w:tcPr>
            <w:tcW w:w="567" w:type="dxa"/>
            <w:vMerge/>
            <w:textDirection w:val="btLr"/>
          </w:tcPr>
          <w:p w14:paraId="39236226" w14:textId="77777777" w:rsidR="00641D69" w:rsidRPr="00AB7550" w:rsidRDefault="00641D69" w:rsidP="00D472A1">
            <w:pPr>
              <w:pStyle w:val="TableParagraph"/>
              <w:spacing w:before="192"/>
              <w:ind w:left="29"/>
              <w:rPr>
                <w:b/>
                <w:spacing w:val="-2"/>
                <w:sz w:val="18"/>
              </w:rPr>
            </w:pPr>
          </w:p>
        </w:tc>
        <w:tc>
          <w:tcPr>
            <w:tcW w:w="567" w:type="dxa"/>
            <w:vMerge/>
            <w:textDirection w:val="btLr"/>
          </w:tcPr>
          <w:p w14:paraId="1D791037" w14:textId="77777777" w:rsidR="00641D69" w:rsidRPr="00AB7550" w:rsidRDefault="00641D69" w:rsidP="00D472A1">
            <w:pPr>
              <w:pStyle w:val="TableParagraph"/>
              <w:spacing w:before="192"/>
              <w:ind w:left="29"/>
              <w:rPr>
                <w:b/>
                <w:sz w:val="18"/>
              </w:rPr>
            </w:pPr>
          </w:p>
        </w:tc>
        <w:tc>
          <w:tcPr>
            <w:tcW w:w="567" w:type="dxa"/>
            <w:vMerge/>
            <w:textDirection w:val="btLr"/>
          </w:tcPr>
          <w:p w14:paraId="486FE19A" w14:textId="77777777" w:rsidR="00641D69" w:rsidRPr="00AB7550" w:rsidRDefault="00641D69" w:rsidP="00D472A1">
            <w:pPr>
              <w:pStyle w:val="TableParagraph"/>
              <w:spacing w:before="192"/>
              <w:ind w:left="29"/>
              <w:rPr>
                <w:b/>
                <w:sz w:val="18"/>
              </w:rPr>
            </w:pPr>
          </w:p>
        </w:tc>
        <w:tc>
          <w:tcPr>
            <w:tcW w:w="567" w:type="dxa"/>
            <w:vMerge/>
            <w:textDirection w:val="btLr"/>
          </w:tcPr>
          <w:p w14:paraId="072E9FB3" w14:textId="77777777" w:rsidR="00641D69" w:rsidRPr="00AB7550" w:rsidRDefault="00641D69" w:rsidP="00D472A1">
            <w:pPr>
              <w:pStyle w:val="TableParagraph"/>
              <w:spacing w:before="120" w:line="210" w:lineRule="atLeast"/>
              <w:ind w:left="29"/>
              <w:rPr>
                <w:b/>
                <w:sz w:val="18"/>
              </w:rPr>
            </w:pPr>
          </w:p>
        </w:tc>
        <w:tc>
          <w:tcPr>
            <w:tcW w:w="567" w:type="dxa"/>
            <w:vMerge/>
            <w:textDirection w:val="btLr"/>
          </w:tcPr>
          <w:p w14:paraId="22B145D5" w14:textId="77777777" w:rsidR="00641D69" w:rsidRPr="00AB7550" w:rsidRDefault="00641D69" w:rsidP="00D472A1">
            <w:pPr>
              <w:pStyle w:val="TableParagraph"/>
              <w:spacing w:before="117" w:line="244" w:lineRule="auto"/>
              <w:ind w:left="29"/>
              <w:rPr>
                <w:b/>
                <w:sz w:val="18"/>
              </w:rPr>
            </w:pPr>
          </w:p>
        </w:tc>
        <w:tc>
          <w:tcPr>
            <w:tcW w:w="567" w:type="dxa"/>
            <w:gridSpan w:val="2"/>
            <w:vMerge/>
            <w:textDirection w:val="btLr"/>
          </w:tcPr>
          <w:p w14:paraId="05D0D1E0" w14:textId="77777777" w:rsidR="00641D69" w:rsidRPr="00AB7550" w:rsidRDefault="00641D69" w:rsidP="00D472A1">
            <w:pPr>
              <w:pStyle w:val="TableParagraph"/>
              <w:spacing w:before="187"/>
              <w:ind w:left="29"/>
              <w:rPr>
                <w:b/>
                <w:sz w:val="18"/>
              </w:rPr>
            </w:pPr>
          </w:p>
        </w:tc>
      </w:tr>
      <w:tr w:rsidR="000D5AA0" w:rsidRPr="00906B09" w14:paraId="08822574" w14:textId="77777777" w:rsidTr="00AB064A">
        <w:trPr>
          <w:trHeight w:val="350"/>
        </w:trPr>
        <w:tc>
          <w:tcPr>
            <w:tcW w:w="5490" w:type="dxa"/>
            <w:gridSpan w:val="2"/>
          </w:tcPr>
          <w:p w14:paraId="04C81930" w14:textId="77777777" w:rsidR="000D5AA0" w:rsidRPr="00AB7550" w:rsidRDefault="000D5AA0" w:rsidP="000D5AA0">
            <w:pPr>
              <w:adjustRightInd w:val="0"/>
              <w:rPr>
                <w:rFonts w:ascii="Arial" w:hAnsi="Arial" w:cs="Arial"/>
                <w:sz w:val="24"/>
                <w:szCs w:val="24"/>
              </w:rPr>
            </w:pPr>
            <w:r w:rsidRPr="00AB7550">
              <w:rPr>
                <w:rFonts w:ascii="Arial" w:hAnsi="Arial" w:cs="Arial"/>
                <w:sz w:val="24"/>
                <w:szCs w:val="24"/>
              </w:rPr>
              <w:t>1.1.1 Report for duty</w:t>
            </w:r>
          </w:p>
        </w:tc>
        <w:tc>
          <w:tcPr>
            <w:tcW w:w="1350" w:type="dxa"/>
            <w:vMerge w:val="restart"/>
            <w:vAlign w:val="center"/>
          </w:tcPr>
          <w:p w14:paraId="0B7AFEF0" w14:textId="77777777" w:rsidR="000D5AA0" w:rsidRPr="00AB7550" w:rsidRDefault="000D5AA0" w:rsidP="000D5AA0">
            <w:pPr>
              <w:pStyle w:val="TableParagraph"/>
              <w:spacing w:before="7"/>
              <w:jc w:val="center"/>
              <w:rPr>
                <w:sz w:val="20"/>
              </w:rPr>
            </w:pPr>
            <w:r w:rsidRPr="00AB7550">
              <w:rPr>
                <w:bCs/>
              </w:rPr>
              <w:t>Airline Manual</w:t>
            </w:r>
          </w:p>
        </w:tc>
        <w:sdt>
          <w:sdtPr>
            <w:rPr>
              <w:rFonts w:ascii="Arial" w:hAnsi="Arial" w:cs="Arial"/>
              <w:sz w:val="18"/>
              <w:szCs w:val="18"/>
            </w:rPr>
            <w:alias w:val="Grade"/>
            <w:tag w:val="Grade"/>
            <w:id w:val="-1030263178"/>
            <w:placeholder>
              <w:docPart w:val="6152F70C571843F08640B4F1040CBA33"/>
            </w:placeholder>
            <w:dropDownList>
              <w:listItem w:displayText="C" w:value="C"/>
              <w:listItem w:displayText="NC" w:value="NC"/>
              <w:listItem w:displayText="N/A" w:value="N/A"/>
              <w:listItem w:displayText=" " w:value=" "/>
            </w:dropDownList>
          </w:sdtPr>
          <w:sdtEndPr/>
          <w:sdtContent>
            <w:tc>
              <w:tcPr>
                <w:tcW w:w="567" w:type="dxa"/>
                <w:vAlign w:val="center"/>
              </w:tcPr>
              <w:p w14:paraId="0892EF05"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895192224"/>
            <w:placeholder>
              <w:docPart w:val="1114AC9393DC43619451EE5073576C38"/>
            </w:placeholder>
            <w:dropDownList>
              <w:listItem w:displayText="C" w:value="C"/>
              <w:listItem w:displayText="NC" w:value="NC"/>
              <w:listItem w:displayText="N/A" w:value="N/A"/>
              <w:listItem w:displayText=" " w:value=" "/>
            </w:dropDownList>
          </w:sdtPr>
          <w:sdtEndPr/>
          <w:sdtContent>
            <w:tc>
              <w:tcPr>
                <w:tcW w:w="567" w:type="dxa"/>
                <w:vAlign w:val="center"/>
              </w:tcPr>
              <w:p w14:paraId="07E83E47"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899425410"/>
            <w:placeholder>
              <w:docPart w:val="68DCF409B5AB46A38CA126BA59221372"/>
            </w:placeholder>
            <w:dropDownList>
              <w:listItem w:displayText="C" w:value="C"/>
              <w:listItem w:displayText="NC" w:value="NC"/>
              <w:listItem w:displayText="N/A" w:value="N/A"/>
              <w:listItem w:displayText=" " w:value=" "/>
            </w:dropDownList>
          </w:sdtPr>
          <w:sdtEndPr/>
          <w:sdtContent>
            <w:tc>
              <w:tcPr>
                <w:tcW w:w="567" w:type="dxa"/>
                <w:vAlign w:val="center"/>
              </w:tcPr>
              <w:p w14:paraId="73A9EAC1"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886917032"/>
            <w:placeholder>
              <w:docPart w:val="EE445474883745BCB31EBA1C815C3B6F"/>
            </w:placeholder>
            <w:dropDownList>
              <w:listItem w:displayText="C" w:value="C"/>
              <w:listItem w:displayText="NC" w:value="NC"/>
              <w:listItem w:displayText="N/A" w:value="N/A"/>
              <w:listItem w:displayText=" " w:value=" "/>
            </w:dropDownList>
          </w:sdtPr>
          <w:sdtEndPr/>
          <w:sdtContent>
            <w:tc>
              <w:tcPr>
                <w:tcW w:w="567" w:type="dxa"/>
                <w:vAlign w:val="center"/>
              </w:tcPr>
              <w:p w14:paraId="589FDA75"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400671043"/>
            <w:placeholder>
              <w:docPart w:val="0EDAF07DEB944894BFDAD61EB7AEC4C7"/>
            </w:placeholder>
            <w:dropDownList>
              <w:listItem w:displayText="C" w:value="C"/>
              <w:listItem w:displayText="NC" w:value="NC"/>
              <w:listItem w:displayText="N/A" w:value="N/A"/>
              <w:listItem w:displayText=" " w:value=" "/>
            </w:dropDownList>
          </w:sdtPr>
          <w:sdtEndPr/>
          <w:sdtContent>
            <w:tc>
              <w:tcPr>
                <w:tcW w:w="567" w:type="dxa"/>
                <w:vAlign w:val="center"/>
              </w:tcPr>
              <w:p w14:paraId="078CAD86"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727807138"/>
            <w:placeholder>
              <w:docPart w:val="265A242EFD154E4C80EF64EC7D0B3730"/>
            </w:placeholder>
            <w:dropDownList>
              <w:listItem w:displayText="C" w:value="C"/>
              <w:listItem w:displayText="NC" w:value="NC"/>
              <w:listItem w:displayText="N/A" w:value="N/A"/>
              <w:listItem w:displayText=" " w:value=" "/>
            </w:dropDownList>
          </w:sdtPr>
          <w:sdtEndPr/>
          <w:sdtContent>
            <w:tc>
              <w:tcPr>
                <w:tcW w:w="567" w:type="dxa"/>
                <w:vAlign w:val="center"/>
              </w:tcPr>
              <w:p w14:paraId="3AE99A30"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2108690929"/>
            <w:placeholder>
              <w:docPart w:val="B294610590A14BCEBDCCCD3D64237E61"/>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2ECCF93B"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tr>
      <w:tr w:rsidR="000D5AA0" w:rsidRPr="00906B09" w14:paraId="7F4D3CE2" w14:textId="77777777" w:rsidTr="00AB064A">
        <w:trPr>
          <w:trHeight w:val="440"/>
        </w:trPr>
        <w:tc>
          <w:tcPr>
            <w:tcW w:w="5490" w:type="dxa"/>
            <w:gridSpan w:val="2"/>
          </w:tcPr>
          <w:p w14:paraId="03E37E87" w14:textId="77777777" w:rsidR="000D5AA0" w:rsidRPr="00AB7550" w:rsidRDefault="000D5AA0" w:rsidP="000D5AA0">
            <w:pPr>
              <w:adjustRightInd w:val="0"/>
              <w:rPr>
                <w:rFonts w:ascii="Arial" w:hAnsi="Arial" w:cs="Arial"/>
                <w:sz w:val="24"/>
                <w:szCs w:val="24"/>
              </w:rPr>
            </w:pPr>
            <w:r w:rsidRPr="00AB7550">
              <w:rPr>
                <w:rFonts w:ascii="Arial" w:hAnsi="Arial" w:cs="Arial"/>
                <w:sz w:val="24"/>
                <w:szCs w:val="24"/>
              </w:rPr>
              <w:t>1.1.2 Obtain applicable information/documentation</w:t>
            </w:r>
          </w:p>
        </w:tc>
        <w:tc>
          <w:tcPr>
            <w:tcW w:w="1350" w:type="dxa"/>
            <w:vMerge/>
            <w:vAlign w:val="center"/>
          </w:tcPr>
          <w:p w14:paraId="4979BB0A" w14:textId="77777777" w:rsidR="000D5AA0" w:rsidRPr="00AB7550" w:rsidRDefault="000D5AA0" w:rsidP="000D5AA0">
            <w:pPr>
              <w:pStyle w:val="TableParagraph"/>
              <w:spacing w:before="7"/>
              <w:rPr>
                <w:sz w:val="20"/>
              </w:rPr>
            </w:pPr>
          </w:p>
        </w:tc>
        <w:sdt>
          <w:sdtPr>
            <w:rPr>
              <w:rFonts w:ascii="Arial" w:hAnsi="Arial" w:cs="Arial"/>
              <w:sz w:val="18"/>
              <w:szCs w:val="18"/>
            </w:rPr>
            <w:alias w:val="Grade"/>
            <w:tag w:val="Grade"/>
            <w:id w:val="-1955554847"/>
            <w:placeholder>
              <w:docPart w:val="1571C71C54884227BBEF1863FE426378"/>
            </w:placeholder>
            <w:dropDownList>
              <w:listItem w:displayText="C" w:value="C"/>
              <w:listItem w:displayText="NC" w:value="NC"/>
              <w:listItem w:displayText="N/A" w:value="N/A"/>
              <w:listItem w:displayText=" " w:value=" "/>
            </w:dropDownList>
          </w:sdtPr>
          <w:sdtEndPr/>
          <w:sdtContent>
            <w:tc>
              <w:tcPr>
                <w:tcW w:w="567" w:type="dxa"/>
                <w:vAlign w:val="center"/>
              </w:tcPr>
              <w:p w14:paraId="5E0938BC"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207642722"/>
            <w:placeholder>
              <w:docPart w:val="E9BD6339CD864F4CB61019FD03923056"/>
            </w:placeholder>
            <w:dropDownList>
              <w:listItem w:displayText="C" w:value="C"/>
              <w:listItem w:displayText="NC" w:value="NC"/>
              <w:listItem w:displayText="N/A" w:value="N/A"/>
              <w:listItem w:displayText=" " w:value=" "/>
            </w:dropDownList>
          </w:sdtPr>
          <w:sdtEndPr/>
          <w:sdtContent>
            <w:tc>
              <w:tcPr>
                <w:tcW w:w="567" w:type="dxa"/>
                <w:vAlign w:val="center"/>
              </w:tcPr>
              <w:p w14:paraId="22D276CA"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2068845800"/>
            <w:placeholder>
              <w:docPart w:val="3B2A16CD617746D88317F0D1E1CAFE08"/>
            </w:placeholder>
            <w:dropDownList>
              <w:listItem w:displayText="C" w:value="C"/>
              <w:listItem w:displayText="NC" w:value="NC"/>
              <w:listItem w:displayText="N/A" w:value="N/A"/>
              <w:listItem w:displayText=" " w:value=" "/>
            </w:dropDownList>
          </w:sdtPr>
          <w:sdtEndPr/>
          <w:sdtContent>
            <w:tc>
              <w:tcPr>
                <w:tcW w:w="567" w:type="dxa"/>
                <w:vAlign w:val="center"/>
              </w:tcPr>
              <w:p w14:paraId="7F23EBD6"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385449046"/>
            <w:placeholder>
              <w:docPart w:val="A03C31336AB44128A645043942FF6610"/>
            </w:placeholder>
            <w:dropDownList>
              <w:listItem w:displayText="C" w:value="C"/>
              <w:listItem w:displayText="NC" w:value="NC"/>
              <w:listItem w:displayText="N/A" w:value="N/A"/>
              <w:listItem w:displayText=" " w:value=" "/>
            </w:dropDownList>
          </w:sdtPr>
          <w:sdtEndPr/>
          <w:sdtContent>
            <w:tc>
              <w:tcPr>
                <w:tcW w:w="567" w:type="dxa"/>
                <w:vAlign w:val="center"/>
              </w:tcPr>
              <w:p w14:paraId="201B6362"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394263794"/>
            <w:placeholder>
              <w:docPart w:val="D52CD17FC0C74022B67A31EAF96A9355"/>
            </w:placeholder>
            <w:dropDownList>
              <w:listItem w:displayText="C" w:value="C"/>
              <w:listItem w:displayText="NC" w:value="NC"/>
              <w:listItem w:displayText="N/A" w:value="N/A"/>
              <w:listItem w:displayText=" " w:value=" "/>
            </w:dropDownList>
          </w:sdtPr>
          <w:sdtEndPr/>
          <w:sdtContent>
            <w:tc>
              <w:tcPr>
                <w:tcW w:w="567" w:type="dxa"/>
                <w:vAlign w:val="center"/>
              </w:tcPr>
              <w:p w14:paraId="55C07D25"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433246700"/>
            <w:placeholder>
              <w:docPart w:val="5ABC88FF4E0C4080AE7BB98AF2E1DDC2"/>
            </w:placeholder>
            <w:dropDownList>
              <w:listItem w:displayText="C" w:value="C"/>
              <w:listItem w:displayText="NC" w:value="NC"/>
              <w:listItem w:displayText="N/A" w:value="N/A"/>
              <w:listItem w:displayText=" " w:value=" "/>
            </w:dropDownList>
          </w:sdtPr>
          <w:sdtEndPr/>
          <w:sdtContent>
            <w:tc>
              <w:tcPr>
                <w:tcW w:w="567" w:type="dxa"/>
                <w:vAlign w:val="center"/>
              </w:tcPr>
              <w:p w14:paraId="548DC669"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322661745"/>
            <w:placeholder>
              <w:docPart w:val="6F63C83DEE244DD09349DA13F70CD240"/>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5E019F68"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tr>
      <w:tr w:rsidR="000D5AA0" w:rsidRPr="00906B09" w14:paraId="27E5D2F8" w14:textId="77777777" w:rsidTr="00AB064A">
        <w:trPr>
          <w:trHeight w:val="440"/>
        </w:trPr>
        <w:tc>
          <w:tcPr>
            <w:tcW w:w="5490" w:type="dxa"/>
            <w:gridSpan w:val="2"/>
          </w:tcPr>
          <w:p w14:paraId="51259DB7" w14:textId="77777777" w:rsidR="000D5AA0" w:rsidRPr="00AB7550" w:rsidRDefault="000D5AA0" w:rsidP="000D5AA0">
            <w:pPr>
              <w:adjustRightInd w:val="0"/>
              <w:rPr>
                <w:rFonts w:ascii="Arial" w:hAnsi="Arial" w:cs="Arial"/>
                <w:sz w:val="24"/>
                <w:szCs w:val="24"/>
              </w:rPr>
            </w:pPr>
            <w:r w:rsidRPr="00AB7550">
              <w:rPr>
                <w:rFonts w:ascii="Arial" w:hAnsi="Arial" w:cs="Arial"/>
                <w:sz w:val="24"/>
                <w:szCs w:val="24"/>
              </w:rPr>
              <w:t>1.1.3 Review documents required for the flight</w:t>
            </w:r>
          </w:p>
        </w:tc>
        <w:tc>
          <w:tcPr>
            <w:tcW w:w="1350" w:type="dxa"/>
            <w:vMerge/>
            <w:vAlign w:val="center"/>
          </w:tcPr>
          <w:p w14:paraId="2B2059D0" w14:textId="77777777" w:rsidR="000D5AA0" w:rsidRPr="00AB7550" w:rsidRDefault="000D5AA0" w:rsidP="000D5AA0">
            <w:pPr>
              <w:pStyle w:val="TableParagraph"/>
              <w:spacing w:before="7"/>
              <w:rPr>
                <w:sz w:val="20"/>
              </w:rPr>
            </w:pPr>
          </w:p>
        </w:tc>
        <w:sdt>
          <w:sdtPr>
            <w:rPr>
              <w:rFonts w:ascii="Arial" w:hAnsi="Arial" w:cs="Arial"/>
              <w:sz w:val="18"/>
              <w:szCs w:val="18"/>
            </w:rPr>
            <w:alias w:val="Grade"/>
            <w:tag w:val="Grade"/>
            <w:id w:val="1101764642"/>
            <w:placeholder>
              <w:docPart w:val="81E29D5D14694E09ADDC88BF0B6FB015"/>
            </w:placeholder>
            <w:dropDownList>
              <w:listItem w:displayText="C" w:value="C"/>
              <w:listItem w:displayText="NC" w:value="NC"/>
              <w:listItem w:displayText="N/A" w:value="N/A"/>
              <w:listItem w:displayText=" " w:value=" "/>
            </w:dropDownList>
          </w:sdtPr>
          <w:sdtEndPr/>
          <w:sdtContent>
            <w:tc>
              <w:tcPr>
                <w:tcW w:w="567" w:type="dxa"/>
                <w:vAlign w:val="center"/>
              </w:tcPr>
              <w:p w14:paraId="13223C5C"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232915364"/>
            <w:placeholder>
              <w:docPart w:val="547CE561300942FE8AD08FA5F13533E5"/>
            </w:placeholder>
            <w:dropDownList>
              <w:listItem w:displayText="C" w:value="C"/>
              <w:listItem w:displayText="NC" w:value="NC"/>
              <w:listItem w:displayText="N/A" w:value="N/A"/>
              <w:listItem w:displayText=" " w:value=" "/>
            </w:dropDownList>
          </w:sdtPr>
          <w:sdtEndPr/>
          <w:sdtContent>
            <w:tc>
              <w:tcPr>
                <w:tcW w:w="567" w:type="dxa"/>
                <w:vAlign w:val="center"/>
              </w:tcPr>
              <w:p w14:paraId="237246F4"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325980913"/>
            <w:placeholder>
              <w:docPart w:val="B493BDC38C7F43EDAC2F2EB83CE4C866"/>
            </w:placeholder>
            <w:dropDownList>
              <w:listItem w:displayText="C" w:value="C"/>
              <w:listItem w:displayText="NC" w:value="NC"/>
              <w:listItem w:displayText="N/A" w:value="N/A"/>
              <w:listItem w:displayText=" " w:value=" "/>
            </w:dropDownList>
          </w:sdtPr>
          <w:sdtEndPr/>
          <w:sdtContent>
            <w:tc>
              <w:tcPr>
                <w:tcW w:w="567" w:type="dxa"/>
                <w:vAlign w:val="center"/>
              </w:tcPr>
              <w:p w14:paraId="7218B496"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677808456"/>
            <w:placeholder>
              <w:docPart w:val="D6AD1DB84C134A96BAEE22441F2B374D"/>
            </w:placeholder>
            <w:dropDownList>
              <w:listItem w:displayText="C" w:value="C"/>
              <w:listItem w:displayText="NC" w:value="NC"/>
              <w:listItem w:displayText="N/A" w:value="N/A"/>
              <w:listItem w:displayText=" " w:value=" "/>
            </w:dropDownList>
          </w:sdtPr>
          <w:sdtEndPr/>
          <w:sdtContent>
            <w:tc>
              <w:tcPr>
                <w:tcW w:w="567" w:type="dxa"/>
                <w:vAlign w:val="center"/>
              </w:tcPr>
              <w:p w14:paraId="38D4D64E"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790825685"/>
            <w:placeholder>
              <w:docPart w:val="6E561557371F4AC7BD4B17342D866BB4"/>
            </w:placeholder>
            <w:dropDownList>
              <w:listItem w:displayText="C" w:value="C"/>
              <w:listItem w:displayText="NC" w:value="NC"/>
              <w:listItem w:displayText="N/A" w:value="N/A"/>
              <w:listItem w:displayText=" " w:value=" "/>
            </w:dropDownList>
          </w:sdtPr>
          <w:sdtEndPr/>
          <w:sdtContent>
            <w:tc>
              <w:tcPr>
                <w:tcW w:w="567" w:type="dxa"/>
                <w:vAlign w:val="center"/>
              </w:tcPr>
              <w:p w14:paraId="582E32E5"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618133029"/>
            <w:placeholder>
              <w:docPart w:val="ED20F81203AD4A209AFC35CAD4C7ED31"/>
            </w:placeholder>
            <w:dropDownList>
              <w:listItem w:displayText="C" w:value="C"/>
              <w:listItem w:displayText="NC" w:value="NC"/>
              <w:listItem w:displayText="N/A" w:value="N/A"/>
              <w:listItem w:displayText=" " w:value=" "/>
            </w:dropDownList>
          </w:sdtPr>
          <w:sdtEndPr/>
          <w:sdtContent>
            <w:tc>
              <w:tcPr>
                <w:tcW w:w="567" w:type="dxa"/>
                <w:vAlign w:val="center"/>
              </w:tcPr>
              <w:p w14:paraId="7F635CBF"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763259942"/>
            <w:placeholder>
              <w:docPart w:val="EE0CFBDC93B5437DBE893A33CE5A655B"/>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21E9F842"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tr>
      <w:tr w:rsidR="000D5AA0" w:rsidRPr="00906B09" w14:paraId="6D562A53" w14:textId="77777777" w:rsidTr="00AB064A">
        <w:trPr>
          <w:trHeight w:val="620"/>
        </w:trPr>
        <w:tc>
          <w:tcPr>
            <w:tcW w:w="5490" w:type="dxa"/>
            <w:gridSpan w:val="2"/>
          </w:tcPr>
          <w:p w14:paraId="36DB4983" w14:textId="77777777" w:rsidR="000D5AA0" w:rsidRPr="00AB7550" w:rsidRDefault="000D5AA0" w:rsidP="000D5AA0">
            <w:pPr>
              <w:adjustRightInd w:val="0"/>
              <w:rPr>
                <w:rFonts w:ascii="Arial" w:hAnsi="Arial" w:cs="Arial"/>
                <w:sz w:val="24"/>
                <w:szCs w:val="24"/>
              </w:rPr>
            </w:pPr>
            <w:r w:rsidRPr="00AB7550">
              <w:rPr>
                <w:rFonts w:ascii="Arial" w:hAnsi="Arial" w:cs="Arial"/>
                <w:sz w:val="24"/>
                <w:szCs w:val="24"/>
              </w:rPr>
              <w:t>1.1.4 Update documents required for the flight, if applicable</w:t>
            </w:r>
          </w:p>
        </w:tc>
        <w:tc>
          <w:tcPr>
            <w:tcW w:w="1350" w:type="dxa"/>
            <w:vMerge/>
            <w:vAlign w:val="center"/>
          </w:tcPr>
          <w:p w14:paraId="15A00321" w14:textId="77777777" w:rsidR="000D5AA0" w:rsidRPr="00AB7550" w:rsidRDefault="000D5AA0" w:rsidP="000D5AA0">
            <w:pPr>
              <w:pStyle w:val="TableParagraph"/>
              <w:spacing w:before="7"/>
              <w:rPr>
                <w:sz w:val="20"/>
              </w:rPr>
            </w:pPr>
          </w:p>
        </w:tc>
        <w:sdt>
          <w:sdtPr>
            <w:rPr>
              <w:rFonts w:ascii="Arial" w:hAnsi="Arial" w:cs="Arial"/>
              <w:sz w:val="18"/>
              <w:szCs w:val="18"/>
            </w:rPr>
            <w:alias w:val="Grade"/>
            <w:tag w:val="Grade"/>
            <w:id w:val="-2103259540"/>
            <w:placeholder>
              <w:docPart w:val="8328F10F77644EF7B98CDAB80EF8AAC7"/>
            </w:placeholder>
            <w:dropDownList>
              <w:listItem w:displayText="C" w:value="C"/>
              <w:listItem w:displayText="NC" w:value="NC"/>
              <w:listItem w:displayText="N/A" w:value="N/A"/>
              <w:listItem w:displayText=" " w:value=" "/>
            </w:dropDownList>
          </w:sdtPr>
          <w:sdtEndPr/>
          <w:sdtContent>
            <w:tc>
              <w:tcPr>
                <w:tcW w:w="567" w:type="dxa"/>
                <w:vAlign w:val="center"/>
              </w:tcPr>
              <w:p w14:paraId="36A4C8FA"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2117873915"/>
            <w:placeholder>
              <w:docPart w:val="36E0E85310CA47B18B4CD48F752F97F5"/>
            </w:placeholder>
            <w:dropDownList>
              <w:listItem w:displayText="C" w:value="C"/>
              <w:listItem w:displayText="NC" w:value="NC"/>
              <w:listItem w:displayText="N/A" w:value="N/A"/>
              <w:listItem w:displayText=" " w:value=" "/>
            </w:dropDownList>
          </w:sdtPr>
          <w:sdtEndPr/>
          <w:sdtContent>
            <w:tc>
              <w:tcPr>
                <w:tcW w:w="567" w:type="dxa"/>
                <w:vAlign w:val="center"/>
              </w:tcPr>
              <w:p w14:paraId="6ABEFD4D"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516113572"/>
            <w:placeholder>
              <w:docPart w:val="8A8846AB42774DD1BD4FB5B8B858F921"/>
            </w:placeholder>
            <w:dropDownList>
              <w:listItem w:displayText="C" w:value="C"/>
              <w:listItem w:displayText="NC" w:value="NC"/>
              <w:listItem w:displayText="N/A" w:value="N/A"/>
              <w:listItem w:displayText=" " w:value=" "/>
            </w:dropDownList>
          </w:sdtPr>
          <w:sdtEndPr/>
          <w:sdtContent>
            <w:tc>
              <w:tcPr>
                <w:tcW w:w="567" w:type="dxa"/>
                <w:vAlign w:val="center"/>
              </w:tcPr>
              <w:p w14:paraId="3C08750C"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24068039"/>
            <w:placeholder>
              <w:docPart w:val="36CA33F7135C42EABFA6267BCFA11070"/>
            </w:placeholder>
            <w:dropDownList>
              <w:listItem w:displayText="C" w:value="C"/>
              <w:listItem w:displayText="NC" w:value="NC"/>
              <w:listItem w:displayText="N/A" w:value="N/A"/>
              <w:listItem w:displayText=" " w:value=" "/>
            </w:dropDownList>
          </w:sdtPr>
          <w:sdtEndPr/>
          <w:sdtContent>
            <w:tc>
              <w:tcPr>
                <w:tcW w:w="567" w:type="dxa"/>
                <w:vAlign w:val="center"/>
              </w:tcPr>
              <w:p w14:paraId="2B7F33CA"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54086832"/>
            <w:placeholder>
              <w:docPart w:val="3AE5AB81DA804C3485D27C7B1E3A7CD4"/>
            </w:placeholder>
            <w:dropDownList>
              <w:listItem w:displayText="C" w:value="C"/>
              <w:listItem w:displayText="NC" w:value="NC"/>
              <w:listItem w:displayText="N/A" w:value="N/A"/>
              <w:listItem w:displayText=" " w:value=" "/>
            </w:dropDownList>
          </w:sdtPr>
          <w:sdtEndPr/>
          <w:sdtContent>
            <w:tc>
              <w:tcPr>
                <w:tcW w:w="567" w:type="dxa"/>
                <w:vAlign w:val="center"/>
              </w:tcPr>
              <w:p w14:paraId="49F28B79"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455524081"/>
            <w:placeholder>
              <w:docPart w:val="E272551FF7544620AD4516EA2D3ED404"/>
            </w:placeholder>
            <w:dropDownList>
              <w:listItem w:displayText="C" w:value="C"/>
              <w:listItem w:displayText="NC" w:value="NC"/>
              <w:listItem w:displayText="N/A" w:value="N/A"/>
              <w:listItem w:displayText=" " w:value=" "/>
            </w:dropDownList>
          </w:sdtPr>
          <w:sdtEndPr/>
          <w:sdtContent>
            <w:tc>
              <w:tcPr>
                <w:tcW w:w="567" w:type="dxa"/>
                <w:vAlign w:val="center"/>
              </w:tcPr>
              <w:p w14:paraId="78DD788C"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610270040"/>
            <w:placeholder>
              <w:docPart w:val="ED60387C70D441E7BFB3BEC38600EEC4"/>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636679A9"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tr>
      <w:tr w:rsidR="000D5AA0" w:rsidRPr="00AB7550" w14:paraId="02346654" w14:textId="77777777" w:rsidTr="00C10CB8">
        <w:trPr>
          <w:gridAfter w:val="1"/>
          <w:wAfter w:w="9" w:type="dxa"/>
          <w:trHeight w:val="440"/>
        </w:trPr>
        <w:tc>
          <w:tcPr>
            <w:tcW w:w="10800" w:type="dxa"/>
            <w:gridSpan w:val="10"/>
            <w:vAlign w:val="center"/>
          </w:tcPr>
          <w:p w14:paraId="1DA29B81" w14:textId="77777777" w:rsidR="000D5AA0" w:rsidRPr="00AB7550" w:rsidRDefault="000D5AA0" w:rsidP="000D5AA0">
            <w:pPr>
              <w:widowControl/>
              <w:adjustRightInd w:val="0"/>
              <w:rPr>
                <w:rFonts w:ascii="Arial" w:eastAsia="Arial" w:hAnsi="Arial" w:cs="Arial"/>
                <w:b/>
                <w:sz w:val="28"/>
              </w:rPr>
            </w:pPr>
            <w:r w:rsidRPr="00AB7550">
              <w:rPr>
                <w:rFonts w:ascii="Arial" w:eastAsia="Arial" w:hAnsi="Arial" w:cs="Arial"/>
                <w:b/>
                <w:sz w:val="24"/>
                <w:szCs w:val="24"/>
              </w:rPr>
              <w:t>1.2. Participate in flight crew and cabin crew briefings</w:t>
            </w:r>
          </w:p>
        </w:tc>
      </w:tr>
      <w:tr w:rsidR="000D5AA0" w:rsidRPr="00906B09" w14:paraId="2A357283" w14:textId="77777777" w:rsidTr="00AB064A">
        <w:trPr>
          <w:trHeight w:val="440"/>
        </w:trPr>
        <w:tc>
          <w:tcPr>
            <w:tcW w:w="5490" w:type="dxa"/>
            <w:gridSpan w:val="2"/>
          </w:tcPr>
          <w:p w14:paraId="2F465C6A" w14:textId="77777777" w:rsidR="000D5AA0" w:rsidRPr="00AB7550" w:rsidRDefault="000D5AA0" w:rsidP="000D5AA0">
            <w:pPr>
              <w:adjustRightInd w:val="0"/>
              <w:rPr>
                <w:rFonts w:ascii="Arial" w:hAnsi="Arial" w:cs="Arial"/>
                <w:sz w:val="24"/>
                <w:szCs w:val="24"/>
              </w:rPr>
            </w:pPr>
            <w:r w:rsidRPr="00AB7550">
              <w:rPr>
                <w:rFonts w:ascii="Arial" w:hAnsi="Arial" w:cs="Arial"/>
                <w:sz w:val="24"/>
                <w:szCs w:val="24"/>
              </w:rPr>
              <w:t>1.2.1. Obtain flight crew briefing</w:t>
            </w:r>
          </w:p>
        </w:tc>
        <w:tc>
          <w:tcPr>
            <w:tcW w:w="1350" w:type="dxa"/>
            <w:vMerge w:val="restart"/>
            <w:vAlign w:val="center"/>
          </w:tcPr>
          <w:p w14:paraId="39541551" w14:textId="77777777" w:rsidR="000D5AA0" w:rsidRPr="00AB7550" w:rsidRDefault="000D5AA0" w:rsidP="000D5AA0">
            <w:pPr>
              <w:pStyle w:val="TableParagraph"/>
              <w:spacing w:before="7"/>
              <w:jc w:val="center"/>
              <w:rPr>
                <w:sz w:val="20"/>
              </w:rPr>
            </w:pPr>
            <w:r w:rsidRPr="00AB7550">
              <w:rPr>
                <w:bCs/>
              </w:rPr>
              <w:t>Airline Manual</w:t>
            </w:r>
          </w:p>
        </w:tc>
        <w:sdt>
          <w:sdtPr>
            <w:rPr>
              <w:rFonts w:ascii="Arial" w:hAnsi="Arial" w:cs="Arial"/>
              <w:sz w:val="18"/>
              <w:szCs w:val="18"/>
            </w:rPr>
            <w:alias w:val="Grade"/>
            <w:tag w:val="Grade"/>
            <w:id w:val="-847643187"/>
            <w:placeholder>
              <w:docPart w:val="8F05E938201147ED84063C15D162C15E"/>
            </w:placeholder>
            <w:dropDownList>
              <w:listItem w:displayText="C" w:value="C"/>
              <w:listItem w:displayText="NC" w:value="NC"/>
              <w:listItem w:displayText="N/A" w:value="N/A"/>
              <w:listItem w:displayText=" " w:value=" "/>
            </w:dropDownList>
          </w:sdtPr>
          <w:sdtEndPr/>
          <w:sdtContent>
            <w:tc>
              <w:tcPr>
                <w:tcW w:w="567" w:type="dxa"/>
                <w:vAlign w:val="center"/>
              </w:tcPr>
              <w:p w14:paraId="69C2A7DA"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304201023"/>
            <w:placeholder>
              <w:docPart w:val="DEFB9C852A9545B099E4FDB4A56587BC"/>
            </w:placeholder>
            <w:dropDownList>
              <w:listItem w:displayText="C" w:value="C"/>
              <w:listItem w:displayText="NC" w:value="NC"/>
              <w:listItem w:displayText="N/A" w:value="N/A"/>
              <w:listItem w:displayText=" " w:value=" "/>
            </w:dropDownList>
          </w:sdtPr>
          <w:sdtEndPr/>
          <w:sdtContent>
            <w:tc>
              <w:tcPr>
                <w:tcW w:w="567" w:type="dxa"/>
                <w:vAlign w:val="center"/>
              </w:tcPr>
              <w:p w14:paraId="6BAE57D2"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952548473"/>
            <w:placeholder>
              <w:docPart w:val="C484C0E4920A4EA5A2B80E8CE89FD6B6"/>
            </w:placeholder>
            <w:dropDownList>
              <w:listItem w:displayText="C" w:value="C"/>
              <w:listItem w:displayText="NC" w:value="NC"/>
              <w:listItem w:displayText="N/A" w:value="N/A"/>
              <w:listItem w:displayText=" " w:value=" "/>
            </w:dropDownList>
          </w:sdtPr>
          <w:sdtEndPr/>
          <w:sdtContent>
            <w:tc>
              <w:tcPr>
                <w:tcW w:w="567" w:type="dxa"/>
                <w:vAlign w:val="center"/>
              </w:tcPr>
              <w:p w14:paraId="1A6BF646"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2113470293"/>
            <w:placeholder>
              <w:docPart w:val="6C0B6A6B502F4D81B1D1D1DA94EF7D75"/>
            </w:placeholder>
            <w:dropDownList>
              <w:listItem w:displayText="C" w:value="C"/>
              <w:listItem w:displayText="NC" w:value="NC"/>
              <w:listItem w:displayText="N/A" w:value="N/A"/>
              <w:listItem w:displayText=" " w:value=" "/>
            </w:dropDownList>
          </w:sdtPr>
          <w:sdtEndPr/>
          <w:sdtContent>
            <w:tc>
              <w:tcPr>
                <w:tcW w:w="567" w:type="dxa"/>
                <w:vAlign w:val="center"/>
              </w:tcPr>
              <w:p w14:paraId="3AD38CF5"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009913964"/>
            <w:placeholder>
              <w:docPart w:val="0E7A743EAEA9466DBA202BDDF29B3436"/>
            </w:placeholder>
            <w:dropDownList>
              <w:listItem w:displayText="C" w:value="C"/>
              <w:listItem w:displayText="NC" w:value="NC"/>
              <w:listItem w:displayText="N/A" w:value="N/A"/>
              <w:listItem w:displayText=" " w:value=" "/>
            </w:dropDownList>
          </w:sdtPr>
          <w:sdtEndPr/>
          <w:sdtContent>
            <w:tc>
              <w:tcPr>
                <w:tcW w:w="567" w:type="dxa"/>
                <w:vAlign w:val="center"/>
              </w:tcPr>
              <w:p w14:paraId="60D36F50"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667589787"/>
            <w:placeholder>
              <w:docPart w:val="A4FC14D2AD7848598934685730547636"/>
            </w:placeholder>
            <w:dropDownList>
              <w:listItem w:displayText="C" w:value="C"/>
              <w:listItem w:displayText="NC" w:value="NC"/>
              <w:listItem w:displayText="N/A" w:value="N/A"/>
              <w:listItem w:displayText=" " w:value=" "/>
            </w:dropDownList>
          </w:sdtPr>
          <w:sdtEndPr/>
          <w:sdtContent>
            <w:tc>
              <w:tcPr>
                <w:tcW w:w="567" w:type="dxa"/>
                <w:vAlign w:val="center"/>
              </w:tcPr>
              <w:p w14:paraId="2A6247E0"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640100800"/>
            <w:placeholder>
              <w:docPart w:val="619EFEB6070D4635A615C2A1DF04D148"/>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176C20DD"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tr>
      <w:tr w:rsidR="000D5AA0" w:rsidRPr="00906B09" w14:paraId="1EE44A19" w14:textId="77777777" w:rsidTr="00AB064A">
        <w:trPr>
          <w:trHeight w:val="440"/>
        </w:trPr>
        <w:tc>
          <w:tcPr>
            <w:tcW w:w="5490" w:type="dxa"/>
            <w:gridSpan w:val="2"/>
          </w:tcPr>
          <w:p w14:paraId="5F76D638" w14:textId="77777777" w:rsidR="000D5AA0" w:rsidRPr="00AB7550" w:rsidRDefault="000D5AA0" w:rsidP="000D5AA0">
            <w:pPr>
              <w:adjustRightInd w:val="0"/>
              <w:rPr>
                <w:rFonts w:ascii="Arial" w:hAnsi="Arial" w:cs="Arial"/>
                <w:sz w:val="24"/>
                <w:szCs w:val="24"/>
              </w:rPr>
            </w:pPr>
            <w:r w:rsidRPr="00AB7550">
              <w:rPr>
                <w:rFonts w:ascii="Arial" w:hAnsi="Arial" w:cs="Arial"/>
                <w:sz w:val="24"/>
                <w:szCs w:val="24"/>
              </w:rPr>
              <w:t>1.2.2. Conduct cabin crew briefing</w:t>
            </w:r>
          </w:p>
        </w:tc>
        <w:tc>
          <w:tcPr>
            <w:tcW w:w="1350" w:type="dxa"/>
            <w:vMerge/>
            <w:vAlign w:val="center"/>
          </w:tcPr>
          <w:p w14:paraId="6D04F8E2" w14:textId="77777777" w:rsidR="000D5AA0" w:rsidRPr="00AB7550" w:rsidRDefault="000D5AA0" w:rsidP="000D5AA0">
            <w:pPr>
              <w:pStyle w:val="TableParagraph"/>
              <w:spacing w:before="7"/>
              <w:rPr>
                <w:sz w:val="20"/>
              </w:rPr>
            </w:pPr>
          </w:p>
        </w:tc>
        <w:sdt>
          <w:sdtPr>
            <w:rPr>
              <w:rFonts w:ascii="Arial" w:hAnsi="Arial" w:cs="Arial"/>
              <w:sz w:val="18"/>
              <w:szCs w:val="18"/>
            </w:rPr>
            <w:alias w:val="Grade"/>
            <w:tag w:val="Grade"/>
            <w:id w:val="1110239134"/>
            <w:placeholder>
              <w:docPart w:val="AA6ECCFB434B4A679C211684912D204D"/>
            </w:placeholder>
            <w:dropDownList>
              <w:listItem w:displayText="C" w:value="C"/>
              <w:listItem w:displayText="NC" w:value="NC"/>
              <w:listItem w:displayText="N/A" w:value="N/A"/>
              <w:listItem w:displayText=" " w:value=" "/>
            </w:dropDownList>
          </w:sdtPr>
          <w:sdtEndPr/>
          <w:sdtContent>
            <w:tc>
              <w:tcPr>
                <w:tcW w:w="567" w:type="dxa"/>
                <w:vAlign w:val="center"/>
              </w:tcPr>
              <w:p w14:paraId="72CCEE6F"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88185869"/>
            <w:placeholder>
              <w:docPart w:val="966FF0066FA54B0EA668D81A41EC050E"/>
            </w:placeholder>
            <w:dropDownList>
              <w:listItem w:displayText="C" w:value="C"/>
              <w:listItem w:displayText="NC" w:value="NC"/>
              <w:listItem w:displayText="N/A" w:value="N/A"/>
              <w:listItem w:displayText=" " w:value=" "/>
            </w:dropDownList>
          </w:sdtPr>
          <w:sdtEndPr/>
          <w:sdtContent>
            <w:tc>
              <w:tcPr>
                <w:tcW w:w="567" w:type="dxa"/>
                <w:vAlign w:val="center"/>
              </w:tcPr>
              <w:p w14:paraId="3AE40DBD"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280101117"/>
            <w:placeholder>
              <w:docPart w:val="0720E61BC5674FD08C8783382635B9DD"/>
            </w:placeholder>
            <w:dropDownList>
              <w:listItem w:displayText="C" w:value="C"/>
              <w:listItem w:displayText="NC" w:value="NC"/>
              <w:listItem w:displayText="N/A" w:value="N/A"/>
              <w:listItem w:displayText=" " w:value=" "/>
            </w:dropDownList>
          </w:sdtPr>
          <w:sdtEndPr/>
          <w:sdtContent>
            <w:tc>
              <w:tcPr>
                <w:tcW w:w="567" w:type="dxa"/>
                <w:vAlign w:val="center"/>
              </w:tcPr>
              <w:p w14:paraId="59EFD769"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267976804"/>
            <w:placeholder>
              <w:docPart w:val="8652FC42B7114F84B37B087564220648"/>
            </w:placeholder>
            <w:dropDownList>
              <w:listItem w:displayText="C" w:value="C"/>
              <w:listItem w:displayText="NC" w:value="NC"/>
              <w:listItem w:displayText="N/A" w:value="N/A"/>
              <w:listItem w:displayText=" " w:value=" "/>
            </w:dropDownList>
          </w:sdtPr>
          <w:sdtEndPr/>
          <w:sdtContent>
            <w:tc>
              <w:tcPr>
                <w:tcW w:w="567" w:type="dxa"/>
                <w:vAlign w:val="center"/>
              </w:tcPr>
              <w:p w14:paraId="6127C97C"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387687133"/>
            <w:placeholder>
              <w:docPart w:val="745A8B0E71F5433F9F4B8672E0D83F58"/>
            </w:placeholder>
            <w:dropDownList>
              <w:listItem w:displayText="C" w:value="C"/>
              <w:listItem w:displayText="NC" w:value="NC"/>
              <w:listItem w:displayText="N/A" w:value="N/A"/>
              <w:listItem w:displayText=" " w:value=" "/>
            </w:dropDownList>
          </w:sdtPr>
          <w:sdtEndPr/>
          <w:sdtContent>
            <w:tc>
              <w:tcPr>
                <w:tcW w:w="567" w:type="dxa"/>
                <w:vAlign w:val="center"/>
              </w:tcPr>
              <w:p w14:paraId="4E697AEE"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157140261"/>
            <w:placeholder>
              <w:docPart w:val="952C3367CA2E4A0AAD770840626E5158"/>
            </w:placeholder>
            <w:dropDownList>
              <w:listItem w:displayText="C" w:value="C"/>
              <w:listItem w:displayText="NC" w:value="NC"/>
              <w:listItem w:displayText="N/A" w:value="N/A"/>
              <w:listItem w:displayText=" " w:value=" "/>
            </w:dropDownList>
          </w:sdtPr>
          <w:sdtEndPr/>
          <w:sdtContent>
            <w:tc>
              <w:tcPr>
                <w:tcW w:w="567" w:type="dxa"/>
                <w:vAlign w:val="center"/>
              </w:tcPr>
              <w:p w14:paraId="3F9DD0FB"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462733490"/>
            <w:placeholder>
              <w:docPart w:val="59564D0E8CCA4E97B4D878ADE53DC357"/>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246702D4"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tr>
      <w:tr w:rsidR="000D5AA0" w:rsidRPr="00906B09" w14:paraId="6D281F73" w14:textId="77777777" w:rsidTr="00AB064A">
        <w:trPr>
          <w:trHeight w:val="432"/>
        </w:trPr>
        <w:tc>
          <w:tcPr>
            <w:tcW w:w="5490" w:type="dxa"/>
            <w:gridSpan w:val="2"/>
          </w:tcPr>
          <w:p w14:paraId="36FB54B5" w14:textId="77777777" w:rsidR="000D5AA0" w:rsidRPr="00AB7550" w:rsidRDefault="000D5AA0" w:rsidP="000D5AA0">
            <w:pPr>
              <w:adjustRightInd w:val="0"/>
              <w:rPr>
                <w:rFonts w:ascii="Arial" w:hAnsi="Arial" w:cs="Arial"/>
                <w:sz w:val="24"/>
                <w:szCs w:val="24"/>
              </w:rPr>
            </w:pPr>
            <w:r w:rsidRPr="00AB7550">
              <w:rPr>
                <w:rFonts w:ascii="Arial" w:hAnsi="Arial" w:cs="Arial"/>
                <w:sz w:val="24"/>
                <w:szCs w:val="24"/>
              </w:rPr>
              <w:t>1.2.3. Communicate all required information</w:t>
            </w:r>
          </w:p>
        </w:tc>
        <w:tc>
          <w:tcPr>
            <w:tcW w:w="1350" w:type="dxa"/>
            <w:vMerge/>
            <w:vAlign w:val="center"/>
          </w:tcPr>
          <w:p w14:paraId="62ED835C" w14:textId="77777777" w:rsidR="000D5AA0" w:rsidRPr="00AB7550" w:rsidRDefault="000D5AA0" w:rsidP="000D5AA0">
            <w:pPr>
              <w:pStyle w:val="TableParagraph"/>
              <w:spacing w:before="7"/>
              <w:rPr>
                <w:sz w:val="20"/>
              </w:rPr>
            </w:pPr>
          </w:p>
        </w:tc>
        <w:sdt>
          <w:sdtPr>
            <w:rPr>
              <w:rFonts w:ascii="Arial" w:hAnsi="Arial" w:cs="Arial"/>
              <w:sz w:val="18"/>
              <w:szCs w:val="18"/>
            </w:rPr>
            <w:alias w:val="Grade"/>
            <w:tag w:val="Grade"/>
            <w:id w:val="-254665459"/>
            <w:placeholder>
              <w:docPart w:val="996B32EE0E364E9387684F08145166E0"/>
            </w:placeholder>
            <w:dropDownList>
              <w:listItem w:displayText="C" w:value="C"/>
              <w:listItem w:displayText="NC" w:value="NC"/>
              <w:listItem w:displayText="N/A" w:value="N/A"/>
              <w:listItem w:displayText=" " w:value=" "/>
            </w:dropDownList>
          </w:sdtPr>
          <w:sdtEndPr/>
          <w:sdtContent>
            <w:tc>
              <w:tcPr>
                <w:tcW w:w="567" w:type="dxa"/>
                <w:vAlign w:val="center"/>
              </w:tcPr>
              <w:p w14:paraId="4CD557EF"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040127021"/>
            <w:placeholder>
              <w:docPart w:val="D6C2993E8D8F4F0BB12CC2EB948C1AC9"/>
            </w:placeholder>
            <w:dropDownList>
              <w:listItem w:displayText="C" w:value="C"/>
              <w:listItem w:displayText="NC" w:value="NC"/>
              <w:listItem w:displayText="N/A" w:value="N/A"/>
              <w:listItem w:displayText=" " w:value=" "/>
            </w:dropDownList>
          </w:sdtPr>
          <w:sdtEndPr/>
          <w:sdtContent>
            <w:tc>
              <w:tcPr>
                <w:tcW w:w="567" w:type="dxa"/>
                <w:vAlign w:val="center"/>
              </w:tcPr>
              <w:p w14:paraId="2F9B3ACD"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635515319"/>
            <w:placeholder>
              <w:docPart w:val="3C905CACA4A842619A15E73E1F3E885E"/>
            </w:placeholder>
            <w:dropDownList>
              <w:listItem w:displayText="C" w:value="C"/>
              <w:listItem w:displayText="NC" w:value="NC"/>
              <w:listItem w:displayText="N/A" w:value="N/A"/>
              <w:listItem w:displayText=" " w:value=" "/>
            </w:dropDownList>
          </w:sdtPr>
          <w:sdtEndPr/>
          <w:sdtContent>
            <w:tc>
              <w:tcPr>
                <w:tcW w:w="567" w:type="dxa"/>
                <w:vAlign w:val="center"/>
              </w:tcPr>
              <w:p w14:paraId="712B8F2E"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97636444"/>
            <w:placeholder>
              <w:docPart w:val="A601CDD31E4D4D9B997B27E5D8C948E4"/>
            </w:placeholder>
            <w:dropDownList>
              <w:listItem w:displayText="C" w:value="C"/>
              <w:listItem w:displayText="NC" w:value="NC"/>
              <w:listItem w:displayText="N/A" w:value="N/A"/>
              <w:listItem w:displayText=" " w:value=" "/>
            </w:dropDownList>
          </w:sdtPr>
          <w:sdtEndPr/>
          <w:sdtContent>
            <w:tc>
              <w:tcPr>
                <w:tcW w:w="567" w:type="dxa"/>
                <w:vAlign w:val="center"/>
              </w:tcPr>
              <w:p w14:paraId="2F20C735"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42280214"/>
            <w:placeholder>
              <w:docPart w:val="5C2B5869AE5E44C6BF49C7DF396F3829"/>
            </w:placeholder>
            <w:dropDownList>
              <w:listItem w:displayText="C" w:value="C"/>
              <w:listItem w:displayText="NC" w:value="NC"/>
              <w:listItem w:displayText="N/A" w:value="N/A"/>
              <w:listItem w:displayText=" " w:value=" "/>
            </w:dropDownList>
          </w:sdtPr>
          <w:sdtEndPr/>
          <w:sdtContent>
            <w:tc>
              <w:tcPr>
                <w:tcW w:w="567" w:type="dxa"/>
                <w:vAlign w:val="center"/>
              </w:tcPr>
              <w:p w14:paraId="1786FA86"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32276855"/>
            <w:placeholder>
              <w:docPart w:val="FC5B5D13D4514208816C31097C13405D"/>
            </w:placeholder>
            <w:dropDownList>
              <w:listItem w:displayText="C" w:value="C"/>
              <w:listItem w:displayText="NC" w:value="NC"/>
              <w:listItem w:displayText="N/A" w:value="N/A"/>
              <w:listItem w:displayText=" " w:value=" "/>
            </w:dropDownList>
          </w:sdtPr>
          <w:sdtEndPr/>
          <w:sdtContent>
            <w:tc>
              <w:tcPr>
                <w:tcW w:w="567" w:type="dxa"/>
                <w:vAlign w:val="center"/>
              </w:tcPr>
              <w:p w14:paraId="304597FC"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133407326"/>
            <w:placeholder>
              <w:docPart w:val="8B049599AEE34874BE1BA4F71025FD11"/>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78E465F3"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tr>
    </w:tbl>
    <w:p w14:paraId="374B6881" w14:textId="77777777" w:rsidR="005C40A4" w:rsidRPr="00AB7550" w:rsidRDefault="005C40A4">
      <w:pPr>
        <w:rPr>
          <w:rFonts w:ascii="Arial" w:hAnsi="Arial" w:cs="Arial"/>
        </w:rPr>
      </w:pPr>
      <w:r w:rsidRPr="00AB7550">
        <w:rPr>
          <w:rFonts w:ascii="Arial" w:hAnsi="Arial" w:cs="Arial"/>
        </w:rPr>
        <w:br w:type="page"/>
      </w:r>
    </w:p>
    <w:tbl>
      <w:tblPr>
        <w:tblStyle w:val="LiBang"/>
        <w:tblW w:w="0" w:type="auto"/>
        <w:tblInd w:w="288" w:type="dxa"/>
        <w:tblLayout w:type="fixed"/>
        <w:tblLook w:val="04A0" w:firstRow="1" w:lastRow="0" w:firstColumn="1" w:lastColumn="0" w:noHBand="0" w:noVBand="1"/>
      </w:tblPr>
      <w:tblGrid>
        <w:gridCol w:w="5490"/>
        <w:gridCol w:w="1350"/>
        <w:gridCol w:w="567"/>
        <w:gridCol w:w="567"/>
        <w:gridCol w:w="567"/>
        <w:gridCol w:w="567"/>
        <w:gridCol w:w="567"/>
        <w:gridCol w:w="567"/>
        <w:gridCol w:w="558"/>
        <w:gridCol w:w="9"/>
      </w:tblGrid>
      <w:tr w:rsidR="005C40A4" w:rsidRPr="00AB7550" w14:paraId="669E579E" w14:textId="77777777" w:rsidTr="00CD0A9A">
        <w:trPr>
          <w:gridAfter w:val="1"/>
          <w:wAfter w:w="9" w:type="dxa"/>
          <w:trHeight w:val="440"/>
        </w:trPr>
        <w:tc>
          <w:tcPr>
            <w:tcW w:w="10800" w:type="dxa"/>
            <w:gridSpan w:val="9"/>
            <w:vAlign w:val="center"/>
          </w:tcPr>
          <w:p w14:paraId="62F4DBBA" w14:textId="77777777" w:rsidR="005C40A4" w:rsidRPr="00AB7550" w:rsidRDefault="005C40A4" w:rsidP="00CD0A9A">
            <w:pPr>
              <w:pStyle w:val="TableParagraph"/>
              <w:spacing w:before="187"/>
              <w:ind w:left="29"/>
              <w:rPr>
                <w:b/>
                <w:sz w:val="18"/>
              </w:rPr>
            </w:pPr>
            <w:r w:rsidRPr="00AB7550">
              <w:rPr>
                <w:b/>
                <w:sz w:val="24"/>
                <w:szCs w:val="24"/>
              </w:rPr>
              <w:lastRenderedPageBreak/>
              <w:t>1.3. Perform pre-flight check</w:t>
            </w:r>
          </w:p>
        </w:tc>
      </w:tr>
      <w:tr w:rsidR="000D5AA0" w:rsidRPr="00906B09" w14:paraId="5BFB1484" w14:textId="77777777" w:rsidTr="00AB064A">
        <w:trPr>
          <w:trHeight w:val="440"/>
        </w:trPr>
        <w:tc>
          <w:tcPr>
            <w:tcW w:w="5490" w:type="dxa"/>
          </w:tcPr>
          <w:p w14:paraId="63943B90" w14:textId="77777777" w:rsidR="000D5AA0" w:rsidRPr="00AB7550" w:rsidRDefault="000D5AA0" w:rsidP="000D5AA0">
            <w:pPr>
              <w:adjustRightInd w:val="0"/>
              <w:rPr>
                <w:rFonts w:ascii="Arial" w:hAnsi="Arial" w:cs="Arial"/>
                <w:sz w:val="24"/>
                <w:szCs w:val="24"/>
              </w:rPr>
            </w:pPr>
            <w:r w:rsidRPr="00AB7550">
              <w:rPr>
                <w:rFonts w:ascii="Arial" w:hAnsi="Arial" w:cs="Arial"/>
                <w:sz w:val="24"/>
                <w:szCs w:val="24"/>
              </w:rPr>
              <w:t>1.3.1. Communicate with ground personnel (if applicable)</w:t>
            </w:r>
          </w:p>
        </w:tc>
        <w:tc>
          <w:tcPr>
            <w:tcW w:w="1350" w:type="dxa"/>
            <w:vMerge w:val="restart"/>
            <w:vAlign w:val="center"/>
          </w:tcPr>
          <w:p w14:paraId="48BDE41F" w14:textId="77777777" w:rsidR="000D5AA0" w:rsidRPr="00AB7550" w:rsidRDefault="000D5AA0" w:rsidP="000D5AA0">
            <w:pPr>
              <w:pStyle w:val="TableParagraph"/>
              <w:spacing w:before="7"/>
              <w:jc w:val="center"/>
              <w:rPr>
                <w:sz w:val="20"/>
              </w:rPr>
            </w:pPr>
            <w:r w:rsidRPr="00AB7550">
              <w:rPr>
                <w:bCs/>
              </w:rPr>
              <w:t>Airline Manual</w:t>
            </w:r>
          </w:p>
        </w:tc>
        <w:sdt>
          <w:sdtPr>
            <w:rPr>
              <w:rFonts w:ascii="Arial" w:hAnsi="Arial" w:cs="Arial"/>
              <w:sz w:val="18"/>
              <w:szCs w:val="18"/>
            </w:rPr>
            <w:alias w:val="Grade"/>
            <w:tag w:val="Grade"/>
            <w:id w:val="334042743"/>
            <w:placeholder>
              <w:docPart w:val="E4EBC3B832844A25A03B905CA720F149"/>
            </w:placeholder>
            <w:dropDownList>
              <w:listItem w:displayText="C" w:value="C"/>
              <w:listItem w:displayText="NC" w:value="NC"/>
              <w:listItem w:displayText="N/A" w:value="N/A"/>
              <w:listItem w:displayText=" " w:value=" "/>
            </w:dropDownList>
          </w:sdtPr>
          <w:sdtEndPr/>
          <w:sdtContent>
            <w:tc>
              <w:tcPr>
                <w:tcW w:w="567" w:type="dxa"/>
                <w:vAlign w:val="center"/>
              </w:tcPr>
              <w:p w14:paraId="37E546D0"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418292003"/>
            <w:placeholder>
              <w:docPart w:val="4A56E3E6E54B4B25B5A70583086324A2"/>
            </w:placeholder>
            <w:dropDownList>
              <w:listItem w:displayText="C" w:value="C"/>
              <w:listItem w:displayText="NC" w:value="NC"/>
              <w:listItem w:displayText="N/A" w:value="N/A"/>
              <w:listItem w:displayText=" " w:value=" "/>
            </w:dropDownList>
          </w:sdtPr>
          <w:sdtEndPr/>
          <w:sdtContent>
            <w:tc>
              <w:tcPr>
                <w:tcW w:w="567" w:type="dxa"/>
                <w:vAlign w:val="center"/>
              </w:tcPr>
              <w:p w14:paraId="71DA7353"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689117100"/>
            <w:placeholder>
              <w:docPart w:val="458059407E804B4BA366FE77EA4A516F"/>
            </w:placeholder>
            <w:dropDownList>
              <w:listItem w:displayText="C" w:value="C"/>
              <w:listItem w:displayText="NC" w:value="NC"/>
              <w:listItem w:displayText="N/A" w:value="N/A"/>
              <w:listItem w:displayText=" " w:value=" "/>
            </w:dropDownList>
          </w:sdtPr>
          <w:sdtEndPr/>
          <w:sdtContent>
            <w:tc>
              <w:tcPr>
                <w:tcW w:w="567" w:type="dxa"/>
                <w:vAlign w:val="center"/>
              </w:tcPr>
              <w:p w14:paraId="64872838"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914277367"/>
            <w:placeholder>
              <w:docPart w:val="C0E9449F1AF64D65870B2249914EB528"/>
            </w:placeholder>
            <w:dropDownList>
              <w:listItem w:displayText="C" w:value="C"/>
              <w:listItem w:displayText="NC" w:value="NC"/>
              <w:listItem w:displayText="N/A" w:value="N/A"/>
              <w:listItem w:displayText=" " w:value=" "/>
            </w:dropDownList>
          </w:sdtPr>
          <w:sdtEndPr/>
          <w:sdtContent>
            <w:tc>
              <w:tcPr>
                <w:tcW w:w="567" w:type="dxa"/>
                <w:vAlign w:val="center"/>
              </w:tcPr>
              <w:p w14:paraId="301EC9EE"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537801517"/>
            <w:placeholder>
              <w:docPart w:val="4B3EC0A5CEE14276ACABFED6CBC17431"/>
            </w:placeholder>
            <w:dropDownList>
              <w:listItem w:displayText="C" w:value="C"/>
              <w:listItem w:displayText="NC" w:value="NC"/>
              <w:listItem w:displayText="N/A" w:value="N/A"/>
              <w:listItem w:displayText=" " w:value=" "/>
            </w:dropDownList>
          </w:sdtPr>
          <w:sdtEndPr/>
          <w:sdtContent>
            <w:tc>
              <w:tcPr>
                <w:tcW w:w="567" w:type="dxa"/>
                <w:vAlign w:val="center"/>
              </w:tcPr>
              <w:p w14:paraId="28358448"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358581273"/>
            <w:placeholder>
              <w:docPart w:val="D4F3A4A8A00D4551B176473354E9F3D7"/>
            </w:placeholder>
            <w:dropDownList>
              <w:listItem w:displayText="C" w:value="C"/>
              <w:listItem w:displayText="NC" w:value="NC"/>
              <w:listItem w:displayText="N/A" w:value="N/A"/>
              <w:listItem w:displayText=" " w:value=" "/>
            </w:dropDownList>
          </w:sdtPr>
          <w:sdtEndPr/>
          <w:sdtContent>
            <w:tc>
              <w:tcPr>
                <w:tcW w:w="567" w:type="dxa"/>
                <w:vAlign w:val="center"/>
              </w:tcPr>
              <w:p w14:paraId="28208950"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300804553"/>
            <w:placeholder>
              <w:docPart w:val="10D910D486B04A91BE8E1B325C9D72F9"/>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03407CA9"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tr>
      <w:tr w:rsidR="000D5AA0" w:rsidRPr="00906B09" w14:paraId="1CC0EF5F" w14:textId="77777777" w:rsidTr="00AB064A">
        <w:trPr>
          <w:trHeight w:val="440"/>
        </w:trPr>
        <w:tc>
          <w:tcPr>
            <w:tcW w:w="5490" w:type="dxa"/>
          </w:tcPr>
          <w:p w14:paraId="4A4F03D7" w14:textId="77777777" w:rsidR="000D5AA0" w:rsidRPr="00AB7550" w:rsidRDefault="000D5AA0" w:rsidP="000D5AA0">
            <w:pPr>
              <w:adjustRightInd w:val="0"/>
              <w:rPr>
                <w:rFonts w:ascii="Arial" w:hAnsi="Arial" w:cs="Arial"/>
                <w:sz w:val="24"/>
                <w:szCs w:val="24"/>
              </w:rPr>
            </w:pPr>
            <w:r w:rsidRPr="00AB7550">
              <w:rPr>
                <w:rFonts w:ascii="Arial" w:hAnsi="Arial" w:cs="Arial"/>
                <w:sz w:val="24"/>
                <w:szCs w:val="24"/>
              </w:rPr>
              <w:t>1.3.2. Check relevant documentation or system for cabin defects</w:t>
            </w:r>
          </w:p>
        </w:tc>
        <w:tc>
          <w:tcPr>
            <w:tcW w:w="1350" w:type="dxa"/>
            <w:vMerge/>
            <w:vAlign w:val="center"/>
          </w:tcPr>
          <w:p w14:paraId="5453318F" w14:textId="77777777" w:rsidR="000D5AA0" w:rsidRPr="00AB7550" w:rsidRDefault="000D5AA0" w:rsidP="000D5AA0">
            <w:pPr>
              <w:pStyle w:val="TableParagraph"/>
              <w:spacing w:before="7"/>
              <w:rPr>
                <w:sz w:val="20"/>
              </w:rPr>
            </w:pPr>
          </w:p>
        </w:tc>
        <w:sdt>
          <w:sdtPr>
            <w:rPr>
              <w:rFonts w:ascii="Arial" w:hAnsi="Arial" w:cs="Arial"/>
              <w:sz w:val="18"/>
              <w:szCs w:val="18"/>
            </w:rPr>
            <w:alias w:val="Grade"/>
            <w:tag w:val="Grade"/>
            <w:id w:val="-1673487621"/>
            <w:placeholder>
              <w:docPart w:val="1FDD75F034A24672942A81A8E0A930E2"/>
            </w:placeholder>
            <w:dropDownList>
              <w:listItem w:displayText="C" w:value="C"/>
              <w:listItem w:displayText="NC" w:value="NC"/>
              <w:listItem w:displayText="N/A" w:value="N/A"/>
              <w:listItem w:displayText=" " w:value=" "/>
            </w:dropDownList>
          </w:sdtPr>
          <w:sdtEndPr/>
          <w:sdtContent>
            <w:tc>
              <w:tcPr>
                <w:tcW w:w="567" w:type="dxa"/>
                <w:vAlign w:val="center"/>
              </w:tcPr>
              <w:p w14:paraId="16A12EB7"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50061155"/>
            <w:placeholder>
              <w:docPart w:val="AB02874BB67244AC8EB088BD07FEB60C"/>
            </w:placeholder>
            <w:dropDownList>
              <w:listItem w:displayText="C" w:value="C"/>
              <w:listItem w:displayText="NC" w:value="NC"/>
              <w:listItem w:displayText="N/A" w:value="N/A"/>
              <w:listItem w:displayText=" " w:value=" "/>
            </w:dropDownList>
          </w:sdtPr>
          <w:sdtEndPr/>
          <w:sdtContent>
            <w:tc>
              <w:tcPr>
                <w:tcW w:w="567" w:type="dxa"/>
                <w:vAlign w:val="center"/>
              </w:tcPr>
              <w:p w14:paraId="4089EE4F"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179956706"/>
            <w:placeholder>
              <w:docPart w:val="9B6064F3651A4CC2B61074015CD3AFA1"/>
            </w:placeholder>
            <w:dropDownList>
              <w:listItem w:displayText="C" w:value="C"/>
              <w:listItem w:displayText="NC" w:value="NC"/>
              <w:listItem w:displayText="N/A" w:value="N/A"/>
              <w:listItem w:displayText=" " w:value=" "/>
            </w:dropDownList>
          </w:sdtPr>
          <w:sdtEndPr/>
          <w:sdtContent>
            <w:tc>
              <w:tcPr>
                <w:tcW w:w="567" w:type="dxa"/>
                <w:vAlign w:val="center"/>
              </w:tcPr>
              <w:p w14:paraId="06881FA6"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574511192"/>
            <w:placeholder>
              <w:docPart w:val="C45A0FE37C7546C9AD55652119FE5698"/>
            </w:placeholder>
            <w:dropDownList>
              <w:listItem w:displayText="C" w:value="C"/>
              <w:listItem w:displayText="NC" w:value="NC"/>
              <w:listItem w:displayText="N/A" w:value="N/A"/>
              <w:listItem w:displayText=" " w:value=" "/>
            </w:dropDownList>
          </w:sdtPr>
          <w:sdtEndPr/>
          <w:sdtContent>
            <w:tc>
              <w:tcPr>
                <w:tcW w:w="567" w:type="dxa"/>
                <w:vAlign w:val="center"/>
              </w:tcPr>
              <w:p w14:paraId="2F32D9B4"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450403505"/>
            <w:placeholder>
              <w:docPart w:val="7820B7B358A8411EB5C3685740A99271"/>
            </w:placeholder>
            <w:dropDownList>
              <w:listItem w:displayText="C" w:value="C"/>
              <w:listItem w:displayText="NC" w:value="NC"/>
              <w:listItem w:displayText="N/A" w:value="N/A"/>
              <w:listItem w:displayText=" " w:value=" "/>
            </w:dropDownList>
          </w:sdtPr>
          <w:sdtEndPr/>
          <w:sdtContent>
            <w:tc>
              <w:tcPr>
                <w:tcW w:w="567" w:type="dxa"/>
                <w:vAlign w:val="center"/>
              </w:tcPr>
              <w:p w14:paraId="4CD6A349"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868962437"/>
            <w:placeholder>
              <w:docPart w:val="902863C0D23D493B86B5C1CC049532F1"/>
            </w:placeholder>
            <w:dropDownList>
              <w:listItem w:displayText="C" w:value="C"/>
              <w:listItem w:displayText="NC" w:value="NC"/>
              <w:listItem w:displayText="N/A" w:value="N/A"/>
              <w:listItem w:displayText=" " w:value=" "/>
            </w:dropDownList>
          </w:sdtPr>
          <w:sdtEndPr/>
          <w:sdtContent>
            <w:tc>
              <w:tcPr>
                <w:tcW w:w="567" w:type="dxa"/>
                <w:vAlign w:val="center"/>
              </w:tcPr>
              <w:p w14:paraId="6142F9A4"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434402079"/>
            <w:placeholder>
              <w:docPart w:val="D08D0A103EAB47CD8EEC2227F322D1FE"/>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616FE56A"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tr>
      <w:tr w:rsidR="000D5AA0" w:rsidRPr="00906B09" w14:paraId="6598EC65" w14:textId="77777777" w:rsidTr="00AB064A">
        <w:trPr>
          <w:trHeight w:val="440"/>
        </w:trPr>
        <w:tc>
          <w:tcPr>
            <w:tcW w:w="5490" w:type="dxa"/>
          </w:tcPr>
          <w:p w14:paraId="30ABDD83" w14:textId="77777777" w:rsidR="000D5AA0" w:rsidRPr="00AB7550" w:rsidRDefault="000D5AA0" w:rsidP="000D5AA0">
            <w:pPr>
              <w:adjustRightInd w:val="0"/>
              <w:rPr>
                <w:rFonts w:ascii="Arial" w:hAnsi="Arial" w:cs="Arial"/>
                <w:sz w:val="24"/>
                <w:szCs w:val="24"/>
              </w:rPr>
            </w:pPr>
            <w:r w:rsidRPr="00AB7550">
              <w:rPr>
                <w:rFonts w:ascii="Arial" w:hAnsi="Arial" w:cs="Arial"/>
                <w:sz w:val="24"/>
                <w:szCs w:val="24"/>
              </w:rPr>
              <w:t>1.3.3. Check equipment and systems</w:t>
            </w:r>
          </w:p>
        </w:tc>
        <w:tc>
          <w:tcPr>
            <w:tcW w:w="1350" w:type="dxa"/>
            <w:vMerge/>
            <w:vAlign w:val="center"/>
          </w:tcPr>
          <w:p w14:paraId="4C5DC7CD" w14:textId="77777777" w:rsidR="000D5AA0" w:rsidRPr="00AB7550" w:rsidRDefault="000D5AA0" w:rsidP="000D5AA0">
            <w:pPr>
              <w:pStyle w:val="TableParagraph"/>
              <w:spacing w:before="7"/>
              <w:rPr>
                <w:sz w:val="20"/>
              </w:rPr>
            </w:pPr>
          </w:p>
        </w:tc>
        <w:sdt>
          <w:sdtPr>
            <w:rPr>
              <w:rFonts w:ascii="Arial" w:hAnsi="Arial" w:cs="Arial"/>
              <w:sz w:val="18"/>
              <w:szCs w:val="18"/>
            </w:rPr>
            <w:alias w:val="Grade"/>
            <w:tag w:val="Grade"/>
            <w:id w:val="493386408"/>
            <w:placeholder>
              <w:docPart w:val="5D242A40D8D5465D813B4BE40AC2E904"/>
            </w:placeholder>
            <w:dropDownList>
              <w:listItem w:displayText="C" w:value="C"/>
              <w:listItem w:displayText="NC" w:value="NC"/>
              <w:listItem w:displayText="N/A" w:value="N/A"/>
              <w:listItem w:displayText=" " w:value=" "/>
            </w:dropDownList>
          </w:sdtPr>
          <w:sdtEndPr/>
          <w:sdtContent>
            <w:tc>
              <w:tcPr>
                <w:tcW w:w="567" w:type="dxa"/>
                <w:vAlign w:val="center"/>
              </w:tcPr>
              <w:p w14:paraId="44C6DBD0"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502974105"/>
            <w:placeholder>
              <w:docPart w:val="D0BB3938D79C4236934C257FD3A0681E"/>
            </w:placeholder>
            <w:dropDownList>
              <w:listItem w:displayText="C" w:value="C"/>
              <w:listItem w:displayText="NC" w:value="NC"/>
              <w:listItem w:displayText="N/A" w:value="N/A"/>
              <w:listItem w:displayText=" " w:value=" "/>
            </w:dropDownList>
          </w:sdtPr>
          <w:sdtEndPr/>
          <w:sdtContent>
            <w:tc>
              <w:tcPr>
                <w:tcW w:w="567" w:type="dxa"/>
                <w:vAlign w:val="center"/>
              </w:tcPr>
              <w:p w14:paraId="1BEB9A53"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806426295"/>
            <w:placeholder>
              <w:docPart w:val="3729FAEF0DD341A9ABA7D3E143CC8F8F"/>
            </w:placeholder>
            <w:dropDownList>
              <w:listItem w:displayText="C" w:value="C"/>
              <w:listItem w:displayText="NC" w:value="NC"/>
              <w:listItem w:displayText="N/A" w:value="N/A"/>
              <w:listItem w:displayText=" " w:value=" "/>
            </w:dropDownList>
          </w:sdtPr>
          <w:sdtEndPr/>
          <w:sdtContent>
            <w:tc>
              <w:tcPr>
                <w:tcW w:w="567" w:type="dxa"/>
                <w:vAlign w:val="center"/>
              </w:tcPr>
              <w:p w14:paraId="388C1AE0"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783147756"/>
            <w:placeholder>
              <w:docPart w:val="C1602153B36F4EA989C3BF7BCFF925A0"/>
            </w:placeholder>
            <w:dropDownList>
              <w:listItem w:displayText="C" w:value="C"/>
              <w:listItem w:displayText="NC" w:value="NC"/>
              <w:listItem w:displayText="N/A" w:value="N/A"/>
              <w:listItem w:displayText=" " w:value=" "/>
            </w:dropDownList>
          </w:sdtPr>
          <w:sdtEndPr/>
          <w:sdtContent>
            <w:tc>
              <w:tcPr>
                <w:tcW w:w="567" w:type="dxa"/>
                <w:vAlign w:val="center"/>
              </w:tcPr>
              <w:p w14:paraId="71EFCA1B"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578909270"/>
            <w:placeholder>
              <w:docPart w:val="09E1AE6D94254AD0A5541E215CA824FD"/>
            </w:placeholder>
            <w:dropDownList>
              <w:listItem w:displayText="C" w:value="C"/>
              <w:listItem w:displayText="NC" w:value="NC"/>
              <w:listItem w:displayText="N/A" w:value="N/A"/>
              <w:listItem w:displayText=" " w:value=" "/>
            </w:dropDownList>
          </w:sdtPr>
          <w:sdtEndPr/>
          <w:sdtContent>
            <w:tc>
              <w:tcPr>
                <w:tcW w:w="567" w:type="dxa"/>
                <w:vAlign w:val="center"/>
              </w:tcPr>
              <w:p w14:paraId="172959A2"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370339946"/>
            <w:placeholder>
              <w:docPart w:val="9303A157FDB0465BBBD420623143DC81"/>
            </w:placeholder>
            <w:dropDownList>
              <w:listItem w:displayText="C" w:value="C"/>
              <w:listItem w:displayText="NC" w:value="NC"/>
              <w:listItem w:displayText="N/A" w:value="N/A"/>
              <w:listItem w:displayText=" " w:value=" "/>
            </w:dropDownList>
          </w:sdtPr>
          <w:sdtEndPr/>
          <w:sdtContent>
            <w:tc>
              <w:tcPr>
                <w:tcW w:w="567" w:type="dxa"/>
                <w:vAlign w:val="center"/>
              </w:tcPr>
              <w:p w14:paraId="28605E04"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455177583"/>
            <w:placeholder>
              <w:docPart w:val="BBEE8AF5823949FA82A5842E478ADD4B"/>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140381D8"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tr>
      <w:tr w:rsidR="000D5AA0" w:rsidRPr="00906B09" w14:paraId="4D9DE9FB" w14:textId="77777777" w:rsidTr="00AB064A">
        <w:trPr>
          <w:trHeight w:val="440"/>
        </w:trPr>
        <w:tc>
          <w:tcPr>
            <w:tcW w:w="5490" w:type="dxa"/>
          </w:tcPr>
          <w:p w14:paraId="36B1CFFC" w14:textId="77777777" w:rsidR="000D5AA0" w:rsidRPr="00AB7550" w:rsidRDefault="000D5AA0" w:rsidP="000D5AA0">
            <w:pPr>
              <w:adjustRightInd w:val="0"/>
              <w:rPr>
                <w:rFonts w:ascii="Arial" w:hAnsi="Arial" w:cs="Arial"/>
                <w:sz w:val="24"/>
                <w:szCs w:val="24"/>
              </w:rPr>
            </w:pPr>
            <w:r w:rsidRPr="00AB7550">
              <w:rPr>
                <w:rFonts w:ascii="Arial" w:hAnsi="Arial" w:cs="Arial"/>
                <w:sz w:val="24"/>
                <w:szCs w:val="24"/>
              </w:rPr>
              <w:t>1.3.4. Report missing or inoperative equipment /system</w:t>
            </w:r>
          </w:p>
        </w:tc>
        <w:tc>
          <w:tcPr>
            <w:tcW w:w="1350" w:type="dxa"/>
            <w:vMerge/>
            <w:vAlign w:val="center"/>
          </w:tcPr>
          <w:p w14:paraId="5E84C299" w14:textId="77777777" w:rsidR="000D5AA0" w:rsidRPr="00AB7550" w:rsidRDefault="000D5AA0" w:rsidP="000D5AA0">
            <w:pPr>
              <w:pStyle w:val="TableParagraph"/>
              <w:spacing w:before="7"/>
              <w:rPr>
                <w:sz w:val="20"/>
              </w:rPr>
            </w:pPr>
          </w:p>
        </w:tc>
        <w:sdt>
          <w:sdtPr>
            <w:rPr>
              <w:rFonts w:ascii="Arial" w:hAnsi="Arial" w:cs="Arial"/>
              <w:sz w:val="18"/>
              <w:szCs w:val="18"/>
            </w:rPr>
            <w:alias w:val="Grade"/>
            <w:tag w:val="Grade"/>
            <w:id w:val="-1792584114"/>
            <w:placeholder>
              <w:docPart w:val="1E47F97B85204695B1C0EDC7BDF7205E"/>
            </w:placeholder>
            <w:dropDownList>
              <w:listItem w:displayText="C" w:value="C"/>
              <w:listItem w:displayText="NC" w:value="NC"/>
              <w:listItem w:displayText="N/A" w:value="N/A"/>
              <w:listItem w:displayText=" " w:value=" "/>
            </w:dropDownList>
          </w:sdtPr>
          <w:sdtEndPr/>
          <w:sdtContent>
            <w:tc>
              <w:tcPr>
                <w:tcW w:w="567" w:type="dxa"/>
                <w:vAlign w:val="center"/>
              </w:tcPr>
              <w:p w14:paraId="262A4F6F"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465779825"/>
            <w:placeholder>
              <w:docPart w:val="32AE596D295449398421D13975EA37EA"/>
            </w:placeholder>
            <w:dropDownList>
              <w:listItem w:displayText="C" w:value="C"/>
              <w:listItem w:displayText="NC" w:value="NC"/>
              <w:listItem w:displayText="N/A" w:value="N/A"/>
              <w:listItem w:displayText=" " w:value=" "/>
            </w:dropDownList>
          </w:sdtPr>
          <w:sdtEndPr/>
          <w:sdtContent>
            <w:tc>
              <w:tcPr>
                <w:tcW w:w="567" w:type="dxa"/>
                <w:vAlign w:val="center"/>
              </w:tcPr>
              <w:p w14:paraId="403625B9"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585189737"/>
            <w:placeholder>
              <w:docPart w:val="2CBB4CCC1FD148F19F1B9252A949B71F"/>
            </w:placeholder>
            <w:dropDownList>
              <w:listItem w:displayText="C" w:value="C"/>
              <w:listItem w:displayText="NC" w:value="NC"/>
              <w:listItem w:displayText="N/A" w:value="N/A"/>
              <w:listItem w:displayText=" " w:value=" "/>
            </w:dropDownList>
          </w:sdtPr>
          <w:sdtEndPr/>
          <w:sdtContent>
            <w:tc>
              <w:tcPr>
                <w:tcW w:w="567" w:type="dxa"/>
                <w:vAlign w:val="center"/>
              </w:tcPr>
              <w:p w14:paraId="78520039"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39637137"/>
            <w:placeholder>
              <w:docPart w:val="7DE30C806FEE4387BF9FC3055BBD7666"/>
            </w:placeholder>
            <w:dropDownList>
              <w:listItem w:displayText="C" w:value="C"/>
              <w:listItem w:displayText="NC" w:value="NC"/>
              <w:listItem w:displayText="N/A" w:value="N/A"/>
              <w:listItem w:displayText=" " w:value=" "/>
            </w:dropDownList>
          </w:sdtPr>
          <w:sdtEndPr/>
          <w:sdtContent>
            <w:tc>
              <w:tcPr>
                <w:tcW w:w="567" w:type="dxa"/>
                <w:vAlign w:val="center"/>
              </w:tcPr>
              <w:p w14:paraId="7CDF78A0"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273173555"/>
            <w:placeholder>
              <w:docPart w:val="AFB668AA4E3D4148A7A5889CF7ED82EE"/>
            </w:placeholder>
            <w:dropDownList>
              <w:listItem w:displayText="C" w:value="C"/>
              <w:listItem w:displayText="NC" w:value="NC"/>
              <w:listItem w:displayText="N/A" w:value="N/A"/>
              <w:listItem w:displayText=" " w:value=" "/>
            </w:dropDownList>
          </w:sdtPr>
          <w:sdtEndPr/>
          <w:sdtContent>
            <w:tc>
              <w:tcPr>
                <w:tcW w:w="567" w:type="dxa"/>
                <w:vAlign w:val="center"/>
              </w:tcPr>
              <w:p w14:paraId="24237DF3"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897352933"/>
            <w:placeholder>
              <w:docPart w:val="16315CCA6BC34C0982D238C9E97A4C8F"/>
            </w:placeholder>
            <w:dropDownList>
              <w:listItem w:displayText="C" w:value="C"/>
              <w:listItem w:displayText="NC" w:value="NC"/>
              <w:listItem w:displayText="N/A" w:value="N/A"/>
              <w:listItem w:displayText=" " w:value=" "/>
            </w:dropDownList>
          </w:sdtPr>
          <w:sdtEndPr/>
          <w:sdtContent>
            <w:tc>
              <w:tcPr>
                <w:tcW w:w="567" w:type="dxa"/>
                <w:vAlign w:val="center"/>
              </w:tcPr>
              <w:p w14:paraId="00A39571"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316532047"/>
            <w:placeholder>
              <w:docPart w:val="F29920D95EC94087941BD993C717AA39"/>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1EA8D271"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tr>
      <w:tr w:rsidR="000D5AA0" w:rsidRPr="00906B09" w14:paraId="0A604914" w14:textId="77777777" w:rsidTr="00AB064A">
        <w:trPr>
          <w:trHeight w:val="440"/>
        </w:trPr>
        <w:tc>
          <w:tcPr>
            <w:tcW w:w="5490" w:type="dxa"/>
          </w:tcPr>
          <w:p w14:paraId="3E26189D" w14:textId="77777777" w:rsidR="000D5AA0" w:rsidRPr="00AB7550" w:rsidRDefault="000D5AA0" w:rsidP="000D5AA0">
            <w:pPr>
              <w:adjustRightInd w:val="0"/>
              <w:rPr>
                <w:rFonts w:ascii="Arial" w:hAnsi="Arial" w:cs="Arial"/>
                <w:sz w:val="24"/>
                <w:szCs w:val="24"/>
              </w:rPr>
            </w:pPr>
            <w:r w:rsidRPr="00AB7550">
              <w:rPr>
                <w:rFonts w:ascii="Arial" w:hAnsi="Arial" w:cs="Arial"/>
                <w:sz w:val="24"/>
                <w:szCs w:val="24"/>
              </w:rPr>
              <w:t>1.3.5. Perform security checks</w:t>
            </w:r>
          </w:p>
        </w:tc>
        <w:tc>
          <w:tcPr>
            <w:tcW w:w="1350" w:type="dxa"/>
            <w:vMerge/>
            <w:vAlign w:val="center"/>
          </w:tcPr>
          <w:p w14:paraId="568B19B3" w14:textId="77777777" w:rsidR="000D5AA0" w:rsidRPr="00AB7550" w:rsidRDefault="000D5AA0" w:rsidP="000D5AA0">
            <w:pPr>
              <w:pStyle w:val="TableParagraph"/>
              <w:spacing w:before="7"/>
              <w:rPr>
                <w:sz w:val="20"/>
              </w:rPr>
            </w:pPr>
          </w:p>
        </w:tc>
        <w:sdt>
          <w:sdtPr>
            <w:rPr>
              <w:rFonts w:ascii="Arial" w:hAnsi="Arial" w:cs="Arial"/>
              <w:sz w:val="18"/>
              <w:szCs w:val="18"/>
            </w:rPr>
            <w:alias w:val="Grade"/>
            <w:tag w:val="Grade"/>
            <w:id w:val="-2091449810"/>
            <w:placeholder>
              <w:docPart w:val="A02BC4157C7F4E5D9C713051475BFD6C"/>
            </w:placeholder>
            <w:dropDownList>
              <w:listItem w:displayText="C" w:value="C"/>
              <w:listItem w:displayText="NC" w:value="NC"/>
              <w:listItem w:displayText="N/A" w:value="N/A"/>
              <w:listItem w:displayText=" " w:value=" "/>
            </w:dropDownList>
          </w:sdtPr>
          <w:sdtEndPr/>
          <w:sdtContent>
            <w:tc>
              <w:tcPr>
                <w:tcW w:w="567" w:type="dxa"/>
                <w:vAlign w:val="center"/>
              </w:tcPr>
              <w:p w14:paraId="3165B9A0"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76811451"/>
            <w:placeholder>
              <w:docPart w:val="6EAB90728F2F44F58F4DA59391084A63"/>
            </w:placeholder>
            <w:dropDownList>
              <w:listItem w:displayText="C" w:value="C"/>
              <w:listItem w:displayText="NC" w:value="NC"/>
              <w:listItem w:displayText="N/A" w:value="N/A"/>
              <w:listItem w:displayText=" " w:value=" "/>
            </w:dropDownList>
          </w:sdtPr>
          <w:sdtEndPr/>
          <w:sdtContent>
            <w:tc>
              <w:tcPr>
                <w:tcW w:w="567" w:type="dxa"/>
                <w:vAlign w:val="center"/>
              </w:tcPr>
              <w:p w14:paraId="268F018C"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783694743"/>
            <w:placeholder>
              <w:docPart w:val="596F1F64B5E0451B99B5B9C929FE7BD8"/>
            </w:placeholder>
            <w:dropDownList>
              <w:listItem w:displayText="C" w:value="C"/>
              <w:listItem w:displayText="NC" w:value="NC"/>
              <w:listItem w:displayText="N/A" w:value="N/A"/>
              <w:listItem w:displayText=" " w:value=" "/>
            </w:dropDownList>
          </w:sdtPr>
          <w:sdtEndPr/>
          <w:sdtContent>
            <w:tc>
              <w:tcPr>
                <w:tcW w:w="567" w:type="dxa"/>
                <w:vAlign w:val="center"/>
              </w:tcPr>
              <w:p w14:paraId="573B2A34"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965458269"/>
            <w:placeholder>
              <w:docPart w:val="535B79876A004C9F8826EC6E898F9F9B"/>
            </w:placeholder>
            <w:dropDownList>
              <w:listItem w:displayText="C" w:value="C"/>
              <w:listItem w:displayText="NC" w:value="NC"/>
              <w:listItem w:displayText="N/A" w:value="N/A"/>
              <w:listItem w:displayText=" " w:value=" "/>
            </w:dropDownList>
          </w:sdtPr>
          <w:sdtEndPr/>
          <w:sdtContent>
            <w:tc>
              <w:tcPr>
                <w:tcW w:w="567" w:type="dxa"/>
                <w:vAlign w:val="center"/>
              </w:tcPr>
              <w:p w14:paraId="13CEFEA3"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620220480"/>
            <w:placeholder>
              <w:docPart w:val="1277F8A2DC25405CA8FB68D51DFDF85D"/>
            </w:placeholder>
            <w:dropDownList>
              <w:listItem w:displayText="C" w:value="C"/>
              <w:listItem w:displayText="NC" w:value="NC"/>
              <w:listItem w:displayText="N/A" w:value="N/A"/>
              <w:listItem w:displayText=" " w:value=" "/>
            </w:dropDownList>
          </w:sdtPr>
          <w:sdtEndPr/>
          <w:sdtContent>
            <w:tc>
              <w:tcPr>
                <w:tcW w:w="567" w:type="dxa"/>
                <w:vAlign w:val="center"/>
              </w:tcPr>
              <w:p w14:paraId="070B5C5B"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385678771"/>
            <w:placeholder>
              <w:docPart w:val="602405B599E84494A4C54B2BC66B5DAB"/>
            </w:placeholder>
            <w:dropDownList>
              <w:listItem w:displayText="C" w:value="C"/>
              <w:listItem w:displayText="NC" w:value="NC"/>
              <w:listItem w:displayText="N/A" w:value="N/A"/>
              <w:listItem w:displayText=" " w:value=" "/>
            </w:dropDownList>
          </w:sdtPr>
          <w:sdtEndPr/>
          <w:sdtContent>
            <w:tc>
              <w:tcPr>
                <w:tcW w:w="567" w:type="dxa"/>
                <w:vAlign w:val="center"/>
              </w:tcPr>
              <w:p w14:paraId="59E2B7D1"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688339068"/>
            <w:placeholder>
              <w:docPart w:val="C8BDBA887A724145864AD3D89585B4E3"/>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69B2C5EF"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tr>
      <w:tr w:rsidR="000D5AA0" w:rsidRPr="00906B09" w14:paraId="50F66E05" w14:textId="77777777" w:rsidTr="00AB064A">
        <w:trPr>
          <w:trHeight w:val="440"/>
        </w:trPr>
        <w:tc>
          <w:tcPr>
            <w:tcW w:w="5490" w:type="dxa"/>
          </w:tcPr>
          <w:p w14:paraId="2AE04348" w14:textId="77777777" w:rsidR="000D5AA0" w:rsidRPr="00AB7550" w:rsidRDefault="000D5AA0" w:rsidP="000D5AA0">
            <w:pPr>
              <w:adjustRightInd w:val="0"/>
              <w:rPr>
                <w:rFonts w:ascii="Arial" w:hAnsi="Arial" w:cs="Arial"/>
                <w:sz w:val="24"/>
                <w:szCs w:val="24"/>
              </w:rPr>
            </w:pPr>
            <w:r w:rsidRPr="00AB7550">
              <w:rPr>
                <w:rFonts w:ascii="Arial" w:hAnsi="Arial" w:cs="Arial"/>
                <w:sz w:val="24"/>
                <w:szCs w:val="24"/>
              </w:rPr>
              <w:t>1.3.6. Update cabin crew on any additional information, if applicable</w:t>
            </w:r>
          </w:p>
        </w:tc>
        <w:tc>
          <w:tcPr>
            <w:tcW w:w="1350" w:type="dxa"/>
            <w:vMerge/>
            <w:vAlign w:val="center"/>
          </w:tcPr>
          <w:p w14:paraId="7881F1C7" w14:textId="77777777" w:rsidR="000D5AA0" w:rsidRPr="00AB7550" w:rsidRDefault="000D5AA0" w:rsidP="000D5AA0">
            <w:pPr>
              <w:pStyle w:val="TableParagraph"/>
              <w:spacing w:before="7"/>
              <w:rPr>
                <w:sz w:val="20"/>
              </w:rPr>
            </w:pPr>
          </w:p>
        </w:tc>
        <w:sdt>
          <w:sdtPr>
            <w:rPr>
              <w:rFonts w:ascii="Arial" w:hAnsi="Arial" w:cs="Arial"/>
              <w:sz w:val="18"/>
              <w:szCs w:val="18"/>
            </w:rPr>
            <w:alias w:val="Grade"/>
            <w:tag w:val="Grade"/>
            <w:id w:val="1124190122"/>
            <w:placeholder>
              <w:docPart w:val="669EEE5F7B0B4BA1BDB724AB7205CC18"/>
            </w:placeholder>
            <w:dropDownList>
              <w:listItem w:displayText="C" w:value="C"/>
              <w:listItem w:displayText="NC" w:value="NC"/>
              <w:listItem w:displayText="N/A" w:value="N/A"/>
              <w:listItem w:displayText=" " w:value=" "/>
            </w:dropDownList>
          </w:sdtPr>
          <w:sdtEndPr/>
          <w:sdtContent>
            <w:tc>
              <w:tcPr>
                <w:tcW w:w="567" w:type="dxa"/>
                <w:vAlign w:val="center"/>
              </w:tcPr>
              <w:p w14:paraId="2C254A38"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927458223"/>
            <w:placeholder>
              <w:docPart w:val="66429044990244B0B872A58EA6AEE174"/>
            </w:placeholder>
            <w:dropDownList>
              <w:listItem w:displayText="C" w:value="C"/>
              <w:listItem w:displayText="NC" w:value="NC"/>
              <w:listItem w:displayText="N/A" w:value="N/A"/>
              <w:listItem w:displayText=" " w:value=" "/>
            </w:dropDownList>
          </w:sdtPr>
          <w:sdtEndPr/>
          <w:sdtContent>
            <w:tc>
              <w:tcPr>
                <w:tcW w:w="567" w:type="dxa"/>
                <w:vAlign w:val="center"/>
              </w:tcPr>
              <w:p w14:paraId="2D9D019D"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759725302"/>
            <w:placeholder>
              <w:docPart w:val="8CDFC29C4CE74D94A1C408D99A1AE825"/>
            </w:placeholder>
            <w:dropDownList>
              <w:listItem w:displayText="C" w:value="C"/>
              <w:listItem w:displayText="NC" w:value="NC"/>
              <w:listItem w:displayText="N/A" w:value="N/A"/>
              <w:listItem w:displayText=" " w:value=" "/>
            </w:dropDownList>
          </w:sdtPr>
          <w:sdtEndPr/>
          <w:sdtContent>
            <w:tc>
              <w:tcPr>
                <w:tcW w:w="567" w:type="dxa"/>
                <w:vAlign w:val="center"/>
              </w:tcPr>
              <w:p w14:paraId="7B53B182"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174079142"/>
            <w:placeholder>
              <w:docPart w:val="78801FEC6BDC4A83886A80208161A1B0"/>
            </w:placeholder>
            <w:dropDownList>
              <w:listItem w:displayText="C" w:value="C"/>
              <w:listItem w:displayText="NC" w:value="NC"/>
              <w:listItem w:displayText="N/A" w:value="N/A"/>
              <w:listItem w:displayText=" " w:value=" "/>
            </w:dropDownList>
          </w:sdtPr>
          <w:sdtEndPr/>
          <w:sdtContent>
            <w:tc>
              <w:tcPr>
                <w:tcW w:w="567" w:type="dxa"/>
                <w:vAlign w:val="center"/>
              </w:tcPr>
              <w:p w14:paraId="54CDC162"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367713460"/>
            <w:placeholder>
              <w:docPart w:val="3367F2DE342B482193FE758586D1D6C4"/>
            </w:placeholder>
            <w:dropDownList>
              <w:listItem w:displayText="C" w:value="C"/>
              <w:listItem w:displayText="NC" w:value="NC"/>
              <w:listItem w:displayText="N/A" w:value="N/A"/>
              <w:listItem w:displayText=" " w:value=" "/>
            </w:dropDownList>
          </w:sdtPr>
          <w:sdtEndPr/>
          <w:sdtContent>
            <w:tc>
              <w:tcPr>
                <w:tcW w:w="567" w:type="dxa"/>
                <w:vAlign w:val="center"/>
              </w:tcPr>
              <w:p w14:paraId="7480C1DD"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641411272"/>
            <w:placeholder>
              <w:docPart w:val="CC62CE3AEDCF4A58B0E7AD0D4784484A"/>
            </w:placeholder>
            <w:dropDownList>
              <w:listItem w:displayText="C" w:value="C"/>
              <w:listItem w:displayText="NC" w:value="NC"/>
              <w:listItem w:displayText="N/A" w:value="N/A"/>
              <w:listItem w:displayText=" " w:value=" "/>
            </w:dropDownList>
          </w:sdtPr>
          <w:sdtEndPr/>
          <w:sdtContent>
            <w:tc>
              <w:tcPr>
                <w:tcW w:w="567" w:type="dxa"/>
                <w:vAlign w:val="center"/>
              </w:tcPr>
              <w:p w14:paraId="0A9A1F65"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913203053"/>
            <w:placeholder>
              <w:docPart w:val="F9DF5DD774904FCFB1BC37502FBD6D79"/>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55B30C94"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tr>
      <w:tr w:rsidR="000D5AA0" w:rsidRPr="00AB7550" w14:paraId="06B2AF61" w14:textId="77777777" w:rsidTr="00C10CB8">
        <w:trPr>
          <w:gridAfter w:val="1"/>
          <w:wAfter w:w="9" w:type="dxa"/>
          <w:trHeight w:val="440"/>
        </w:trPr>
        <w:tc>
          <w:tcPr>
            <w:tcW w:w="10800" w:type="dxa"/>
            <w:gridSpan w:val="9"/>
            <w:vAlign w:val="center"/>
          </w:tcPr>
          <w:p w14:paraId="18E79102" w14:textId="77777777" w:rsidR="000D5AA0" w:rsidRPr="00AB7550" w:rsidRDefault="000D5AA0" w:rsidP="000D5AA0">
            <w:pPr>
              <w:widowControl/>
              <w:adjustRightInd w:val="0"/>
              <w:rPr>
                <w:rFonts w:ascii="Arial" w:hAnsi="Arial" w:cs="Arial"/>
                <w:sz w:val="24"/>
                <w:szCs w:val="24"/>
              </w:rPr>
            </w:pPr>
            <w:r w:rsidRPr="00AB7550">
              <w:rPr>
                <w:rFonts w:ascii="Arial" w:eastAsia="Arial" w:hAnsi="Arial" w:cs="Arial"/>
                <w:b/>
                <w:sz w:val="24"/>
                <w:szCs w:val="24"/>
              </w:rPr>
              <w:t>1.4. Perform passenger boarding and pre-pushback tasks</w:t>
            </w:r>
          </w:p>
        </w:tc>
      </w:tr>
      <w:tr w:rsidR="000D5AA0" w:rsidRPr="00906B09" w14:paraId="2A05C658" w14:textId="77777777" w:rsidTr="00AB064A">
        <w:trPr>
          <w:trHeight w:val="440"/>
        </w:trPr>
        <w:tc>
          <w:tcPr>
            <w:tcW w:w="5490" w:type="dxa"/>
          </w:tcPr>
          <w:p w14:paraId="0FFED1D1" w14:textId="77777777" w:rsidR="000D5AA0" w:rsidRPr="00AB7550" w:rsidRDefault="000D5AA0" w:rsidP="000D5AA0">
            <w:pPr>
              <w:adjustRightInd w:val="0"/>
              <w:rPr>
                <w:rFonts w:ascii="Arial" w:hAnsi="Arial" w:cs="Arial"/>
                <w:sz w:val="24"/>
                <w:szCs w:val="24"/>
              </w:rPr>
            </w:pPr>
            <w:r w:rsidRPr="00AB7550">
              <w:rPr>
                <w:rFonts w:ascii="Arial" w:hAnsi="Arial" w:cs="Arial"/>
                <w:sz w:val="24"/>
                <w:szCs w:val="24"/>
              </w:rPr>
              <w:t>1.4.1. Check minimum crew complement</w:t>
            </w:r>
          </w:p>
        </w:tc>
        <w:tc>
          <w:tcPr>
            <w:tcW w:w="1350" w:type="dxa"/>
            <w:vMerge w:val="restart"/>
            <w:vAlign w:val="center"/>
          </w:tcPr>
          <w:p w14:paraId="3DC3ED88" w14:textId="77777777" w:rsidR="000D5AA0" w:rsidRPr="00AB7550" w:rsidRDefault="000D5AA0" w:rsidP="000D5AA0">
            <w:pPr>
              <w:pStyle w:val="TableParagraph"/>
              <w:spacing w:before="7"/>
              <w:jc w:val="center"/>
              <w:rPr>
                <w:sz w:val="20"/>
              </w:rPr>
            </w:pPr>
            <w:r w:rsidRPr="00AB7550">
              <w:rPr>
                <w:bCs/>
              </w:rPr>
              <w:t>Airline Manual</w:t>
            </w:r>
          </w:p>
        </w:tc>
        <w:sdt>
          <w:sdtPr>
            <w:rPr>
              <w:rFonts w:ascii="Arial" w:hAnsi="Arial" w:cs="Arial"/>
              <w:sz w:val="18"/>
              <w:szCs w:val="18"/>
            </w:rPr>
            <w:alias w:val="Grade"/>
            <w:tag w:val="Grade"/>
            <w:id w:val="1439185608"/>
            <w:placeholder>
              <w:docPart w:val="0E3BD8AB05CA4F2EA60283EEAE11A507"/>
            </w:placeholder>
            <w:dropDownList>
              <w:listItem w:displayText="C" w:value="C"/>
              <w:listItem w:displayText="NC" w:value="NC"/>
              <w:listItem w:displayText="N/A" w:value="N/A"/>
              <w:listItem w:displayText=" " w:value=" "/>
            </w:dropDownList>
          </w:sdtPr>
          <w:sdtEndPr/>
          <w:sdtContent>
            <w:tc>
              <w:tcPr>
                <w:tcW w:w="567" w:type="dxa"/>
                <w:vAlign w:val="center"/>
              </w:tcPr>
              <w:p w14:paraId="207C5380"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522967812"/>
            <w:placeholder>
              <w:docPart w:val="A12C526468054031B4CA826460BCD654"/>
            </w:placeholder>
            <w:dropDownList>
              <w:listItem w:displayText="C" w:value="C"/>
              <w:listItem w:displayText="NC" w:value="NC"/>
              <w:listItem w:displayText="N/A" w:value="N/A"/>
              <w:listItem w:displayText=" " w:value=" "/>
            </w:dropDownList>
          </w:sdtPr>
          <w:sdtEndPr/>
          <w:sdtContent>
            <w:tc>
              <w:tcPr>
                <w:tcW w:w="567" w:type="dxa"/>
                <w:vAlign w:val="center"/>
              </w:tcPr>
              <w:p w14:paraId="5C9C07DA"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367681517"/>
            <w:placeholder>
              <w:docPart w:val="FEAA540AAD3346C2BA56D346E6DF5890"/>
            </w:placeholder>
            <w:dropDownList>
              <w:listItem w:displayText="C" w:value="C"/>
              <w:listItem w:displayText="NC" w:value="NC"/>
              <w:listItem w:displayText="N/A" w:value="N/A"/>
              <w:listItem w:displayText=" " w:value=" "/>
            </w:dropDownList>
          </w:sdtPr>
          <w:sdtEndPr/>
          <w:sdtContent>
            <w:tc>
              <w:tcPr>
                <w:tcW w:w="567" w:type="dxa"/>
                <w:vAlign w:val="center"/>
              </w:tcPr>
              <w:p w14:paraId="68E6126E"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711840076"/>
            <w:placeholder>
              <w:docPart w:val="3C0E4CD3F23B496F89992131981AA581"/>
            </w:placeholder>
            <w:dropDownList>
              <w:listItem w:displayText="C" w:value="C"/>
              <w:listItem w:displayText="NC" w:value="NC"/>
              <w:listItem w:displayText="N/A" w:value="N/A"/>
              <w:listItem w:displayText=" " w:value=" "/>
            </w:dropDownList>
          </w:sdtPr>
          <w:sdtEndPr/>
          <w:sdtContent>
            <w:tc>
              <w:tcPr>
                <w:tcW w:w="567" w:type="dxa"/>
                <w:vAlign w:val="center"/>
              </w:tcPr>
              <w:p w14:paraId="5D5DF6CD"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250935767"/>
            <w:placeholder>
              <w:docPart w:val="0AD05B9C63CE4C4FBBACA662EEF6B314"/>
            </w:placeholder>
            <w:dropDownList>
              <w:listItem w:displayText="C" w:value="C"/>
              <w:listItem w:displayText="NC" w:value="NC"/>
              <w:listItem w:displayText="N/A" w:value="N/A"/>
              <w:listItem w:displayText=" " w:value=" "/>
            </w:dropDownList>
          </w:sdtPr>
          <w:sdtEndPr/>
          <w:sdtContent>
            <w:tc>
              <w:tcPr>
                <w:tcW w:w="567" w:type="dxa"/>
                <w:vAlign w:val="center"/>
              </w:tcPr>
              <w:p w14:paraId="78D20570"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432329678"/>
            <w:placeholder>
              <w:docPart w:val="AE5096B7D03B4279B63EAACB4D6143C7"/>
            </w:placeholder>
            <w:dropDownList>
              <w:listItem w:displayText="C" w:value="C"/>
              <w:listItem w:displayText="NC" w:value="NC"/>
              <w:listItem w:displayText="N/A" w:value="N/A"/>
              <w:listItem w:displayText=" " w:value=" "/>
            </w:dropDownList>
          </w:sdtPr>
          <w:sdtEndPr/>
          <w:sdtContent>
            <w:tc>
              <w:tcPr>
                <w:tcW w:w="567" w:type="dxa"/>
                <w:vAlign w:val="center"/>
              </w:tcPr>
              <w:p w14:paraId="2C279A44"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573901926"/>
            <w:placeholder>
              <w:docPart w:val="A3B33A1D87694C1BB5E0E07566D4B8E1"/>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0655F0DB"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tr>
      <w:tr w:rsidR="000D5AA0" w:rsidRPr="00906B09" w14:paraId="4F7F66F2" w14:textId="77777777" w:rsidTr="00AB064A">
        <w:trPr>
          <w:trHeight w:val="440"/>
        </w:trPr>
        <w:tc>
          <w:tcPr>
            <w:tcW w:w="5490" w:type="dxa"/>
          </w:tcPr>
          <w:p w14:paraId="3A96EE11" w14:textId="77777777" w:rsidR="000D5AA0" w:rsidRPr="00AB7550" w:rsidRDefault="000D5AA0" w:rsidP="000D5AA0">
            <w:pPr>
              <w:adjustRightInd w:val="0"/>
              <w:rPr>
                <w:rFonts w:ascii="Arial" w:hAnsi="Arial" w:cs="Arial"/>
                <w:sz w:val="24"/>
                <w:szCs w:val="24"/>
              </w:rPr>
            </w:pPr>
            <w:r w:rsidRPr="00AB7550">
              <w:rPr>
                <w:rFonts w:ascii="Arial" w:hAnsi="Arial" w:cs="Arial"/>
                <w:sz w:val="24"/>
                <w:szCs w:val="24"/>
              </w:rPr>
              <w:t>1.4.2. Manage passenger boarding process</w:t>
            </w:r>
          </w:p>
        </w:tc>
        <w:tc>
          <w:tcPr>
            <w:tcW w:w="1350" w:type="dxa"/>
            <w:vMerge/>
            <w:vAlign w:val="center"/>
          </w:tcPr>
          <w:p w14:paraId="4B37E2AF" w14:textId="77777777" w:rsidR="000D5AA0" w:rsidRPr="00AB7550" w:rsidRDefault="000D5AA0" w:rsidP="000D5AA0">
            <w:pPr>
              <w:pStyle w:val="TableParagraph"/>
              <w:spacing w:before="7"/>
              <w:rPr>
                <w:sz w:val="20"/>
              </w:rPr>
            </w:pPr>
          </w:p>
        </w:tc>
        <w:sdt>
          <w:sdtPr>
            <w:rPr>
              <w:rFonts w:ascii="Arial" w:hAnsi="Arial" w:cs="Arial"/>
              <w:sz w:val="18"/>
              <w:szCs w:val="18"/>
            </w:rPr>
            <w:alias w:val="Grade"/>
            <w:tag w:val="Grade"/>
            <w:id w:val="-973135918"/>
            <w:placeholder>
              <w:docPart w:val="104084E3093F45E3A62A44F52E272C65"/>
            </w:placeholder>
            <w:dropDownList>
              <w:listItem w:displayText="C" w:value="C"/>
              <w:listItem w:displayText="NC" w:value="NC"/>
              <w:listItem w:displayText="N/A" w:value="N/A"/>
              <w:listItem w:displayText=" " w:value=" "/>
            </w:dropDownList>
          </w:sdtPr>
          <w:sdtEndPr/>
          <w:sdtContent>
            <w:tc>
              <w:tcPr>
                <w:tcW w:w="567" w:type="dxa"/>
                <w:vAlign w:val="center"/>
              </w:tcPr>
              <w:p w14:paraId="3A002B9E"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286779460"/>
            <w:placeholder>
              <w:docPart w:val="54377D8A8D5A4BAC8F064AFA184BF898"/>
            </w:placeholder>
            <w:dropDownList>
              <w:listItem w:displayText="C" w:value="C"/>
              <w:listItem w:displayText="NC" w:value="NC"/>
              <w:listItem w:displayText="N/A" w:value="N/A"/>
              <w:listItem w:displayText=" " w:value=" "/>
            </w:dropDownList>
          </w:sdtPr>
          <w:sdtEndPr/>
          <w:sdtContent>
            <w:tc>
              <w:tcPr>
                <w:tcW w:w="567" w:type="dxa"/>
                <w:vAlign w:val="center"/>
              </w:tcPr>
              <w:p w14:paraId="33961049"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604498288"/>
            <w:placeholder>
              <w:docPart w:val="BAC4C48B42F24B9E80D55230664D2BBE"/>
            </w:placeholder>
            <w:dropDownList>
              <w:listItem w:displayText="C" w:value="C"/>
              <w:listItem w:displayText="NC" w:value="NC"/>
              <w:listItem w:displayText="N/A" w:value="N/A"/>
              <w:listItem w:displayText=" " w:value=" "/>
            </w:dropDownList>
          </w:sdtPr>
          <w:sdtEndPr/>
          <w:sdtContent>
            <w:tc>
              <w:tcPr>
                <w:tcW w:w="567" w:type="dxa"/>
                <w:vAlign w:val="center"/>
              </w:tcPr>
              <w:p w14:paraId="1EFB89BA"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773790909"/>
            <w:placeholder>
              <w:docPart w:val="17716144C8084DC9897B840FA5D4C096"/>
            </w:placeholder>
            <w:dropDownList>
              <w:listItem w:displayText="C" w:value="C"/>
              <w:listItem w:displayText="NC" w:value="NC"/>
              <w:listItem w:displayText="N/A" w:value="N/A"/>
              <w:listItem w:displayText=" " w:value=" "/>
            </w:dropDownList>
          </w:sdtPr>
          <w:sdtEndPr/>
          <w:sdtContent>
            <w:tc>
              <w:tcPr>
                <w:tcW w:w="567" w:type="dxa"/>
                <w:vAlign w:val="center"/>
              </w:tcPr>
              <w:p w14:paraId="32DF69CE"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84621702"/>
            <w:placeholder>
              <w:docPart w:val="82AA30B6BC6F487CB52130BD45342A18"/>
            </w:placeholder>
            <w:dropDownList>
              <w:listItem w:displayText="C" w:value="C"/>
              <w:listItem w:displayText="NC" w:value="NC"/>
              <w:listItem w:displayText="N/A" w:value="N/A"/>
              <w:listItem w:displayText=" " w:value=" "/>
            </w:dropDownList>
          </w:sdtPr>
          <w:sdtEndPr/>
          <w:sdtContent>
            <w:tc>
              <w:tcPr>
                <w:tcW w:w="567" w:type="dxa"/>
                <w:vAlign w:val="center"/>
              </w:tcPr>
              <w:p w14:paraId="3FEAD762"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644800076"/>
            <w:placeholder>
              <w:docPart w:val="D031C3346A994C5FB41785FACD0E5968"/>
            </w:placeholder>
            <w:dropDownList>
              <w:listItem w:displayText="C" w:value="C"/>
              <w:listItem w:displayText="NC" w:value="NC"/>
              <w:listItem w:displayText="N/A" w:value="N/A"/>
              <w:listItem w:displayText=" " w:value=" "/>
            </w:dropDownList>
          </w:sdtPr>
          <w:sdtEndPr/>
          <w:sdtContent>
            <w:tc>
              <w:tcPr>
                <w:tcW w:w="567" w:type="dxa"/>
                <w:vAlign w:val="center"/>
              </w:tcPr>
              <w:p w14:paraId="2F559262"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261844113"/>
            <w:placeholder>
              <w:docPart w:val="DC19DF01AE1C43FCBC40DB0561880A86"/>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00DD93E5"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tr>
      <w:tr w:rsidR="000D5AA0" w:rsidRPr="00906B09" w14:paraId="7F8434A7" w14:textId="77777777" w:rsidTr="00AB064A">
        <w:trPr>
          <w:trHeight w:val="440"/>
        </w:trPr>
        <w:tc>
          <w:tcPr>
            <w:tcW w:w="5490" w:type="dxa"/>
          </w:tcPr>
          <w:p w14:paraId="659D38F1" w14:textId="77777777" w:rsidR="000D5AA0" w:rsidRPr="00AB7550" w:rsidRDefault="000D5AA0" w:rsidP="000D5AA0">
            <w:pPr>
              <w:adjustRightInd w:val="0"/>
              <w:rPr>
                <w:rFonts w:ascii="Arial" w:hAnsi="Arial" w:cs="Arial"/>
                <w:sz w:val="24"/>
                <w:szCs w:val="24"/>
              </w:rPr>
            </w:pPr>
            <w:r w:rsidRPr="00AB7550">
              <w:rPr>
                <w:rFonts w:ascii="Arial" w:hAnsi="Arial" w:cs="Arial"/>
                <w:sz w:val="24"/>
                <w:szCs w:val="24"/>
              </w:rPr>
              <w:t>1.4.3. Apply procedure for refueling with passengers on board, if applicable</w:t>
            </w:r>
          </w:p>
        </w:tc>
        <w:tc>
          <w:tcPr>
            <w:tcW w:w="1350" w:type="dxa"/>
            <w:vMerge/>
            <w:vAlign w:val="center"/>
          </w:tcPr>
          <w:p w14:paraId="5B9E517D" w14:textId="77777777" w:rsidR="000D5AA0" w:rsidRPr="00AB7550" w:rsidRDefault="000D5AA0" w:rsidP="000D5AA0">
            <w:pPr>
              <w:pStyle w:val="TableParagraph"/>
              <w:spacing w:before="7"/>
              <w:rPr>
                <w:sz w:val="20"/>
              </w:rPr>
            </w:pPr>
          </w:p>
        </w:tc>
        <w:sdt>
          <w:sdtPr>
            <w:rPr>
              <w:rFonts w:ascii="Arial" w:hAnsi="Arial" w:cs="Arial"/>
              <w:sz w:val="18"/>
              <w:szCs w:val="18"/>
            </w:rPr>
            <w:alias w:val="Grade"/>
            <w:tag w:val="Grade"/>
            <w:id w:val="1974327962"/>
            <w:placeholder>
              <w:docPart w:val="02BF32E0688D4695BEE9CA6D7C22BA77"/>
            </w:placeholder>
            <w:dropDownList>
              <w:listItem w:displayText="C" w:value="C"/>
              <w:listItem w:displayText="NC" w:value="NC"/>
              <w:listItem w:displayText="N/A" w:value="N/A"/>
              <w:listItem w:displayText=" " w:value=" "/>
            </w:dropDownList>
          </w:sdtPr>
          <w:sdtEndPr/>
          <w:sdtContent>
            <w:tc>
              <w:tcPr>
                <w:tcW w:w="567" w:type="dxa"/>
                <w:vAlign w:val="center"/>
              </w:tcPr>
              <w:p w14:paraId="63A8FD61"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477678828"/>
            <w:placeholder>
              <w:docPart w:val="EE27F734BC2E425BBFB99CC338299080"/>
            </w:placeholder>
            <w:dropDownList>
              <w:listItem w:displayText="C" w:value="C"/>
              <w:listItem w:displayText="NC" w:value="NC"/>
              <w:listItem w:displayText="N/A" w:value="N/A"/>
              <w:listItem w:displayText=" " w:value=" "/>
            </w:dropDownList>
          </w:sdtPr>
          <w:sdtEndPr/>
          <w:sdtContent>
            <w:tc>
              <w:tcPr>
                <w:tcW w:w="567" w:type="dxa"/>
                <w:vAlign w:val="center"/>
              </w:tcPr>
              <w:p w14:paraId="650D4B53"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803417723"/>
            <w:placeholder>
              <w:docPart w:val="983250D394B94AB1AF64A0EE38C12DCB"/>
            </w:placeholder>
            <w:dropDownList>
              <w:listItem w:displayText="C" w:value="C"/>
              <w:listItem w:displayText="NC" w:value="NC"/>
              <w:listItem w:displayText="N/A" w:value="N/A"/>
              <w:listItem w:displayText=" " w:value=" "/>
            </w:dropDownList>
          </w:sdtPr>
          <w:sdtEndPr/>
          <w:sdtContent>
            <w:tc>
              <w:tcPr>
                <w:tcW w:w="567" w:type="dxa"/>
                <w:vAlign w:val="center"/>
              </w:tcPr>
              <w:p w14:paraId="4A0FAE3B"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394116806"/>
            <w:placeholder>
              <w:docPart w:val="0734B6DFAD744A1AA89EEB4B6E9062E1"/>
            </w:placeholder>
            <w:dropDownList>
              <w:listItem w:displayText="C" w:value="C"/>
              <w:listItem w:displayText="NC" w:value="NC"/>
              <w:listItem w:displayText="N/A" w:value="N/A"/>
              <w:listItem w:displayText=" " w:value=" "/>
            </w:dropDownList>
          </w:sdtPr>
          <w:sdtEndPr/>
          <w:sdtContent>
            <w:tc>
              <w:tcPr>
                <w:tcW w:w="567" w:type="dxa"/>
                <w:vAlign w:val="center"/>
              </w:tcPr>
              <w:p w14:paraId="569BE9AB"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320410815"/>
            <w:placeholder>
              <w:docPart w:val="1B115357328C442AA00F617ECCCBED0F"/>
            </w:placeholder>
            <w:dropDownList>
              <w:listItem w:displayText="C" w:value="C"/>
              <w:listItem w:displayText="NC" w:value="NC"/>
              <w:listItem w:displayText="N/A" w:value="N/A"/>
              <w:listItem w:displayText=" " w:value=" "/>
            </w:dropDownList>
          </w:sdtPr>
          <w:sdtEndPr/>
          <w:sdtContent>
            <w:tc>
              <w:tcPr>
                <w:tcW w:w="567" w:type="dxa"/>
                <w:vAlign w:val="center"/>
              </w:tcPr>
              <w:p w14:paraId="366035F7"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318854243"/>
            <w:placeholder>
              <w:docPart w:val="EFD4C62734054216B16F90E14BD071B2"/>
            </w:placeholder>
            <w:dropDownList>
              <w:listItem w:displayText="C" w:value="C"/>
              <w:listItem w:displayText="NC" w:value="NC"/>
              <w:listItem w:displayText="N/A" w:value="N/A"/>
              <w:listItem w:displayText=" " w:value=" "/>
            </w:dropDownList>
          </w:sdtPr>
          <w:sdtEndPr/>
          <w:sdtContent>
            <w:tc>
              <w:tcPr>
                <w:tcW w:w="567" w:type="dxa"/>
                <w:vAlign w:val="center"/>
              </w:tcPr>
              <w:p w14:paraId="24030D57"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120150968"/>
            <w:placeholder>
              <w:docPart w:val="2F80A366515C4F1CA6374E29E32D5B7C"/>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24237675"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tr>
      <w:tr w:rsidR="000D5AA0" w:rsidRPr="00906B09" w14:paraId="1CA4C592" w14:textId="77777777" w:rsidTr="00AB064A">
        <w:trPr>
          <w:trHeight w:val="440"/>
        </w:trPr>
        <w:tc>
          <w:tcPr>
            <w:tcW w:w="5490" w:type="dxa"/>
          </w:tcPr>
          <w:p w14:paraId="0DE4D5D2" w14:textId="77777777" w:rsidR="000D5AA0" w:rsidRPr="00AB7550" w:rsidRDefault="000D5AA0" w:rsidP="000D5AA0">
            <w:pPr>
              <w:adjustRightInd w:val="0"/>
              <w:rPr>
                <w:rFonts w:ascii="Arial" w:hAnsi="Arial" w:cs="Arial"/>
                <w:sz w:val="24"/>
                <w:szCs w:val="24"/>
              </w:rPr>
            </w:pPr>
            <w:r w:rsidRPr="00AB7550">
              <w:rPr>
                <w:rFonts w:ascii="Arial" w:hAnsi="Arial" w:cs="Arial"/>
                <w:sz w:val="24"/>
                <w:szCs w:val="24"/>
              </w:rPr>
              <w:t>1.4.4. Monitor cabin</w:t>
            </w:r>
          </w:p>
        </w:tc>
        <w:tc>
          <w:tcPr>
            <w:tcW w:w="1350" w:type="dxa"/>
            <w:vMerge/>
            <w:vAlign w:val="center"/>
          </w:tcPr>
          <w:p w14:paraId="1EEB832D" w14:textId="77777777" w:rsidR="000D5AA0" w:rsidRPr="00AB7550" w:rsidRDefault="000D5AA0" w:rsidP="000D5AA0">
            <w:pPr>
              <w:pStyle w:val="TableParagraph"/>
              <w:spacing w:before="7"/>
              <w:rPr>
                <w:sz w:val="20"/>
              </w:rPr>
            </w:pPr>
          </w:p>
        </w:tc>
        <w:sdt>
          <w:sdtPr>
            <w:rPr>
              <w:rFonts w:ascii="Arial" w:hAnsi="Arial" w:cs="Arial"/>
              <w:sz w:val="18"/>
              <w:szCs w:val="18"/>
            </w:rPr>
            <w:alias w:val="Grade"/>
            <w:tag w:val="Grade"/>
            <w:id w:val="898015672"/>
            <w:placeholder>
              <w:docPart w:val="C0E4FE3EB07B48EEACA72AA06550DFAF"/>
            </w:placeholder>
            <w:dropDownList>
              <w:listItem w:displayText="C" w:value="C"/>
              <w:listItem w:displayText="NC" w:value="NC"/>
              <w:listItem w:displayText="N/A" w:value="N/A"/>
              <w:listItem w:displayText=" " w:value=" "/>
            </w:dropDownList>
          </w:sdtPr>
          <w:sdtEndPr/>
          <w:sdtContent>
            <w:tc>
              <w:tcPr>
                <w:tcW w:w="567" w:type="dxa"/>
                <w:vAlign w:val="center"/>
              </w:tcPr>
              <w:p w14:paraId="4C141D6E"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2126849047"/>
            <w:placeholder>
              <w:docPart w:val="568B2D81871A4ED9BEFB5003AF93082B"/>
            </w:placeholder>
            <w:dropDownList>
              <w:listItem w:displayText="C" w:value="C"/>
              <w:listItem w:displayText="NC" w:value="NC"/>
              <w:listItem w:displayText="N/A" w:value="N/A"/>
              <w:listItem w:displayText=" " w:value=" "/>
            </w:dropDownList>
          </w:sdtPr>
          <w:sdtEndPr/>
          <w:sdtContent>
            <w:tc>
              <w:tcPr>
                <w:tcW w:w="567" w:type="dxa"/>
                <w:vAlign w:val="center"/>
              </w:tcPr>
              <w:p w14:paraId="3AB9D4C3"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733312791"/>
            <w:placeholder>
              <w:docPart w:val="9B6BE0EDB0BB4DC9B4D9BA6D0DDA0044"/>
            </w:placeholder>
            <w:dropDownList>
              <w:listItem w:displayText="C" w:value="C"/>
              <w:listItem w:displayText="NC" w:value="NC"/>
              <w:listItem w:displayText="N/A" w:value="N/A"/>
              <w:listItem w:displayText=" " w:value=" "/>
            </w:dropDownList>
          </w:sdtPr>
          <w:sdtEndPr/>
          <w:sdtContent>
            <w:tc>
              <w:tcPr>
                <w:tcW w:w="567" w:type="dxa"/>
                <w:vAlign w:val="center"/>
              </w:tcPr>
              <w:p w14:paraId="0624017A"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341842689"/>
            <w:placeholder>
              <w:docPart w:val="9ED7DC8A5BB348D5B0FD51F8AA5CA775"/>
            </w:placeholder>
            <w:dropDownList>
              <w:listItem w:displayText="C" w:value="C"/>
              <w:listItem w:displayText="NC" w:value="NC"/>
              <w:listItem w:displayText="N/A" w:value="N/A"/>
              <w:listItem w:displayText=" " w:value=" "/>
            </w:dropDownList>
          </w:sdtPr>
          <w:sdtEndPr/>
          <w:sdtContent>
            <w:tc>
              <w:tcPr>
                <w:tcW w:w="567" w:type="dxa"/>
                <w:vAlign w:val="center"/>
              </w:tcPr>
              <w:p w14:paraId="2E59677C"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41020023"/>
            <w:placeholder>
              <w:docPart w:val="690AAE4AD5AE4BA7B186A250789CE272"/>
            </w:placeholder>
            <w:dropDownList>
              <w:listItem w:displayText="C" w:value="C"/>
              <w:listItem w:displayText="NC" w:value="NC"/>
              <w:listItem w:displayText="N/A" w:value="N/A"/>
              <w:listItem w:displayText=" " w:value=" "/>
            </w:dropDownList>
          </w:sdtPr>
          <w:sdtEndPr/>
          <w:sdtContent>
            <w:tc>
              <w:tcPr>
                <w:tcW w:w="567" w:type="dxa"/>
                <w:vAlign w:val="center"/>
              </w:tcPr>
              <w:p w14:paraId="36E3C26F"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426837741"/>
            <w:placeholder>
              <w:docPart w:val="3AA8958A0A1741FDB37C26F325B5669E"/>
            </w:placeholder>
            <w:dropDownList>
              <w:listItem w:displayText="C" w:value="C"/>
              <w:listItem w:displayText="NC" w:value="NC"/>
              <w:listItem w:displayText="N/A" w:value="N/A"/>
              <w:listItem w:displayText=" " w:value=" "/>
            </w:dropDownList>
          </w:sdtPr>
          <w:sdtEndPr/>
          <w:sdtContent>
            <w:tc>
              <w:tcPr>
                <w:tcW w:w="567" w:type="dxa"/>
                <w:vAlign w:val="center"/>
              </w:tcPr>
              <w:p w14:paraId="5AA6F39D"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793014339"/>
            <w:placeholder>
              <w:docPart w:val="B041F9E997244B4880B3743DFA62CA7B"/>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51DCBF53"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tr>
      <w:tr w:rsidR="000D5AA0" w:rsidRPr="00906B09" w14:paraId="3A0D0FF4" w14:textId="77777777" w:rsidTr="00AB064A">
        <w:trPr>
          <w:trHeight w:val="440"/>
        </w:trPr>
        <w:tc>
          <w:tcPr>
            <w:tcW w:w="5490" w:type="dxa"/>
          </w:tcPr>
          <w:p w14:paraId="783C3386" w14:textId="77777777" w:rsidR="000D5AA0" w:rsidRPr="00AB7550" w:rsidRDefault="000D5AA0" w:rsidP="000D5AA0">
            <w:pPr>
              <w:adjustRightInd w:val="0"/>
              <w:rPr>
                <w:rFonts w:ascii="Arial" w:hAnsi="Arial" w:cs="Arial"/>
                <w:sz w:val="24"/>
                <w:szCs w:val="24"/>
              </w:rPr>
            </w:pPr>
            <w:r w:rsidRPr="00AB7550">
              <w:rPr>
                <w:rFonts w:ascii="Arial" w:hAnsi="Arial" w:cs="Arial"/>
                <w:sz w:val="24"/>
                <w:szCs w:val="24"/>
              </w:rPr>
              <w:t>1.4.5. Reconcile/count passengers, if applicable</w:t>
            </w:r>
          </w:p>
        </w:tc>
        <w:tc>
          <w:tcPr>
            <w:tcW w:w="1350" w:type="dxa"/>
            <w:vMerge/>
            <w:vAlign w:val="center"/>
          </w:tcPr>
          <w:p w14:paraId="38919271" w14:textId="77777777" w:rsidR="000D5AA0" w:rsidRPr="00AB7550" w:rsidRDefault="000D5AA0" w:rsidP="000D5AA0">
            <w:pPr>
              <w:pStyle w:val="TableParagraph"/>
              <w:spacing w:before="7"/>
              <w:rPr>
                <w:sz w:val="20"/>
              </w:rPr>
            </w:pPr>
          </w:p>
        </w:tc>
        <w:sdt>
          <w:sdtPr>
            <w:rPr>
              <w:rFonts w:ascii="Arial" w:hAnsi="Arial" w:cs="Arial"/>
              <w:sz w:val="18"/>
              <w:szCs w:val="18"/>
            </w:rPr>
            <w:alias w:val="Grade"/>
            <w:tag w:val="Grade"/>
            <w:id w:val="-2133544845"/>
            <w:placeholder>
              <w:docPart w:val="14D514B4A7E9469A819351887D13EC14"/>
            </w:placeholder>
            <w:dropDownList>
              <w:listItem w:displayText="C" w:value="C"/>
              <w:listItem w:displayText="NC" w:value="NC"/>
              <w:listItem w:displayText="N/A" w:value="N/A"/>
              <w:listItem w:displayText=" " w:value=" "/>
            </w:dropDownList>
          </w:sdtPr>
          <w:sdtEndPr/>
          <w:sdtContent>
            <w:tc>
              <w:tcPr>
                <w:tcW w:w="567" w:type="dxa"/>
                <w:vAlign w:val="center"/>
              </w:tcPr>
              <w:p w14:paraId="43ABCF25"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763528212"/>
            <w:placeholder>
              <w:docPart w:val="F16B1D0FCFE348C3B5391498322F5E54"/>
            </w:placeholder>
            <w:dropDownList>
              <w:listItem w:displayText="C" w:value="C"/>
              <w:listItem w:displayText="NC" w:value="NC"/>
              <w:listItem w:displayText="N/A" w:value="N/A"/>
              <w:listItem w:displayText=" " w:value=" "/>
            </w:dropDownList>
          </w:sdtPr>
          <w:sdtEndPr/>
          <w:sdtContent>
            <w:tc>
              <w:tcPr>
                <w:tcW w:w="567" w:type="dxa"/>
                <w:vAlign w:val="center"/>
              </w:tcPr>
              <w:p w14:paraId="31368CF8"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32386288"/>
            <w:placeholder>
              <w:docPart w:val="56EA78D38C4342CCB2F6A9A9717D4527"/>
            </w:placeholder>
            <w:dropDownList>
              <w:listItem w:displayText="C" w:value="C"/>
              <w:listItem w:displayText="NC" w:value="NC"/>
              <w:listItem w:displayText="N/A" w:value="N/A"/>
              <w:listItem w:displayText=" " w:value=" "/>
            </w:dropDownList>
          </w:sdtPr>
          <w:sdtEndPr/>
          <w:sdtContent>
            <w:tc>
              <w:tcPr>
                <w:tcW w:w="567" w:type="dxa"/>
                <w:vAlign w:val="center"/>
              </w:tcPr>
              <w:p w14:paraId="14CAC75C"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76540032"/>
            <w:placeholder>
              <w:docPart w:val="647397E6690046D6B3745662CF0B00E0"/>
            </w:placeholder>
            <w:dropDownList>
              <w:listItem w:displayText="C" w:value="C"/>
              <w:listItem w:displayText="NC" w:value="NC"/>
              <w:listItem w:displayText="N/A" w:value="N/A"/>
              <w:listItem w:displayText=" " w:value=" "/>
            </w:dropDownList>
          </w:sdtPr>
          <w:sdtEndPr/>
          <w:sdtContent>
            <w:tc>
              <w:tcPr>
                <w:tcW w:w="567" w:type="dxa"/>
                <w:vAlign w:val="center"/>
              </w:tcPr>
              <w:p w14:paraId="424ECFEA"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409618033"/>
            <w:placeholder>
              <w:docPart w:val="4B586B08CB3C4FDE8FFE80DF8E8C56CD"/>
            </w:placeholder>
            <w:dropDownList>
              <w:listItem w:displayText="C" w:value="C"/>
              <w:listItem w:displayText="NC" w:value="NC"/>
              <w:listItem w:displayText="N/A" w:value="N/A"/>
              <w:listItem w:displayText=" " w:value=" "/>
            </w:dropDownList>
          </w:sdtPr>
          <w:sdtEndPr/>
          <w:sdtContent>
            <w:tc>
              <w:tcPr>
                <w:tcW w:w="567" w:type="dxa"/>
                <w:vAlign w:val="center"/>
              </w:tcPr>
              <w:p w14:paraId="648B2663"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311327437"/>
            <w:placeholder>
              <w:docPart w:val="200AEA141F494868B45FF1C443B659A0"/>
            </w:placeholder>
            <w:dropDownList>
              <w:listItem w:displayText="C" w:value="C"/>
              <w:listItem w:displayText="NC" w:value="NC"/>
              <w:listItem w:displayText="N/A" w:value="N/A"/>
              <w:listItem w:displayText=" " w:value=" "/>
            </w:dropDownList>
          </w:sdtPr>
          <w:sdtEndPr/>
          <w:sdtContent>
            <w:tc>
              <w:tcPr>
                <w:tcW w:w="567" w:type="dxa"/>
                <w:vAlign w:val="center"/>
              </w:tcPr>
              <w:p w14:paraId="494C90C3"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234588019"/>
            <w:placeholder>
              <w:docPart w:val="0C13A5E127CF41ABAB292803A0F2BAEC"/>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195A58CB"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tr>
      <w:tr w:rsidR="000D5AA0" w:rsidRPr="00906B09" w14:paraId="4775F25C" w14:textId="77777777" w:rsidTr="00AB064A">
        <w:trPr>
          <w:trHeight w:val="440"/>
        </w:trPr>
        <w:tc>
          <w:tcPr>
            <w:tcW w:w="5490" w:type="dxa"/>
          </w:tcPr>
          <w:p w14:paraId="2229E3ED" w14:textId="77777777" w:rsidR="000D5AA0" w:rsidRPr="00AB7550" w:rsidRDefault="000D5AA0" w:rsidP="000D5AA0">
            <w:pPr>
              <w:adjustRightInd w:val="0"/>
              <w:rPr>
                <w:rFonts w:ascii="Arial" w:hAnsi="Arial" w:cs="Arial"/>
                <w:sz w:val="24"/>
                <w:szCs w:val="24"/>
              </w:rPr>
            </w:pPr>
            <w:r w:rsidRPr="00AB7550">
              <w:rPr>
                <w:rFonts w:ascii="Arial" w:hAnsi="Arial" w:cs="Arial"/>
                <w:sz w:val="24"/>
                <w:szCs w:val="24"/>
              </w:rPr>
              <w:t>1.4.6. Check safe stowage of carry-on</w:t>
            </w:r>
          </w:p>
        </w:tc>
        <w:tc>
          <w:tcPr>
            <w:tcW w:w="1350" w:type="dxa"/>
            <w:vMerge/>
            <w:vAlign w:val="center"/>
          </w:tcPr>
          <w:p w14:paraId="3C19BE3C" w14:textId="77777777" w:rsidR="000D5AA0" w:rsidRPr="00AB7550" w:rsidRDefault="000D5AA0" w:rsidP="000D5AA0">
            <w:pPr>
              <w:pStyle w:val="TableParagraph"/>
              <w:spacing w:before="7"/>
              <w:rPr>
                <w:sz w:val="20"/>
              </w:rPr>
            </w:pPr>
          </w:p>
        </w:tc>
        <w:sdt>
          <w:sdtPr>
            <w:rPr>
              <w:rFonts w:ascii="Arial" w:hAnsi="Arial" w:cs="Arial"/>
              <w:sz w:val="18"/>
              <w:szCs w:val="18"/>
            </w:rPr>
            <w:alias w:val="Grade"/>
            <w:tag w:val="Grade"/>
            <w:id w:val="290245601"/>
            <w:placeholder>
              <w:docPart w:val="0DA54479A999411A8624DA2437A24A71"/>
            </w:placeholder>
            <w:dropDownList>
              <w:listItem w:displayText="C" w:value="C"/>
              <w:listItem w:displayText="NC" w:value="NC"/>
              <w:listItem w:displayText="N/A" w:value="N/A"/>
              <w:listItem w:displayText=" " w:value=" "/>
            </w:dropDownList>
          </w:sdtPr>
          <w:sdtEndPr/>
          <w:sdtContent>
            <w:tc>
              <w:tcPr>
                <w:tcW w:w="567" w:type="dxa"/>
                <w:vAlign w:val="center"/>
              </w:tcPr>
              <w:p w14:paraId="42A3D40C"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705563814"/>
            <w:placeholder>
              <w:docPart w:val="A5EC984CCCE34A5385D1622898962B00"/>
            </w:placeholder>
            <w:dropDownList>
              <w:listItem w:displayText="C" w:value="C"/>
              <w:listItem w:displayText="NC" w:value="NC"/>
              <w:listItem w:displayText="N/A" w:value="N/A"/>
              <w:listItem w:displayText=" " w:value=" "/>
            </w:dropDownList>
          </w:sdtPr>
          <w:sdtEndPr/>
          <w:sdtContent>
            <w:tc>
              <w:tcPr>
                <w:tcW w:w="567" w:type="dxa"/>
                <w:vAlign w:val="center"/>
              </w:tcPr>
              <w:p w14:paraId="220A9871"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849690416"/>
            <w:placeholder>
              <w:docPart w:val="B9614EB87902466CB99DD9A6C4C01895"/>
            </w:placeholder>
            <w:dropDownList>
              <w:listItem w:displayText="C" w:value="C"/>
              <w:listItem w:displayText="NC" w:value="NC"/>
              <w:listItem w:displayText="N/A" w:value="N/A"/>
              <w:listItem w:displayText=" " w:value=" "/>
            </w:dropDownList>
          </w:sdtPr>
          <w:sdtEndPr/>
          <w:sdtContent>
            <w:tc>
              <w:tcPr>
                <w:tcW w:w="567" w:type="dxa"/>
                <w:vAlign w:val="center"/>
              </w:tcPr>
              <w:p w14:paraId="0B86F6DA"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987587287"/>
            <w:placeholder>
              <w:docPart w:val="004425977D0B4CD2851ED1F2BBE51A83"/>
            </w:placeholder>
            <w:dropDownList>
              <w:listItem w:displayText="C" w:value="C"/>
              <w:listItem w:displayText="NC" w:value="NC"/>
              <w:listItem w:displayText="N/A" w:value="N/A"/>
              <w:listItem w:displayText=" " w:value=" "/>
            </w:dropDownList>
          </w:sdtPr>
          <w:sdtEndPr/>
          <w:sdtContent>
            <w:tc>
              <w:tcPr>
                <w:tcW w:w="567" w:type="dxa"/>
                <w:vAlign w:val="center"/>
              </w:tcPr>
              <w:p w14:paraId="53B8CDD4"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2113353352"/>
            <w:placeholder>
              <w:docPart w:val="A83EA6F5C54E4268A6EFADC733BAB6CC"/>
            </w:placeholder>
            <w:dropDownList>
              <w:listItem w:displayText="C" w:value="C"/>
              <w:listItem w:displayText="NC" w:value="NC"/>
              <w:listItem w:displayText="N/A" w:value="N/A"/>
              <w:listItem w:displayText=" " w:value=" "/>
            </w:dropDownList>
          </w:sdtPr>
          <w:sdtEndPr/>
          <w:sdtContent>
            <w:tc>
              <w:tcPr>
                <w:tcW w:w="567" w:type="dxa"/>
                <w:vAlign w:val="center"/>
              </w:tcPr>
              <w:p w14:paraId="73BD268A"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818527679"/>
            <w:placeholder>
              <w:docPart w:val="103EAB10DB634821BA48DE226A8146B3"/>
            </w:placeholder>
            <w:dropDownList>
              <w:listItem w:displayText="C" w:value="C"/>
              <w:listItem w:displayText="NC" w:value="NC"/>
              <w:listItem w:displayText="N/A" w:value="N/A"/>
              <w:listItem w:displayText=" " w:value=" "/>
            </w:dropDownList>
          </w:sdtPr>
          <w:sdtEndPr/>
          <w:sdtContent>
            <w:tc>
              <w:tcPr>
                <w:tcW w:w="567" w:type="dxa"/>
                <w:vAlign w:val="center"/>
              </w:tcPr>
              <w:p w14:paraId="3A7C64E2"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0609722"/>
            <w:placeholder>
              <w:docPart w:val="C98D209D11234D4F9D1A97E3412881DE"/>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5137098B"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tr>
      <w:tr w:rsidR="000D5AA0" w:rsidRPr="00906B09" w14:paraId="19733608" w14:textId="77777777" w:rsidTr="00AB064A">
        <w:trPr>
          <w:trHeight w:val="440"/>
        </w:trPr>
        <w:tc>
          <w:tcPr>
            <w:tcW w:w="5490" w:type="dxa"/>
          </w:tcPr>
          <w:p w14:paraId="12DF9D99" w14:textId="77777777" w:rsidR="000D5AA0" w:rsidRPr="00AB7550" w:rsidRDefault="000D5AA0" w:rsidP="000D5AA0">
            <w:pPr>
              <w:adjustRightInd w:val="0"/>
              <w:rPr>
                <w:rFonts w:ascii="Arial" w:hAnsi="Arial" w:cs="Arial"/>
                <w:sz w:val="24"/>
                <w:szCs w:val="24"/>
              </w:rPr>
            </w:pPr>
            <w:r w:rsidRPr="00AB7550">
              <w:rPr>
                <w:rFonts w:ascii="Arial" w:hAnsi="Arial" w:cs="Arial"/>
                <w:sz w:val="24"/>
                <w:szCs w:val="24"/>
              </w:rPr>
              <w:t>1.4.7. Brief passengers</w:t>
            </w:r>
          </w:p>
        </w:tc>
        <w:tc>
          <w:tcPr>
            <w:tcW w:w="1350" w:type="dxa"/>
            <w:vMerge/>
            <w:vAlign w:val="center"/>
          </w:tcPr>
          <w:p w14:paraId="27ADB8D2" w14:textId="77777777" w:rsidR="000D5AA0" w:rsidRPr="00AB7550" w:rsidRDefault="000D5AA0" w:rsidP="000D5AA0">
            <w:pPr>
              <w:pStyle w:val="TableParagraph"/>
              <w:spacing w:before="7"/>
              <w:rPr>
                <w:sz w:val="20"/>
              </w:rPr>
            </w:pPr>
          </w:p>
        </w:tc>
        <w:sdt>
          <w:sdtPr>
            <w:rPr>
              <w:rFonts w:ascii="Arial" w:hAnsi="Arial" w:cs="Arial"/>
              <w:sz w:val="18"/>
              <w:szCs w:val="18"/>
            </w:rPr>
            <w:alias w:val="Grade"/>
            <w:tag w:val="Grade"/>
            <w:id w:val="-1173953669"/>
            <w:placeholder>
              <w:docPart w:val="C87786BF764C4EA08228F43E9EBD6918"/>
            </w:placeholder>
            <w:dropDownList>
              <w:listItem w:displayText="C" w:value="C"/>
              <w:listItem w:displayText="NC" w:value="NC"/>
              <w:listItem w:displayText="N/A" w:value="N/A"/>
              <w:listItem w:displayText=" " w:value=" "/>
            </w:dropDownList>
          </w:sdtPr>
          <w:sdtEndPr/>
          <w:sdtContent>
            <w:tc>
              <w:tcPr>
                <w:tcW w:w="567" w:type="dxa"/>
                <w:vAlign w:val="center"/>
              </w:tcPr>
              <w:p w14:paraId="4E9819A5"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060137300"/>
            <w:placeholder>
              <w:docPart w:val="A494D3D6DF73429D9D23B6E12901C87A"/>
            </w:placeholder>
            <w:dropDownList>
              <w:listItem w:displayText="C" w:value="C"/>
              <w:listItem w:displayText="NC" w:value="NC"/>
              <w:listItem w:displayText="N/A" w:value="N/A"/>
              <w:listItem w:displayText=" " w:value=" "/>
            </w:dropDownList>
          </w:sdtPr>
          <w:sdtEndPr/>
          <w:sdtContent>
            <w:tc>
              <w:tcPr>
                <w:tcW w:w="567" w:type="dxa"/>
                <w:vAlign w:val="center"/>
              </w:tcPr>
              <w:p w14:paraId="3C1CA21D"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334655444"/>
            <w:placeholder>
              <w:docPart w:val="C26E20C73D1340C9900626D51F80109E"/>
            </w:placeholder>
            <w:dropDownList>
              <w:listItem w:displayText="C" w:value="C"/>
              <w:listItem w:displayText="NC" w:value="NC"/>
              <w:listItem w:displayText="N/A" w:value="N/A"/>
              <w:listItem w:displayText=" " w:value=" "/>
            </w:dropDownList>
          </w:sdtPr>
          <w:sdtEndPr/>
          <w:sdtContent>
            <w:tc>
              <w:tcPr>
                <w:tcW w:w="567" w:type="dxa"/>
                <w:vAlign w:val="center"/>
              </w:tcPr>
              <w:p w14:paraId="3183FDD7"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801262489"/>
            <w:placeholder>
              <w:docPart w:val="EAB4D41E3A154C16A2188F5A6C603C46"/>
            </w:placeholder>
            <w:dropDownList>
              <w:listItem w:displayText="C" w:value="C"/>
              <w:listItem w:displayText="NC" w:value="NC"/>
              <w:listItem w:displayText="N/A" w:value="N/A"/>
              <w:listItem w:displayText=" " w:value=" "/>
            </w:dropDownList>
          </w:sdtPr>
          <w:sdtEndPr/>
          <w:sdtContent>
            <w:tc>
              <w:tcPr>
                <w:tcW w:w="567" w:type="dxa"/>
                <w:vAlign w:val="center"/>
              </w:tcPr>
              <w:p w14:paraId="2FADE9A3"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546682312"/>
            <w:placeholder>
              <w:docPart w:val="4B3141BC61DF4F4B89BA70644130730B"/>
            </w:placeholder>
            <w:dropDownList>
              <w:listItem w:displayText="C" w:value="C"/>
              <w:listItem w:displayText="NC" w:value="NC"/>
              <w:listItem w:displayText="N/A" w:value="N/A"/>
              <w:listItem w:displayText=" " w:value=" "/>
            </w:dropDownList>
          </w:sdtPr>
          <w:sdtEndPr/>
          <w:sdtContent>
            <w:tc>
              <w:tcPr>
                <w:tcW w:w="567" w:type="dxa"/>
                <w:vAlign w:val="center"/>
              </w:tcPr>
              <w:p w14:paraId="3DE8E576"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954387761"/>
            <w:placeholder>
              <w:docPart w:val="CC251B51C0BD4C2C824A4D7FD7F61679"/>
            </w:placeholder>
            <w:dropDownList>
              <w:listItem w:displayText="C" w:value="C"/>
              <w:listItem w:displayText="NC" w:value="NC"/>
              <w:listItem w:displayText="N/A" w:value="N/A"/>
              <w:listItem w:displayText=" " w:value=" "/>
            </w:dropDownList>
          </w:sdtPr>
          <w:sdtEndPr/>
          <w:sdtContent>
            <w:tc>
              <w:tcPr>
                <w:tcW w:w="567" w:type="dxa"/>
                <w:vAlign w:val="center"/>
              </w:tcPr>
              <w:p w14:paraId="2AB7B224"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535931553"/>
            <w:placeholder>
              <w:docPart w:val="265CB7DCCBAB4B258D821A5B6D2CF160"/>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6439D37C"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tr>
      <w:tr w:rsidR="000D5AA0" w:rsidRPr="00906B09" w14:paraId="265DC53D" w14:textId="77777777" w:rsidTr="00AB064A">
        <w:trPr>
          <w:trHeight w:val="440"/>
        </w:trPr>
        <w:tc>
          <w:tcPr>
            <w:tcW w:w="5490" w:type="dxa"/>
          </w:tcPr>
          <w:p w14:paraId="73EC9FA7" w14:textId="77777777" w:rsidR="000D5AA0" w:rsidRPr="00AB7550" w:rsidRDefault="000D5AA0" w:rsidP="000D5AA0">
            <w:pPr>
              <w:widowControl/>
              <w:adjustRightInd w:val="0"/>
              <w:rPr>
                <w:rFonts w:ascii="Arial" w:hAnsi="Arial" w:cs="Arial"/>
                <w:sz w:val="24"/>
                <w:szCs w:val="24"/>
              </w:rPr>
            </w:pPr>
            <w:r w:rsidRPr="00AB7550">
              <w:rPr>
                <w:rFonts w:ascii="Arial" w:hAnsi="Arial" w:cs="Arial"/>
                <w:sz w:val="24"/>
                <w:szCs w:val="24"/>
              </w:rPr>
              <w:t>1.4.8. Check that emergency exits/aisles are not obstructed</w:t>
            </w:r>
          </w:p>
        </w:tc>
        <w:tc>
          <w:tcPr>
            <w:tcW w:w="1350" w:type="dxa"/>
            <w:vMerge/>
            <w:vAlign w:val="center"/>
          </w:tcPr>
          <w:p w14:paraId="57B5C633" w14:textId="77777777" w:rsidR="000D5AA0" w:rsidRPr="00AB7550" w:rsidRDefault="000D5AA0" w:rsidP="000D5AA0">
            <w:pPr>
              <w:pStyle w:val="TableParagraph"/>
              <w:spacing w:before="7"/>
              <w:rPr>
                <w:sz w:val="20"/>
              </w:rPr>
            </w:pPr>
          </w:p>
        </w:tc>
        <w:sdt>
          <w:sdtPr>
            <w:rPr>
              <w:rFonts w:ascii="Arial" w:hAnsi="Arial" w:cs="Arial"/>
              <w:sz w:val="18"/>
              <w:szCs w:val="18"/>
            </w:rPr>
            <w:alias w:val="Grade"/>
            <w:tag w:val="Grade"/>
            <w:id w:val="1268036558"/>
            <w:placeholder>
              <w:docPart w:val="70E46BFA3F5F4891BB0436714AA0995E"/>
            </w:placeholder>
            <w:dropDownList>
              <w:listItem w:displayText="C" w:value="C"/>
              <w:listItem w:displayText="NC" w:value="NC"/>
              <w:listItem w:displayText="N/A" w:value="N/A"/>
              <w:listItem w:displayText=" " w:value=" "/>
            </w:dropDownList>
          </w:sdtPr>
          <w:sdtEndPr/>
          <w:sdtContent>
            <w:tc>
              <w:tcPr>
                <w:tcW w:w="567" w:type="dxa"/>
                <w:vAlign w:val="center"/>
              </w:tcPr>
              <w:p w14:paraId="7381682B"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464153895"/>
            <w:placeholder>
              <w:docPart w:val="5C93F606F3F54858B71A727C0EE08682"/>
            </w:placeholder>
            <w:dropDownList>
              <w:listItem w:displayText="C" w:value="C"/>
              <w:listItem w:displayText="NC" w:value="NC"/>
              <w:listItem w:displayText="N/A" w:value="N/A"/>
              <w:listItem w:displayText=" " w:value=" "/>
            </w:dropDownList>
          </w:sdtPr>
          <w:sdtEndPr/>
          <w:sdtContent>
            <w:tc>
              <w:tcPr>
                <w:tcW w:w="567" w:type="dxa"/>
                <w:vAlign w:val="center"/>
              </w:tcPr>
              <w:p w14:paraId="46862B10"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418534070"/>
            <w:placeholder>
              <w:docPart w:val="9E95C96050C1400EBB8309225E5D1BD3"/>
            </w:placeholder>
            <w:dropDownList>
              <w:listItem w:displayText="C" w:value="C"/>
              <w:listItem w:displayText="NC" w:value="NC"/>
              <w:listItem w:displayText="N/A" w:value="N/A"/>
              <w:listItem w:displayText=" " w:value=" "/>
            </w:dropDownList>
          </w:sdtPr>
          <w:sdtEndPr/>
          <w:sdtContent>
            <w:tc>
              <w:tcPr>
                <w:tcW w:w="567" w:type="dxa"/>
                <w:vAlign w:val="center"/>
              </w:tcPr>
              <w:p w14:paraId="242EDEF4"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715771740"/>
            <w:placeholder>
              <w:docPart w:val="03DD49C5DEBF4EE5ACF56B5AF79700FC"/>
            </w:placeholder>
            <w:dropDownList>
              <w:listItem w:displayText="C" w:value="C"/>
              <w:listItem w:displayText="NC" w:value="NC"/>
              <w:listItem w:displayText="N/A" w:value="N/A"/>
              <w:listItem w:displayText=" " w:value=" "/>
            </w:dropDownList>
          </w:sdtPr>
          <w:sdtEndPr/>
          <w:sdtContent>
            <w:tc>
              <w:tcPr>
                <w:tcW w:w="567" w:type="dxa"/>
                <w:vAlign w:val="center"/>
              </w:tcPr>
              <w:p w14:paraId="352BFDD3"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827901700"/>
            <w:placeholder>
              <w:docPart w:val="9033150CDC114DDD9D0D0B8F1ACA5007"/>
            </w:placeholder>
            <w:dropDownList>
              <w:listItem w:displayText="C" w:value="C"/>
              <w:listItem w:displayText="NC" w:value="NC"/>
              <w:listItem w:displayText="N/A" w:value="N/A"/>
              <w:listItem w:displayText=" " w:value=" "/>
            </w:dropDownList>
          </w:sdtPr>
          <w:sdtEndPr/>
          <w:sdtContent>
            <w:tc>
              <w:tcPr>
                <w:tcW w:w="567" w:type="dxa"/>
                <w:vAlign w:val="center"/>
              </w:tcPr>
              <w:p w14:paraId="73B5508E"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672371499"/>
            <w:placeholder>
              <w:docPart w:val="E18F2E9BB5044DA2840E2F172EE66DA7"/>
            </w:placeholder>
            <w:dropDownList>
              <w:listItem w:displayText="C" w:value="C"/>
              <w:listItem w:displayText="NC" w:value="NC"/>
              <w:listItem w:displayText="N/A" w:value="N/A"/>
              <w:listItem w:displayText=" " w:value=" "/>
            </w:dropDownList>
          </w:sdtPr>
          <w:sdtEndPr/>
          <w:sdtContent>
            <w:tc>
              <w:tcPr>
                <w:tcW w:w="567" w:type="dxa"/>
                <w:vAlign w:val="center"/>
              </w:tcPr>
              <w:p w14:paraId="0DE04DAD"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932035218"/>
            <w:placeholder>
              <w:docPart w:val="6A7DC35E6E0541DFB306C9AEB6B89B10"/>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7110A383"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tr>
      <w:tr w:rsidR="000D5AA0" w:rsidRPr="00906B09" w14:paraId="628B0A50" w14:textId="77777777" w:rsidTr="00AB064A">
        <w:trPr>
          <w:trHeight w:val="440"/>
        </w:trPr>
        <w:tc>
          <w:tcPr>
            <w:tcW w:w="5490" w:type="dxa"/>
          </w:tcPr>
          <w:p w14:paraId="76647752" w14:textId="77777777" w:rsidR="000D5AA0" w:rsidRPr="00AB7550" w:rsidRDefault="000D5AA0" w:rsidP="000D5AA0">
            <w:pPr>
              <w:adjustRightInd w:val="0"/>
              <w:rPr>
                <w:rFonts w:ascii="Arial" w:hAnsi="Arial" w:cs="Arial"/>
                <w:sz w:val="24"/>
                <w:szCs w:val="24"/>
              </w:rPr>
            </w:pPr>
            <w:r w:rsidRPr="00AB7550">
              <w:rPr>
                <w:rFonts w:ascii="Arial" w:hAnsi="Arial" w:cs="Arial"/>
                <w:sz w:val="24"/>
                <w:szCs w:val="24"/>
              </w:rPr>
              <w:t>1.4.9. Secure galley</w:t>
            </w:r>
          </w:p>
        </w:tc>
        <w:tc>
          <w:tcPr>
            <w:tcW w:w="1350" w:type="dxa"/>
            <w:vMerge/>
            <w:vAlign w:val="center"/>
          </w:tcPr>
          <w:p w14:paraId="07426D8B" w14:textId="77777777" w:rsidR="000D5AA0" w:rsidRPr="00AB7550" w:rsidRDefault="000D5AA0" w:rsidP="000D5AA0">
            <w:pPr>
              <w:pStyle w:val="TableParagraph"/>
              <w:spacing w:before="7"/>
              <w:rPr>
                <w:sz w:val="20"/>
              </w:rPr>
            </w:pPr>
          </w:p>
        </w:tc>
        <w:sdt>
          <w:sdtPr>
            <w:rPr>
              <w:rFonts w:ascii="Arial" w:hAnsi="Arial" w:cs="Arial"/>
              <w:sz w:val="18"/>
              <w:szCs w:val="18"/>
            </w:rPr>
            <w:alias w:val="Grade"/>
            <w:tag w:val="Grade"/>
            <w:id w:val="2141226594"/>
            <w:placeholder>
              <w:docPart w:val="596135AFF906499E8AC813441309EBC2"/>
            </w:placeholder>
            <w:dropDownList>
              <w:listItem w:displayText="C" w:value="C"/>
              <w:listItem w:displayText="NC" w:value="NC"/>
              <w:listItem w:displayText="N/A" w:value="N/A"/>
              <w:listItem w:displayText=" " w:value=" "/>
            </w:dropDownList>
          </w:sdtPr>
          <w:sdtEndPr/>
          <w:sdtContent>
            <w:tc>
              <w:tcPr>
                <w:tcW w:w="567" w:type="dxa"/>
                <w:vAlign w:val="center"/>
              </w:tcPr>
              <w:p w14:paraId="1A711E94"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342774611"/>
            <w:placeholder>
              <w:docPart w:val="A4F227AAB9C04FECBE798C40E83002C4"/>
            </w:placeholder>
            <w:dropDownList>
              <w:listItem w:displayText="C" w:value="C"/>
              <w:listItem w:displayText="NC" w:value="NC"/>
              <w:listItem w:displayText="N/A" w:value="N/A"/>
              <w:listItem w:displayText=" " w:value=" "/>
            </w:dropDownList>
          </w:sdtPr>
          <w:sdtEndPr/>
          <w:sdtContent>
            <w:tc>
              <w:tcPr>
                <w:tcW w:w="567" w:type="dxa"/>
                <w:vAlign w:val="center"/>
              </w:tcPr>
              <w:p w14:paraId="00AEC646"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773437537"/>
            <w:placeholder>
              <w:docPart w:val="7C2BA6F9C6294959A9838D77AC67EF84"/>
            </w:placeholder>
            <w:dropDownList>
              <w:listItem w:displayText="C" w:value="C"/>
              <w:listItem w:displayText="NC" w:value="NC"/>
              <w:listItem w:displayText="N/A" w:value="N/A"/>
              <w:listItem w:displayText=" " w:value=" "/>
            </w:dropDownList>
          </w:sdtPr>
          <w:sdtEndPr/>
          <w:sdtContent>
            <w:tc>
              <w:tcPr>
                <w:tcW w:w="567" w:type="dxa"/>
                <w:vAlign w:val="center"/>
              </w:tcPr>
              <w:p w14:paraId="4BF908E0"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810756315"/>
            <w:placeholder>
              <w:docPart w:val="7939BEEECB1442478BD4F8186A8B6CC5"/>
            </w:placeholder>
            <w:dropDownList>
              <w:listItem w:displayText="C" w:value="C"/>
              <w:listItem w:displayText="NC" w:value="NC"/>
              <w:listItem w:displayText="N/A" w:value="N/A"/>
              <w:listItem w:displayText=" " w:value=" "/>
            </w:dropDownList>
          </w:sdtPr>
          <w:sdtEndPr/>
          <w:sdtContent>
            <w:tc>
              <w:tcPr>
                <w:tcW w:w="567" w:type="dxa"/>
                <w:vAlign w:val="center"/>
              </w:tcPr>
              <w:p w14:paraId="2BD661FA"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544510831"/>
            <w:placeholder>
              <w:docPart w:val="39AF3EA495F94FF482F38314953903AF"/>
            </w:placeholder>
            <w:dropDownList>
              <w:listItem w:displayText="C" w:value="C"/>
              <w:listItem w:displayText="NC" w:value="NC"/>
              <w:listItem w:displayText="N/A" w:value="N/A"/>
              <w:listItem w:displayText=" " w:value=" "/>
            </w:dropDownList>
          </w:sdtPr>
          <w:sdtEndPr/>
          <w:sdtContent>
            <w:tc>
              <w:tcPr>
                <w:tcW w:w="567" w:type="dxa"/>
                <w:vAlign w:val="center"/>
              </w:tcPr>
              <w:p w14:paraId="5A7988A3"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93061998"/>
            <w:placeholder>
              <w:docPart w:val="F94B50BA3B464E67BE81CCD49F9BCCC9"/>
            </w:placeholder>
            <w:dropDownList>
              <w:listItem w:displayText="C" w:value="C"/>
              <w:listItem w:displayText="NC" w:value="NC"/>
              <w:listItem w:displayText="N/A" w:value="N/A"/>
              <w:listItem w:displayText=" " w:value=" "/>
            </w:dropDownList>
          </w:sdtPr>
          <w:sdtEndPr/>
          <w:sdtContent>
            <w:tc>
              <w:tcPr>
                <w:tcW w:w="567" w:type="dxa"/>
                <w:vAlign w:val="center"/>
              </w:tcPr>
              <w:p w14:paraId="037BC6BC"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400373153"/>
            <w:placeholder>
              <w:docPart w:val="F587FF74C5E24F1DBC33B323E3C80399"/>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3E83D4E4"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tr>
      <w:tr w:rsidR="000D5AA0" w:rsidRPr="00906B09" w14:paraId="01D5E71B" w14:textId="77777777" w:rsidTr="00AB064A">
        <w:trPr>
          <w:trHeight w:val="440"/>
        </w:trPr>
        <w:tc>
          <w:tcPr>
            <w:tcW w:w="5490" w:type="dxa"/>
          </w:tcPr>
          <w:p w14:paraId="0B1796F4" w14:textId="77777777" w:rsidR="000D5AA0" w:rsidRPr="00AB7550" w:rsidRDefault="000D5AA0" w:rsidP="000D5AA0">
            <w:pPr>
              <w:adjustRightInd w:val="0"/>
              <w:rPr>
                <w:rFonts w:ascii="Arial" w:hAnsi="Arial" w:cs="Arial"/>
                <w:sz w:val="24"/>
                <w:szCs w:val="24"/>
              </w:rPr>
            </w:pPr>
            <w:r w:rsidRPr="00AB7550">
              <w:rPr>
                <w:rFonts w:ascii="Arial" w:hAnsi="Arial" w:cs="Arial"/>
                <w:sz w:val="24"/>
                <w:szCs w:val="24"/>
              </w:rPr>
              <w:t>1.4.10. Secure cabin</w:t>
            </w:r>
          </w:p>
        </w:tc>
        <w:tc>
          <w:tcPr>
            <w:tcW w:w="1350" w:type="dxa"/>
            <w:vMerge/>
            <w:vAlign w:val="center"/>
          </w:tcPr>
          <w:p w14:paraId="2306B3BB" w14:textId="77777777" w:rsidR="000D5AA0" w:rsidRPr="00AB7550" w:rsidRDefault="000D5AA0" w:rsidP="000D5AA0">
            <w:pPr>
              <w:pStyle w:val="TableParagraph"/>
              <w:spacing w:before="7"/>
              <w:rPr>
                <w:sz w:val="20"/>
              </w:rPr>
            </w:pPr>
          </w:p>
        </w:tc>
        <w:sdt>
          <w:sdtPr>
            <w:rPr>
              <w:rFonts w:ascii="Arial" w:hAnsi="Arial" w:cs="Arial"/>
              <w:sz w:val="18"/>
              <w:szCs w:val="18"/>
            </w:rPr>
            <w:alias w:val="Grade"/>
            <w:tag w:val="Grade"/>
            <w:id w:val="748313383"/>
            <w:placeholder>
              <w:docPart w:val="7DAA52B35B2842EC92CFF50FA102B932"/>
            </w:placeholder>
            <w:dropDownList>
              <w:listItem w:displayText="C" w:value="C"/>
              <w:listItem w:displayText="NC" w:value="NC"/>
              <w:listItem w:displayText="N/A" w:value="N/A"/>
              <w:listItem w:displayText=" " w:value=" "/>
            </w:dropDownList>
          </w:sdtPr>
          <w:sdtEndPr/>
          <w:sdtContent>
            <w:tc>
              <w:tcPr>
                <w:tcW w:w="567" w:type="dxa"/>
                <w:vAlign w:val="center"/>
              </w:tcPr>
              <w:p w14:paraId="5329E366"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282154517"/>
            <w:placeholder>
              <w:docPart w:val="EAEC690555234395992493B20CB8F16F"/>
            </w:placeholder>
            <w:dropDownList>
              <w:listItem w:displayText="C" w:value="C"/>
              <w:listItem w:displayText="NC" w:value="NC"/>
              <w:listItem w:displayText="N/A" w:value="N/A"/>
              <w:listItem w:displayText=" " w:value=" "/>
            </w:dropDownList>
          </w:sdtPr>
          <w:sdtEndPr/>
          <w:sdtContent>
            <w:tc>
              <w:tcPr>
                <w:tcW w:w="567" w:type="dxa"/>
                <w:vAlign w:val="center"/>
              </w:tcPr>
              <w:p w14:paraId="0905B16D"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477341015"/>
            <w:placeholder>
              <w:docPart w:val="6A1143DD3CA24AF9A87F171807D9B2B5"/>
            </w:placeholder>
            <w:dropDownList>
              <w:listItem w:displayText="C" w:value="C"/>
              <w:listItem w:displayText="NC" w:value="NC"/>
              <w:listItem w:displayText="N/A" w:value="N/A"/>
              <w:listItem w:displayText=" " w:value=" "/>
            </w:dropDownList>
          </w:sdtPr>
          <w:sdtEndPr/>
          <w:sdtContent>
            <w:tc>
              <w:tcPr>
                <w:tcW w:w="567" w:type="dxa"/>
                <w:vAlign w:val="center"/>
              </w:tcPr>
              <w:p w14:paraId="3A744F41"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430625130"/>
            <w:placeholder>
              <w:docPart w:val="D4054D50DB3D4277B524EE48BD8AFE67"/>
            </w:placeholder>
            <w:dropDownList>
              <w:listItem w:displayText="C" w:value="C"/>
              <w:listItem w:displayText="NC" w:value="NC"/>
              <w:listItem w:displayText="N/A" w:value="N/A"/>
              <w:listItem w:displayText=" " w:value=" "/>
            </w:dropDownList>
          </w:sdtPr>
          <w:sdtEndPr/>
          <w:sdtContent>
            <w:tc>
              <w:tcPr>
                <w:tcW w:w="567" w:type="dxa"/>
                <w:vAlign w:val="center"/>
              </w:tcPr>
              <w:p w14:paraId="1B115458"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672558546"/>
            <w:placeholder>
              <w:docPart w:val="329AB29B11074802BC9146DE8AF3612C"/>
            </w:placeholder>
            <w:dropDownList>
              <w:listItem w:displayText="C" w:value="C"/>
              <w:listItem w:displayText="NC" w:value="NC"/>
              <w:listItem w:displayText="N/A" w:value="N/A"/>
              <w:listItem w:displayText=" " w:value=" "/>
            </w:dropDownList>
          </w:sdtPr>
          <w:sdtEndPr/>
          <w:sdtContent>
            <w:tc>
              <w:tcPr>
                <w:tcW w:w="567" w:type="dxa"/>
                <w:vAlign w:val="center"/>
              </w:tcPr>
              <w:p w14:paraId="02DD84BF"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298765051"/>
            <w:placeholder>
              <w:docPart w:val="70F507839B1648F59E5BE9896B6A309F"/>
            </w:placeholder>
            <w:dropDownList>
              <w:listItem w:displayText="C" w:value="C"/>
              <w:listItem w:displayText="NC" w:value="NC"/>
              <w:listItem w:displayText="N/A" w:value="N/A"/>
              <w:listItem w:displayText=" " w:value=" "/>
            </w:dropDownList>
          </w:sdtPr>
          <w:sdtEndPr/>
          <w:sdtContent>
            <w:tc>
              <w:tcPr>
                <w:tcW w:w="567" w:type="dxa"/>
                <w:vAlign w:val="center"/>
              </w:tcPr>
              <w:p w14:paraId="073A3F86"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138843838"/>
            <w:placeholder>
              <w:docPart w:val="A2B80F04C92B4278861B67855DDD4565"/>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60A3AAA2"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tr>
      <w:tr w:rsidR="000D5AA0" w:rsidRPr="00906B09" w14:paraId="7FB9D455" w14:textId="77777777" w:rsidTr="00AB064A">
        <w:trPr>
          <w:trHeight w:val="440"/>
        </w:trPr>
        <w:tc>
          <w:tcPr>
            <w:tcW w:w="5490" w:type="dxa"/>
          </w:tcPr>
          <w:p w14:paraId="060FAE56" w14:textId="77777777" w:rsidR="000D5AA0" w:rsidRPr="00AB7550" w:rsidRDefault="000D5AA0" w:rsidP="000D5AA0">
            <w:pPr>
              <w:adjustRightInd w:val="0"/>
              <w:rPr>
                <w:rFonts w:ascii="Arial" w:hAnsi="Arial" w:cs="Arial"/>
                <w:sz w:val="24"/>
                <w:szCs w:val="24"/>
              </w:rPr>
            </w:pPr>
            <w:r w:rsidRPr="00AB7550">
              <w:rPr>
                <w:rFonts w:ascii="Arial" w:hAnsi="Arial" w:cs="Arial"/>
                <w:sz w:val="24"/>
                <w:szCs w:val="24"/>
              </w:rPr>
              <w:t xml:space="preserve">1.4.11. Close aircraft door(s) procedures </w:t>
            </w:r>
          </w:p>
        </w:tc>
        <w:tc>
          <w:tcPr>
            <w:tcW w:w="1350" w:type="dxa"/>
            <w:vMerge/>
            <w:vAlign w:val="center"/>
          </w:tcPr>
          <w:p w14:paraId="229FBD36" w14:textId="77777777" w:rsidR="000D5AA0" w:rsidRPr="00AB7550" w:rsidRDefault="000D5AA0" w:rsidP="000D5AA0">
            <w:pPr>
              <w:pStyle w:val="TableParagraph"/>
              <w:spacing w:before="7"/>
              <w:rPr>
                <w:sz w:val="20"/>
              </w:rPr>
            </w:pPr>
          </w:p>
        </w:tc>
        <w:sdt>
          <w:sdtPr>
            <w:rPr>
              <w:rFonts w:ascii="Arial" w:hAnsi="Arial" w:cs="Arial"/>
              <w:sz w:val="18"/>
              <w:szCs w:val="18"/>
            </w:rPr>
            <w:alias w:val="Grade"/>
            <w:tag w:val="Grade"/>
            <w:id w:val="-1174336590"/>
            <w:placeholder>
              <w:docPart w:val="A4FFA932BD004F19AE6B32B2AD897841"/>
            </w:placeholder>
            <w:dropDownList>
              <w:listItem w:displayText="C" w:value="C"/>
              <w:listItem w:displayText="NC" w:value="NC"/>
              <w:listItem w:displayText="N/A" w:value="N/A"/>
              <w:listItem w:displayText=" " w:value=" "/>
            </w:dropDownList>
          </w:sdtPr>
          <w:sdtEndPr/>
          <w:sdtContent>
            <w:tc>
              <w:tcPr>
                <w:tcW w:w="567" w:type="dxa"/>
                <w:vAlign w:val="center"/>
              </w:tcPr>
              <w:p w14:paraId="652A9247"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404232112"/>
            <w:placeholder>
              <w:docPart w:val="28B13541925443E793F4AD164496A30B"/>
            </w:placeholder>
            <w:dropDownList>
              <w:listItem w:displayText="C" w:value="C"/>
              <w:listItem w:displayText="NC" w:value="NC"/>
              <w:listItem w:displayText="N/A" w:value="N/A"/>
              <w:listItem w:displayText=" " w:value=" "/>
            </w:dropDownList>
          </w:sdtPr>
          <w:sdtEndPr/>
          <w:sdtContent>
            <w:tc>
              <w:tcPr>
                <w:tcW w:w="567" w:type="dxa"/>
                <w:vAlign w:val="center"/>
              </w:tcPr>
              <w:p w14:paraId="2D3A9E4D"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051457226"/>
            <w:placeholder>
              <w:docPart w:val="3999349DE3124451946E8EC388DF0D71"/>
            </w:placeholder>
            <w:dropDownList>
              <w:listItem w:displayText="C" w:value="C"/>
              <w:listItem w:displayText="NC" w:value="NC"/>
              <w:listItem w:displayText="N/A" w:value="N/A"/>
              <w:listItem w:displayText=" " w:value=" "/>
            </w:dropDownList>
          </w:sdtPr>
          <w:sdtEndPr/>
          <w:sdtContent>
            <w:tc>
              <w:tcPr>
                <w:tcW w:w="567" w:type="dxa"/>
                <w:vAlign w:val="center"/>
              </w:tcPr>
              <w:p w14:paraId="3CD7AC5E"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526475330"/>
            <w:placeholder>
              <w:docPart w:val="1B87265509244A588368FE69510D5DA2"/>
            </w:placeholder>
            <w:dropDownList>
              <w:listItem w:displayText="C" w:value="C"/>
              <w:listItem w:displayText="NC" w:value="NC"/>
              <w:listItem w:displayText="N/A" w:value="N/A"/>
              <w:listItem w:displayText=" " w:value=" "/>
            </w:dropDownList>
          </w:sdtPr>
          <w:sdtEndPr/>
          <w:sdtContent>
            <w:tc>
              <w:tcPr>
                <w:tcW w:w="567" w:type="dxa"/>
                <w:vAlign w:val="center"/>
              </w:tcPr>
              <w:p w14:paraId="38FC550F"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888612909"/>
            <w:placeholder>
              <w:docPart w:val="36617C6D6BA04B4D8178DC10EAA4E740"/>
            </w:placeholder>
            <w:dropDownList>
              <w:listItem w:displayText="C" w:value="C"/>
              <w:listItem w:displayText="NC" w:value="NC"/>
              <w:listItem w:displayText="N/A" w:value="N/A"/>
              <w:listItem w:displayText=" " w:value=" "/>
            </w:dropDownList>
          </w:sdtPr>
          <w:sdtEndPr/>
          <w:sdtContent>
            <w:tc>
              <w:tcPr>
                <w:tcW w:w="567" w:type="dxa"/>
                <w:vAlign w:val="center"/>
              </w:tcPr>
              <w:p w14:paraId="43580228"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789665027"/>
            <w:placeholder>
              <w:docPart w:val="EE4614CE43D34AB4B8FBE33BE0FE3B05"/>
            </w:placeholder>
            <w:dropDownList>
              <w:listItem w:displayText="C" w:value="C"/>
              <w:listItem w:displayText="NC" w:value="NC"/>
              <w:listItem w:displayText="N/A" w:value="N/A"/>
              <w:listItem w:displayText=" " w:value=" "/>
            </w:dropDownList>
          </w:sdtPr>
          <w:sdtEndPr/>
          <w:sdtContent>
            <w:tc>
              <w:tcPr>
                <w:tcW w:w="567" w:type="dxa"/>
                <w:vAlign w:val="center"/>
              </w:tcPr>
              <w:p w14:paraId="22578CFA"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388103326"/>
            <w:placeholder>
              <w:docPart w:val="ECC011E55DFA4AF2ABACD99291E21BB7"/>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13C8217F"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tr>
      <w:tr w:rsidR="000D5AA0" w:rsidRPr="00906B09" w14:paraId="03F17F05" w14:textId="77777777" w:rsidTr="00AB064A">
        <w:trPr>
          <w:trHeight w:val="440"/>
        </w:trPr>
        <w:tc>
          <w:tcPr>
            <w:tcW w:w="5490" w:type="dxa"/>
          </w:tcPr>
          <w:p w14:paraId="1713C0DC" w14:textId="77777777" w:rsidR="000D5AA0" w:rsidRPr="00AB7550" w:rsidRDefault="000D5AA0" w:rsidP="000D5AA0">
            <w:pPr>
              <w:adjustRightInd w:val="0"/>
              <w:rPr>
                <w:rFonts w:ascii="Arial" w:hAnsi="Arial" w:cs="Arial"/>
                <w:sz w:val="24"/>
                <w:szCs w:val="24"/>
              </w:rPr>
            </w:pPr>
            <w:r w:rsidRPr="00AB7550">
              <w:rPr>
                <w:rFonts w:ascii="Arial" w:hAnsi="Arial" w:cs="Arial"/>
                <w:sz w:val="24"/>
                <w:szCs w:val="24"/>
              </w:rPr>
              <w:t>1.4.1</w:t>
            </w:r>
            <w:r w:rsidR="00767DF2">
              <w:rPr>
                <w:rFonts w:ascii="Arial" w:hAnsi="Arial" w:cs="Arial"/>
                <w:sz w:val="24"/>
                <w:szCs w:val="24"/>
              </w:rPr>
              <w:t>2</w:t>
            </w:r>
            <w:r w:rsidRPr="00AB7550">
              <w:rPr>
                <w:rFonts w:ascii="Arial" w:hAnsi="Arial" w:cs="Arial"/>
                <w:sz w:val="24"/>
                <w:szCs w:val="24"/>
              </w:rPr>
              <w:t>. Check flight deck door is closed/secure, if applicable</w:t>
            </w:r>
          </w:p>
        </w:tc>
        <w:tc>
          <w:tcPr>
            <w:tcW w:w="1350" w:type="dxa"/>
            <w:vMerge/>
            <w:vAlign w:val="center"/>
          </w:tcPr>
          <w:p w14:paraId="6BDA74B0" w14:textId="77777777" w:rsidR="000D5AA0" w:rsidRPr="00AB7550" w:rsidRDefault="000D5AA0" w:rsidP="000D5AA0">
            <w:pPr>
              <w:pStyle w:val="TableParagraph"/>
              <w:spacing w:before="7"/>
              <w:rPr>
                <w:sz w:val="20"/>
              </w:rPr>
            </w:pPr>
          </w:p>
        </w:tc>
        <w:sdt>
          <w:sdtPr>
            <w:rPr>
              <w:rFonts w:ascii="Arial" w:hAnsi="Arial" w:cs="Arial"/>
              <w:sz w:val="18"/>
              <w:szCs w:val="18"/>
            </w:rPr>
            <w:alias w:val="Grade"/>
            <w:tag w:val="Grade"/>
            <w:id w:val="-1307624747"/>
            <w:placeholder>
              <w:docPart w:val="DAA99208A1B24A1793712C1AEFCF8622"/>
            </w:placeholder>
            <w:dropDownList>
              <w:listItem w:displayText="C" w:value="C"/>
              <w:listItem w:displayText="NC" w:value="NC"/>
              <w:listItem w:displayText="N/A" w:value="N/A"/>
              <w:listItem w:displayText=" " w:value=" "/>
            </w:dropDownList>
          </w:sdtPr>
          <w:sdtEndPr/>
          <w:sdtContent>
            <w:tc>
              <w:tcPr>
                <w:tcW w:w="567" w:type="dxa"/>
                <w:vAlign w:val="center"/>
              </w:tcPr>
              <w:p w14:paraId="36BB69B1"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199889202"/>
            <w:placeholder>
              <w:docPart w:val="8FF8FD941A8C4BF686F853F5E3765A5A"/>
            </w:placeholder>
            <w:dropDownList>
              <w:listItem w:displayText="C" w:value="C"/>
              <w:listItem w:displayText="NC" w:value="NC"/>
              <w:listItem w:displayText="N/A" w:value="N/A"/>
              <w:listItem w:displayText=" " w:value=" "/>
            </w:dropDownList>
          </w:sdtPr>
          <w:sdtEndPr/>
          <w:sdtContent>
            <w:tc>
              <w:tcPr>
                <w:tcW w:w="567" w:type="dxa"/>
                <w:vAlign w:val="center"/>
              </w:tcPr>
              <w:p w14:paraId="4ED2788D"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2112854204"/>
            <w:placeholder>
              <w:docPart w:val="DACA15A5D5914437945F0E06128CB3F1"/>
            </w:placeholder>
            <w:dropDownList>
              <w:listItem w:displayText="C" w:value="C"/>
              <w:listItem w:displayText="NC" w:value="NC"/>
              <w:listItem w:displayText="N/A" w:value="N/A"/>
              <w:listItem w:displayText=" " w:value=" "/>
            </w:dropDownList>
          </w:sdtPr>
          <w:sdtEndPr/>
          <w:sdtContent>
            <w:tc>
              <w:tcPr>
                <w:tcW w:w="567" w:type="dxa"/>
                <w:vAlign w:val="center"/>
              </w:tcPr>
              <w:p w14:paraId="7B679D79"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114359363"/>
            <w:placeholder>
              <w:docPart w:val="E1A627D2EB814C92A12832F435AE9F8A"/>
            </w:placeholder>
            <w:dropDownList>
              <w:listItem w:displayText="C" w:value="C"/>
              <w:listItem w:displayText="NC" w:value="NC"/>
              <w:listItem w:displayText="N/A" w:value="N/A"/>
              <w:listItem w:displayText=" " w:value=" "/>
            </w:dropDownList>
          </w:sdtPr>
          <w:sdtEndPr/>
          <w:sdtContent>
            <w:tc>
              <w:tcPr>
                <w:tcW w:w="567" w:type="dxa"/>
                <w:vAlign w:val="center"/>
              </w:tcPr>
              <w:p w14:paraId="51112C82"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771816233"/>
            <w:placeholder>
              <w:docPart w:val="222BD94B31E4476EA98AAF8972BC4629"/>
            </w:placeholder>
            <w:dropDownList>
              <w:listItem w:displayText="C" w:value="C"/>
              <w:listItem w:displayText="NC" w:value="NC"/>
              <w:listItem w:displayText="N/A" w:value="N/A"/>
              <w:listItem w:displayText=" " w:value=" "/>
            </w:dropDownList>
          </w:sdtPr>
          <w:sdtEndPr/>
          <w:sdtContent>
            <w:tc>
              <w:tcPr>
                <w:tcW w:w="567" w:type="dxa"/>
                <w:vAlign w:val="center"/>
              </w:tcPr>
              <w:p w14:paraId="1AE55351"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472648944"/>
            <w:placeholder>
              <w:docPart w:val="DC57E3BE20524161A1A10DFBD2DDD4A3"/>
            </w:placeholder>
            <w:dropDownList>
              <w:listItem w:displayText="C" w:value="C"/>
              <w:listItem w:displayText="NC" w:value="NC"/>
              <w:listItem w:displayText="N/A" w:value="N/A"/>
              <w:listItem w:displayText=" " w:value=" "/>
            </w:dropDownList>
          </w:sdtPr>
          <w:sdtEndPr/>
          <w:sdtContent>
            <w:tc>
              <w:tcPr>
                <w:tcW w:w="567" w:type="dxa"/>
                <w:vAlign w:val="center"/>
              </w:tcPr>
              <w:p w14:paraId="6ABA06F7"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394885600"/>
            <w:placeholder>
              <w:docPart w:val="B61A1B02E80746DF84E45EAC3571BA7C"/>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7DAA28F0" w14:textId="77777777" w:rsidR="000D5AA0" w:rsidRPr="00906B09" w:rsidRDefault="00E32095" w:rsidP="000D5AA0">
                <w:pPr>
                  <w:jc w:val="center"/>
                  <w:rPr>
                    <w:rFonts w:ascii="Arial" w:hAnsi="Arial" w:cs="Arial"/>
                    <w:b/>
                    <w:bCs/>
                    <w:sz w:val="18"/>
                    <w:szCs w:val="18"/>
                  </w:rPr>
                </w:pPr>
                <w:r>
                  <w:rPr>
                    <w:rFonts w:ascii="Arial" w:hAnsi="Arial" w:cs="Arial"/>
                    <w:sz w:val="18"/>
                    <w:szCs w:val="18"/>
                  </w:rPr>
                  <w:t>C</w:t>
                </w:r>
              </w:p>
            </w:tc>
          </w:sdtContent>
        </w:sdt>
      </w:tr>
    </w:tbl>
    <w:p w14:paraId="62A291CB" w14:textId="77777777" w:rsidR="006333BB" w:rsidRPr="00AB7550" w:rsidRDefault="006333BB">
      <w:pPr>
        <w:rPr>
          <w:rFonts w:ascii="Arial" w:hAnsi="Arial" w:cs="Arial"/>
        </w:rPr>
      </w:pPr>
      <w:r w:rsidRPr="00AB7550">
        <w:rPr>
          <w:rFonts w:ascii="Arial" w:hAnsi="Arial" w:cs="Arial"/>
        </w:rPr>
        <w:br w:type="page"/>
      </w:r>
    </w:p>
    <w:tbl>
      <w:tblPr>
        <w:tblStyle w:val="LiBang"/>
        <w:tblW w:w="0" w:type="auto"/>
        <w:tblInd w:w="288" w:type="dxa"/>
        <w:tblLayout w:type="fixed"/>
        <w:tblLook w:val="04A0" w:firstRow="1" w:lastRow="0" w:firstColumn="1" w:lastColumn="0" w:noHBand="0" w:noVBand="1"/>
      </w:tblPr>
      <w:tblGrid>
        <w:gridCol w:w="5400"/>
        <w:gridCol w:w="90"/>
        <w:gridCol w:w="1350"/>
        <w:gridCol w:w="567"/>
        <w:gridCol w:w="567"/>
        <w:gridCol w:w="567"/>
        <w:gridCol w:w="567"/>
        <w:gridCol w:w="567"/>
        <w:gridCol w:w="567"/>
        <w:gridCol w:w="558"/>
        <w:gridCol w:w="9"/>
      </w:tblGrid>
      <w:tr w:rsidR="007809EA" w:rsidRPr="00AB7550" w14:paraId="66B2F6E6" w14:textId="77777777" w:rsidTr="00CD0A9A">
        <w:trPr>
          <w:gridAfter w:val="1"/>
          <w:wAfter w:w="9" w:type="dxa"/>
          <w:trHeight w:val="510"/>
        </w:trPr>
        <w:tc>
          <w:tcPr>
            <w:tcW w:w="5400" w:type="dxa"/>
            <w:tcBorders>
              <w:right w:val="nil"/>
            </w:tcBorders>
            <w:vAlign w:val="center"/>
          </w:tcPr>
          <w:p w14:paraId="11C014AE" w14:textId="77777777" w:rsidR="007809EA" w:rsidRPr="00CD0A9A" w:rsidRDefault="007809EA" w:rsidP="00CD0A9A">
            <w:pPr>
              <w:pStyle w:val="Default"/>
            </w:pPr>
            <w:r w:rsidRPr="00CD0A9A">
              <w:rPr>
                <w:rFonts w:ascii="Arial" w:eastAsia="Arial" w:hAnsi="Arial" w:cs="Arial"/>
                <w:b/>
              </w:rPr>
              <w:lastRenderedPageBreak/>
              <w:t>Phase 2. Pushback and taxi</w:t>
            </w:r>
          </w:p>
        </w:tc>
        <w:tc>
          <w:tcPr>
            <w:tcW w:w="5400" w:type="dxa"/>
            <w:gridSpan w:val="9"/>
            <w:tcBorders>
              <w:left w:val="nil"/>
              <w:bottom w:val="nil"/>
            </w:tcBorders>
            <w:vAlign w:val="center"/>
          </w:tcPr>
          <w:p w14:paraId="10E61B53" w14:textId="77777777" w:rsidR="007809EA" w:rsidRPr="00CD0A9A" w:rsidRDefault="007809EA" w:rsidP="00CD0A9A">
            <w:pPr>
              <w:jc w:val="right"/>
            </w:pPr>
            <w:r w:rsidRPr="00CD0A9A">
              <w:object w:dxaOrig="1440" w:dyaOrig="1440" w14:anchorId="546624FB">
                <v:shape id="_x0000_i1030" type="#_x0000_t75" style="width:59.75pt;height:21.75pt" o:ole="">
                  <v:imagedata r:id="rId12" o:title=""/>
                </v:shape>
                <w:control r:id="rId13" w:name="Đối tượng 6" w:shapeid="_x0000_i1030"/>
              </w:object>
            </w:r>
            <w:r w:rsidRPr="00CD0A9A">
              <w:tab/>
            </w:r>
            <w:r w:rsidRPr="00CD0A9A">
              <w:object w:dxaOrig="1440" w:dyaOrig="1440" w14:anchorId="6DA58720">
                <v:shape id="_x0000_i1032" type="#_x0000_t75" style="width:80.15pt;height:21.75pt" o:ole="">
                  <v:imagedata r:id="rId14" o:title=""/>
                </v:shape>
                <w:control r:id="rId15" w:name="Đối tượng 8" w:shapeid="_x0000_i1032"/>
              </w:object>
            </w:r>
            <w:r w:rsidRPr="00CD0A9A">
              <w:tab/>
            </w:r>
          </w:p>
        </w:tc>
      </w:tr>
      <w:tr w:rsidR="00720E21" w:rsidRPr="00AB7550" w14:paraId="44536CB2" w14:textId="77777777" w:rsidTr="00481F15">
        <w:trPr>
          <w:cantSplit/>
          <w:trHeight w:val="1304"/>
        </w:trPr>
        <w:tc>
          <w:tcPr>
            <w:tcW w:w="6840" w:type="dxa"/>
            <w:gridSpan w:val="3"/>
            <w:vAlign w:val="center"/>
          </w:tcPr>
          <w:p w14:paraId="7AB6B4C9" w14:textId="77777777" w:rsidR="00720E21" w:rsidRPr="00AB7550" w:rsidRDefault="00720E21" w:rsidP="00F544C6">
            <w:pPr>
              <w:pStyle w:val="TableParagraph"/>
              <w:rPr>
                <w:sz w:val="20"/>
              </w:rPr>
            </w:pPr>
            <w:r w:rsidRPr="00AB7550">
              <w:rPr>
                <w:b/>
                <w:sz w:val="24"/>
                <w:szCs w:val="24"/>
              </w:rPr>
              <w:t>2.1. Perform pushback and taxi duties and checks</w:t>
            </w:r>
          </w:p>
        </w:tc>
        <w:tc>
          <w:tcPr>
            <w:tcW w:w="567" w:type="dxa"/>
            <w:vMerge w:val="restart"/>
            <w:textDirection w:val="btLr"/>
            <w:vAlign w:val="center"/>
          </w:tcPr>
          <w:p w14:paraId="4E427E0D" w14:textId="77777777" w:rsidR="00720E21" w:rsidRPr="00AB7550" w:rsidRDefault="00720E21" w:rsidP="00F544C6">
            <w:pPr>
              <w:pStyle w:val="TableParagraph"/>
              <w:spacing w:line="210" w:lineRule="atLeast"/>
              <w:ind w:left="29"/>
              <w:rPr>
                <w:b/>
                <w:sz w:val="18"/>
              </w:rPr>
            </w:pPr>
            <w:r w:rsidRPr="00AB7550">
              <w:rPr>
                <w:b/>
                <w:sz w:val="18"/>
              </w:rPr>
              <w:t xml:space="preserve">Application of policies and </w:t>
            </w:r>
            <w:r w:rsidRPr="00AB7550">
              <w:rPr>
                <w:b/>
                <w:spacing w:val="-2"/>
                <w:sz w:val="18"/>
              </w:rPr>
              <w:t>procedures</w:t>
            </w:r>
          </w:p>
        </w:tc>
        <w:tc>
          <w:tcPr>
            <w:tcW w:w="567" w:type="dxa"/>
            <w:vMerge w:val="restart"/>
            <w:textDirection w:val="btLr"/>
            <w:vAlign w:val="center"/>
          </w:tcPr>
          <w:p w14:paraId="67EA9C73" w14:textId="77777777" w:rsidR="00720E21" w:rsidRPr="00AB7550" w:rsidRDefault="00720E21" w:rsidP="00F544C6">
            <w:pPr>
              <w:pStyle w:val="TableParagraph"/>
              <w:ind w:left="29"/>
              <w:rPr>
                <w:b/>
                <w:sz w:val="18"/>
              </w:rPr>
            </w:pPr>
            <w:r w:rsidRPr="00AB7550">
              <w:rPr>
                <w:b/>
                <w:spacing w:val="-2"/>
                <w:sz w:val="18"/>
              </w:rPr>
              <w:t>Communication</w:t>
            </w:r>
          </w:p>
        </w:tc>
        <w:tc>
          <w:tcPr>
            <w:tcW w:w="567" w:type="dxa"/>
            <w:vMerge w:val="restart"/>
            <w:textDirection w:val="btLr"/>
            <w:vAlign w:val="center"/>
          </w:tcPr>
          <w:p w14:paraId="2E80DEEA" w14:textId="77777777" w:rsidR="00720E21" w:rsidRPr="00AB7550" w:rsidRDefault="00720E21" w:rsidP="00F544C6">
            <w:pPr>
              <w:pStyle w:val="TableParagraph"/>
              <w:ind w:left="29"/>
              <w:rPr>
                <w:b/>
                <w:sz w:val="18"/>
              </w:rPr>
            </w:pPr>
            <w:r w:rsidRPr="00AB7550">
              <w:rPr>
                <w:b/>
                <w:sz w:val="18"/>
              </w:rPr>
              <w:t>Leadership</w:t>
            </w:r>
            <w:r w:rsidRPr="00AB7550">
              <w:rPr>
                <w:b/>
                <w:spacing w:val="20"/>
                <w:sz w:val="18"/>
              </w:rPr>
              <w:t xml:space="preserve"> </w:t>
            </w:r>
            <w:r w:rsidRPr="00AB7550">
              <w:rPr>
                <w:b/>
                <w:sz w:val="18"/>
              </w:rPr>
              <w:t>and</w:t>
            </w:r>
            <w:r w:rsidRPr="00AB7550">
              <w:rPr>
                <w:b/>
                <w:spacing w:val="22"/>
                <w:sz w:val="18"/>
              </w:rPr>
              <w:t xml:space="preserve"> </w:t>
            </w:r>
            <w:r w:rsidRPr="00AB7550">
              <w:rPr>
                <w:b/>
                <w:spacing w:val="-2"/>
                <w:sz w:val="18"/>
              </w:rPr>
              <w:t>teamwork</w:t>
            </w:r>
          </w:p>
        </w:tc>
        <w:tc>
          <w:tcPr>
            <w:tcW w:w="567" w:type="dxa"/>
            <w:vMerge w:val="restart"/>
            <w:textDirection w:val="btLr"/>
            <w:vAlign w:val="center"/>
          </w:tcPr>
          <w:p w14:paraId="20F48982" w14:textId="77777777" w:rsidR="00720E21" w:rsidRPr="00AB7550" w:rsidRDefault="00720E21" w:rsidP="00F544C6">
            <w:pPr>
              <w:pStyle w:val="TableParagraph"/>
              <w:ind w:left="29"/>
              <w:rPr>
                <w:b/>
                <w:sz w:val="18"/>
              </w:rPr>
            </w:pPr>
            <w:r w:rsidRPr="00AB7550">
              <w:rPr>
                <w:b/>
                <w:sz w:val="18"/>
              </w:rPr>
              <w:t>Passenger</w:t>
            </w:r>
            <w:r w:rsidRPr="00AB7550">
              <w:rPr>
                <w:b/>
                <w:spacing w:val="-3"/>
                <w:sz w:val="18"/>
              </w:rPr>
              <w:t xml:space="preserve"> </w:t>
            </w:r>
            <w:r w:rsidRPr="00AB7550">
              <w:rPr>
                <w:b/>
                <w:spacing w:val="-2"/>
                <w:sz w:val="18"/>
              </w:rPr>
              <w:t>management</w:t>
            </w:r>
          </w:p>
        </w:tc>
        <w:tc>
          <w:tcPr>
            <w:tcW w:w="567" w:type="dxa"/>
            <w:vMerge w:val="restart"/>
            <w:textDirection w:val="btLr"/>
            <w:vAlign w:val="center"/>
          </w:tcPr>
          <w:p w14:paraId="604BF32D" w14:textId="77777777" w:rsidR="00720E21" w:rsidRPr="00AB7550" w:rsidRDefault="00720E21" w:rsidP="00F544C6">
            <w:pPr>
              <w:pStyle w:val="TableParagraph"/>
              <w:spacing w:line="210" w:lineRule="atLeast"/>
              <w:ind w:left="29"/>
              <w:rPr>
                <w:b/>
                <w:sz w:val="18"/>
              </w:rPr>
            </w:pPr>
            <w:r w:rsidRPr="00AB7550">
              <w:rPr>
                <w:b/>
                <w:sz w:val="18"/>
              </w:rPr>
              <w:t>Problem solving and decision making</w:t>
            </w:r>
          </w:p>
        </w:tc>
        <w:tc>
          <w:tcPr>
            <w:tcW w:w="567" w:type="dxa"/>
            <w:vMerge w:val="restart"/>
            <w:textDirection w:val="btLr"/>
            <w:vAlign w:val="center"/>
          </w:tcPr>
          <w:p w14:paraId="5CBCF2F7" w14:textId="77777777" w:rsidR="00720E21" w:rsidRPr="00AB7550" w:rsidRDefault="00720E21" w:rsidP="00F544C6">
            <w:pPr>
              <w:pStyle w:val="TableParagraph"/>
              <w:spacing w:line="244" w:lineRule="auto"/>
              <w:ind w:left="29"/>
              <w:rPr>
                <w:b/>
                <w:sz w:val="18"/>
              </w:rPr>
            </w:pPr>
            <w:r w:rsidRPr="00AB7550">
              <w:rPr>
                <w:b/>
                <w:sz w:val="18"/>
              </w:rPr>
              <w:t>Situation awareness and management</w:t>
            </w:r>
            <w:r w:rsidRPr="00AB7550">
              <w:rPr>
                <w:b/>
                <w:spacing w:val="-10"/>
                <w:sz w:val="18"/>
              </w:rPr>
              <w:t xml:space="preserve"> </w:t>
            </w:r>
            <w:r w:rsidRPr="00AB7550">
              <w:rPr>
                <w:b/>
                <w:sz w:val="18"/>
              </w:rPr>
              <w:t>of</w:t>
            </w:r>
            <w:r w:rsidRPr="00AB7550">
              <w:rPr>
                <w:b/>
                <w:spacing w:val="-9"/>
                <w:sz w:val="18"/>
              </w:rPr>
              <w:t xml:space="preserve"> </w:t>
            </w:r>
            <w:r w:rsidRPr="00AB7550">
              <w:rPr>
                <w:b/>
                <w:sz w:val="18"/>
              </w:rPr>
              <w:t>information</w:t>
            </w:r>
          </w:p>
        </w:tc>
        <w:tc>
          <w:tcPr>
            <w:tcW w:w="567" w:type="dxa"/>
            <w:gridSpan w:val="2"/>
            <w:vMerge w:val="restart"/>
            <w:textDirection w:val="btLr"/>
            <w:vAlign w:val="center"/>
          </w:tcPr>
          <w:p w14:paraId="57C1E3F7" w14:textId="77777777" w:rsidR="00720E21" w:rsidRPr="00AB7550" w:rsidRDefault="00720E21" w:rsidP="00F544C6">
            <w:pPr>
              <w:pStyle w:val="TableParagraph"/>
              <w:ind w:left="29"/>
              <w:rPr>
                <w:b/>
                <w:sz w:val="18"/>
              </w:rPr>
            </w:pPr>
            <w:r w:rsidRPr="00AB7550">
              <w:rPr>
                <w:b/>
                <w:sz w:val="18"/>
              </w:rPr>
              <w:t>Workload</w:t>
            </w:r>
            <w:r w:rsidRPr="00AB7550">
              <w:rPr>
                <w:b/>
                <w:spacing w:val="29"/>
                <w:sz w:val="18"/>
              </w:rPr>
              <w:t xml:space="preserve"> </w:t>
            </w:r>
            <w:r w:rsidRPr="00AB7550">
              <w:rPr>
                <w:b/>
                <w:spacing w:val="-2"/>
                <w:sz w:val="18"/>
              </w:rPr>
              <w:t>management</w:t>
            </w:r>
          </w:p>
        </w:tc>
      </w:tr>
      <w:tr w:rsidR="00720E21" w:rsidRPr="00906B09" w14:paraId="27C3C7AE" w14:textId="77777777" w:rsidTr="006D6E43">
        <w:trPr>
          <w:trHeight w:val="1247"/>
        </w:trPr>
        <w:tc>
          <w:tcPr>
            <w:tcW w:w="5490" w:type="dxa"/>
            <w:gridSpan w:val="2"/>
            <w:tcBorders>
              <w:bottom w:val="nil"/>
            </w:tcBorders>
            <w:vAlign w:val="center"/>
          </w:tcPr>
          <w:p w14:paraId="4F7DCD11" w14:textId="77777777" w:rsidR="00720E21" w:rsidRPr="00906B09" w:rsidRDefault="00720E21" w:rsidP="00720E21">
            <w:pPr>
              <w:pStyle w:val="TableParagraph"/>
              <w:jc w:val="center"/>
            </w:pPr>
            <w:r w:rsidRPr="00906B09">
              <w:t>Task</w:t>
            </w:r>
          </w:p>
        </w:tc>
        <w:tc>
          <w:tcPr>
            <w:tcW w:w="1350" w:type="dxa"/>
            <w:vMerge w:val="restart"/>
            <w:vAlign w:val="center"/>
          </w:tcPr>
          <w:p w14:paraId="2830EE4D" w14:textId="77777777" w:rsidR="00720E21" w:rsidRPr="00906B09" w:rsidRDefault="00720E21" w:rsidP="006D6E43">
            <w:pPr>
              <w:pStyle w:val="TableParagraph"/>
              <w:jc w:val="center"/>
              <w:rPr>
                <w:sz w:val="20"/>
                <w:szCs w:val="20"/>
              </w:rPr>
            </w:pPr>
            <w:r w:rsidRPr="00906B09">
              <w:rPr>
                <w:spacing w:val="-2"/>
                <w:sz w:val="20"/>
                <w:szCs w:val="20"/>
              </w:rPr>
              <w:t>Reference</w:t>
            </w:r>
          </w:p>
        </w:tc>
        <w:tc>
          <w:tcPr>
            <w:tcW w:w="567" w:type="dxa"/>
            <w:vMerge/>
            <w:textDirection w:val="btLr"/>
          </w:tcPr>
          <w:p w14:paraId="7832D3BD" w14:textId="77777777" w:rsidR="00720E21" w:rsidRPr="00906B09" w:rsidRDefault="00720E21" w:rsidP="00F544C6">
            <w:pPr>
              <w:pStyle w:val="TableParagraph"/>
              <w:spacing w:line="210" w:lineRule="atLeast"/>
              <w:ind w:left="29"/>
              <w:rPr>
                <w:sz w:val="18"/>
              </w:rPr>
            </w:pPr>
          </w:p>
        </w:tc>
        <w:tc>
          <w:tcPr>
            <w:tcW w:w="567" w:type="dxa"/>
            <w:vMerge/>
            <w:textDirection w:val="btLr"/>
          </w:tcPr>
          <w:p w14:paraId="50F1FCB6" w14:textId="77777777" w:rsidR="00720E21" w:rsidRPr="00906B09" w:rsidRDefault="00720E21" w:rsidP="00F544C6">
            <w:pPr>
              <w:pStyle w:val="TableParagraph"/>
              <w:ind w:left="29"/>
              <w:rPr>
                <w:spacing w:val="-2"/>
                <w:sz w:val="18"/>
              </w:rPr>
            </w:pPr>
          </w:p>
        </w:tc>
        <w:tc>
          <w:tcPr>
            <w:tcW w:w="567" w:type="dxa"/>
            <w:vMerge/>
            <w:textDirection w:val="btLr"/>
          </w:tcPr>
          <w:p w14:paraId="6E78A01D" w14:textId="77777777" w:rsidR="00720E21" w:rsidRPr="00906B09" w:rsidRDefault="00720E21" w:rsidP="00F544C6">
            <w:pPr>
              <w:pStyle w:val="TableParagraph"/>
              <w:ind w:left="29"/>
              <w:rPr>
                <w:sz w:val="18"/>
              </w:rPr>
            </w:pPr>
          </w:p>
        </w:tc>
        <w:tc>
          <w:tcPr>
            <w:tcW w:w="567" w:type="dxa"/>
            <w:vMerge/>
            <w:textDirection w:val="btLr"/>
          </w:tcPr>
          <w:p w14:paraId="24A37C1C" w14:textId="77777777" w:rsidR="00720E21" w:rsidRPr="00906B09" w:rsidRDefault="00720E21" w:rsidP="00F544C6">
            <w:pPr>
              <w:pStyle w:val="TableParagraph"/>
              <w:ind w:left="29"/>
              <w:rPr>
                <w:sz w:val="18"/>
              </w:rPr>
            </w:pPr>
          </w:p>
        </w:tc>
        <w:tc>
          <w:tcPr>
            <w:tcW w:w="567" w:type="dxa"/>
            <w:vMerge/>
            <w:textDirection w:val="btLr"/>
          </w:tcPr>
          <w:p w14:paraId="2EDD1684" w14:textId="77777777" w:rsidR="00720E21" w:rsidRPr="00906B09" w:rsidRDefault="00720E21" w:rsidP="00F544C6">
            <w:pPr>
              <w:pStyle w:val="TableParagraph"/>
              <w:spacing w:line="210" w:lineRule="atLeast"/>
              <w:ind w:left="29"/>
              <w:rPr>
                <w:sz w:val="18"/>
              </w:rPr>
            </w:pPr>
          </w:p>
        </w:tc>
        <w:tc>
          <w:tcPr>
            <w:tcW w:w="567" w:type="dxa"/>
            <w:vMerge/>
            <w:textDirection w:val="btLr"/>
          </w:tcPr>
          <w:p w14:paraId="72B57F58" w14:textId="77777777" w:rsidR="00720E21" w:rsidRPr="00906B09" w:rsidRDefault="00720E21" w:rsidP="00F544C6">
            <w:pPr>
              <w:pStyle w:val="TableParagraph"/>
              <w:spacing w:line="244" w:lineRule="auto"/>
              <w:ind w:left="29"/>
              <w:rPr>
                <w:sz w:val="18"/>
              </w:rPr>
            </w:pPr>
          </w:p>
        </w:tc>
        <w:tc>
          <w:tcPr>
            <w:tcW w:w="567" w:type="dxa"/>
            <w:gridSpan w:val="2"/>
            <w:vMerge/>
            <w:textDirection w:val="btLr"/>
          </w:tcPr>
          <w:p w14:paraId="37E3586B" w14:textId="77777777" w:rsidR="00720E21" w:rsidRPr="00906B09" w:rsidRDefault="00720E21" w:rsidP="00F544C6">
            <w:pPr>
              <w:pStyle w:val="TableParagraph"/>
              <w:ind w:left="29"/>
              <w:rPr>
                <w:sz w:val="18"/>
              </w:rPr>
            </w:pPr>
          </w:p>
        </w:tc>
      </w:tr>
      <w:tr w:rsidR="00720E21" w:rsidRPr="00AB7550" w14:paraId="1BD9F23D" w14:textId="77777777" w:rsidTr="0089094E">
        <w:trPr>
          <w:trHeight w:val="1247"/>
        </w:trPr>
        <w:tc>
          <w:tcPr>
            <w:tcW w:w="5490" w:type="dxa"/>
            <w:gridSpan w:val="2"/>
            <w:tcBorders>
              <w:top w:val="nil"/>
            </w:tcBorders>
            <w:vAlign w:val="center"/>
          </w:tcPr>
          <w:p w14:paraId="1CD02AA4" w14:textId="77777777" w:rsidR="00720E21" w:rsidRPr="00AB7550" w:rsidRDefault="00720E21" w:rsidP="0089094E">
            <w:pPr>
              <w:pStyle w:val="TableParagraph"/>
              <w:jc w:val="center"/>
              <w:rPr>
                <w:sz w:val="20"/>
              </w:rPr>
            </w:pPr>
            <w:r>
              <w:rPr>
                <w:b/>
                <w:bCs/>
                <w:sz w:val="24"/>
                <w:szCs w:val="24"/>
              </w:rPr>
              <w:t xml:space="preserve">First Position: </w:t>
            </w:r>
            <w:sdt>
              <w:sdtPr>
                <w:rPr>
                  <w:b/>
                  <w:bCs/>
                  <w:sz w:val="24"/>
                  <w:szCs w:val="24"/>
                </w:rPr>
                <w:alias w:val="Position"/>
                <w:tag w:val="Position"/>
                <w:id w:val="574551051"/>
                <w:placeholder>
                  <w:docPart w:val="EDD011F88BD5489A94A14D0935D74C3D"/>
                </w:placeholder>
                <w:dropDownList>
                  <w:listItem w:displayText="P1" w:value="1"/>
                  <w:listItem w:displayText="P2" w:value="2"/>
                  <w:listItem w:displayText="P3" w:value="3"/>
                  <w:listItem w:displayText="P4" w:value="4"/>
                  <w:listItem w:displayText="P5" w:value="5"/>
                  <w:listItem w:displayText="N/A" w:value="N/A"/>
                </w:dropDownList>
              </w:sdtPr>
              <w:sdtEndPr/>
              <w:sdtContent>
                <w:r w:rsidR="00E32095">
                  <w:rPr>
                    <w:b/>
                    <w:bCs/>
                    <w:sz w:val="24"/>
                    <w:szCs w:val="24"/>
                  </w:rPr>
                  <w:t>P1</w:t>
                </w:r>
              </w:sdtContent>
            </w:sdt>
            <w:r>
              <w:rPr>
                <w:b/>
                <w:bCs/>
                <w:sz w:val="24"/>
                <w:szCs w:val="24"/>
              </w:rPr>
              <w:tab/>
              <w:t xml:space="preserve">Second Position: </w:t>
            </w:r>
            <w:sdt>
              <w:sdtPr>
                <w:rPr>
                  <w:b/>
                  <w:bCs/>
                  <w:sz w:val="24"/>
                  <w:szCs w:val="24"/>
                </w:rPr>
                <w:alias w:val="Position"/>
                <w:tag w:val="Position"/>
                <w:id w:val="-1130005183"/>
                <w:placeholder>
                  <w:docPart w:val="FF9B2025A11448948C7465A8FE9B71BB"/>
                </w:placeholder>
                <w:dropDownList>
                  <w:listItem w:displayText="P1" w:value="1"/>
                  <w:listItem w:displayText="P2" w:value="2"/>
                  <w:listItem w:displayText="P3" w:value="3"/>
                  <w:listItem w:displayText="P4" w:value="4"/>
                  <w:listItem w:displayText="P5" w:value="5"/>
                  <w:listItem w:displayText="N/A" w:value="N/A"/>
                </w:dropDownList>
              </w:sdtPr>
              <w:sdtEndPr/>
              <w:sdtContent>
                <w:r w:rsidR="00E32095">
                  <w:rPr>
                    <w:b/>
                    <w:bCs/>
                    <w:sz w:val="24"/>
                    <w:szCs w:val="24"/>
                  </w:rPr>
                  <w:t>P1</w:t>
                </w:r>
              </w:sdtContent>
            </w:sdt>
          </w:p>
        </w:tc>
        <w:tc>
          <w:tcPr>
            <w:tcW w:w="1350" w:type="dxa"/>
            <w:vMerge/>
          </w:tcPr>
          <w:p w14:paraId="7900938A" w14:textId="77777777" w:rsidR="00720E21" w:rsidRPr="00AB7550" w:rsidRDefault="00720E21" w:rsidP="00F544C6">
            <w:pPr>
              <w:pStyle w:val="TableParagraph"/>
              <w:jc w:val="center"/>
              <w:rPr>
                <w:sz w:val="20"/>
              </w:rPr>
            </w:pPr>
          </w:p>
        </w:tc>
        <w:tc>
          <w:tcPr>
            <w:tcW w:w="567" w:type="dxa"/>
            <w:vMerge/>
            <w:textDirection w:val="btLr"/>
          </w:tcPr>
          <w:p w14:paraId="26291DA7" w14:textId="77777777" w:rsidR="00720E21" w:rsidRPr="00AB7550" w:rsidRDefault="00720E21" w:rsidP="00F544C6">
            <w:pPr>
              <w:pStyle w:val="TableParagraph"/>
              <w:spacing w:line="210" w:lineRule="atLeast"/>
              <w:ind w:left="29"/>
              <w:rPr>
                <w:b/>
                <w:sz w:val="18"/>
              </w:rPr>
            </w:pPr>
          </w:p>
        </w:tc>
        <w:tc>
          <w:tcPr>
            <w:tcW w:w="567" w:type="dxa"/>
            <w:vMerge/>
            <w:textDirection w:val="btLr"/>
          </w:tcPr>
          <w:p w14:paraId="126367B6" w14:textId="77777777" w:rsidR="00720E21" w:rsidRPr="00AB7550" w:rsidRDefault="00720E21" w:rsidP="00F544C6">
            <w:pPr>
              <w:pStyle w:val="TableParagraph"/>
              <w:ind w:left="29"/>
              <w:rPr>
                <w:b/>
                <w:spacing w:val="-2"/>
                <w:sz w:val="18"/>
              </w:rPr>
            </w:pPr>
          </w:p>
        </w:tc>
        <w:tc>
          <w:tcPr>
            <w:tcW w:w="567" w:type="dxa"/>
            <w:vMerge/>
            <w:textDirection w:val="btLr"/>
          </w:tcPr>
          <w:p w14:paraId="0A8E7501" w14:textId="77777777" w:rsidR="00720E21" w:rsidRPr="00AB7550" w:rsidRDefault="00720E21" w:rsidP="00F544C6">
            <w:pPr>
              <w:pStyle w:val="TableParagraph"/>
              <w:ind w:left="29"/>
              <w:rPr>
                <w:b/>
                <w:sz w:val="18"/>
              </w:rPr>
            </w:pPr>
          </w:p>
        </w:tc>
        <w:tc>
          <w:tcPr>
            <w:tcW w:w="567" w:type="dxa"/>
            <w:vMerge/>
            <w:textDirection w:val="btLr"/>
          </w:tcPr>
          <w:p w14:paraId="162B7092" w14:textId="77777777" w:rsidR="00720E21" w:rsidRPr="00AB7550" w:rsidRDefault="00720E21" w:rsidP="00F544C6">
            <w:pPr>
              <w:pStyle w:val="TableParagraph"/>
              <w:ind w:left="29"/>
              <w:rPr>
                <w:b/>
                <w:sz w:val="18"/>
              </w:rPr>
            </w:pPr>
          </w:p>
        </w:tc>
        <w:tc>
          <w:tcPr>
            <w:tcW w:w="567" w:type="dxa"/>
            <w:vMerge/>
            <w:textDirection w:val="btLr"/>
          </w:tcPr>
          <w:p w14:paraId="1B8A5646" w14:textId="77777777" w:rsidR="00720E21" w:rsidRPr="00AB7550" w:rsidRDefault="00720E21" w:rsidP="00F544C6">
            <w:pPr>
              <w:pStyle w:val="TableParagraph"/>
              <w:spacing w:line="210" w:lineRule="atLeast"/>
              <w:ind w:left="29"/>
              <w:rPr>
                <w:b/>
                <w:sz w:val="18"/>
              </w:rPr>
            </w:pPr>
          </w:p>
        </w:tc>
        <w:tc>
          <w:tcPr>
            <w:tcW w:w="567" w:type="dxa"/>
            <w:vMerge/>
            <w:textDirection w:val="btLr"/>
          </w:tcPr>
          <w:p w14:paraId="251C8EFA" w14:textId="77777777" w:rsidR="00720E21" w:rsidRPr="00AB7550" w:rsidRDefault="00720E21" w:rsidP="00F544C6">
            <w:pPr>
              <w:pStyle w:val="TableParagraph"/>
              <w:spacing w:line="244" w:lineRule="auto"/>
              <w:ind w:left="29"/>
              <w:rPr>
                <w:b/>
                <w:sz w:val="18"/>
              </w:rPr>
            </w:pPr>
          </w:p>
        </w:tc>
        <w:tc>
          <w:tcPr>
            <w:tcW w:w="567" w:type="dxa"/>
            <w:gridSpan w:val="2"/>
            <w:vMerge/>
            <w:textDirection w:val="btLr"/>
          </w:tcPr>
          <w:p w14:paraId="53A5D49A" w14:textId="77777777" w:rsidR="00720E21" w:rsidRPr="00AB7550" w:rsidRDefault="00720E21" w:rsidP="00F544C6">
            <w:pPr>
              <w:pStyle w:val="TableParagraph"/>
              <w:ind w:left="29"/>
              <w:rPr>
                <w:b/>
                <w:sz w:val="18"/>
              </w:rPr>
            </w:pPr>
          </w:p>
        </w:tc>
      </w:tr>
      <w:tr w:rsidR="0031695B" w:rsidRPr="00906B09" w14:paraId="25B79398" w14:textId="77777777" w:rsidTr="00AB064A">
        <w:trPr>
          <w:trHeight w:val="440"/>
        </w:trPr>
        <w:tc>
          <w:tcPr>
            <w:tcW w:w="5490" w:type="dxa"/>
            <w:gridSpan w:val="2"/>
          </w:tcPr>
          <w:p w14:paraId="132EBCEB" w14:textId="77777777" w:rsidR="0031695B" w:rsidRPr="00AB7550" w:rsidRDefault="0031695B" w:rsidP="0031695B">
            <w:pPr>
              <w:adjustRightInd w:val="0"/>
              <w:rPr>
                <w:rFonts w:ascii="Arial" w:hAnsi="Arial" w:cs="Arial"/>
                <w:sz w:val="24"/>
                <w:szCs w:val="24"/>
              </w:rPr>
            </w:pPr>
            <w:r w:rsidRPr="00AB7550">
              <w:rPr>
                <w:rFonts w:ascii="Arial" w:hAnsi="Arial" w:cs="Arial"/>
                <w:sz w:val="24"/>
                <w:szCs w:val="24"/>
              </w:rPr>
              <w:t>2.1.1. Arm aircraft door(s)</w:t>
            </w:r>
          </w:p>
        </w:tc>
        <w:tc>
          <w:tcPr>
            <w:tcW w:w="1350" w:type="dxa"/>
            <w:vMerge w:val="restart"/>
            <w:vAlign w:val="center"/>
          </w:tcPr>
          <w:p w14:paraId="0312440A" w14:textId="77777777" w:rsidR="0031695B" w:rsidRPr="00AB7550" w:rsidRDefault="0031695B" w:rsidP="0031695B">
            <w:pPr>
              <w:pStyle w:val="TableParagraph"/>
              <w:spacing w:before="7"/>
              <w:jc w:val="center"/>
              <w:rPr>
                <w:sz w:val="20"/>
              </w:rPr>
            </w:pPr>
            <w:r w:rsidRPr="00AB7550">
              <w:rPr>
                <w:bCs/>
              </w:rPr>
              <w:t>Airline Manual</w:t>
            </w:r>
          </w:p>
        </w:tc>
        <w:sdt>
          <w:sdtPr>
            <w:rPr>
              <w:sz w:val="18"/>
              <w:szCs w:val="18"/>
            </w:rPr>
            <w:alias w:val="Grade"/>
            <w:tag w:val="Grade"/>
            <w:id w:val="-941217185"/>
            <w:placeholder>
              <w:docPart w:val="3662F11C0D144E0B8B72CE3581F9BB54"/>
            </w:placeholder>
            <w:dropDownList>
              <w:listItem w:displayText="C" w:value="C"/>
              <w:listItem w:displayText="NC" w:value="NC"/>
              <w:listItem w:displayText="N/A" w:value="N/A"/>
              <w:listItem w:displayText=" " w:value=" "/>
            </w:dropDownList>
          </w:sdtPr>
          <w:sdtEndPr/>
          <w:sdtContent>
            <w:tc>
              <w:tcPr>
                <w:tcW w:w="567" w:type="dxa"/>
                <w:vAlign w:val="center"/>
              </w:tcPr>
              <w:p w14:paraId="6EC8DDBD" w14:textId="77777777" w:rsidR="0031695B" w:rsidRPr="00906B09" w:rsidRDefault="00E32095" w:rsidP="0031695B">
                <w:pPr>
                  <w:pStyle w:val="TableParagraph"/>
                  <w:spacing w:before="120" w:line="210" w:lineRule="atLeast"/>
                  <w:ind w:left="29"/>
                  <w:jc w:val="center"/>
                  <w:rPr>
                    <w:sz w:val="18"/>
                    <w:szCs w:val="18"/>
                  </w:rPr>
                </w:pPr>
                <w:r>
                  <w:rPr>
                    <w:sz w:val="18"/>
                    <w:szCs w:val="18"/>
                  </w:rPr>
                  <w:t>C</w:t>
                </w:r>
              </w:p>
            </w:tc>
          </w:sdtContent>
        </w:sdt>
        <w:sdt>
          <w:sdtPr>
            <w:rPr>
              <w:sz w:val="18"/>
              <w:szCs w:val="18"/>
            </w:rPr>
            <w:alias w:val="Grade"/>
            <w:tag w:val="Grade"/>
            <w:id w:val="-886413948"/>
            <w:placeholder>
              <w:docPart w:val="65680B033C19499E98B70F4868E7D2DE"/>
            </w:placeholder>
            <w:dropDownList>
              <w:listItem w:displayText="C" w:value="C"/>
              <w:listItem w:displayText="NC" w:value="NC"/>
              <w:listItem w:displayText="N/A" w:value="N/A"/>
              <w:listItem w:displayText=" " w:value=" "/>
            </w:dropDownList>
          </w:sdtPr>
          <w:sdtEndPr/>
          <w:sdtContent>
            <w:tc>
              <w:tcPr>
                <w:tcW w:w="567" w:type="dxa"/>
                <w:vAlign w:val="center"/>
              </w:tcPr>
              <w:p w14:paraId="2AEF9F03" w14:textId="77777777" w:rsidR="0031695B" w:rsidRPr="00906B09" w:rsidRDefault="00E32095" w:rsidP="0031695B">
                <w:pPr>
                  <w:pStyle w:val="TableParagraph"/>
                  <w:spacing w:before="120"/>
                  <w:ind w:left="29"/>
                  <w:jc w:val="center"/>
                  <w:rPr>
                    <w:sz w:val="18"/>
                    <w:szCs w:val="18"/>
                  </w:rPr>
                </w:pPr>
                <w:r>
                  <w:rPr>
                    <w:sz w:val="18"/>
                    <w:szCs w:val="18"/>
                  </w:rPr>
                  <w:t>C</w:t>
                </w:r>
              </w:p>
            </w:tc>
          </w:sdtContent>
        </w:sdt>
        <w:sdt>
          <w:sdtPr>
            <w:rPr>
              <w:sz w:val="18"/>
              <w:szCs w:val="18"/>
            </w:rPr>
            <w:alias w:val="Grade"/>
            <w:tag w:val="Grade"/>
            <w:id w:val="-628930770"/>
            <w:placeholder>
              <w:docPart w:val="D957706C4AC04FE69803A49F52D27D45"/>
            </w:placeholder>
            <w:dropDownList>
              <w:listItem w:displayText="C" w:value="C"/>
              <w:listItem w:displayText="NC" w:value="NC"/>
              <w:listItem w:displayText="N/A" w:value="N/A"/>
              <w:listItem w:displayText=" " w:value=" "/>
            </w:dropDownList>
          </w:sdtPr>
          <w:sdtEndPr/>
          <w:sdtContent>
            <w:tc>
              <w:tcPr>
                <w:tcW w:w="567" w:type="dxa"/>
                <w:vAlign w:val="center"/>
              </w:tcPr>
              <w:p w14:paraId="45B41087" w14:textId="77777777" w:rsidR="0031695B" w:rsidRPr="00906B09" w:rsidRDefault="00E32095" w:rsidP="0031695B">
                <w:pPr>
                  <w:pStyle w:val="TableParagraph"/>
                  <w:spacing w:before="120"/>
                  <w:ind w:left="29"/>
                  <w:jc w:val="center"/>
                  <w:rPr>
                    <w:sz w:val="18"/>
                    <w:szCs w:val="18"/>
                  </w:rPr>
                </w:pPr>
                <w:r>
                  <w:rPr>
                    <w:sz w:val="18"/>
                    <w:szCs w:val="18"/>
                  </w:rPr>
                  <w:t>C</w:t>
                </w:r>
              </w:p>
            </w:tc>
          </w:sdtContent>
        </w:sdt>
        <w:tc>
          <w:tcPr>
            <w:tcW w:w="567" w:type="dxa"/>
            <w:vAlign w:val="center"/>
          </w:tcPr>
          <w:p w14:paraId="27EAEE1A" w14:textId="77777777" w:rsidR="0031695B" w:rsidRPr="00906B09" w:rsidRDefault="0031695B" w:rsidP="0031695B">
            <w:pPr>
              <w:pStyle w:val="TableParagraph"/>
              <w:spacing w:before="120"/>
              <w:ind w:left="29"/>
              <w:jc w:val="center"/>
              <w:rPr>
                <w:sz w:val="18"/>
                <w:szCs w:val="18"/>
              </w:rPr>
            </w:pPr>
            <w:r w:rsidRPr="00906B09">
              <w:rPr>
                <w:sz w:val="18"/>
                <w:szCs w:val="18"/>
              </w:rPr>
              <w:t>N/A</w:t>
            </w:r>
          </w:p>
        </w:tc>
        <w:tc>
          <w:tcPr>
            <w:tcW w:w="567" w:type="dxa"/>
            <w:vAlign w:val="center"/>
          </w:tcPr>
          <w:p w14:paraId="7ABD13DD" w14:textId="77777777" w:rsidR="0031695B" w:rsidRPr="00906B09" w:rsidRDefault="0031695B" w:rsidP="0031695B">
            <w:pPr>
              <w:pStyle w:val="TableParagraph"/>
              <w:spacing w:before="120" w:line="210" w:lineRule="atLeast"/>
              <w:ind w:left="29"/>
              <w:jc w:val="center"/>
              <w:rPr>
                <w:sz w:val="18"/>
                <w:szCs w:val="18"/>
              </w:rPr>
            </w:pPr>
            <w:r w:rsidRPr="00906B09">
              <w:rPr>
                <w:sz w:val="18"/>
                <w:szCs w:val="18"/>
              </w:rPr>
              <w:t>N/A</w:t>
            </w:r>
          </w:p>
        </w:tc>
        <w:sdt>
          <w:sdtPr>
            <w:rPr>
              <w:sz w:val="18"/>
              <w:szCs w:val="18"/>
            </w:rPr>
            <w:alias w:val="Grade"/>
            <w:tag w:val="Grade"/>
            <w:id w:val="-560176308"/>
            <w:placeholder>
              <w:docPart w:val="BF51AB5E38214AB78B54A13EE7B17EF1"/>
            </w:placeholder>
            <w:dropDownList>
              <w:listItem w:displayText="C" w:value="C"/>
              <w:listItem w:displayText="NC" w:value="NC"/>
              <w:listItem w:displayText="N/A" w:value="N/A"/>
              <w:listItem w:displayText=" " w:value=" "/>
            </w:dropDownList>
          </w:sdtPr>
          <w:sdtEndPr/>
          <w:sdtContent>
            <w:tc>
              <w:tcPr>
                <w:tcW w:w="567" w:type="dxa"/>
                <w:vAlign w:val="center"/>
              </w:tcPr>
              <w:p w14:paraId="42AFFCDF" w14:textId="77777777" w:rsidR="0031695B" w:rsidRPr="00906B09" w:rsidRDefault="00E32095" w:rsidP="0031695B">
                <w:pPr>
                  <w:pStyle w:val="TableParagraph"/>
                  <w:spacing w:before="120" w:line="244" w:lineRule="auto"/>
                  <w:ind w:left="29"/>
                  <w:jc w:val="center"/>
                  <w:rPr>
                    <w:sz w:val="18"/>
                    <w:szCs w:val="18"/>
                  </w:rPr>
                </w:pPr>
                <w:r>
                  <w:rPr>
                    <w:sz w:val="18"/>
                    <w:szCs w:val="18"/>
                  </w:rPr>
                  <w:t>C</w:t>
                </w:r>
              </w:p>
            </w:tc>
          </w:sdtContent>
        </w:sdt>
        <w:sdt>
          <w:sdtPr>
            <w:rPr>
              <w:sz w:val="18"/>
              <w:szCs w:val="18"/>
            </w:rPr>
            <w:alias w:val="Grade"/>
            <w:tag w:val="Grade"/>
            <w:id w:val="800109422"/>
            <w:placeholder>
              <w:docPart w:val="5D396D5F3B9D400BBE79568E154FB327"/>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7484CCF4" w14:textId="77777777" w:rsidR="0031695B" w:rsidRPr="00906B09" w:rsidRDefault="00E32095" w:rsidP="0031695B">
                <w:pPr>
                  <w:pStyle w:val="TableParagraph"/>
                  <w:spacing w:before="120"/>
                  <w:ind w:left="29"/>
                  <w:jc w:val="center"/>
                  <w:rPr>
                    <w:sz w:val="18"/>
                    <w:szCs w:val="18"/>
                  </w:rPr>
                </w:pPr>
                <w:r>
                  <w:rPr>
                    <w:sz w:val="18"/>
                    <w:szCs w:val="18"/>
                  </w:rPr>
                  <w:t>C</w:t>
                </w:r>
              </w:p>
            </w:tc>
          </w:sdtContent>
        </w:sdt>
      </w:tr>
      <w:tr w:rsidR="0031695B" w:rsidRPr="00906B09" w14:paraId="6369A54F" w14:textId="77777777" w:rsidTr="00AB064A">
        <w:trPr>
          <w:trHeight w:val="440"/>
        </w:trPr>
        <w:tc>
          <w:tcPr>
            <w:tcW w:w="5490" w:type="dxa"/>
            <w:gridSpan w:val="2"/>
          </w:tcPr>
          <w:p w14:paraId="0EA5F7E0" w14:textId="77777777" w:rsidR="0031695B" w:rsidRPr="00AB7550" w:rsidRDefault="0031695B" w:rsidP="0031695B">
            <w:pPr>
              <w:adjustRightInd w:val="0"/>
              <w:rPr>
                <w:rFonts w:ascii="Arial" w:hAnsi="Arial" w:cs="Arial"/>
                <w:sz w:val="24"/>
                <w:szCs w:val="24"/>
              </w:rPr>
            </w:pPr>
            <w:r w:rsidRPr="00AB7550">
              <w:rPr>
                <w:rFonts w:ascii="Arial" w:hAnsi="Arial" w:cs="Arial"/>
                <w:sz w:val="24"/>
                <w:szCs w:val="24"/>
              </w:rPr>
              <w:t xml:space="preserve">2.1.2. Check aircraft door(s) status </w:t>
            </w:r>
          </w:p>
        </w:tc>
        <w:tc>
          <w:tcPr>
            <w:tcW w:w="1350" w:type="dxa"/>
            <w:vMerge/>
            <w:vAlign w:val="center"/>
          </w:tcPr>
          <w:p w14:paraId="1023150F" w14:textId="77777777" w:rsidR="0031695B" w:rsidRPr="00AB7550" w:rsidRDefault="0031695B" w:rsidP="0031695B">
            <w:pPr>
              <w:pStyle w:val="TableParagraph"/>
              <w:spacing w:before="7"/>
              <w:rPr>
                <w:sz w:val="20"/>
              </w:rPr>
            </w:pPr>
          </w:p>
        </w:tc>
        <w:sdt>
          <w:sdtPr>
            <w:rPr>
              <w:sz w:val="18"/>
              <w:szCs w:val="18"/>
            </w:rPr>
            <w:alias w:val="Grade"/>
            <w:tag w:val="Grade"/>
            <w:id w:val="211613227"/>
            <w:placeholder>
              <w:docPart w:val="160E957FE7514FFD8858611DDA353684"/>
            </w:placeholder>
            <w:dropDownList>
              <w:listItem w:displayText="C" w:value="C"/>
              <w:listItem w:displayText="NC" w:value="NC"/>
              <w:listItem w:displayText="N/A" w:value="N/A"/>
              <w:listItem w:displayText=" " w:value=" "/>
            </w:dropDownList>
          </w:sdtPr>
          <w:sdtEndPr/>
          <w:sdtContent>
            <w:tc>
              <w:tcPr>
                <w:tcW w:w="567" w:type="dxa"/>
                <w:vAlign w:val="center"/>
              </w:tcPr>
              <w:p w14:paraId="2CEB9B45" w14:textId="77777777" w:rsidR="0031695B" w:rsidRPr="00906B09" w:rsidRDefault="00E32095" w:rsidP="0031695B">
                <w:pPr>
                  <w:pStyle w:val="TableParagraph"/>
                  <w:spacing w:before="120" w:line="210" w:lineRule="atLeast"/>
                  <w:ind w:left="29"/>
                  <w:jc w:val="center"/>
                  <w:rPr>
                    <w:sz w:val="18"/>
                    <w:szCs w:val="18"/>
                  </w:rPr>
                </w:pPr>
                <w:r>
                  <w:rPr>
                    <w:sz w:val="18"/>
                    <w:szCs w:val="18"/>
                  </w:rPr>
                  <w:t>C</w:t>
                </w:r>
              </w:p>
            </w:tc>
          </w:sdtContent>
        </w:sdt>
        <w:sdt>
          <w:sdtPr>
            <w:rPr>
              <w:sz w:val="18"/>
              <w:szCs w:val="18"/>
            </w:rPr>
            <w:alias w:val="Grade"/>
            <w:tag w:val="Grade"/>
            <w:id w:val="731576238"/>
            <w:placeholder>
              <w:docPart w:val="4054A3EFA59940BAAC95177A84E8FF89"/>
            </w:placeholder>
            <w:dropDownList>
              <w:listItem w:displayText="C" w:value="C"/>
              <w:listItem w:displayText="NC" w:value="NC"/>
              <w:listItem w:displayText="N/A" w:value="N/A"/>
              <w:listItem w:displayText=" " w:value=" "/>
            </w:dropDownList>
          </w:sdtPr>
          <w:sdtEndPr/>
          <w:sdtContent>
            <w:tc>
              <w:tcPr>
                <w:tcW w:w="567" w:type="dxa"/>
                <w:vAlign w:val="center"/>
              </w:tcPr>
              <w:p w14:paraId="65B07018" w14:textId="77777777" w:rsidR="0031695B" w:rsidRPr="00906B09" w:rsidRDefault="00E32095" w:rsidP="0031695B">
                <w:pPr>
                  <w:pStyle w:val="TableParagraph"/>
                  <w:spacing w:before="120"/>
                  <w:ind w:left="29"/>
                  <w:jc w:val="center"/>
                  <w:rPr>
                    <w:sz w:val="18"/>
                    <w:szCs w:val="18"/>
                  </w:rPr>
                </w:pPr>
                <w:r>
                  <w:rPr>
                    <w:sz w:val="18"/>
                    <w:szCs w:val="18"/>
                  </w:rPr>
                  <w:t>C</w:t>
                </w:r>
              </w:p>
            </w:tc>
          </w:sdtContent>
        </w:sdt>
        <w:sdt>
          <w:sdtPr>
            <w:rPr>
              <w:sz w:val="18"/>
              <w:szCs w:val="18"/>
            </w:rPr>
            <w:alias w:val="Grade"/>
            <w:tag w:val="Grade"/>
            <w:id w:val="-1315174281"/>
            <w:placeholder>
              <w:docPart w:val="5DEBD6E617D146BFAF1889F3F65B1603"/>
            </w:placeholder>
            <w:dropDownList>
              <w:listItem w:displayText="C" w:value="C"/>
              <w:listItem w:displayText="NC" w:value="NC"/>
              <w:listItem w:displayText="N/A" w:value="N/A"/>
              <w:listItem w:displayText=" " w:value=" "/>
            </w:dropDownList>
          </w:sdtPr>
          <w:sdtEndPr/>
          <w:sdtContent>
            <w:tc>
              <w:tcPr>
                <w:tcW w:w="567" w:type="dxa"/>
                <w:vAlign w:val="center"/>
              </w:tcPr>
              <w:p w14:paraId="3CC9343E" w14:textId="77777777" w:rsidR="0031695B" w:rsidRPr="00906B09" w:rsidRDefault="00E32095" w:rsidP="0031695B">
                <w:pPr>
                  <w:pStyle w:val="TableParagraph"/>
                  <w:spacing w:before="120"/>
                  <w:ind w:left="29"/>
                  <w:jc w:val="center"/>
                  <w:rPr>
                    <w:sz w:val="18"/>
                    <w:szCs w:val="18"/>
                  </w:rPr>
                </w:pPr>
                <w:r>
                  <w:rPr>
                    <w:sz w:val="18"/>
                    <w:szCs w:val="18"/>
                  </w:rPr>
                  <w:t>C</w:t>
                </w:r>
              </w:p>
            </w:tc>
          </w:sdtContent>
        </w:sdt>
        <w:tc>
          <w:tcPr>
            <w:tcW w:w="567" w:type="dxa"/>
            <w:vAlign w:val="center"/>
          </w:tcPr>
          <w:p w14:paraId="0DE5FB1B" w14:textId="77777777" w:rsidR="0031695B" w:rsidRPr="00906B09" w:rsidRDefault="0031695B" w:rsidP="0031695B">
            <w:pPr>
              <w:pStyle w:val="TableParagraph"/>
              <w:spacing w:before="120"/>
              <w:ind w:left="29"/>
              <w:jc w:val="center"/>
              <w:rPr>
                <w:sz w:val="18"/>
                <w:szCs w:val="18"/>
              </w:rPr>
            </w:pPr>
            <w:r w:rsidRPr="00906B09">
              <w:rPr>
                <w:sz w:val="18"/>
                <w:szCs w:val="18"/>
              </w:rPr>
              <w:t>N/A</w:t>
            </w:r>
          </w:p>
        </w:tc>
        <w:sdt>
          <w:sdtPr>
            <w:rPr>
              <w:sz w:val="18"/>
              <w:szCs w:val="18"/>
            </w:rPr>
            <w:alias w:val="Grade"/>
            <w:tag w:val="Grade"/>
            <w:id w:val="534394726"/>
            <w:placeholder>
              <w:docPart w:val="969F7F16FFA748ADB088EA6D5EEC4C72"/>
            </w:placeholder>
            <w:dropDownList>
              <w:listItem w:displayText="C" w:value="C"/>
              <w:listItem w:displayText="NC" w:value="NC"/>
              <w:listItem w:displayText="N/A" w:value="N/A"/>
              <w:listItem w:displayText=" " w:value=" "/>
            </w:dropDownList>
          </w:sdtPr>
          <w:sdtEndPr/>
          <w:sdtContent>
            <w:tc>
              <w:tcPr>
                <w:tcW w:w="567" w:type="dxa"/>
                <w:vAlign w:val="center"/>
              </w:tcPr>
              <w:p w14:paraId="4ADEE059" w14:textId="77777777" w:rsidR="0031695B" w:rsidRPr="00906B09" w:rsidRDefault="00E32095" w:rsidP="0031695B">
                <w:pPr>
                  <w:pStyle w:val="TableParagraph"/>
                  <w:spacing w:before="120" w:line="210" w:lineRule="atLeast"/>
                  <w:ind w:left="29"/>
                  <w:jc w:val="center"/>
                  <w:rPr>
                    <w:sz w:val="18"/>
                    <w:szCs w:val="18"/>
                  </w:rPr>
                </w:pPr>
                <w:r>
                  <w:rPr>
                    <w:sz w:val="18"/>
                    <w:szCs w:val="18"/>
                  </w:rPr>
                  <w:t>C</w:t>
                </w:r>
              </w:p>
            </w:tc>
          </w:sdtContent>
        </w:sdt>
        <w:sdt>
          <w:sdtPr>
            <w:rPr>
              <w:sz w:val="18"/>
              <w:szCs w:val="18"/>
            </w:rPr>
            <w:alias w:val="Grade"/>
            <w:tag w:val="Grade"/>
            <w:id w:val="1835258795"/>
            <w:placeholder>
              <w:docPart w:val="81EDF64CA9354EB4B345F7876CABBB91"/>
            </w:placeholder>
            <w:dropDownList>
              <w:listItem w:displayText="C" w:value="C"/>
              <w:listItem w:displayText="NC" w:value="NC"/>
              <w:listItem w:displayText="N/A" w:value="N/A"/>
              <w:listItem w:displayText=" " w:value=" "/>
            </w:dropDownList>
          </w:sdtPr>
          <w:sdtEndPr/>
          <w:sdtContent>
            <w:tc>
              <w:tcPr>
                <w:tcW w:w="567" w:type="dxa"/>
                <w:vAlign w:val="center"/>
              </w:tcPr>
              <w:p w14:paraId="6351903F" w14:textId="77777777" w:rsidR="0031695B" w:rsidRPr="00906B09" w:rsidRDefault="00E32095" w:rsidP="0031695B">
                <w:pPr>
                  <w:pStyle w:val="TableParagraph"/>
                  <w:spacing w:before="120" w:line="244" w:lineRule="auto"/>
                  <w:ind w:left="29"/>
                  <w:jc w:val="center"/>
                  <w:rPr>
                    <w:sz w:val="18"/>
                    <w:szCs w:val="18"/>
                  </w:rPr>
                </w:pPr>
                <w:r>
                  <w:rPr>
                    <w:sz w:val="18"/>
                    <w:szCs w:val="18"/>
                  </w:rPr>
                  <w:t>C</w:t>
                </w:r>
              </w:p>
            </w:tc>
          </w:sdtContent>
        </w:sdt>
        <w:sdt>
          <w:sdtPr>
            <w:rPr>
              <w:sz w:val="18"/>
              <w:szCs w:val="18"/>
            </w:rPr>
            <w:alias w:val="Grade"/>
            <w:tag w:val="Grade"/>
            <w:id w:val="1969629137"/>
            <w:placeholder>
              <w:docPart w:val="C78BD89622214DCCB9712EA7CF42B3EA"/>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4B179987" w14:textId="77777777" w:rsidR="0031695B" w:rsidRPr="00906B09" w:rsidRDefault="00E32095" w:rsidP="0031695B">
                <w:pPr>
                  <w:pStyle w:val="TableParagraph"/>
                  <w:spacing w:before="120"/>
                  <w:ind w:left="29"/>
                  <w:jc w:val="center"/>
                  <w:rPr>
                    <w:sz w:val="18"/>
                    <w:szCs w:val="18"/>
                  </w:rPr>
                </w:pPr>
                <w:r>
                  <w:rPr>
                    <w:sz w:val="18"/>
                    <w:szCs w:val="18"/>
                  </w:rPr>
                  <w:t>C</w:t>
                </w:r>
              </w:p>
            </w:tc>
          </w:sdtContent>
        </w:sdt>
      </w:tr>
      <w:tr w:rsidR="0031695B" w:rsidRPr="00906B09" w14:paraId="042F4929" w14:textId="77777777" w:rsidTr="00AB064A">
        <w:trPr>
          <w:trHeight w:val="440"/>
        </w:trPr>
        <w:tc>
          <w:tcPr>
            <w:tcW w:w="5490" w:type="dxa"/>
            <w:gridSpan w:val="2"/>
          </w:tcPr>
          <w:p w14:paraId="66F7BCA9" w14:textId="77777777" w:rsidR="0031695B" w:rsidRPr="00AB7550" w:rsidRDefault="0031695B" w:rsidP="0031695B">
            <w:pPr>
              <w:adjustRightInd w:val="0"/>
              <w:rPr>
                <w:rFonts w:ascii="Arial" w:hAnsi="Arial" w:cs="Arial"/>
                <w:sz w:val="24"/>
                <w:szCs w:val="24"/>
              </w:rPr>
            </w:pPr>
            <w:r w:rsidRPr="00AB7550">
              <w:rPr>
                <w:rFonts w:ascii="Arial" w:hAnsi="Arial" w:cs="Arial"/>
                <w:sz w:val="24"/>
                <w:szCs w:val="24"/>
              </w:rPr>
              <w:t>2.1.3. Apply sterile flight deck procedure, if applicable</w:t>
            </w:r>
          </w:p>
        </w:tc>
        <w:tc>
          <w:tcPr>
            <w:tcW w:w="1350" w:type="dxa"/>
            <w:vMerge/>
            <w:vAlign w:val="center"/>
          </w:tcPr>
          <w:p w14:paraId="490D8DFD" w14:textId="77777777" w:rsidR="0031695B" w:rsidRPr="00AB7550" w:rsidRDefault="0031695B" w:rsidP="0031695B">
            <w:pPr>
              <w:pStyle w:val="TableParagraph"/>
              <w:spacing w:before="7"/>
              <w:rPr>
                <w:sz w:val="20"/>
              </w:rPr>
            </w:pPr>
          </w:p>
        </w:tc>
        <w:sdt>
          <w:sdtPr>
            <w:rPr>
              <w:sz w:val="18"/>
              <w:szCs w:val="18"/>
            </w:rPr>
            <w:alias w:val="Grade"/>
            <w:tag w:val="Grade"/>
            <w:id w:val="-148452759"/>
            <w:placeholder>
              <w:docPart w:val="41B83FBB48AB4B9AA2DEEC038C8FA65C"/>
            </w:placeholder>
            <w:dropDownList>
              <w:listItem w:displayText="C" w:value="C"/>
              <w:listItem w:displayText="NC" w:value="NC"/>
              <w:listItem w:displayText="N/A" w:value="N/A"/>
              <w:listItem w:displayText=" " w:value=" "/>
            </w:dropDownList>
          </w:sdtPr>
          <w:sdtEndPr/>
          <w:sdtContent>
            <w:tc>
              <w:tcPr>
                <w:tcW w:w="567" w:type="dxa"/>
                <w:vAlign w:val="center"/>
              </w:tcPr>
              <w:p w14:paraId="280D00A6" w14:textId="77777777" w:rsidR="0031695B" w:rsidRPr="00906B09" w:rsidRDefault="00E32095" w:rsidP="0031695B">
                <w:pPr>
                  <w:pStyle w:val="TableParagraph"/>
                  <w:spacing w:before="120" w:line="210" w:lineRule="atLeast"/>
                  <w:ind w:left="29"/>
                  <w:jc w:val="center"/>
                  <w:rPr>
                    <w:sz w:val="18"/>
                    <w:szCs w:val="18"/>
                  </w:rPr>
                </w:pPr>
                <w:r>
                  <w:rPr>
                    <w:sz w:val="18"/>
                    <w:szCs w:val="18"/>
                  </w:rPr>
                  <w:t>C</w:t>
                </w:r>
              </w:p>
            </w:tc>
          </w:sdtContent>
        </w:sdt>
        <w:sdt>
          <w:sdtPr>
            <w:rPr>
              <w:sz w:val="18"/>
              <w:szCs w:val="18"/>
            </w:rPr>
            <w:alias w:val="Grade"/>
            <w:tag w:val="Grade"/>
            <w:id w:val="-1819104841"/>
            <w:placeholder>
              <w:docPart w:val="79B2D6FEDB504BCB81BC868713320024"/>
            </w:placeholder>
            <w:dropDownList>
              <w:listItem w:displayText="C" w:value="C"/>
              <w:listItem w:displayText="NC" w:value="NC"/>
              <w:listItem w:displayText="N/A" w:value="N/A"/>
              <w:listItem w:displayText=" " w:value=" "/>
            </w:dropDownList>
          </w:sdtPr>
          <w:sdtEndPr/>
          <w:sdtContent>
            <w:tc>
              <w:tcPr>
                <w:tcW w:w="567" w:type="dxa"/>
                <w:vAlign w:val="center"/>
              </w:tcPr>
              <w:p w14:paraId="15DE9CB3" w14:textId="77777777" w:rsidR="0031695B" w:rsidRPr="00906B09" w:rsidRDefault="00E32095" w:rsidP="0031695B">
                <w:pPr>
                  <w:pStyle w:val="TableParagraph"/>
                  <w:spacing w:before="120"/>
                  <w:ind w:left="29"/>
                  <w:jc w:val="center"/>
                  <w:rPr>
                    <w:sz w:val="18"/>
                    <w:szCs w:val="18"/>
                  </w:rPr>
                </w:pPr>
                <w:r>
                  <w:rPr>
                    <w:sz w:val="18"/>
                    <w:szCs w:val="18"/>
                  </w:rPr>
                  <w:t>C</w:t>
                </w:r>
              </w:p>
            </w:tc>
          </w:sdtContent>
        </w:sdt>
        <w:sdt>
          <w:sdtPr>
            <w:rPr>
              <w:sz w:val="18"/>
              <w:szCs w:val="18"/>
            </w:rPr>
            <w:alias w:val="Grade"/>
            <w:tag w:val="Grade"/>
            <w:id w:val="870583925"/>
            <w:placeholder>
              <w:docPart w:val="BC97659CC0CF48D0B39854398B9EE85E"/>
            </w:placeholder>
            <w:dropDownList>
              <w:listItem w:displayText="C" w:value="C"/>
              <w:listItem w:displayText="NC" w:value="NC"/>
              <w:listItem w:displayText="N/A" w:value="N/A"/>
              <w:listItem w:displayText=" " w:value=" "/>
            </w:dropDownList>
          </w:sdtPr>
          <w:sdtEndPr/>
          <w:sdtContent>
            <w:tc>
              <w:tcPr>
                <w:tcW w:w="567" w:type="dxa"/>
                <w:vAlign w:val="center"/>
              </w:tcPr>
              <w:p w14:paraId="182E41F1" w14:textId="77777777" w:rsidR="0031695B" w:rsidRPr="00906B09" w:rsidRDefault="00E32095" w:rsidP="0031695B">
                <w:pPr>
                  <w:pStyle w:val="TableParagraph"/>
                  <w:spacing w:before="120"/>
                  <w:ind w:left="29"/>
                  <w:jc w:val="center"/>
                  <w:rPr>
                    <w:sz w:val="18"/>
                    <w:szCs w:val="18"/>
                  </w:rPr>
                </w:pPr>
                <w:r>
                  <w:rPr>
                    <w:sz w:val="18"/>
                    <w:szCs w:val="18"/>
                  </w:rPr>
                  <w:t>C</w:t>
                </w:r>
              </w:p>
            </w:tc>
          </w:sdtContent>
        </w:sdt>
        <w:tc>
          <w:tcPr>
            <w:tcW w:w="567" w:type="dxa"/>
            <w:vAlign w:val="center"/>
          </w:tcPr>
          <w:p w14:paraId="41A475E5" w14:textId="77777777" w:rsidR="0031695B" w:rsidRPr="00906B09" w:rsidRDefault="0031695B" w:rsidP="0031695B">
            <w:pPr>
              <w:pStyle w:val="TableParagraph"/>
              <w:spacing w:before="120"/>
              <w:ind w:left="29"/>
              <w:jc w:val="center"/>
              <w:rPr>
                <w:sz w:val="18"/>
                <w:szCs w:val="18"/>
              </w:rPr>
            </w:pPr>
            <w:r w:rsidRPr="00906B09">
              <w:rPr>
                <w:sz w:val="18"/>
                <w:szCs w:val="18"/>
              </w:rPr>
              <w:t>N/A</w:t>
            </w:r>
          </w:p>
        </w:tc>
        <w:tc>
          <w:tcPr>
            <w:tcW w:w="567" w:type="dxa"/>
            <w:vAlign w:val="center"/>
          </w:tcPr>
          <w:p w14:paraId="5D4BA6A2" w14:textId="77777777" w:rsidR="0031695B" w:rsidRPr="00906B09" w:rsidRDefault="0031695B" w:rsidP="0031695B">
            <w:pPr>
              <w:pStyle w:val="TableParagraph"/>
              <w:spacing w:before="120"/>
              <w:ind w:left="29"/>
              <w:jc w:val="center"/>
              <w:rPr>
                <w:sz w:val="18"/>
                <w:szCs w:val="18"/>
              </w:rPr>
            </w:pPr>
            <w:r w:rsidRPr="00906B09">
              <w:rPr>
                <w:sz w:val="18"/>
                <w:szCs w:val="18"/>
              </w:rPr>
              <w:t>N/A</w:t>
            </w:r>
          </w:p>
        </w:tc>
        <w:sdt>
          <w:sdtPr>
            <w:rPr>
              <w:sz w:val="18"/>
              <w:szCs w:val="18"/>
            </w:rPr>
            <w:alias w:val="Grade"/>
            <w:tag w:val="Grade"/>
            <w:id w:val="-1016764469"/>
            <w:placeholder>
              <w:docPart w:val="BA65AA6714A743A0B23CE75606E1ABA1"/>
            </w:placeholder>
            <w:dropDownList>
              <w:listItem w:displayText="C" w:value="C"/>
              <w:listItem w:displayText="NC" w:value="NC"/>
              <w:listItem w:displayText="N/A" w:value="N/A"/>
              <w:listItem w:displayText=" " w:value=" "/>
            </w:dropDownList>
          </w:sdtPr>
          <w:sdtEndPr/>
          <w:sdtContent>
            <w:tc>
              <w:tcPr>
                <w:tcW w:w="567" w:type="dxa"/>
                <w:vAlign w:val="center"/>
              </w:tcPr>
              <w:p w14:paraId="3A4489E4" w14:textId="77777777" w:rsidR="0031695B" w:rsidRPr="00906B09" w:rsidRDefault="00E32095" w:rsidP="0031695B">
                <w:pPr>
                  <w:pStyle w:val="TableParagraph"/>
                  <w:spacing w:before="120" w:line="244" w:lineRule="auto"/>
                  <w:ind w:left="29"/>
                  <w:jc w:val="center"/>
                  <w:rPr>
                    <w:sz w:val="18"/>
                    <w:szCs w:val="18"/>
                  </w:rPr>
                </w:pPr>
                <w:r>
                  <w:rPr>
                    <w:sz w:val="18"/>
                    <w:szCs w:val="18"/>
                  </w:rPr>
                  <w:t>C</w:t>
                </w:r>
              </w:p>
            </w:tc>
          </w:sdtContent>
        </w:sdt>
        <w:sdt>
          <w:sdtPr>
            <w:rPr>
              <w:sz w:val="18"/>
              <w:szCs w:val="18"/>
            </w:rPr>
            <w:alias w:val="Grade"/>
            <w:tag w:val="Grade"/>
            <w:id w:val="-1477909418"/>
            <w:placeholder>
              <w:docPart w:val="2CE7A1B7530E4F1B9CD761A661526962"/>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726ABF06" w14:textId="77777777" w:rsidR="0031695B" w:rsidRPr="00906B09" w:rsidRDefault="00E32095" w:rsidP="0031695B">
                <w:pPr>
                  <w:pStyle w:val="TableParagraph"/>
                  <w:spacing w:before="120"/>
                  <w:ind w:left="29"/>
                  <w:jc w:val="center"/>
                  <w:rPr>
                    <w:sz w:val="18"/>
                    <w:szCs w:val="18"/>
                  </w:rPr>
                </w:pPr>
                <w:r>
                  <w:rPr>
                    <w:sz w:val="18"/>
                    <w:szCs w:val="18"/>
                  </w:rPr>
                  <w:t>C</w:t>
                </w:r>
              </w:p>
            </w:tc>
          </w:sdtContent>
        </w:sdt>
      </w:tr>
      <w:tr w:rsidR="0031695B" w:rsidRPr="00906B09" w14:paraId="21465F04" w14:textId="77777777" w:rsidTr="00AB064A">
        <w:trPr>
          <w:trHeight w:val="440"/>
        </w:trPr>
        <w:tc>
          <w:tcPr>
            <w:tcW w:w="5490" w:type="dxa"/>
            <w:gridSpan w:val="2"/>
          </w:tcPr>
          <w:p w14:paraId="251666AA" w14:textId="77777777" w:rsidR="0031695B" w:rsidRPr="00AB7550" w:rsidRDefault="0031695B" w:rsidP="0031695B">
            <w:pPr>
              <w:adjustRightInd w:val="0"/>
              <w:rPr>
                <w:rFonts w:ascii="Arial" w:hAnsi="Arial" w:cs="Arial"/>
                <w:sz w:val="24"/>
                <w:szCs w:val="24"/>
              </w:rPr>
            </w:pPr>
            <w:r w:rsidRPr="00AB7550">
              <w:rPr>
                <w:rFonts w:ascii="Arial" w:hAnsi="Arial" w:cs="Arial"/>
                <w:sz w:val="24"/>
                <w:szCs w:val="24"/>
              </w:rPr>
              <w:t>2.1.4. Check compliance with ordinance</w:t>
            </w:r>
          </w:p>
        </w:tc>
        <w:tc>
          <w:tcPr>
            <w:tcW w:w="1350" w:type="dxa"/>
            <w:vMerge/>
            <w:vAlign w:val="center"/>
          </w:tcPr>
          <w:p w14:paraId="676D4725" w14:textId="77777777" w:rsidR="0031695B" w:rsidRPr="00AB7550" w:rsidRDefault="0031695B" w:rsidP="0031695B">
            <w:pPr>
              <w:pStyle w:val="TableParagraph"/>
              <w:spacing w:before="7"/>
              <w:rPr>
                <w:sz w:val="20"/>
              </w:rPr>
            </w:pPr>
          </w:p>
        </w:tc>
        <w:sdt>
          <w:sdtPr>
            <w:rPr>
              <w:sz w:val="18"/>
              <w:szCs w:val="18"/>
            </w:rPr>
            <w:alias w:val="Grade"/>
            <w:tag w:val="Grade"/>
            <w:id w:val="-66881839"/>
            <w:placeholder>
              <w:docPart w:val="CDF95E6E9F4C41BA8CC988F2CFEAB428"/>
            </w:placeholder>
            <w:dropDownList>
              <w:listItem w:displayText="C" w:value="C"/>
              <w:listItem w:displayText="NC" w:value="NC"/>
              <w:listItem w:displayText="N/A" w:value="N/A"/>
              <w:listItem w:displayText=" " w:value=" "/>
            </w:dropDownList>
          </w:sdtPr>
          <w:sdtEndPr/>
          <w:sdtContent>
            <w:tc>
              <w:tcPr>
                <w:tcW w:w="567" w:type="dxa"/>
                <w:vAlign w:val="center"/>
              </w:tcPr>
              <w:p w14:paraId="664F49E7" w14:textId="77777777" w:rsidR="0031695B" w:rsidRPr="00906B09" w:rsidRDefault="00E32095" w:rsidP="0031695B">
                <w:pPr>
                  <w:pStyle w:val="TableParagraph"/>
                  <w:spacing w:before="120" w:line="210" w:lineRule="atLeast"/>
                  <w:ind w:left="29"/>
                  <w:jc w:val="center"/>
                  <w:rPr>
                    <w:sz w:val="18"/>
                    <w:szCs w:val="18"/>
                  </w:rPr>
                </w:pPr>
                <w:r>
                  <w:rPr>
                    <w:sz w:val="18"/>
                    <w:szCs w:val="18"/>
                  </w:rPr>
                  <w:t>C</w:t>
                </w:r>
              </w:p>
            </w:tc>
          </w:sdtContent>
        </w:sdt>
        <w:sdt>
          <w:sdtPr>
            <w:rPr>
              <w:sz w:val="18"/>
              <w:szCs w:val="18"/>
            </w:rPr>
            <w:alias w:val="Grade"/>
            <w:tag w:val="Grade"/>
            <w:id w:val="-1661452945"/>
            <w:placeholder>
              <w:docPart w:val="F64857F129A84BF0BA839DBCD1451B4F"/>
            </w:placeholder>
            <w:dropDownList>
              <w:listItem w:displayText="C" w:value="C"/>
              <w:listItem w:displayText="NC" w:value="NC"/>
              <w:listItem w:displayText="N/A" w:value="N/A"/>
              <w:listItem w:displayText=" " w:value=" "/>
            </w:dropDownList>
          </w:sdtPr>
          <w:sdtEndPr/>
          <w:sdtContent>
            <w:tc>
              <w:tcPr>
                <w:tcW w:w="567" w:type="dxa"/>
                <w:vAlign w:val="center"/>
              </w:tcPr>
              <w:p w14:paraId="0AD31F9A" w14:textId="77777777" w:rsidR="0031695B" w:rsidRPr="00906B09" w:rsidRDefault="00E32095" w:rsidP="0031695B">
                <w:pPr>
                  <w:pStyle w:val="TableParagraph"/>
                  <w:spacing w:before="120"/>
                  <w:ind w:left="29"/>
                  <w:jc w:val="center"/>
                  <w:rPr>
                    <w:sz w:val="18"/>
                    <w:szCs w:val="18"/>
                  </w:rPr>
                </w:pPr>
                <w:r>
                  <w:rPr>
                    <w:sz w:val="18"/>
                    <w:szCs w:val="18"/>
                  </w:rPr>
                  <w:t>C</w:t>
                </w:r>
              </w:p>
            </w:tc>
          </w:sdtContent>
        </w:sdt>
        <w:sdt>
          <w:sdtPr>
            <w:rPr>
              <w:sz w:val="18"/>
              <w:szCs w:val="18"/>
            </w:rPr>
            <w:alias w:val="Grade"/>
            <w:tag w:val="Grade"/>
            <w:id w:val="594295314"/>
            <w:placeholder>
              <w:docPart w:val="F0AF317463EE4A02B35D7C2AD739EC8A"/>
            </w:placeholder>
            <w:dropDownList>
              <w:listItem w:displayText="C" w:value="C"/>
              <w:listItem w:displayText="NC" w:value="NC"/>
              <w:listItem w:displayText="N/A" w:value="N/A"/>
              <w:listItem w:displayText=" " w:value=" "/>
            </w:dropDownList>
          </w:sdtPr>
          <w:sdtEndPr/>
          <w:sdtContent>
            <w:tc>
              <w:tcPr>
                <w:tcW w:w="567" w:type="dxa"/>
                <w:vAlign w:val="center"/>
              </w:tcPr>
              <w:p w14:paraId="60701403" w14:textId="77777777" w:rsidR="0031695B" w:rsidRPr="00906B09" w:rsidRDefault="00E32095" w:rsidP="0031695B">
                <w:pPr>
                  <w:pStyle w:val="TableParagraph"/>
                  <w:spacing w:before="120"/>
                  <w:ind w:left="29"/>
                  <w:jc w:val="center"/>
                  <w:rPr>
                    <w:sz w:val="18"/>
                    <w:szCs w:val="18"/>
                  </w:rPr>
                </w:pPr>
                <w:r>
                  <w:rPr>
                    <w:sz w:val="18"/>
                    <w:szCs w:val="18"/>
                  </w:rPr>
                  <w:t>C</w:t>
                </w:r>
              </w:p>
            </w:tc>
          </w:sdtContent>
        </w:sdt>
        <w:sdt>
          <w:sdtPr>
            <w:rPr>
              <w:sz w:val="18"/>
              <w:szCs w:val="18"/>
            </w:rPr>
            <w:alias w:val="Grade"/>
            <w:tag w:val="Grade"/>
            <w:id w:val="1084261042"/>
            <w:placeholder>
              <w:docPart w:val="3CC636626694494C9DFF6B99BE6BB196"/>
            </w:placeholder>
            <w:dropDownList>
              <w:listItem w:displayText="C" w:value="C"/>
              <w:listItem w:displayText="NC" w:value="NC"/>
              <w:listItem w:displayText="N/A" w:value="N/A"/>
              <w:listItem w:displayText=" " w:value=" "/>
            </w:dropDownList>
          </w:sdtPr>
          <w:sdtEndPr/>
          <w:sdtContent>
            <w:tc>
              <w:tcPr>
                <w:tcW w:w="567" w:type="dxa"/>
                <w:vAlign w:val="center"/>
              </w:tcPr>
              <w:p w14:paraId="46BC925A" w14:textId="77777777" w:rsidR="0031695B" w:rsidRPr="00906B09" w:rsidRDefault="00E32095" w:rsidP="0031695B">
                <w:pPr>
                  <w:pStyle w:val="TableParagraph"/>
                  <w:spacing w:before="120"/>
                  <w:ind w:left="29"/>
                  <w:jc w:val="center"/>
                  <w:rPr>
                    <w:sz w:val="18"/>
                    <w:szCs w:val="18"/>
                  </w:rPr>
                </w:pPr>
                <w:r>
                  <w:rPr>
                    <w:sz w:val="18"/>
                    <w:szCs w:val="18"/>
                  </w:rPr>
                  <w:t>C</w:t>
                </w:r>
              </w:p>
            </w:tc>
          </w:sdtContent>
        </w:sdt>
        <w:tc>
          <w:tcPr>
            <w:tcW w:w="567" w:type="dxa"/>
            <w:vAlign w:val="center"/>
          </w:tcPr>
          <w:p w14:paraId="4B4769AD" w14:textId="77777777" w:rsidR="0031695B" w:rsidRPr="00906B09" w:rsidRDefault="0031695B" w:rsidP="0031695B">
            <w:pPr>
              <w:pStyle w:val="TableParagraph"/>
              <w:spacing w:before="120" w:line="210" w:lineRule="atLeast"/>
              <w:ind w:left="29"/>
              <w:jc w:val="center"/>
              <w:rPr>
                <w:sz w:val="18"/>
                <w:szCs w:val="18"/>
              </w:rPr>
            </w:pPr>
            <w:r w:rsidRPr="00906B09">
              <w:rPr>
                <w:sz w:val="18"/>
                <w:szCs w:val="18"/>
              </w:rPr>
              <w:t>N/A</w:t>
            </w:r>
          </w:p>
        </w:tc>
        <w:sdt>
          <w:sdtPr>
            <w:rPr>
              <w:sz w:val="18"/>
              <w:szCs w:val="18"/>
            </w:rPr>
            <w:alias w:val="Grade"/>
            <w:tag w:val="Grade"/>
            <w:id w:val="473337862"/>
            <w:placeholder>
              <w:docPart w:val="7A209F91361B4179B97BB8D8A4D3056D"/>
            </w:placeholder>
            <w:dropDownList>
              <w:listItem w:displayText="C" w:value="C"/>
              <w:listItem w:displayText="NC" w:value="NC"/>
              <w:listItem w:displayText="N/A" w:value="N/A"/>
              <w:listItem w:displayText=" " w:value=" "/>
            </w:dropDownList>
          </w:sdtPr>
          <w:sdtEndPr/>
          <w:sdtContent>
            <w:tc>
              <w:tcPr>
                <w:tcW w:w="567" w:type="dxa"/>
                <w:vAlign w:val="center"/>
              </w:tcPr>
              <w:p w14:paraId="0DADE9AB" w14:textId="77777777" w:rsidR="0031695B" w:rsidRPr="00906B09" w:rsidRDefault="00E32095" w:rsidP="0031695B">
                <w:pPr>
                  <w:pStyle w:val="TableParagraph"/>
                  <w:spacing w:before="120" w:line="244" w:lineRule="auto"/>
                  <w:ind w:left="29"/>
                  <w:jc w:val="center"/>
                  <w:rPr>
                    <w:sz w:val="18"/>
                    <w:szCs w:val="18"/>
                  </w:rPr>
                </w:pPr>
                <w:r>
                  <w:rPr>
                    <w:sz w:val="18"/>
                    <w:szCs w:val="18"/>
                  </w:rPr>
                  <w:t>C</w:t>
                </w:r>
              </w:p>
            </w:tc>
          </w:sdtContent>
        </w:sdt>
        <w:sdt>
          <w:sdtPr>
            <w:rPr>
              <w:sz w:val="18"/>
              <w:szCs w:val="18"/>
            </w:rPr>
            <w:alias w:val="Grade"/>
            <w:tag w:val="Grade"/>
            <w:id w:val="-1888476683"/>
            <w:placeholder>
              <w:docPart w:val="F10CAAC6A1B241EC89288AD84994A0BF"/>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63E9F419" w14:textId="77777777" w:rsidR="0031695B" w:rsidRPr="00906B09" w:rsidRDefault="00E32095" w:rsidP="0031695B">
                <w:pPr>
                  <w:pStyle w:val="TableParagraph"/>
                  <w:spacing w:before="120"/>
                  <w:ind w:left="29"/>
                  <w:jc w:val="center"/>
                  <w:rPr>
                    <w:sz w:val="18"/>
                    <w:szCs w:val="18"/>
                  </w:rPr>
                </w:pPr>
                <w:r>
                  <w:rPr>
                    <w:sz w:val="18"/>
                    <w:szCs w:val="18"/>
                  </w:rPr>
                  <w:t>C</w:t>
                </w:r>
              </w:p>
            </w:tc>
          </w:sdtContent>
        </w:sdt>
      </w:tr>
      <w:tr w:rsidR="0031695B" w:rsidRPr="00906B09" w14:paraId="39BC6D22" w14:textId="77777777" w:rsidTr="00AB064A">
        <w:trPr>
          <w:trHeight w:val="440"/>
        </w:trPr>
        <w:tc>
          <w:tcPr>
            <w:tcW w:w="5490" w:type="dxa"/>
            <w:gridSpan w:val="2"/>
          </w:tcPr>
          <w:p w14:paraId="23B7E091" w14:textId="77777777" w:rsidR="0031695B" w:rsidRPr="00AB7550" w:rsidRDefault="0031695B" w:rsidP="0031695B">
            <w:pPr>
              <w:adjustRightInd w:val="0"/>
              <w:rPr>
                <w:rFonts w:ascii="Arial" w:hAnsi="Arial" w:cs="Arial"/>
                <w:sz w:val="24"/>
                <w:szCs w:val="24"/>
              </w:rPr>
            </w:pPr>
            <w:r w:rsidRPr="00AB7550">
              <w:rPr>
                <w:rFonts w:ascii="Arial" w:hAnsi="Arial" w:cs="Arial"/>
                <w:sz w:val="24"/>
                <w:szCs w:val="24"/>
              </w:rPr>
              <w:t>2.1.5. Perform safety demonstration</w:t>
            </w:r>
          </w:p>
        </w:tc>
        <w:tc>
          <w:tcPr>
            <w:tcW w:w="1350" w:type="dxa"/>
            <w:vMerge/>
            <w:vAlign w:val="center"/>
          </w:tcPr>
          <w:p w14:paraId="602ED26C" w14:textId="77777777" w:rsidR="0031695B" w:rsidRPr="00AB7550" w:rsidRDefault="0031695B" w:rsidP="0031695B">
            <w:pPr>
              <w:pStyle w:val="TableParagraph"/>
              <w:spacing w:before="7"/>
              <w:rPr>
                <w:sz w:val="20"/>
              </w:rPr>
            </w:pPr>
          </w:p>
        </w:tc>
        <w:sdt>
          <w:sdtPr>
            <w:rPr>
              <w:sz w:val="18"/>
              <w:szCs w:val="18"/>
            </w:rPr>
            <w:alias w:val="Grade"/>
            <w:tag w:val="Grade"/>
            <w:id w:val="586272676"/>
            <w:placeholder>
              <w:docPart w:val="6D240446EDCD4BC291D5CF5082AB6776"/>
            </w:placeholder>
            <w:dropDownList>
              <w:listItem w:displayText="C" w:value="C"/>
              <w:listItem w:displayText="NC" w:value="NC"/>
              <w:listItem w:displayText="N/A" w:value="N/A"/>
              <w:listItem w:displayText=" " w:value=" "/>
            </w:dropDownList>
          </w:sdtPr>
          <w:sdtEndPr/>
          <w:sdtContent>
            <w:tc>
              <w:tcPr>
                <w:tcW w:w="567" w:type="dxa"/>
                <w:vAlign w:val="center"/>
              </w:tcPr>
              <w:p w14:paraId="7F4B5877" w14:textId="77777777" w:rsidR="0031695B" w:rsidRPr="00906B09" w:rsidRDefault="00E32095" w:rsidP="0031695B">
                <w:pPr>
                  <w:pStyle w:val="TableParagraph"/>
                  <w:spacing w:before="120" w:line="210" w:lineRule="atLeast"/>
                  <w:ind w:left="29"/>
                  <w:jc w:val="center"/>
                  <w:rPr>
                    <w:sz w:val="18"/>
                    <w:szCs w:val="18"/>
                  </w:rPr>
                </w:pPr>
                <w:r>
                  <w:rPr>
                    <w:sz w:val="18"/>
                    <w:szCs w:val="18"/>
                  </w:rPr>
                  <w:t>C</w:t>
                </w:r>
              </w:p>
            </w:tc>
          </w:sdtContent>
        </w:sdt>
        <w:sdt>
          <w:sdtPr>
            <w:rPr>
              <w:sz w:val="18"/>
              <w:szCs w:val="18"/>
            </w:rPr>
            <w:alias w:val="Grade"/>
            <w:tag w:val="Grade"/>
            <w:id w:val="975801502"/>
            <w:placeholder>
              <w:docPart w:val="E9FF82C155494D528FD9E2C17571287D"/>
            </w:placeholder>
            <w:dropDownList>
              <w:listItem w:displayText="C" w:value="C"/>
              <w:listItem w:displayText="NC" w:value="NC"/>
              <w:listItem w:displayText="N/A" w:value="N/A"/>
              <w:listItem w:displayText=" " w:value=" "/>
            </w:dropDownList>
          </w:sdtPr>
          <w:sdtEndPr/>
          <w:sdtContent>
            <w:tc>
              <w:tcPr>
                <w:tcW w:w="567" w:type="dxa"/>
                <w:vAlign w:val="center"/>
              </w:tcPr>
              <w:p w14:paraId="088DC844" w14:textId="77777777" w:rsidR="0031695B" w:rsidRPr="00906B09" w:rsidRDefault="00E32095" w:rsidP="0031695B">
                <w:pPr>
                  <w:pStyle w:val="TableParagraph"/>
                  <w:spacing w:before="120"/>
                  <w:ind w:left="29"/>
                  <w:jc w:val="center"/>
                  <w:rPr>
                    <w:sz w:val="18"/>
                    <w:szCs w:val="18"/>
                  </w:rPr>
                </w:pPr>
                <w:r>
                  <w:rPr>
                    <w:sz w:val="18"/>
                    <w:szCs w:val="18"/>
                  </w:rPr>
                  <w:t>C</w:t>
                </w:r>
              </w:p>
            </w:tc>
          </w:sdtContent>
        </w:sdt>
        <w:sdt>
          <w:sdtPr>
            <w:rPr>
              <w:sz w:val="18"/>
              <w:szCs w:val="18"/>
            </w:rPr>
            <w:alias w:val="Grade"/>
            <w:tag w:val="Grade"/>
            <w:id w:val="-526945639"/>
            <w:placeholder>
              <w:docPart w:val="EE298B9101F544D0A91BA4AE43B7BFAF"/>
            </w:placeholder>
            <w:dropDownList>
              <w:listItem w:displayText="C" w:value="C"/>
              <w:listItem w:displayText="NC" w:value="NC"/>
              <w:listItem w:displayText="N/A" w:value="N/A"/>
              <w:listItem w:displayText=" " w:value=" "/>
            </w:dropDownList>
          </w:sdtPr>
          <w:sdtEndPr/>
          <w:sdtContent>
            <w:tc>
              <w:tcPr>
                <w:tcW w:w="567" w:type="dxa"/>
                <w:vAlign w:val="center"/>
              </w:tcPr>
              <w:p w14:paraId="42489612" w14:textId="77777777" w:rsidR="0031695B" w:rsidRPr="00906B09" w:rsidRDefault="00E32095" w:rsidP="0031695B">
                <w:pPr>
                  <w:pStyle w:val="TableParagraph"/>
                  <w:spacing w:before="120"/>
                  <w:ind w:left="29"/>
                  <w:jc w:val="center"/>
                  <w:rPr>
                    <w:sz w:val="18"/>
                    <w:szCs w:val="18"/>
                  </w:rPr>
                </w:pPr>
                <w:r>
                  <w:rPr>
                    <w:sz w:val="18"/>
                    <w:szCs w:val="18"/>
                  </w:rPr>
                  <w:t>C</w:t>
                </w:r>
              </w:p>
            </w:tc>
          </w:sdtContent>
        </w:sdt>
        <w:sdt>
          <w:sdtPr>
            <w:rPr>
              <w:sz w:val="18"/>
              <w:szCs w:val="18"/>
            </w:rPr>
            <w:alias w:val="Grade"/>
            <w:tag w:val="Grade"/>
            <w:id w:val="223884986"/>
            <w:placeholder>
              <w:docPart w:val="511C1649EBA44C77B95BEF2F498978E4"/>
            </w:placeholder>
            <w:dropDownList>
              <w:listItem w:displayText="C" w:value="C"/>
              <w:listItem w:displayText="NC" w:value="NC"/>
              <w:listItem w:displayText="N/A" w:value="N/A"/>
              <w:listItem w:displayText=" " w:value=" "/>
            </w:dropDownList>
          </w:sdtPr>
          <w:sdtEndPr/>
          <w:sdtContent>
            <w:tc>
              <w:tcPr>
                <w:tcW w:w="567" w:type="dxa"/>
                <w:vAlign w:val="center"/>
              </w:tcPr>
              <w:p w14:paraId="75B2014F" w14:textId="77777777" w:rsidR="0031695B" w:rsidRPr="00906B09" w:rsidRDefault="00E32095" w:rsidP="0031695B">
                <w:pPr>
                  <w:pStyle w:val="TableParagraph"/>
                  <w:spacing w:before="120"/>
                  <w:ind w:left="29"/>
                  <w:jc w:val="center"/>
                  <w:rPr>
                    <w:sz w:val="18"/>
                    <w:szCs w:val="18"/>
                  </w:rPr>
                </w:pPr>
                <w:r>
                  <w:rPr>
                    <w:sz w:val="18"/>
                    <w:szCs w:val="18"/>
                  </w:rPr>
                  <w:t>C</w:t>
                </w:r>
              </w:p>
            </w:tc>
          </w:sdtContent>
        </w:sdt>
        <w:sdt>
          <w:sdtPr>
            <w:rPr>
              <w:sz w:val="18"/>
              <w:szCs w:val="18"/>
            </w:rPr>
            <w:alias w:val="Grade"/>
            <w:tag w:val="Grade"/>
            <w:id w:val="-1440910206"/>
            <w:placeholder>
              <w:docPart w:val="F35B05027107473FBCDAD5A5C8BC0086"/>
            </w:placeholder>
            <w:dropDownList>
              <w:listItem w:displayText="C" w:value="C"/>
              <w:listItem w:displayText="NC" w:value="NC"/>
              <w:listItem w:displayText="N/A" w:value="N/A"/>
              <w:listItem w:displayText=" " w:value=" "/>
            </w:dropDownList>
          </w:sdtPr>
          <w:sdtEndPr/>
          <w:sdtContent>
            <w:tc>
              <w:tcPr>
                <w:tcW w:w="567" w:type="dxa"/>
                <w:vAlign w:val="center"/>
              </w:tcPr>
              <w:p w14:paraId="48E92C8F" w14:textId="77777777" w:rsidR="0031695B" w:rsidRPr="00906B09" w:rsidRDefault="00E32095" w:rsidP="0031695B">
                <w:pPr>
                  <w:pStyle w:val="TableParagraph"/>
                  <w:spacing w:before="120" w:line="210" w:lineRule="atLeast"/>
                  <w:ind w:left="29"/>
                  <w:jc w:val="center"/>
                  <w:rPr>
                    <w:sz w:val="18"/>
                    <w:szCs w:val="18"/>
                  </w:rPr>
                </w:pPr>
                <w:r>
                  <w:rPr>
                    <w:sz w:val="18"/>
                    <w:szCs w:val="18"/>
                  </w:rPr>
                  <w:t>C</w:t>
                </w:r>
              </w:p>
            </w:tc>
          </w:sdtContent>
        </w:sdt>
        <w:sdt>
          <w:sdtPr>
            <w:rPr>
              <w:sz w:val="18"/>
              <w:szCs w:val="18"/>
            </w:rPr>
            <w:alias w:val="Grade"/>
            <w:tag w:val="Grade"/>
            <w:id w:val="941962556"/>
            <w:placeholder>
              <w:docPart w:val="46759590B984472792AC51B211D0D39A"/>
            </w:placeholder>
            <w:dropDownList>
              <w:listItem w:displayText="C" w:value="C"/>
              <w:listItem w:displayText="NC" w:value="NC"/>
              <w:listItem w:displayText="N/A" w:value="N/A"/>
              <w:listItem w:displayText=" " w:value=" "/>
            </w:dropDownList>
          </w:sdtPr>
          <w:sdtEndPr/>
          <w:sdtContent>
            <w:tc>
              <w:tcPr>
                <w:tcW w:w="567" w:type="dxa"/>
                <w:vAlign w:val="center"/>
              </w:tcPr>
              <w:p w14:paraId="345F4357" w14:textId="77777777" w:rsidR="0031695B" w:rsidRPr="00906B09" w:rsidRDefault="00E32095" w:rsidP="0031695B">
                <w:pPr>
                  <w:pStyle w:val="TableParagraph"/>
                  <w:spacing w:before="120" w:line="244" w:lineRule="auto"/>
                  <w:ind w:left="29"/>
                  <w:jc w:val="center"/>
                  <w:rPr>
                    <w:sz w:val="18"/>
                    <w:szCs w:val="18"/>
                  </w:rPr>
                </w:pPr>
                <w:r>
                  <w:rPr>
                    <w:sz w:val="18"/>
                    <w:szCs w:val="18"/>
                  </w:rPr>
                  <w:t>C</w:t>
                </w:r>
              </w:p>
            </w:tc>
          </w:sdtContent>
        </w:sdt>
        <w:sdt>
          <w:sdtPr>
            <w:rPr>
              <w:sz w:val="18"/>
              <w:szCs w:val="18"/>
            </w:rPr>
            <w:alias w:val="Grade"/>
            <w:tag w:val="Grade"/>
            <w:id w:val="-309245800"/>
            <w:placeholder>
              <w:docPart w:val="7D617EFB97F642BBA4A0BC1132EFAFC9"/>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45A72ED5" w14:textId="77777777" w:rsidR="0031695B" w:rsidRPr="00906B09" w:rsidRDefault="00E32095" w:rsidP="0031695B">
                <w:pPr>
                  <w:pStyle w:val="TableParagraph"/>
                  <w:spacing w:before="120"/>
                  <w:ind w:left="29"/>
                  <w:jc w:val="center"/>
                  <w:rPr>
                    <w:sz w:val="18"/>
                    <w:szCs w:val="18"/>
                  </w:rPr>
                </w:pPr>
                <w:r>
                  <w:rPr>
                    <w:sz w:val="18"/>
                    <w:szCs w:val="18"/>
                  </w:rPr>
                  <w:t>C</w:t>
                </w:r>
              </w:p>
            </w:tc>
          </w:sdtContent>
        </w:sdt>
      </w:tr>
      <w:tr w:rsidR="0031695B" w:rsidRPr="00906B09" w14:paraId="2A79B9ED" w14:textId="77777777" w:rsidTr="00AB064A">
        <w:trPr>
          <w:trHeight w:val="440"/>
        </w:trPr>
        <w:tc>
          <w:tcPr>
            <w:tcW w:w="5490" w:type="dxa"/>
            <w:gridSpan w:val="2"/>
          </w:tcPr>
          <w:p w14:paraId="0CB37D55" w14:textId="77777777" w:rsidR="0031695B" w:rsidRPr="00AB7550" w:rsidRDefault="0031695B" w:rsidP="0031695B">
            <w:pPr>
              <w:adjustRightInd w:val="0"/>
              <w:rPr>
                <w:rFonts w:ascii="Arial" w:hAnsi="Arial" w:cs="Arial"/>
                <w:sz w:val="24"/>
                <w:szCs w:val="24"/>
              </w:rPr>
            </w:pPr>
            <w:r w:rsidRPr="00AB7550">
              <w:rPr>
                <w:rFonts w:ascii="Arial" w:hAnsi="Arial" w:cs="Arial"/>
                <w:sz w:val="24"/>
                <w:szCs w:val="24"/>
              </w:rPr>
              <w:t>2.1.6. Check cabin</w:t>
            </w:r>
          </w:p>
        </w:tc>
        <w:tc>
          <w:tcPr>
            <w:tcW w:w="1350" w:type="dxa"/>
            <w:vMerge/>
            <w:vAlign w:val="center"/>
          </w:tcPr>
          <w:p w14:paraId="5CDBE065" w14:textId="77777777" w:rsidR="0031695B" w:rsidRPr="00AB7550" w:rsidRDefault="0031695B" w:rsidP="0031695B">
            <w:pPr>
              <w:pStyle w:val="TableParagraph"/>
              <w:spacing w:before="7"/>
              <w:rPr>
                <w:sz w:val="20"/>
              </w:rPr>
            </w:pPr>
          </w:p>
        </w:tc>
        <w:sdt>
          <w:sdtPr>
            <w:rPr>
              <w:sz w:val="18"/>
              <w:szCs w:val="18"/>
            </w:rPr>
            <w:alias w:val="Grade"/>
            <w:tag w:val="Grade"/>
            <w:id w:val="-1508521066"/>
            <w:placeholder>
              <w:docPart w:val="434A8601DFA848049486B0221938396D"/>
            </w:placeholder>
            <w:dropDownList>
              <w:listItem w:displayText="C" w:value="C"/>
              <w:listItem w:displayText="NC" w:value="NC"/>
              <w:listItem w:displayText="N/A" w:value="N/A"/>
              <w:listItem w:displayText=" " w:value=" "/>
            </w:dropDownList>
          </w:sdtPr>
          <w:sdtEndPr/>
          <w:sdtContent>
            <w:tc>
              <w:tcPr>
                <w:tcW w:w="567" w:type="dxa"/>
                <w:vAlign w:val="center"/>
              </w:tcPr>
              <w:p w14:paraId="7A3C7D92" w14:textId="77777777" w:rsidR="0031695B" w:rsidRPr="00906B09" w:rsidRDefault="00E32095" w:rsidP="0031695B">
                <w:pPr>
                  <w:pStyle w:val="TableParagraph"/>
                  <w:spacing w:before="120" w:line="210" w:lineRule="atLeast"/>
                  <w:ind w:left="29"/>
                  <w:jc w:val="center"/>
                  <w:rPr>
                    <w:sz w:val="18"/>
                    <w:szCs w:val="18"/>
                  </w:rPr>
                </w:pPr>
                <w:r>
                  <w:rPr>
                    <w:sz w:val="18"/>
                    <w:szCs w:val="18"/>
                  </w:rPr>
                  <w:t>C</w:t>
                </w:r>
              </w:p>
            </w:tc>
          </w:sdtContent>
        </w:sdt>
        <w:sdt>
          <w:sdtPr>
            <w:rPr>
              <w:sz w:val="18"/>
              <w:szCs w:val="18"/>
            </w:rPr>
            <w:alias w:val="Grade"/>
            <w:tag w:val="Grade"/>
            <w:id w:val="-1691830772"/>
            <w:placeholder>
              <w:docPart w:val="A183DBA23C314FC491A2AD721D119274"/>
            </w:placeholder>
            <w:dropDownList>
              <w:listItem w:displayText="C" w:value="C"/>
              <w:listItem w:displayText="NC" w:value="NC"/>
              <w:listItem w:displayText="N/A" w:value="N/A"/>
              <w:listItem w:displayText=" " w:value=" "/>
            </w:dropDownList>
          </w:sdtPr>
          <w:sdtEndPr/>
          <w:sdtContent>
            <w:tc>
              <w:tcPr>
                <w:tcW w:w="567" w:type="dxa"/>
                <w:vAlign w:val="center"/>
              </w:tcPr>
              <w:p w14:paraId="7DAA460B" w14:textId="77777777" w:rsidR="0031695B" w:rsidRPr="00906B09" w:rsidRDefault="00E32095" w:rsidP="0031695B">
                <w:pPr>
                  <w:pStyle w:val="TableParagraph"/>
                  <w:spacing w:before="120"/>
                  <w:ind w:left="29"/>
                  <w:jc w:val="center"/>
                  <w:rPr>
                    <w:sz w:val="18"/>
                    <w:szCs w:val="18"/>
                  </w:rPr>
                </w:pPr>
                <w:r>
                  <w:rPr>
                    <w:sz w:val="18"/>
                    <w:szCs w:val="18"/>
                  </w:rPr>
                  <w:t>C</w:t>
                </w:r>
              </w:p>
            </w:tc>
          </w:sdtContent>
        </w:sdt>
        <w:sdt>
          <w:sdtPr>
            <w:rPr>
              <w:sz w:val="18"/>
              <w:szCs w:val="18"/>
            </w:rPr>
            <w:alias w:val="Grade"/>
            <w:tag w:val="Grade"/>
            <w:id w:val="1289635823"/>
            <w:placeholder>
              <w:docPart w:val="D20E4F66354942F5A32E1BF2B68A15C1"/>
            </w:placeholder>
            <w:dropDownList>
              <w:listItem w:displayText="C" w:value="C"/>
              <w:listItem w:displayText="NC" w:value="NC"/>
              <w:listItem w:displayText="N/A" w:value="N/A"/>
              <w:listItem w:displayText=" " w:value=" "/>
            </w:dropDownList>
          </w:sdtPr>
          <w:sdtEndPr/>
          <w:sdtContent>
            <w:tc>
              <w:tcPr>
                <w:tcW w:w="567" w:type="dxa"/>
                <w:vAlign w:val="center"/>
              </w:tcPr>
              <w:p w14:paraId="084E0584" w14:textId="77777777" w:rsidR="0031695B" w:rsidRPr="00906B09" w:rsidRDefault="00E32095" w:rsidP="0031695B">
                <w:pPr>
                  <w:pStyle w:val="TableParagraph"/>
                  <w:spacing w:before="120"/>
                  <w:ind w:left="29"/>
                  <w:jc w:val="center"/>
                  <w:rPr>
                    <w:sz w:val="18"/>
                    <w:szCs w:val="18"/>
                  </w:rPr>
                </w:pPr>
                <w:r>
                  <w:rPr>
                    <w:sz w:val="18"/>
                    <w:szCs w:val="18"/>
                  </w:rPr>
                  <w:t>C</w:t>
                </w:r>
              </w:p>
            </w:tc>
          </w:sdtContent>
        </w:sdt>
        <w:sdt>
          <w:sdtPr>
            <w:rPr>
              <w:sz w:val="18"/>
              <w:szCs w:val="18"/>
            </w:rPr>
            <w:alias w:val="Grade"/>
            <w:tag w:val="Grade"/>
            <w:id w:val="-1082603517"/>
            <w:placeholder>
              <w:docPart w:val="0EAE6CE27C874CABBD8201DF4D04DF6B"/>
            </w:placeholder>
            <w:dropDownList>
              <w:listItem w:displayText="C" w:value="C"/>
              <w:listItem w:displayText="NC" w:value="NC"/>
              <w:listItem w:displayText="N/A" w:value="N/A"/>
              <w:listItem w:displayText=" " w:value=" "/>
            </w:dropDownList>
          </w:sdtPr>
          <w:sdtEndPr/>
          <w:sdtContent>
            <w:tc>
              <w:tcPr>
                <w:tcW w:w="567" w:type="dxa"/>
                <w:vAlign w:val="center"/>
              </w:tcPr>
              <w:p w14:paraId="3436539F" w14:textId="77777777" w:rsidR="0031695B" w:rsidRPr="00906B09" w:rsidRDefault="00E32095" w:rsidP="0031695B">
                <w:pPr>
                  <w:pStyle w:val="TableParagraph"/>
                  <w:spacing w:before="120"/>
                  <w:ind w:left="29"/>
                  <w:jc w:val="center"/>
                  <w:rPr>
                    <w:sz w:val="18"/>
                    <w:szCs w:val="18"/>
                  </w:rPr>
                </w:pPr>
                <w:r>
                  <w:rPr>
                    <w:sz w:val="18"/>
                    <w:szCs w:val="18"/>
                  </w:rPr>
                  <w:t>C</w:t>
                </w:r>
              </w:p>
            </w:tc>
          </w:sdtContent>
        </w:sdt>
        <w:sdt>
          <w:sdtPr>
            <w:rPr>
              <w:sz w:val="18"/>
              <w:szCs w:val="18"/>
            </w:rPr>
            <w:alias w:val="Grade"/>
            <w:tag w:val="Grade"/>
            <w:id w:val="-615211102"/>
            <w:placeholder>
              <w:docPart w:val="6B939129FB514D0093822E77F3A5DC3B"/>
            </w:placeholder>
            <w:dropDownList>
              <w:listItem w:displayText="C" w:value="C"/>
              <w:listItem w:displayText="NC" w:value="NC"/>
              <w:listItem w:displayText="N/A" w:value="N/A"/>
              <w:listItem w:displayText=" " w:value=" "/>
            </w:dropDownList>
          </w:sdtPr>
          <w:sdtEndPr/>
          <w:sdtContent>
            <w:tc>
              <w:tcPr>
                <w:tcW w:w="567" w:type="dxa"/>
                <w:vAlign w:val="center"/>
              </w:tcPr>
              <w:p w14:paraId="2332DD38" w14:textId="77777777" w:rsidR="0031695B" w:rsidRPr="00906B09" w:rsidRDefault="00E32095" w:rsidP="0031695B">
                <w:pPr>
                  <w:pStyle w:val="TableParagraph"/>
                  <w:spacing w:before="120" w:line="210" w:lineRule="atLeast"/>
                  <w:ind w:left="29"/>
                  <w:jc w:val="center"/>
                  <w:rPr>
                    <w:sz w:val="18"/>
                    <w:szCs w:val="18"/>
                  </w:rPr>
                </w:pPr>
                <w:r>
                  <w:rPr>
                    <w:sz w:val="18"/>
                    <w:szCs w:val="18"/>
                  </w:rPr>
                  <w:t>C</w:t>
                </w:r>
              </w:p>
            </w:tc>
          </w:sdtContent>
        </w:sdt>
        <w:sdt>
          <w:sdtPr>
            <w:rPr>
              <w:sz w:val="18"/>
              <w:szCs w:val="18"/>
            </w:rPr>
            <w:alias w:val="Grade"/>
            <w:tag w:val="Grade"/>
            <w:id w:val="1415596100"/>
            <w:placeholder>
              <w:docPart w:val="10F09FC1AB554CC5867DCA7951C05D79"/>
            </w:placeholder>
            <w:dropDownList>
              <w:listItem w:displayText="C" w:value="C"/>
              <w:listItem w:displayText="NC" w:value="NC"/>
              <w:listItem w:displayText="N/A" w:value="N/A"/>
              <w:listItem w:displayText=" " w:value=" "/>
            </w:dropDownList>
          </w:sdtPr>
          <w:sdtEndPr/>
          <w:sdtContent>
            <w:tc>
              <w:tcPr>
                <w:tcW w:w="567" w:type="dxa"/>
                <w:vAlign w:val="center"/>
              </w:tcPr>
              <w:p w14:paraId="715D7ABE" w14:textId="77777777" w:rsidR="0031695B" w:rsidRPr="00906B09" w:rsidRDefault="00E32095" w:rsidP="0031695B">
                <w:pPr>
                  <w:pStyle w:val="TableParagraph"/>
                  <w:spacing w:before="120" w:line="244" w:lineRule="auto"/>
                  <w:ind w:left="29"/>
                  <w:jc w:val="center"/>
                  <w:rPr>
                    <w:sz w:val="18"/>
                    <w:szCs w:val="18"/>
                  </w:rPr>
                </w:pPr>
                <w:r>
                  <w:rPr>
                    <w:sz w:val="18"/>
                    <w:szCs w:val="18"/>
                  </w:rPr>
                  <w:t>C</w:t>
                </w:r>
              </w:p>
            </w:tc>
          </w:sdtContent>
        </w:sdt>
        <w:sdt>
          <w:sdtPr>
            <w:rPr>
              <w:sz w:val="18"/>
              <w:szCs w:val="18"/>
            </w:rPr>
            <w:alias w:val="Grade"/>
            <w:tag w:val="Grade"/>
            <w:id w:val="694361244"/>
            <w:placeholder>
              <w:docPart w:val="7D02BCE02C3041B789927E87C1E188C9"/>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2A3ABD37" w14:textId="77777777" w:rsidR="0031695B" w:rsidRPr="00906B09" w:rsidRDefault="00E32095" w:rsidP="0031695B">
                <w:pPr>
                  <w:pStyle w:val="TableParagraph"/>
                  <w:spacing w:before="120"/>
                  <w:ind w:left="29"/>
                  <w:jc w:val="center"/>
                  <w:rPr>
                    <w:sz w:val="18"/>
                    <w:szCs w:val="18"/>
                  </w:rPr>
                </w:pPr>
                <w:r>
                  <w:rPr>
                    <w:sz w:val="18"/>
                    <w:szCs w:val="18"/>
                  </w:rPr>
                  <w:t>C</w:t>
                </w:r>
              </w:p>
            </w:tc>
          </w:sdtContent>
        </w:sdt>
      </w:tr>
      <w:tr w:rsidR="0031695B" w:rsidRPr="00906B09" w14:paraId="62230A9B" w14:textId="77777777" w:rsidTr="00AB064A">
        <w:trPr>
          <w:trHeight w:val="440"/>
        </w:trPr>
        <w:tc>
          <w:tcPr>
            <w:tcW w:w="5490" w:type="dxa"/>
            <w:gridSpan w:val="2"/>
          </w:tcPr>
          <w:p w14:paraId="1ADE95DD" w14:textId="77777777" w:rsidR="0031695B" w:rsidRPr="00AB7550" w:rsidRDefault="0031695B" w:rsidP="0031695B">
            <w:pPr>
              <w:adjustRightInd w:val="0"/>
              <w:rPr>
                <w:rFonts w:ascii="Arial" w:hAnsi="Arial" w:cs="Arial"/>
                <w:sz w:val="24"/>
                <w:szCs w:val="24"/>
              </w:rPr>
            </w:pPr>
            <w:r w:rsidRPr="00AB7550">
              <w:rPr>
                <w:rFonts w:ascii="Arial" w:hAnsi="Arial" w:cs="Arial"/>
                <w:sz w:val="24"/>
                <w:szCs w:val="24"/>
              </w:rPr>
              <w:t>2.1.7. Check galley</w:t>
            </w:r>
          </w:p>
        </w:tc>
        <w:tc>
          <w:tcPr>
            <w:tcW w:w="1350" w:type="dxa"/>
            <w:vMerge/>
            <w:vAlign w:val="center"/>
          </w:tcPr>
          <w:p w14:paraId="6827EDD0" w14:textId="77777777" w:rsidR="0031695B" w:rsidRPr="00AB7550" w:rsidRDefault="0031695B" w:rsidP="0031695B">
            <w:pPr>
              <w:pStyle w:val="TableParagraph"/>
              <w:spacing w:before="7"/>
              <w:rPr>
                <w:sz w:val="20"/>
              </w:rPr>
            </w:pPr>
          </w:p>
        </w:tc>
        <w:sdt>
          <w:sdtPr>
            <w:rPr>
              <w:sz w:val="18"/>
              <w:szCs w:val="18"/>
            </w:rPr>
            <w:alias w:val="Grade"/>
            <w:tag w:val="Grade"/>
            <w:id w:val="-195076040"/>
            <w:placeholder>
              <w:docPart w:val="299A897549D04E6B87B860CB29EBF1F7"/>
            </w:placeholder>
            <w:dropDownList>
              <w:listItem w:displayText="C" w:value="C"/>
              <w:listItem w:displayText="NC" w:value="NC"/>
              <w:listItem w:displayText="N/A" w:value="N/A"/>
              <w:listItem w:displayText=" " w:value=" "/>
            </w:dropDownList>
          </w:sdtPr>
          <w:sdtEndPr/>
          <w:sdtContent>
            <w:tc>
              <w:tcPr>
                <w:tcW w:w="567" w:type="dxa"/>
                <w:vAlign w:val="center"/>
              </w:tcPr>
              <w:p w14:paraId="5EDB3D0C" w14:textId="77777777" w:rsidR="0031695B" w:rsidRPr="00906B09" w:rsidRDefault="00E32095" w:rsidP="0031695B">
                <w:pPr>
                  <w:pStyle w:val="TableParagraph"/>
                  <w:spacing w:before="120" w:line="210" w:lineRule="atLeast"/>
                  <w:ind w:left="29"/>
                  <w:jc w:val="center"/>
                  <w:rPr>
                    <w:sz w:val="18"/>
                    <w:szCs w:val="18"/>
                  </w:rPr>
                </w:pPr>
                <w:r>
                  <w:rPr>
                    <w:sz w:val="18"/>
                    <w:szCs w:val="18"/>
                  </w:rPr>
                  <w:t>C</w:t>
                </w:r>
              </w:p>
            </w:tc>
          </w:sdtContent>
        </w:sdt>
        <w:sdt>
          <w:sdtPr>
            <w:rPr>
              <w:sz w:val="18"/>
              <w:szCs w:val="18"/>
            </w:rPr>
            <w:alias w:val="Grade"/>
            <w:tag w:val="Grade"/>
            <w:id w:val="-1862654844"/>
            <w:placeholder>
              <w:docPart w:val="7AC36D822C0748149B1949C30FCCE9C7"/>
            </w:placeholder>
            <w:dropDownList>
              <w:listItem w:displayText="C" w:value="C"/>
              <w:listItem w:displayText="NC" w:value="NC"/>
              <w:listItem w:displayText="N/A" w:value="N/A"/>
              <w:listItem w:displayText=" " w:value=" "/>
            </w:dropDownList>
          </w:sdtPr>
          <w:sdtEndPr/>
          <w:sdtContent>
            <w:tc>
              <w:tcPr>
                <w:tcW w:w="567" w:type="dxa"/>
                <w:vAlign w:val="center"/>
              </w:tcPr>
              <w:p w14:paraId="1BC1D233" w14:textId="77777777" w:rsidR="0031695B" w:rsidRPr="00906B09" w:rsidRDefault="00E32095" w:rsidP="0031695B">
                <w:pPr>
                  <w:pStyle w:val="TableParagraph"/>
                  <w:spacing w:before="120"/>
                  <w:ind w:left="29"/>
                  <w:jc w:val="center"/>
                  <w:rPr>
                    <w:sz w:val="18"/>
                    <w:szCs w:val="18"/>
                  </w:rPr>
                </w:pPr>
                <w:r>
                  <w:rPr>
                    <w:sz w:val="18"/>
                    <w:szCs w:val="18"/>
                  </w:rPr>
                  <w:t>C</w:t>
                </w:r>
              </w:p>
            </w:tc>
          </w:sdtContent>
        </w:sdt>
        <w:sdt>
          <w:sdtPr>
            <w:rPr>
              <w:sz w:val="18"/>
              <w:szCs w:val="18"/>
            </w:rPr>
            <w:alias w:val="Grade"/>
            <w:tag w:val="Grade"/>
            <w:id w:val="884294299"/>
            <w:placeholder>
              <w:docPart w:val="3563041E6F7C4998BDE2B31C7745DFC1"/>
            </w:placeholder>
            <w:dropDownList>
              <w:listItem w:displayText="C" w:value="C"/>
              <w:listItem w:displayText="NC" w:value="NC"/>
              <w:listItem w:displayText="N/A" w:value="N/A"/>
              <w:listItem w:displayText=" " w:value=" "/>
            </w:dropDownList>
          </w:sdtPr>
          <w:sdtEndPr/>
          <w:sdtContent>
            <w:tc>
              <w:tcPr>
                <w:tcW w:w="567" w:type="dxa"/>
                <w:vAlign w:val="center"/>
              </w:tcPr>
              <w:p w14:paraId="75A9A406" w14:textId="77777777" w:rsidR="0031695B" w:rsidRPr="00906B09" w:rsidRDefault="00E32095" w:rsidP="0031695B">
                <w:pPr>
                  <w:pStyle w:val="TableParagraph"/>
                  <w:spacing w:before="120"/>
                  <w:ind w:left="29"/>
                  <w:jc w:val="center"/>
                  <w:rPr>
                    <w:sz w:val="18"/>
                    <w:szCs w:val="18"/>
                  </w:rPr>
                </w:pPr>
                <w:r>
                  <w:rPr>
                    <w:sz w:val="18"/>
                    <w:szCs w:val="18"/>
                  </w:rPr>
                  <w:t>C</w:t>
                </w:r>
              </w:p>
            </w:tc>
          </w:sdtContent>
        </w:sdt>
        <w:tc>
          <w:tcPr>
            <w:tcW w:w="567" w:type="dxa"/>
            <w:vAlign w:val="center"/>
          </w:tcPr>
          <w:p w14:paraId="08066E8C" w14:textId="77777777" w:rsidR="0031695B" w:rsidRPr="00906B09" w:rsidRDefault="0031695B" w:rsidP="0031695B">
            <w:pPr>
              <w:pStyle w:val="TableParagraph"/>
              <w:spacing w:before="120"/>
              <w:ind w:left="29"/>
              <w:jc w:val="center"/>
              <w:rPr>
                <w:sz w:val="18"/>
                <w:szCs w:val="18"/>
              </w:rPr>
            </w:pPr>
            <w:r w:rsidRPr="00906B09">
              <w:rPr>
                <w:sz w:val="18"/>
                <w:szCs w:val="18"/>
              </w:rPr>
              <w:t>N/A</w:t>
            </w:r>
          </w:p>
        </w:tc>
        <w:sdt>
          <w:sdtPr>
            <w:rPr>
              <w:sz w:val="18"/>
              <w:szCs w:val="18"/>
            </w:rPr>
            <w:alias w:val="Grade"/>
            <w:tag w:val="Grade"/>
            <w:id w:val="-579983010"/>
            <w:placeholder>
              <w:docPart w:val="9028FEE946AD47BCA063B91BF0BA268E"/>
            </w:placeholder>
            <w:dropDownList>
              <w:listItem w:displayText="C" w:value="C"/>
              <w:listItem w:displayText="NC" w:value="NC"/>
              <w:listItem w:displayText="N/A" w:value="N/A"/>
              <w:listItem w:displayText=" " w:value=" "/>
            </w:dropDownList>
          </w:sdtPr>
          <w:sdtEndPr/>
          <w:sdtContent>
            <w:tc>
              <w:tcPr>
                <w:tcW w:w="567" w:type="dxa"/>
                <w:vAlign w:val="center"/>
              </w:tcPr>
              <w:p w14:paraId="79CBA7C7" w14:textId="77777777" w:rsidR="0031695B" w:rsidRPr="00906B09" w:rsidRDefault="00E32095" w:rsidP="0031695B">
                <w:pPr>
                  <w:pStyle w:val="TableParagraph"/>
                  <w:spacing w:before="120" w:line="210" w:lineRule="atLeast"/>
                  <w:ind w:left="29"/>
                  <w:jc w:val="center"/>
                  <w:rPr>
                    <w:sz w:val="18"/>
                    <w:szCs w:val="18"/>
                  </w:rPr>
                </w:pPr>
                <w:r>
                  <w:rPr>
                    <w:sz w:val="18"/>
                    <w:szCs w:val="18"/>
                  </w:rPr>
                  <w:t>C</w:t>
                </w:r>
              </w:p>
            </w:tc>
          </w:sdtContent>
        </w:sdt>
        <w:sdt>
          <w:sdtPr>
            <w:rPr>
              <w:sz w:val="18"/>
              <w:szCs w:val="18"/>
            </w:rPr>
            <w:alias w:val="Grade"/>
            <w:tag w:val="Grade"/>
            <w:id w:val="664288417"/>
            <w:placeholder>
              <w:docPart w:val="7B10F11CA2ED456EB561C735EB959842"/>
            </w:placeholder>
            <w:dropDownList>
              <w:listItem w:displayText="C" w:value="C"/>
              <w:listItem w:displayText="NC" w:value="NC"/>
              <w:listItem w:displayText="N/A" w:value="N/A"/>
              <w:listItem w:displayText=" " w:value=" "/>
            </w:dropDownList>
          </w:sdtPr>
          <w:sdtEndPr/>
          <w:sdtContent>
            <w:tc>
              <w:tcPr>
                <w:tcW w:w="567" w:type="dxa"/>
                <w:vAlign w:val="center"/>
              </w:tcPr>
              <w:p w14:paraId="14F082F8" w14:textId="77777777" w:rsidR="0031695B" w:rsidRPr="00906B09" w:rsidRDefault="00E32095" w:rsidP="0031695B">
                <w:pPr>
                  <w:pStyle w:val="TableParagraph"/>
                  <w:spacing w:before="120" w:line="244" w:lineRule="auto"/>
                  <w:ind w:left="29"/>
                  <w:jc w:val="center"/>
                  <w:rPr>
                    <w:sz w:val="18"/>
                    <w:szCs w:val="18"/>
                  </w:rPr>
                </w:pPr>
                <w:r>
                  <w:rPr>
                    <w:sz w:val="18"/>
                    <w:szCs w:val="18"/>
                  </w:rPr>
                  <w:t>C</w:t>
                </w:r>
              </w:p>
            </w:tc>
          </w:sdtContent>
        </w:sdt>
        <w:sdt>
          <w:sdtPr>
            <w:rPr>
              <w:sz w:val="18"/>
              <w:szCs w:val="18"/>
            </w:rPr>
            <w:alias w:val="Grade"/>
            <w:tag w:val="Grade"/>
            <w:id w:val="-2062007171"/>
            <w:placeholder>
              <w:docPart w:val="D96958CA7E5B4911AC13253652BBBD3E"/>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69DD195E" w14:textId="77777777" w:rsidR="0031695B" w:rsidRPr="00906B09" w:rsidRDefault="00E32095" w:rsidP="0031695B">
                <w:pPr>
                  <w:pStyle w:val="TableParagraph"/>
                  <w:spacing w:before="120"/>
                  <w:ind w:left="29"/>
                  <w:jc w:val="center"/>
                  <w:rPr>
                    <w:sz w:val="18"/>
                    <w:szCs w:val="18"/>
                  </w:rPr>
                </w:pPr>
                <w:r>
                  <w:rPr>
                    <w:sz w:val="18"/>
                    <w:szCs w:val="18"/>
                  </w:rPr>
                  <w:t>C</w:t>
                </w:r>
              </w:p>
            </w:tc>
          </w:sdtContent>
        </w:sdt>
      </w:tr>
      <w:tr w:rsidR="0031695B" w:rsidRPr="00906B09" w14:paraId="1645FAF6" w14:textId="77777777" w:rsidTr="00AB064A">
        <w:trPr>
          <w:trHeight w:val="440"/>
        </w:trPr>
        <w:tc>
          <w:tcPr>
            <w:tcW w:w="5490" w:type="dxa"/>
            <w:gridSpan w:val="2"/>
          </w:tcPr>
          <w:p w14:paraId="755AC5E1" w14:textId="77777777" w:rsidR="0031695B" w:rsidRPr="00AB7550" w:rsidRDefault="0031695B" w:rsidP="0031695B">
            <w:pPr>
              <w:adjustRightInd w:val="0"/>
              <w:rPr>
                <w:rFonts w:ascii="Arial" w:hAnsi="Arial" w:cs="Arial"/>
                <w:sz w:val="24"/>
                <w:szCs w:val="24"/>
              </w:rPr>
            </w:pPr>
            <w:r w:rsidRPr="00AB7550">
              <w:rPr>
                <w:rFonts w:ascii="Arial" w:hAnsi="Arial" w:cs="Arial"/>
                <w:sz w:val="24"/>
                <w:szCs w:val="24"/>
              </w:rPr>
              <w:t>2.1.8. Check lavatory</w:t>
            </w:r>
          </w:p>
        </w:tc>
        <w:tc>
          <w:tcPr>
            <w:tcW w:w="1350" w:type="dxa"/>
            <w:vMerge/>
            <w:vAlign w:val="center"/>
          </w:tcPr>
          <w:p w14:paraId="36664652" w14:textId="77777777" w:rsidR="0031695B" w:rsidRPr="00AB7550" w:rsidRDefault="0031695B" w:rsidP="0031695B">
            <w:pPr>
              <w:pStyle w:val="TableParagraph"/>
              <w:spacing w:before="7"/>
              <w:rPr>
                <w:sz w:val="20"/>
              </w:rPr>
            </w:pPr>
          </w:p>
        </w:tc>
        <w:sdt>
          <w:sdtPr>
            <w:rPr>
              <w:sz w:val="18"/>
              <w:szCs w:val="18"/>
            </w:rPr>
            <w:alias w:val="Grade"/>
            <w:tag w:val="Grade"/>
            <w:id w:val="-1848400110"/>
            <w:placeholder>
              <w:docPart w:val="A8410104F44246EC96E6710492EC9366"/>
            </w:placeholder>
            <w:dropDownList>
              <w:listItem w:displayText="C" w:value="C"/>
              <w:listItem w:displayText="NC" w:value="NC"/>
              <w:listItem w:displayText="N/A" w:value="N/A"/>
              <w:listItem w:displayText=" " w:value=" "/>
            </w:dropDownList>
          </w:sdtPr>
          <w:sdtEndPr/>
          <w:sdtContent>
            <w:tc>
              <w:tcPr>
                <w:tcW w:w="567" w:type="dxa"/>
                <w:vAlign w:val="center"/>
              </w:tcPr>
              <w:p w14:paraId="0CA47BC1" w14:textId="77777777" w:rsidR="0031695B" w:rsidRPr="00906B09" w:rsidRDefault="00E32095" w:rsidP="0031695B">
                <w:pPr>
                  <w:pStyle w:val="TableParagraph"/>
                  <w:spacing w:before="120" w:line="210" w:lineRule="atLeast"/>
                  <w:ind w:left="29"/>
                  <w:jc w:val="center"/>
                  <w:rPr>
                    <w:sz w:val="18"/>
                    <w:szCs w:val="18"/>
                  </w:rPr>
                </w:pPr>
                <w:r>
                  <w:rPr>
                    <w:sz w:val="18"/>
                    <w:szCs w:val="18"/>
                  </w:rPr>
                  <w:t>C</w:t>
                </w:r>
              </w:p>
            </w:tc>
          </w:sdtContent>
        </w:sdt>
        <w:sdt>
          <w:sdtPr>
            <w:rPr>
              <w:sz w:val="18"/>
              <w:szCs w:val="18"/>
            </w:rPr>
            <w:alias w:val="Grade"/>
            <w:tag w:val="Grade"/>
            <w:id w:val="-1010915376"/>
            <w:placeholder>
              <w:docPart w:val="88980FA4042B4D2A900C104C4E4DABBE"/>
            </w:placeholder>
            <w:dropDownList>
              <w:listItem w:displayText="C" w:value="C"/>
              <w:listItem w:displayText="NC" w:value="NC"/>
              <w:listItem w:displayText="N/A" w:value="N/A"/>
              <w:listItem w:displayText=" " w:value=" "/>
            </w:dropDownList>
          </w:sdtPr>
          <w:sdtEndPr/>
          <w:sdtContent>
            <w:tc>
              <w:tcPr>
                <w:tcW w:w="567" w:type="dxa"/>
                <w:vAlign w:val="center"/>
              </w:tcPr>
              <w:p w14:paraId="1D2C44ED" w14:textId="77777777" w:rsidR="0031695B" w:rsidRPr="00906B09" w:rsidRDefault="00E32095" w:rsidP="0031695B">
                <w:pPr>
                  <w:pStyle w:val="TableParagraph"/>
                  <w:spacing w:before="120"/>
                  <w:ind w:left="29"/>
                  <w:jc w:val="center"/>
                  <w:rPr>
                    <w:sz w:val="18"/>
                    <w:szCs w:val="18"/>
                  </w:rPr>
                </w:pPr>
                <w:r>
                  <w:rPr>
                    <w:sz w:val="18"/>
                    <w:szCs w:val="18"/>
                  </w:rPr>
                  <w:t>C</w:t>
                </w:r>
              </w:p>
            </w:tc>
          </w:sdtContent>
        </w:sdt>
        <w:sdt>
          <w:sdtPr>
            <w:rPr>
              <w:sz w:val="18"/>
              <w:szCs w:val="18"/>
            </w:rPr>
            <w:alias w:val="Grade"/>
            <w:tag w:val="Grade"/>
            <w:id w:val="1051500302"/>
            <w:placeholder>
              <w:docPart w:val="475F55FA565C414BB4A2F52A8A1D627C"/>
            </w:placeholder>
            <w:dropDownList>
              <w:listItem w:displayText="C" w:value="C"/>
              <w:listItem w:displayText="NC" w:value="NC"/>
              <w:listItem w:displayText="N/A" w:value="N/A"/>
              <w:listItem w:displayText=" " w:value=" "/>
            </w:dropDownList>
          </w:sdtPr>
          <w:sdtEndPr/>
          <w:sdtContent>
            <w:tc>
              <w:tcPr>
                <w:tcW w:w="567" w:type="dxa"/>
                <w:vAlign w:val="center"/>
              </w:tcPr>
              <w:p w14:paraId="465CF936" w14:textId="77777777" w:rsidR="0031695B" w:rsidRPr="00906B09" w:rsidRDefault="00E32095" w:rsidP="0031695B">
                <w:pPr>
                  <w:pStyle w:val="TableParagraph"/>
                  <w:spacing w:before="120"/>
                  <w:ind w:left="29"/>
                  <w:jc w:val="center"/>
                  <w:rPr>
                    <w:sz w:val="18"/>
                    <w:szCs w:val="18"/>
                  </w:rPr>
                </w:pPr>
                <w:r>
                  <w:rPr>
                    <w:sz w:val="18"/>
                    <w:szCs w:val="18"/>
                  </w:rPr>
                  <w:t>C</w:t>
                </w:r>
              </w:p>
            </w:tc>
          </w:sdtContent>
        </w:sdt>
        <w:sdt>
          <w:sdtPr>
            <w:rPr>
              <w:sz w:val="18"/>
              <w:szCs w:val="18"/>
            </w:rPr>
            <w:alias w:val="Grade"/>
            <w:tag w:val="Grade"/>
            <w:id w:val="1775592221"/>
            <w:placeholder>
              <w:docPart w:val="203D0C2854724E24872C7B8EF1B358D2"/>
            </w:placeholder>
            <w:dropDownList>
              <w:listItem w:displayText="C" w:value="C"/>
              <w:listItem w:displayText="NC" w:value="NC"/>
              <w:listItem w:displayText="N/A" w:value="N/A"/>
              <w:listItem w:displayText=" " w:value=" "/>
            </w:dropDownList>
          </w:sdtPr>
          <w:sdtEndPr/>
          <w:sdtContent>
            <w:tc>
              <w:tcPr>
                <w:tcW w:w="567" w:type="dxa"/>
                <w:vAlign w:val="center"/>
              </w:tcPr>
              <w:p w14:paraId="77D16089" w14:textId="77777777" w:rsidR="0031695B" w:rsidRPr="00906B09" w:rsidRDefault="00E32095" w:rsidP="0031695B">
                <w:pPr>
                  <w:pStyle w:val="TableParagraph"/>
                  <w:spacing w:before="120"/>
                  <w:ind w:left="29"/>
                  <w:jc w:val="center"/>
                  <w:rPr>
                    <w:sz w:val="18"/>
                    <w:szCs w:val="18"/>
                  </w:rPr>
                </w:pPr>
                <w:r>
                  <w:rPr>
                    <w:sz w:val="18"/>
                    <w:szCs w:val="18"/>
                  </w:rPr>
                  <w:t>C</w:t>
                </w:r>
              </w:p>
            </w:tc>
          </w:sdtContent>
        </w:sdt>
        <w:tc>
          <w:tcPr>
            <w:tcW w:w="567" w:type="dxa"/>
            <w:vAlign w:val="center"/>
          </w:tcPr>
          <w:p w14:paraId="36715265" w14:textId="77777777" w:rsidR="0031695B" w:rsidRPr="00906B09" w:rsidRDefault="0031695B" w:rsidP="0031695B">
            <w:pPr>
              <w:pStyle w:val="TableParagraph"/>
              <w:spacing w:before="120" w:line="210" w:lineRule="atLeast"/>
              <w:ind w:left="29"/>
              <w:jc w:val="center"/>
              <w:rPr>
                <w:sz w:val="18"/>
                <w:szCs w:val="18"/>
              </w:rPr>
            </w:pPr>
            <w:r w:rsidRPr="00906B09">
              <w:rPr>
                <w:sz w:val="18"/>
                <w:szCs w:val="18"/>
              </w:rPr>
              <w:t>N/A</w:t>
            </w:r>
          </w:p>
        </w:tc>
        <w:sdt>
          <w:sdtPr>
            <w:rPr>
              <w:sz w:val="18"/>
              <w:szCs w:val="18"/>
            </w:rPr>
            <w:alias w:val="Grade"/>
            <w:tag w:val="Grade"/>
            <w:id w:val="-451011029"/>
            <w:placeholder>
              <w:docPart w:val="F088EE6119E14FC4A18C252070C0EA5B"/>
            </w:placeholder>
            <w:dropDownList>
              <w:listItem w:displayText="C" w:value="C"/>
              <w:listItem w:displayText="NC" w:value="NC"/>
              <w:listItem w:displayText="N/A" w:value="N/A"/>
              <w:listItem w:displayText=" " w:value=" "/>
            </w:dropDownList>
          </w:sdtPr>
          <w:sdtEndPr/>
          <w:sdtContent>
            <w:tc>
              <w:tcPr>
                <w:tcW w:w="567" w:type="dxa"/>
                <w:vAlign w:val="center"/>
              </w:tcPr>
              <w:p w14:paraId="3472B273" w14:textId="77777777" w:rsidR="0031695B" w:rsidRPr="00906B09" w:rsidRDefault="00E32095" w:rsidP="0031695B">
                <w:pPr>
                  <w:pStyle w:val="TableParagraph"/>
                  <w:spacing w:before="120" w:line="244" w:lineRule="auto"/>
                  <w:ind w:left="29"/>
                  <w:jc w:val="center"/>
                  <w:rPr>
                    <w:sz w:val="18"/>
                    <w:szCs w:val="18"/>
                  </w:rPr>
                </w:pPr>
                <w:r>
                  <w:rPr>
                    <w:sz w:val="18"/>
                    <w:szCs w:val="18"/>
                  </w:rPr>
                  <w:t>C</w:t>
                </w:r>
              </w:p>
            </w:tc>
          </w:sdtContent>
        </w:sdt>
        <w:sdt>
          <w:sdtPr>
            <w:rPr>
              <w:sz w:val="18"/>
              <w:szCs w:val="18"/>
            </w:rPr>
            <w:alias w:val="Grade"/>
            <w:tag w:val="Grade"/>
            <w:id w:val="471728304"/>
            <w:placeholder>
              <w:docPart w:val="FFD9128CCA8B418EB99E32397F875CBE"/>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2F34C3BD" w14:textId="77777777" w:rsidR="0031695B" w:rsidRPr="00906B09" w:rsidRDefault="00E32095" w:rsidP="0031695B">
                <w:pPr>
                  <w:pStyle w:val="TableParagraph"/>
                  <w:spacing w:before="120"/>
                  <w:ind w:left="29"/>
                  <w:jc w:val="center"/>
                  <w:rPr>
                    <w:sz w:val="18"/>
                    <w:szCs w:val="18"/>
                  </w:rPr>
                </w:pPr>
                <w:r>
                  <w:rPr>
                    <w:sz w:val="18"/>
                    <w:szCs w:val="18"/>
                  </w:rPr>
                  <w:t>C</w:t>
                </w:r>
              </w:p>
            </w:tc>
          </w:sdtContent>
        </w:sdt>
      </w:tr>
      <w:tr w:rsidR="0031695B" w:rsidRPr="00906B09" w14:paraId="13CF97A4" w14:textId="77777777" w:rsidTr="00AB064A">
        <w:trPr>
          <w:trHeight w:val="397"/>
        </w:trPr>
        <w:tc>
          <w:tcPr>
            <w:tcW w:w="5490" w:type="dxa"/>
            <w:gridSpan w:val="2"/>
          </w:tcPr>
          <w:p w14:paraId="15B965EB" w14:textId="77777777" w:rsidR="0031695B" w:rsidRPr="00AB7550" w:rsidRDefault="0031695B" w:rsidP="0031695B">
            <w:pPr>
              <w:adjustRightInd w:val="0"/>
              <w:rPr>
                <w:rFonts w:ascii="Arial" w:hAnsi="Arial" w:cs="Arial"/>
                <w:sz w:val="24"/>
                <w:szCs w:val="24"/>
              </w:rPr>
            </w:pPr>
            <w:r w:rsidRPr="00AB7550">
              <w:rPr>
                <w:rFonts w:ascii="Arial" w:hAnsi="Arial" w:cs="Arial"/>
                <w:sz w:val="24"/>
                <w:szCs w:val="24"/>
              </w:rPr>
              <w:t>2.1.9. Check crew rest area, if applicable</w:t>
            </w:r>
          </w:p>
        </w:tc>
        <w:tc>
          <w:tcPr>
            <w:tcW w:w="1350" w:type="dxa"/>
            <w:vMerge/>
            <w:vAlign w:val="center"/>
          </w:tcPr>
          <w:p w14:paraId="0487A4D8" w14:textId="77777777" w:rsidR="0031695B" w:rsidRPr="00AB7550" w:rsidRDefault="0031695B" w:rsidP="0031695B">
            <w:pPr>
              <w:pStyle w:val="TableParagraph"/>
              <w:spacing w:before="7"/>
              <w:rPr>
                <w:sz w:val="20"/>
              </w:rPr>
            </w:pPr>
          </w:p>
        </w:tc>
        <w:tc>
          <w:tcPr>
            <w:tcW w:w="567" w:type="dxa"/>
            <w:vAlign w:val="center"/>
          </w:tcPr>
          <w:p w14:paraId="62CB95FC" w14:textId="77777777" w:rsidR="0031695B" w:rsidRPr="00906B09" w:rsidRDefault="0031695B" w:rsidP="0031695B">
            <w:pPr>
              <w:pStyle w:val="TableParagraph"/>
              <w:spacing w:before="120" w:line="210" w:lineRule="atLeast"/>
              <w:ind w:left="29"/>
              <w:jc w:val="center"/>
              <w:rPr>
                <w:sz w:val="18"/>
                <w:szCs w:val="18"/>
              </w:rPr>
            </w:pPr>
            <w:r w:rsidRPr="00906B09">
              <w:rPr>
                <w:sz w:val="18"/>
                <w:szCs w:val="18"/>
              </w:rPr>
              <w:t>N/A</w:t>
            </w:r>
          </w:p>
        </w:tc>
        <w:tc>
          <w:tcPr>
            <w:tcW w:w="567" w:type="dxa"/>
            <w:vAlign w:val="center"/>
          </w:tcPr>
          <w:p w14:paraId="3745C222" w14:textId="77777777" w:rsidR="0031695B" w:rsidRPr="00906B09" w:rsidRDefault="0031695B" w:rsidP="0031695B">
            <w:pPr>
              <w:pStyle w:val="TableParagraph"/>
              <w:spacing w:before="120" w:line="210" w:lineRule="atLeast"/>
              <w:ind w:left="29"/>
              <w:jc w:val="center"/>
              <w:rPr>
                <w:sz w:val="18"/>
                <w:szCs w:val="18"/>
              </w:rPr>
            </w:pPr>
            <w:r w:rsidRPr="00906B09">
              <w:rPr>
                <w:sz w:val="18"/>
                <w:szCs w:val="18"/>
              </w:rPr>
              <w:t>N/A</w:t>
            </w:r>
          </w:p>
        </w:tc>
        <w:tc>
          <w:tcPr>
            <w:tcW w:w="567" w:type="dxa"/>
            <w:vAlign w:val="center"/>
          </w:tcPr>
          <w:p w14:paraId="0A35672D" w14:textId="77777777" w:rsidR="0031695B" w:rsidRPr="00906B09" w:rsidRDefault="0031695B" w:rsidP="0031695B">
            <w:pPr>
              <w:pStyle w:val="TableParagraph"/>
              <w:spacing w:before="120" w:line="210" w:lineRule="atLeast"/>
              <w:ind w:left="29"/>
              <w:jc w:val="center"/>
              <w:rPr>
                <w:sz w:val="18"/>
                <w:szCs w:val="18"/>
              </w:rPr>
            </w:pPr>
            <w:r w:rsidRPr="00906B09">
              <w:rPr>
                <w:sz w:val="18"/>
                <w:szCs w:val="18"/>
              </w:rPr>
              <w:t>N/A</w:t>
            </w:r>
          </w:p>
        </w:tc>
        <w:tc>
          <w:tcPr>
            <w:tcW w:w="567" w:type="dxa"/>
            <w:vAlign w:val="center"/>
          </w:tcPr>
          <w:p w14:paraId="3DC3CE23" w14:textId="77777777" w:rsidR="0031695B" w:rsidRPr="00906B09" w:rsidRDefault="0031695B" w:rsidP="0031695B">
            <w:pPr>
              <w:pStyle w:val="TableParagraph"/>
              <w:spacing w:before="120" w:line="210" w:lineRule="atLeast"/>
              <w:ind w:left="29"/>
              <w:jc w:val="center"/>
              <w:rPr>
                <w:sz w:val="18"/>
                <w:szCs w:val="18"/>
              </w:rPr>
            </w:pPr>
            <w:r w:rsidRPr="00906B09">
              <w:rPr>
                <w:sz w:val="18"/>
                <w:szCs w:val="18"/>
              </w:rPr>
              <w:t>N/A</w:t>
            </w:r>
          </w:p>
        </w:tc>
        <w:tc>
          <w:tcPr>
            <w:tcW w:w="567" w:type="dxa"/>
            <w:vAlign w:val="center"/>
          </w:tcPr>
          <w:p w14:paraId="1BC7F5AD" w14:textId="77777777" w:rsidR="0031695B" w:rsidRPr="00906B09" w:rsidRDefault="0031695B" w:rsidP="0031695B">
            <w:pPr>
              <w:pStyle w:val="TableParagraph"/>
              <w:spacing w:before="120" w:line="210" w:lineRule="atLeast"/>
              <w:ind w:left="29"/>
              <w:jc w:val="center"/>
              <w:rPr>
                <w:sz w:val="18"/>
                <w:szCs w:val="18"/>
              </w:rPr>
            </w:pPr>
            <w:r w:rsidRPr="00906B09">
              <w:rPr>
                <w:sz w:val="18"/>
                <w:szCs w:val="18"/>
              </w:rPr>
              <w:t>N/A</w:t>
            </w:r>
          </w:p>
        </w:tc>
        <w:tc>
          <w:tcPr>
            <w:tcW w:w="567" w:type="dxa"/>
            <w:vAlign w:val="center"/>
          </w:tcPr>
          <w:p w14:paraId="6128A2F8" w14:textId="77777777" w:rsidR="0031695B" w:rsidRPr="00906B09" w:rsidRDefault="0031695B" w:rsidP="0031695B">
            <w:pPr>
              <w:pStyle w:val="TableParagraph"/>
              <w:spacing w:before="120" w:line="210" w:lineRule="atLeast"/>
              <w:ind w:left="29"/>
              <w:jc w:val="center"/>
              <w:rPr>
                <w:sz w:val="18"/>
                <w:szCs w:val="18"/>
              </w:rPr>
            </w:pPr>
            <w:r w:rsidRPr="00906B09">
              <w:rPr>
                <w:sz w:val="18"/>
                <w:szCs w:val="18"/>
              </w:rPr>
              <w:t>N/A</w:t>
            </w:r>
          </w:p>
        </w:tc>
        <w:tc>
          <w:tcPr>
            <w:tcW w:w="567" w:type="dxa"/>
            <w:gridSpan w:val="2"/>
            <w:vAlign w:val="center"/>
          </w:tcPr>
          <w:p w14:paraId="6F00FBFA" w14:textId="77777777" w:rsidR="0031695B" w:rsidRPr="00906B09" w:rsidRDefault="0031695B" w:rsidP="0031695B">
            <w:pPr>
              <w:pStyle w:val="TableParagraph"/>
              <w:spacing w:before="120" w:line="210" w:lineRule="atLeast"/>
              <w:ind w:left="29"/>
              <w:jc w:val="center"/>
              <w:rPr>
                <w:sz w:val="18"/>
                <w:szCs w:val="18"/>
              </w:rPr>
            </w:pPr>
            <w:r w:rsidRPr="00906B09">
              <w:rPr>
                <w:sz w:val="18"/>
                <w:szCs w:val="18"/>
              </w:rPr>
              <w:t>N/A</w:t>
            </w:r>
          </w:p>
        </w:tc>
      </w:tr>
      <w:tr w:rsidR="0031695B" w:rsidRPr="00906B09" w14:paraId="2D63E0C0" w14:textId="77777777" w:rsidTr="00AB064A">
        <w:trPr>
          <w:trHeight w:val="440"/>
        </w:trPr>
        <w:tc>
          <w:tcPr>
            <w:tcW w:w="5490" w:type="dxa"/>
            <w:gridSpan w:val="2"/>
          </w:tcPr>
          <w:p w14:paraId="1DF91EC2" w14:textId="77777777" w:rsidR="0031695B" w:rsidRPr="00AB7550" w:rsidRDefault="0031695B" w:rsidP="0031695B">
            <w:pPr>
              <w:widowControl/>
              <w:adjustRightInd w:val="0"/>
              <w:rPr>
                <w:rFonts w:ascii="Arial" w:hAnsi="Arial" w:cs="Arial"/>
                <w:sz w:val="24"/>
                <w:szCs w:val="24"/>
              </w:rPr>
            </w:pPr>
            <w:r w:rsidRPr="00AB7550">
              <w:rPr>
                <w:rFonts w:ascii="Arial" w:hAnsi="Arial" w:cs="Arial"/>
                <w:sz w:val="24"/>
                <w:szCs w:val="24"/>
              </w:rPr>
              <w:t>2.1.10. Take assigned station/seat for take-off and remain secure in required position</w:t>
            </w:r>
          </w:p>
        </w:tc>
        <w:tc>
          <w:tcPr>
            <w:tcW w:w="1350" w:type="dxa"/>
            <w:vMerge/>
            <w:vAlign w:val="center"/>
          </w:tcPr>
          <w:p w14:paraId="791DCA72" w14:textId="77777777" w:rsidR="0031695B" w:rsidRPr="00AB7550" w:rsidRDefault="0031695B" w:rsidP="0031695B">
            <w:pPr>
              <w:pStyle w:val="TableParagraph"/>
              <w:spacing w:before="7"/>
              <w:rPr>
                <w:sz w:val="20"/>
              </w:rPr>
            </w:pPr>
          </w:p>
        </w:tc>
        <w:sdt>
          <w:sdtPr>
            <w:rPr>
              <w:sz w:val="18"/>
              <w:szCs w:val="18"/>
            </w:rPr>
            <w:alias w:val="Grade"/>
            <w:tag w:val="Grade"/>
            <w:id w:val="1674455843"/>
            <w:placeholder>
              <w:docPart w:val="0EFD14BF4CA44DAEAD66A6204FD8F11F"/>
            </w:placeholder>
            <w:dropDownList>
              <w:listItem w:displayText="C" w:value="C"/>
              <w:listItem w:displayText="NC" w:value="NC"/>
              <w:listItem w:displayText="N/A" w:value="N/A"/>
              <w:listItem w:displayText=" " w:value=" "/>
            </w:dropDownList>
          </w:sdtPr>
          <w:sdtEndPr/>
          <w:sdtContent>
            <w:tc>
              <w:tcPr>
                <w:tcW w:w="567" w:type="dxa"/>
                <w:vAlign w:val="center"/>
              </w:tcPr>
              <w:p w14:paraId="06EC6CAE" w14:textId="77777777" w:rsidR="0031695B" w:rsidRPr="00906B09" w:rsidRDefault="00E32095" w:rsidP="0031695B">
                <w:pPr>
                  <w:pStyle w:val="TableParagraph"/>
                  <w:spacing w:before="120" w:line="210" w:lineRule="atLeast"/>
                  <w:ind w:left="29"/>
                  <w:jc w:val="center"/>
                  <w:rPr>
                    <w:sz w:val="18"/>
                    <w:szCs w:val="18"/>
                  </w:rPr>
                </w:pPr>
                <w:r>
                  <w:rPr>
                    <w:sz w:val="18"/>
                    <w:szCs w:val="18"/>
                  </w:rPr>
                  <w:t>C</w:t>
                </w:r>
              </w:p>
            </w:tc>
          </w:sdtContent>
        </w:sdt>
        <w:tc>
          <w:tcPr>
            <w:tcW w:w="567" w:type="dxa"/>
            <w:vAlign w:val="center"/>
          </w:tcPr>
          <w:p w14:paraId="37120D07" w14:textId="77777777" w:rsidR="0031695B" w:rsidRPr="00906B09" w:rsidRDefault="0031695B" w:rsidP="0031695B">
            <w:pPr>
              <w:pStyle w:val="TableParagraph"/>
              <w:spacing w:before="120"/>
              <w:ind w:left="29"/>
              <w:jc w:val="center"/>
              <w:rPr>
                <w:sz w:val="18"/>
                <w:szCs w:val="18"/>
              </w:rPr>
            </w:pPr>
            <w:r w:rsidRPr="00906B09">
              <w:rPr>
                <w:sz w:val="18"/>
                <w:szCs w:val="18"/>
              </w:rPr>
              <w:t>N/A</w:t>
            </w:r>
          </w:p>
        </w:tc>
        <w:tc>
          <w:tcPr>
            <w:tcW w:w="567" w:type="dxa"/>
            <w:vAlign w:val="center"/>
          </w:tcPr>
          <w:p w14:paraId="4A8A99C3" w14:textId="77777777" w:rsidR="0031695B" w:rsidRPr="00906B09" w:rsidRDefault="0031695B" w:rsidP="0031695B">
            <w:pPr>
              <w:pStyle w:val="TableParagraph"/>
              <w:spacing w:before="120"/>
              <w:ind w:left="29"/>
              <w:jc w:val="center"/>
              <w:rPr>
                <w:sz w:val="18"/>
                <w:szCs w:val="18"/>
              </w:rPr>
            </w:pPr>
            <w:r w:rsidRPr="00906B09">
              <w:rPr>
                <w:sz w:val="18"/>
                <w:szCs w:val="18"/>
              </w:rPr>
              <w:t>N/A</w:t>
            </w:r>
          </w:p>
        </w:tc>
        <w:tc>
          <w:tcPr>
            <w:tcW w:w="567" w:type="dxa"/>
            <w:vAlign w:val="center"/>
          </w:tcPr>
          <w:p w14:paraId="4239ADF9" w14:textId="77777777" w:rsidR="0031695B" w:rsidRPr="00906B09" w:rsidRDefault="0031695B" w:rsidP="0031695B">
            <w:pPr>
              <w:pStyle w:val="TableParagraph"/>
              <w:spacing w:before="120"/>
              <w:ind w:left="29"/>
              <w:jc w:val="center"/>
              <w:rPr>
                <w:sz w:val="18"/>
                <w:szCs w:val="18"/>
              </w:rPr>
            </w:pPr>
            <w:r w:rsidRPr="00906B09">
              <w:rPr>
                <w:sz w:val="18"/>
                <w:szCs w:val="18"/>
              </w:rPr>
              <w:t>N/A</w:t>
            </w:r>
          </w:p>
        </w:tc>
        <w:tc>
          <w:tcPr>
            <w:tcW w:w="567" w:type="dxa"/>
            <w:vAlign w:val="center"/>
          </w:tcPr>
          <w:p w14:paraId="39D40505" w14:textId="77777777" w:rsidR="0031695B" w:rsidRPr="00906B09" w:rsidRDefault="0031695B" w:rsidP="0031695B">
            <w:pPr>
              <w:pStyle w:val="TableParagraph"/>
              <w:spacing w:before="120" w:line="210" w:lineRule="atLeast"/>
              <w:ind w:left="29"/>
              <w:jc w:val="center"/>
              <w:rPr>
                <w:sz w:val="18"/>
                <w:szCs w:val="18"/>
              </w:rPr>
            </w:pPr>
            <w:r w:rsidRPr="00906B09">
              <w:rPr>
                <w:sz w:val="18"/>
                <w:szCs w:val="18"/>
              </w:rPr>
              <w:t>N/A</w:t>
            </w:r>
          </w:p>
        </w:tc>
        <w:sdt>
          <w:sdtPr>
            <w:rPr>
              <w:sz w:val="18"/>
              <w:szCs w:val="18"/>
            </w:rPr>
            <w:alias w:val="Grade"/>
            <w:tag w:val="Grade"/>
            <w:id w:val="-1853106334"/>
            <w:placeholder>
              <w:docPart w:val="69BE85AF04094B68A28E7A939129FDF2"/>
            </w:placeholder>
            <w:dropDownList>
              <w:listItem w:displayText="C" w:value="C"/>
              <w:listItem w:displayText="NC" w:value="NC"/>
              <w:listItem w:displayText="N/A" w:value="N/A"/>
              <w:listItem w:displayText=" " w:value=" "/>
            </w:dropDownList>
          </w:sdtPr>
          <w:sdtEndPr/>
          <w:sdtContent>
            <w:tc>
              <w:tcPr>
                <w:tcW w:w="567" w:type="dxa"/>
                <w:vAlign w:val="center"/>
              </w:tcPr>
              <w:p w14:paraId="15D1694F" w14:textId="77777777" w:rsidR="0031695B" w:rsidRPr="00906B09" w:rsidRDefault="00E32095" w:rsidP="0031695B">
                <w:pPr>
                  <w:pStyle w:val="TableParagraph"/>
                  <w:spacing w:before="120" w:line="244" w:lineRule="auto"/>
                  <w:ind w:left="29"/>
                  <w:jc w:val="center"/>
                  <w:rPr>
                    <w:sz w:val="18"/>
                    <w:szCs w:val="18"/>
                  </w:rPr>
                </w:pPr>
                <w:r>
                  <w:rPr>
                    <w:sz w:val="18"/>
                    <w:szCs w:val="18"/>
                  </w:rPr>
                  <w:t>C</w:t>
                </w:r>
              </w:p>
            </w:tc>
          </w:sdtContent>
        </w:sdt>
        <w:tc>
          <w:tcPr>
            <w:tcW w:w="567" w:type="dxa"/>
            <w:gridSpan w:val="2"/>
            <w:vAlign w:val="center"/>
          </w:tcPr>
          <w:p w14:paraId="1DC1C309" w14:textId="77777777" w:rsidR="0031695B" w:rsidRPr="00906B09" w:rsidRDefault="0031695B" w:rsidP="0031695B">
            <w:pPr>
              <w:pStyle w:val="TableParagraph"/>
              <w:spacing w:before="120"/>
              <w:ind w:left="29"/>
              <w:jc w:val="center"/>
              <w:rPr>
                <w:sz w:val="18"/>
                <w:szCs w:val="18"/>
              </w:rPr>
            </w:pPr>
            <w:r w:rsidRPr="00906B09">
              <w:rPr>
                <w:sz w:val="18"/>
                <w:szCs w:val="18"/>
              </w:rPr>
              <w:t>N/A</w:t>
            </w:r>
          </w:p>
        </w:tc>
      </w:tr>
      <w:tr w:rsidR="0031695B" w:rsidRPr="00906B09" w14:paraId="393BC5DB" w14:textId="77777777" w:rsidTr="00AB064A">
        <w:trPr>
          <w:trHeight w:val="440"/>
        </w:trPr>
        <w:tc>
          <w:tcPr>
            <w:tcW w:w="5490" w:type="dxa"/>
            <w:gridSpan w:val="2"/>
          </w:tcPr>
          <w:p w14:paraId="6BB1ED3B" w14:textId="77777777" w:rsidR="0031695B" w:rsidRPr="00AB7550" w:rsidRDefault="0031695B" w:rsidP="0031695B">
            <w:pPr>
              <w:widowControl/>
              <w:adjustRightInd w:val="0"/>
              <w:rPr>
                <w:rFonts w:ascii="Arial" w:hAnsi="Arial" w:cs="Arial"/>
                <w:sz w:val="24"/>
                <w:szCs w:val="24"/>
              </w:rPr>
            </w:pPr>
            <w:r w:rsidRPr="00AB7550">
              <w:rPr>
                <w:rFonts w:ascii="Arial" w:hAnsi="Arial" w:cs="Arial"/>
                <w:sz w:val="24"/>
                <w:szCs w:val="24"/>
              </w:rPr>
              <w:t>2.1.11. Confirm "cabin readiness" for takeoff to the flight crew</w:t>
            </w:r>
          </w:p>
        </w:tc>
        <w:tc>
          <w:tcPr>
            <w:tcW w:w="1350" w:type="dxa"/>
            <w:vMerge/>
            <w:vAlign w:val="center"/>
          </w:tcPr>
          <w:p w14:paraId="23E6D537" w14:textId="77777777" w:rsidR="0031695B" w:rsidRPr="00AB7550" w:rsidRDefault="0031695B" w:rsidP="0031695B">
            <w:pPr>
              <w:pStyle w:val="TableParagraph"/>
              <w:spacing w:before="7"/>
              <w:rPr>
                <w:sz w:val="20"/>
              </w:rPr>
            </w:pPr>
          </w:p>
        </w:tc>
        <w:sdt>
          <w:sdtPr>
            <w:rPr>
              <w:sz w:val="18"/>
              <w:szCs w:val="18"/>
            </w:rPr>
            <w:alias w:val="Grade"/>
            <w:tag w:val="Grade"/>
            <w:id w:val="755568968"/>
            <w:placeholder>
              <w:docPart w:val="DDCAB528E5DB429D9406B2D547AE711E"/>
            </w:placeholder>
            <w:dropDownList>
              <w:listItem w:displayText="C" w:value="C"/>
              <w:listItem w:displayText="NC" w:value="NC"/>
              <w:listItem w:displayText="N/A" w:value="N/A"/>
              <w:listItem w:displayText=" " w:value=" "/>
            </w:dropDownList>
          </w:sdtPr>
          <w:sdtEndPr/>
          <w:sdtContent>
            <w:tc>
              <w:tcPr>
                <w:tcW w:w="567" w:type="dxa"/>
                <w:vAlign w:val="center"/>
              </w:tcPr>
              <w:p w14:paraId="698E5E4B" w14:textId="77777777" w:rsidR="0031695B" w:rsidRPr="00906B09" w:rsidRDefault="00E32095" w:rsidP="0031695B">
                <w:pPr>
                  <w:pStyle w:val="TableParagraph"/>
                  <w:spacing w:before="120" w:line="210" w:lineRule="atLeast"/>
                  <w:ind w:left="29"/>
                  <w:jc w:val="center"/>
                  <w:rPr>
                    <w:sz w:val="18"/>
                    <w:szCs w:val="18"/>
                  </w:rPr>
                </w:pPr>
                <w:r>
                  <w:rPr>
                    <w:sz w:val="18"/>
                    <w:szCs w:val="18"/>
                  </w:rPr>
                  <w:t>C</w:t>
                </w:r>
              </w:p>
            </w:tc>
          </w:sdtContent>
        </w:sdt>
        <w:sdt>
          <w:sdtPr>
            <w:rPr>
              <w:sz w:val="18"/>
              <w:szCs w:val="18"/>
            </w:rPr>
            <w:alias w:val="Grade"/>
            <w:tag w:val="Grade"/>
            <w:id w:val="-171647574"/>
            <w:placeholder>
              <w:docPart w:val="49835C0653F9450A96BE907364DBF7A7"/>
            </w:placeholder>
            <w:dropDownList>
              <w:listItem w:displayText="C" w:value="C"/>
              <w:listItem w:displayText="NC" w:value="NC"/>
              <w:listItem w:displayText="N/A" w:value="N/A"/>
              <w:listItem w:displayText=" " w:value=" "/>
            </w:dropDownList>
          </w:sdtPr>
          <w:sdtEndPr/>
          <w:sdtContent>
            <w:tc>
              <w:tcPr>
                <w:tcW w:w="567" w:type="dxa"/>
                <w:vAlign w:val="center"/>
              </w:tcPr>
              <w:p w14:paraId="15C44FBF" w14:textId="77777777" w:rsidR="0031695B" w:rsidRPr="00906B09" w:rsidRDefault="00E32095" w:rsidP="0031695B">
                <w:pPr>
                  <w:pStyle w:val="TableParagraph"/>
                  <w:spacing w:before="120"/>
                  <w:ind w:left="29"/>
                  <w:jc w:val="center"/>
                  <w:rPr>
                    <w:sz w:val="18"/>
                    <w:szCs w:val="18"/>
                  </w:rPr>
                </w:pPr>
                <w:r>
                  <w:rPr>
                    <w:sz w:val="18"/>
                    <w:szCs w:val="18"/>
                  </w:rPr>
                  <w:t>C</w:t>
                </w:r>
              </w:p>
            </w:tc>
          </w:sdtContent>
        </w:sdt>
        <w:sdt>
          <w:sdtPr>
            <w:rPr>
              <w:sz w:val="18"/>
              <w:szCs w:val="18"/>
            </w:rPr>
            <w:alias w:val="Grade"/>
            <w:tag w:val="Grade"/>
            <w:id w:val="694360511"/>
            <w:placeholder>
              <w:docPart w:val="073554D11EAE4337B53526521B1F62EE"/>
            </w:placeholder>
            <w:dropDownList>
              <w:listItem w:displayText="C" w:value="C"/>
              <w:listItem w:displayText="NC" w:value="NC"/>
              <w:listItem w:displayText="N/A" w:value="N/A"/>
              <w:listItem w:displayText=" " w:value=" "/>
            </w:dropDownList>
          </w:sdtPr>
          <w:sdtEndPr/>
          <w:sdtContent>
            <w:tc>
              <w:tcPr>
                <w:tcW w:w="567" w:type="dxa"/>
                <w:vAlign w:val="center"/>
              </w:tcPr>
              <w:p w14:paraId="27340677" w14:textId="77777777" w:rsidR="0031695B" w:rsidRPr="00906B09" w:rsidRDefault="00E32095" w:rsidP="0031695B">
                <w:pPr>
                  <w:pStyle w:val="TableParagraph"/>
                  <w:spacing w:before="120"/>
                  <w:ind w:left="29"/>
                  <w:jc w:val="center"/>
                  <w:rPr>
                    <w:sz w:val="18"/>
                    <w:szCs w:val="18"/>
                  </w:rPr>
                </w:pPr>
                <w:r>
                  <w:rPr>
                    <w:sz w:val="18"/>
                    <w:szCs w:val="18"/>
                  </w:rPr>
                  <w:t>C</w:t>
                </w:r>
              </w:p>
            </w:tc>
          </w:sdtContent>
        </w:sdt>
        <w:tc>
          <w:tcPr>
            <w:tcW w:w="567" w:type="dxa"/>
            <w:vAlign w:val="center"/>
          </w:tcPr>
          <w:p w14:paraId="11E8BFED" w14:textId="77777777" w:rsidR="0031695B" w:rsidRPr="00906B09" w:rsidRDefault="0031695B" w:rsidP="0031695B">
            <w:pPr>
              <w:pStyle w:val="TableParagraph"/>
              <w:spacing w:before="120"/>
              <w:ind w:left="29"/>
              <w:jc w:val="center"/>
              <w:rPr>
                <w:sz w:val="18"/>
                <w:szCs w:val="18"/>
              </w:rPr>
            </w:pPr>
            <w:r w:rsidRPr="00906B09">
              <w:rPr>
                <w:sz w:val="18"/>
                <w:szCs w:val="18"/>
              </w:rPr>
              <w:t>N/A</w:t>
            </w:r>
          </w:p>
        </w:tc>
        <w:tc>
          <w:tcPr>
            <w:tcW w:w="567" w:type="dxa"/>
            <w:vAlign w:val="center"/>
          </w:tcPr>
          <w:p w14:paraId="29179F85" w14:textId="77777777" w:rsidR="0031695B" w:rsidRPr="00906B09" w:rsidRDefault="0031695B" w:rsidP="0031695B">
            <w:pPr>
              <w:pStyle w:val="TableParagraph"/>
              <w:spacing w:before="120" w:line="210" w:lineRule="atLeast"/>
              <w:ind w:left="29"/>
              <w:jc w:val="center"/>
              <w:rPr>
                <w:sz w:val="18"/>
                <w:szCs w:val="18"/>
              </w:rPr>
            </w:pPr>
            <w:r w:rsidRPr="00906B09">
              <w:rPr>
                <w:sz w:val="18"/>
                <w:szCs w:val="18"/>
              </w:rPr>
              <w:t>N/A</w:t>
            </w:r>
          </w:p>
        </w:tc>
        <w:sdt>
          <w:sdtPr>
            <w:rPr>
              <w:sz w:val="18"/>
              <w:szCs w:val="18"/>
            </w:rPr>
            <w:alias w:val="Grade"/>
            <w:tag w:val="Grade"/>
            <w:id w:val="1492220064"/>
            <w:placeholder>
              <w:docPart w:val="F036311FED9B4CB4BA548429A42770C4"/>
            </w:placeholder>
            <w:dropDownList>
              <w:listItem w:displayText="C" w:value="C"/>
              <w:listItem w:displayText="NC" w:value="NC"/>
              <w:listItem w:displayText="N/A" w:value="N/A"/>
              <w:listItem w:displayText=" " w:value=" "/>
            </w:dropDownList>
          </w:sdtPr>
          <w:sdtEndPr/>
          <w:sdtContent>
            <w:tc>
              <w:tcPr>
                <w:tcW w:w="567" w:type="dxa"/>
                <w:vAlign w:val="center"/>
              </w:tcPr>
              <w:p w14:paraId="0A4F828B" w14:textId="77777777" w:rsidR="0031695B" w:rsidRPr="00906B09" w:rsidRDefault="00E32095" w:rsidP="0031695B">
                <w:pPr>
                  <w:pStyle w:val="TableParagraph"/>
                  <w:spacing w:before="120" w:line="244" w:lineRule="auto"/>
                  <w:ind w:left="29"/>
                  <w:jc w:val="center"/>
                  <w:rPr>
                    <w:sz w:val="18"/>
                    <w:szCs w:val="18"/>
                  </w:rPr>
                </w:pPr>
                <w:r>
                  <w:rPr>
                    <w:sz w:val="18"/>
                    <w:szCs w:val="18"/>
                  </w:rPr>
                  <w:t>C</w:t>
                </w:r>
              </w:p>
            </w:tc>
          </w:sdtContent>
        </w:sdt>
        <w:sdt>
          <w:sdtPr>
            <w:rPr>
              <w:sz w:val="18"/>
              <w:szCs w:val="18"/>
            </w:rPr>
            <w:alias w:val="Grade"/>
            <w:tag w:val="Grade"/>
            <w:id w:val="-352104439"/>
            <w:placeholder>
              <w:docPart w:val="A2846396E25142958D834679E2D2320D"/>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274FBE14" w14:textId="77777777" w:rsidR="0031695B" w:rsidRPr="00906B09" w:rsidRDefault="00E32095" w:rsidP="0031695B">
                <w:pPr>
                  <w:pStyle w:val="TableParagraph"/>
                  <w:spacing w:before="120"/>
                  <w:ind w:left="29"/>
                  <w:jc w:val="center"/>
                  <w:rPr>
                    <w:sz w:val="18"/>
                    <w:szCs w:val="18"/>
                  </w:rPr>
                </w:pPr>
                <w:r>
                  <w:rPr>
                    <w:sz w:val="18"/>
                    <w:szCs w:val="18"/>
                  </w:rPr>
                  <w:t>C</w:t>
                </w:r>
              </w:p>
            </w:tc>
          </w:sdtContent>
        </w:sdt>
      </w:tr>
      <w:tr w:rsidR="0031695B" w:rsidRPr="00906B09" w14:paraId="13D93F47" w14:textId="77777777" w:rsidTr="00AB064A">
        <w:trPr>
          <w:trHeight w:val="440"/>
        </w:trPr>
        <w:tc>
          <w:tcPr>
            <w:tcW w:w="5490" w:type="dxa"/>
            <w:gridSpan w:val="2"/>
            <w:vAlign w:val="center"/>
          </w:tcPr>
          <w:p w14:paraId="45222C10" w14:textId="77777777" w:rsidR="0031695B" w:rsidRPr="00AB7550" w:rsidRDefault="0031695B" w:rsidP="0031695B">
            <w:pPr>
              <w:rPr>
                <w:rFonts w:ascii="Arial" w:hAnsi="Arial" w:cs="Arial"/>
                <w:sz w:val="24"/>
                <w:szCs w:val="24"/>
              </w:rPr>
            </w:pPr>
            <w:r w:rsidRPr="00AB7550">
              <w:rPr>
                <w:rFonts w:ascii="Arial" w:hAnsi="Arial" w:cs="Arial"/>
                <w:sz w:val="24"/>
                <w:szCs w:val="24"/>
              </w:rPr>
              <w:t>2.1.12. Comply with the pre-take-off signal</w:t>
            </w:r>
          </w:p>
        </w:tc>
        <w:tc>
          <w:tcPr>
            <w:tcW w:w="1350" w:type="dxa"/>
            <w:vMerge/>
            <w:vAlign w:val="center"/>
          </w:tcPr>
          <w:p w14:paraId="4B0142EB" w14:textId="77777777" w:rsidR="0031695B" w:rsidRPr="00AB7550" w:rsidRDefault="0031695B" w:rsidP="0031695B">
            <w:pPr>
              <w:pStyle w:val="TableParagraph"/>
              <w:spacing w:before="7"/>
              <w:rPr>
                <w:sz w:val="20"/>
              </w:rPr>
            </w:pPr>
          </w:p>
        </w:tc>
        <w:sdt>
          <w:sdtPr>
            <w:rPr>
              <w:sz w:val="18"/>
              <w:szCs w:val="18"/>
            </w:rPr>
            <w:alias w:val="Grade"/>
            <w:tag w:val="Grade"/>
            <w:id w:val="829718434"/>
            <w:placeholder>
              <w:docPart w:val="AC4BFD7D2D9641F98766C5005955B465"/>
            </w:placeholder>
            <w:dropDownList>
              <w:listItem w:displayText="C" w:value="C"/>
              <w:listItem w:displayText="NC" w:value="NC"/>
              <w:listItem w:displayText="N/A" w:value="N/A"/>
              <w:listItem w:displayText=" " w:value=" "/>
            </w:dropDownList>
          </w:sdtPr>
          <w:sdtEndPr/>
          <w:sdtContent>
            <w:tc>
              <w:tcPr>
                <w:tcW w:w="567" w:type="dxa"/>
                <w:vAlign w:val="center"/>
              </w:tcPr>
              <w:p w14:paraId="0A711ACC" w14:textId="77777777" w:rsidR="0031695B" w:rsidRPr="00906B09" w:rsidRDefault="00E32095" w:rsidP="0031695B">
                <w:pPr>
                  <w:pStyle w:val="TableParagraph"/>
                  <w:spacing w:before="120" w:line="210" w:lineRule="atLeast"/>
                  <w:ind w:left="29"/>
                  <w:jc w:val="center"/>
                  <w:rPr>
                    <w:sz w:val="18"/>
                    <w:szCs w:val="18"/>
                  </w:rPr>
                </w:pPr>
                <w:r>
                  <w:rPr>
                    <w:sz w:val="18"/>
                    <w:szCs w:val="18"/>
                  </w:rPr>
                  <w:t>C</w:t>
                </w:r>
              </w:p>
            </w:tc>
          </w:sdtContent>
        </w:sdt>
        <w:sdt>
          <w:sdtPr>
            <w:rPr>
              <w:sz w:val="18"/>
              <w:szCs w:val="18"/>
            </w:rPr>
            <w:alias w:val="Grade"/>
            <w:tag w:val="Grade"/>
            <w:id w:val="190123543"/>
            <w:placeholder>
              <w:docPart w:val="9D7CF8BD17AD44C88AC27026A6AC73C1"/>
            </w:placeholder>
            <w:dropDownList>
              <w:listItem w:displayText="C" w:value="C"/>
              <w:listItem w:displayText="NC" w:value="NC"/>
              <w:listItem w:displayText="N/A" w:value="N/A"/>
              <w:listItem w:displayText=" " w:value=" "/>
            </w:dropDownList>
          </w:sdtPr>
          <w:sdtEndPr/>
          <w:sdtContent>
            <w:tc>
              <w:tcPr>
                <w:tcW w:w="567" w:type="dxa"/>
                <w:vAlign w:val="center"/>
              </w:tcPr>
              <w:p w14:paraId="301DCD64" w14:textId="77777777" w:rsidR="0031695B" w:rsidRPr="00906B09" w:rsidRDefault="00E32095" w:rsidP="0031695B">
                <w:pPr>
                  <w:pStyle w:val="TableParagraph"/>
                  <w:spacing w:before="120"/>
                  <w:ind w:left="29"/>
                  <w:jc w:val="center"/>
                  <w:rPr>
                    <w:sz w:val="18"/>
                    <w:szCs w:val="18"/>
                  </w:rPr>
                </w:pPr>
                <w:r>
                  <w:rPr>
                    <w:sz w:val="18"/>
                    <w:szCs w:val="18"/>
                  </w:rPr>
                  <w:t>C</w:t>
                </w:r>
              </w:p>
            </w:tc>
          </w:sdtContent>
        </w:sdt>
        <w:sdt>
          <w:sdtPr>
            <w:rPr>
              <w:sz w:val="18"/>
              <w:szCs w:val="18"/>
            </w:rPr>
            <w:alias w:val="Grade"/>
            <w:tag w:val="Grade"/>
            <w:id w:val="-750580007"/>
            <w:placeholder>
              <w:docPart w:val="E93000A3EB884E3CAABDDA777770E71E"/>
            </w:placeholder>
            <w:dropDownList>
              <w:listItem w:displayText="C" w:value="C"/>
              <w:listItem w:displayText="NC" w:value="NC"/>
              <w:listItem w:displayText="N/A" w:value="N/A"/>
              <w:listItem w:displayText=" " w:value=" "/>
            </w:dropDownList>
          </w:sdtPr>
          <w:sdtEndPr/>
          <w:sdtContent>
            <w:tc>
              <w:tcPr>
                <w:tcW w:w="567" w:type="dxa"/>
                <w:vAlign w:val="center"/>
              </w:tcPr>
              <w:p w14:paraId="025D4189" w14:textId="77777777" w:rsidR="0031695B" w:rsidRPr="00906B09" w:rsidRDefault="00E32095" w:rsidP="0031695B">
                <w:pPr>
                  <w:pStyle w:val="TableParagraph"/>
                  <w:spacing w:before="120"/>
                  <w:ind w:left="29"/>
                  <w:jc w:val="center"/>
                  <w:rPr>
                    <w:sz w:val="18"/>
                    <w:szCs w:val="18"/>
                  </w:rPr>
                </w:pPr>
                <w:r>
                  <w:rPr>
                    <w:sz w:val="18"/>
                    <w:szCs w:val="18"/>
                  </w:rPr>
                  <w:t>C</w:t>
                </w:r>
              </w:p>
            </w:tc>
          </w:sdtContent>
        </w:sdt>
        <w:tc>
          <w:tcPr>
            <w:tcW w:w="567" w:type="dxa"/>
            <w:vAlign w:val="center"/>
          </w:tcPr>
          <w:p w14:paraId="4EA7CDD4" w14:textId="77777777" w:rsidR="0031695B" w:rsidRPr="00906B09" w:rsidRDefault="0031695B" w:rsidP="0031695B">
            <w:pPr>
              <w:pStyle w:val="TableParagraph"/>
              <w:spacing w:before="120"/>
              <w:ind w:left="29"/>
              <w:jc w:val="center"/>
              <w:rPr>
                <w:sz w:val="18"/>
                <w:szCs w:val="18"/>
              </w:rPr>
            </w:pPr>
            <w:r w:rsidRPr="00906B09">
              <w:rPr>
                <w:sz w:val="18"/>
                <w:szCs w:val="18"/>
              </w:rPr>
              <w:t>N/A</w:t>
            </w:r>
          </w:p>
        </w:tc>
        <w:tc>
          <w:tcPr>
            <w:tcW w:w="567" w:type="dxa"/>
            <w:vAlign w:val="center"/>
          </w:tcPr>
          <w:p w14:paraId="16902C8A" w14:textId="77777777" w:rsidR="0031695B" w:rsidRPr="00906B09" w:rsidRDefault="0031695B" w:rsidP="0031695B">
            <w:pPr>
              <w:pStyle w:val="TableParagraph"/>
              <w:spacing w:before="120" w:line="210" w:lineRule="atLeast"/>
              <w:ind w:left="29"/>
              <w:jc w:val="center"/>
              <w:rPr>
                <w:sz w:val="18"/>
                <w:szCs w:val="18"/>
              </w:rPr>
            </w:pPr>
            <w:r w:rsidRPr="00906B09">
              <w:rPr>
                <w:sz w:val="18"/>
                <w:szCs w:val="18"/>
              </w:rPr>
              <w:t>N/A</w:t>
            </w:r>
          </w:p>
        </w:tc>
        <w:sdt>
          <w:sdtPr>
            <w:rPr>
              <w:sz w:val="18"/>
              <w:szCs w:val="18"/>
            </w:rPr>
            <w:alias w:val="Grade"/>
            <w:tag w:val="Grade"/>
            <w:id w:val="1002087193"/>
            <w:placeholder>
              <w:docPart w:val="735D2B3944B24921B4D33E560D99112F"/>
            </w:placeholder>
            <w:dropDownList>
              <w:listItem w:displayText="C" w:value="C"/>
              <w:listItem w:displayText="NC" w:value="NC"/>
              <w:listItem w:displayText="N/A" w:value="N/A"/>
              <w:listItem w:displayText=" " w:value=" "/>
            </w:dropDownList>
          </w:sdtPr>
          <w:sdtEndPr/>
          <w:sdtContent>
            <w:tc>
              <w:tcPr>
                <w:tcW w:w="567" w:type="dxa"/>
                <w:vAlign w:val="center"/>
              </w:tcPr>
              <w:p w14:paraId="3409718A" w14:textId="77777777" w:rsidR="0031695B" w:rsidRPr="00906B09" w:rsidRDefault="00E32095" w:rsidP="0031695B">
                <w:pPr>
                  <w:pStyle w:val="TableParagraph"/>
                  <w:spacing w:before="120" w:line="244" w:lineRule="auto"/>
                  <w:ind w:left="29"/>
                  <w:jc w:val="center"/>
                  <w:rPr>
                    <w:sz w:val="18"/>
                    <w:szCs w:val="18"/>
                  </w:rPr>
                </w:pPr>
                <w:r>
                  <w:rPr>
                    <w:sz w:val="18"/>
                    <w:szCs w:val="18"/>
                  </w:rPr>
                  <w:t>C</w:t>
                </w:r>
              </w:p>
            </w:tc>
          </w:sdtContent>
        </w:sdt>
        <w:sdt>
          <w:sdtPr>
            <w:rPr>
              <w:sz w:val="18"/>
              <w:szCs w:val="18"/>
            </w:rPr>
            <w:alias w:val="Grade"/>
            <w:tag w:val="Grade"/>
            <w:id w:val="-1088534128"/>
            <w:placeholder>
              <w:docPart w:val="4CA89559B8094B7E845EFCE73CCF1A28"/>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695598F1" w14:textId="77777777" w:rsidR="0031695B" w:rsidRPr="00906B09" w:rsidRDefault="00E32095" w:rsidP="0031695B">
                <w:pPr>
                  <w:pStyle w:val="TableParagraph"/>
                  <w:spacing w:before="120"/>
                  <w:ind w:left="29"/>
                  <w:jc w:val="center"/>
                  <w:rPr>
                    <w:sz w:val="18"/>
                    <w:szCs w:val="18"/>
                  </w:rPr>
                </w:pPr>
                <w:r>
                  <w:rPr>
                    <w:sz w:val="18"/>
                    <w:szCs w:val="18"/>
                  </w:rPr>
                  <w:t>C</w:t>
                </w:r>
              </w:p>
            </w:tc>
          </w:sdtContent>
        </w:sdt>
      </w:tr>
      <w:tr w:rsidR="0031695B" w:rsidRPr="00906B09" w14:paraId="3E995C4E" w14:textId="77777777" w:rsidTr="00AB064A">
        <w:trPr>
          <w:trHeight w:val="440"/>
        </w:trPr>
        <w:tc>
          <w:tcPr>
            <w:tcW w:w="5490" w:type="dxa"/>
            <w:gridSpan w:val="2"/>
            <w:vAlign w:val="center"/>
          </w:tcPr>
          <w:p w14:paraId="105D4596" w14:textId="77777777" w:rsidR="0031695B" w:rsidRPr="00AB7550" w:rsidRDefault="0031695B" w:rsidP="0031695B">
            <w:pPr>
              <w:widowControl/>
              <w:adjustRightInd w:val="0"/>
              <w:rPr>
                <w:rFonts w:ascii="Arial" w:hAnsi="Arial" w:cs="Arial"/>
                <w:sz w:val="24"/>
                <w:szCs w:val="24"/>
              </w:rPr>
            </w:pPr>
            <w:r w:rsidRPr="00AB7550">
              <w:rPr>
                <w:rFonts w:ascii="Arial" w:hAnsi="Arial" w:cs="Arial"/>
                <w:sz w:val="24"/>
                <w:szCs w:val="24"/>
              </w:rPr>
              <w:t>2.1.13. Take appropriate safety seating position for take-off (including brace, if applicable)</w:t>
            </w:r>
          </w:p>
        </w:tc>
        <w:tc>
          <w:tcPr>
            <w:tcW w:w="1350" w:type="dxa"/>
            <w:vMerge/>
            <w:vAlign w:val="center"/>
          </w:tcPr>
          <w:p w14:paraId="65434735" w14:textId="77777777" w:rsidR="0031695B" w:rsidRPr="00AB7550" w:rsidRDefault="0031695B" w:rsidP="0031695B">
            <w:pPr>
              <w:pStyle w:val="TableParagraph"/>
              <w:spacing w:before="7"/>
              <w:rPr>
                <w:sz w:val="20"/>
              </w:rPr>
            </w:pPr>
          </w:p>
        </w:tc>
        <w:sdt>
          <w:sdtPr>
            <w:rPr>
              <w:sz w:val="18"/>
              <w:szCs w:val="18"/>
            </w:rPr>
            <w:alias w:val="Grade"/>
            <w:tag w:val="Grade"/>
            <w:id w:val="-1244953066"/>
            <w:placeholder>
              <w:docPart w:val="D782E0DE3C104A278A86182A9A595FD2"/>
            </w:placeholder>
            <w:dropDownList>
              <w:listItem w:displayText="C" w:value="C"/>
              <w:listItem w:displayText="NC" w:value="NC"/>
              <w:listItem w:displayText="N/A" w:value="N/A"/>
              <w:listItem w:displayText=" " w:value=" "/>
            </w:dropDownList>
          </w:sdtPr>
          <w:sdtEndPr/>
          <w:sdtContent>
            <w:tc>
              <w:tcPr>
                <w:tcW w:w="567" w:type="dxa"/>
                <w:vAlign w:val="center"/>
              </w:tcPr>
              <w:p w14:paraId="610FB38A" w14:textId="77777777" w:rsidR="0031695B" w:rsidRPr="00906B09" w:rsidRDefault="00E32095" w:rsidP="0031695B">
                <w:pPr>
                  <w:pStyle w:val="TableParagraph"/>
                  <w:spacing w:before="120" w:line="210" w:lineRule="atLeast"/>
                  <w:ind w:left="29"/>
                  <w:jc w:val="center"/>
                  <w:rPr>
                    <w:sz w:val="18"/>
                    <w:szCs w:val="18"/>
                  </w:rPr>
                </w:pPr>
                <w:r>
                  <w:rPr>
                    <w:sz w:val="18"/>
                    <w:szCs w:val="18"/>
                  </w:rPr>
                  <w:t>C</w:t>
                </w:r>
              </w:p>
            </w:tc>
          </w:sdtContent>
        </w:sdt>
        <w:tc>
          <w:tcPr>
            <w:tcW w:w="567" w:type="dxa"/>
            <w:vAlign w:val="center"/>
          </w:tcPr>
          <w:p w14:paraId="32679591" w14:textId="77777777" w:rsidR="0031695B" w:rsidRPr="00906B09" w:rsidRDefault="0031695B" w:rsidP="0031695B">
            <w:pPr>
              <w:pStyle w:val="TableParagraph"/>
              <w:spacing w:before="120"/>
              <w:ind w:left="29"/>
              <w:jc w:val="center"/>
              <w:rPr>
                <w:sz w:val="18"/>
                <w:szCs w:val="18"/>
              </w:rPr>
            </w:pPr>
            <w:r w:rsidRPr="00906B09">
              <w:rPr>
                <w:sz w:val="18"/>
                <w:szCs w:val="18"/>
              </w:rPr>
              <w:t>N/A</w:t>
            </w:r>
          </w:p>
        </w:tc>
        <w:tc>
          <w:tcPr>
            <w:tcW w:w="567" w:type="dxa"/>
            <w:vAlign w:val="center"/>
          </w:tcPr>
          <w:p w14:paraId="4AE1ACBF" w14:textId="77777777" w:rsidR="0031695B" w:rsidRPr="00906B09" w:rsidRDefault="0031695B" w:rsidP="0031695B">
            <w:pPr>
              <w:pStyle w:val="TableParagraph"/>
              <w:spacing w:before="120"/>
              <w:ind w:left="29"/>
              <w:jc w:val="center"/>
              <w:rPr>
                <w:sz w:val="18"/>
                <w:szCs w:val="18"/>
              </w:rPr>
            </w:pPr>
            <w:r w:rsidRPr="00906B09">
              <w:rPr>
                <w:sz w:val="18"/>
                <w:szCs w:val="18"/>
              </w:rPr>
              <w:t>N/A</w:t>
            </w:r>
          </w:p>
        </w:tc>
        <w:tc>
          <w:tcPr>
            <w:tcW w:w="567" w:type="dxa"/>
            <w:vAlign w:val="center"/>
          </w:tcPr>
          <w:p w14:paraId="4EAD09C1" w14:textId="77777777" w:rsidR="0031695B" w:rsidRPr="00906B09" w:rsidRDefault="0031695B" w:rsidP="0031695B">
            <w:pPr>
              <w:pStyle w:val="TableParagraph"/>
              <w:spacing w:before="120"/>
              <w:ind w:left="29"/>
              <w:jc w:val="center"/>
              <w:rPr>
                <w:sz w:val="18"/>
                <w:szCs w:val="18"/>
              </w:rPr>
            </w:pPr>
            <w:r w:rsidRPr="00906B09">
              <w:rPr>
                <w:sz w:val="18"/>
                <w:szCs w:val="18"/>
              </w:rPr>
              <w:t>N/A</w:t>
            </w:r>
          </w:p>
        </w:tc>
        <w:tc>
          <w:tcPr>
            <w:tcW w:w="567" w:type="dxa"/>
            <w:vAlign w:val="center"/>
          </w:tcPr>
          <w:p w14:paraId="5F5C204E" w14:textId="77777777" w:rsidR="0031695B" w:rsidRPr="00906B09" w:rsidRDefault="0031695B" w:rsidP="0031695B">
            <w:pPr>
              <w:pStyle w:val="TableParagraph"/>
              <w:spacing w:before="120" w:line="210" w:lineRule="atLeast"/>
              <w:ind w:left="29"/>
              <w:jc w:val="center"/>
              <w:rPr>
                <w:sz w:val="18"/>
                <w:szCs w:val="18"/>
              </w:rPr>
            </w:pPr>
            <w:r w:rsidRPr="00906B09">
              <w:rPr>
                <w:sz w:val="18"/>
                <w:szCs w:val="18"/>
              </w:rPr>
              <w:t>N/A</w:t>
            </w:r>
          </w:p>
        </w:tc>
        <w:sdt>
          <w:sdtPr>
            <w:rPr>
              <w:sz w:val="18"/>
              <w:szCs w:val="18"/>
            </w:rPr>
            <w:alias w:val="Grade"/>
            <w:tag w:val="Grade"/>
            <w:id w:val="-2076959494"/>
            <w:placeholder>
              <w:docPart w:val="A49098158BB84EB88162A35A12E78DC9"/>
            </w:placeholder>
            <w:dropDownList>
              <w:listItem w:displayText="C" w:value="C"/>
              <w:listItem w:displayText="NC" w:value="NC"/>
              <w:listItem w:displayText="N/A" w:value="N/A"/>
              <w:listItem w:displayText=" " w:value=" "/>
            </w:dropDownList>
          </w:sdtPr>
          <w:sdtEndPr/>
          <w:sdtContent>
            <w:tc>
              <w:tcPr>
                <w:tcW w:w="567" w:type="dxa"/>
                <w:vAlign w:val="center"/>
              </w:tcPr>
              <w:p w14:paraId="6C503F74" w14:textId="77777777" w:rsidR="0031695B" w:rsidRPr="00906B09" w:rsidRDefault="00E32095" w:rsidP="0031695B">
                <w:pPr>
                  <w:pStyle w:val="TableParagraph"/>
                  <w:spacing w:before="120" w:line="244" w:lineRule="auto"/>
                  <w:ind w:left="29"/>
                  <w:jc w:val="center"/>
                  <w:rPr>
                    <w:sz w:val="18"/>
                    <w:szCs w:val="18"/>
                  </w:rPr>
                </w:pPr>
                <w:r>
                  <w:rPr>
                    <w:sz w:val="18"/>
                    <w:szCs w:val="18"/>
                  </w:rPr>
                  <w:t>C</w:t>
                </w:r>
              </w:p>
            </w:tc>
          </w:sdtContent>
        </w:sdt>
        <w:sdt>
          <w:sdtPr>
            <w:rPr>
              <w:sz w:val="18"/>
              <w:szCs w:val="18"/>
            </w:rPr>
            <w:alias w:val="Grade"/>
            <w:tag w:val="Grade"/>
            <w:id w:val="1867714741"/>
            <w:placeholder>
              <w:docPart w:val="9A07A8FE5AB64F1D8653B6F78DE5CF86"/>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5D9F2D4A" w14:textId="77777777" w:rsidR="0031695B" w:rsidRPr="00906B09" w:rsidRDefault="00E32095" w:rsidP="0031695B">
                <w:pPr>
                  <w:pStyle w:val="TableParagraph"/>
                  <w:spacing w:before="120"/>
                  <w:ind w:left="29"/>
                  <w:jc w:val="center"/>
                  <w:rPr>
                    <w:sz w:val="18"/>
                    <w:szCs w:val="18"/>
                  </w:rPr>
                </w:pPr>
                <w:r>
                  <w:rPr>
                    <w:sz w:val="18"/>
                    <w:szCs w:val="18"/>
                  </w:rPr>
                  <w:t>C</w:t>
                </w:r>
              </w:p>
            </w:tc>
          </w:sdtContent>
        </w:sdt>
      </w:tr>
      <w:tr w:rsidR="0031695B" w:rsidRPr="00906B09" w14:paraId="51799F25" w14:textId="77777777" w:rsidTr="00AB064A">
        <w:trPr>
          <w:trHeight w:val="440"/>
        </w:trPr>
        <w:tc>
          <w:tcPr>
            <w:tcW w:w="5490" w:type="dxa"/>
            <w:gridSpan w:val="2"/>
          </w:tcPr>
          <w:p w14:paraId="1C76EFCF" w14:textId="77777777" w:rsidR="0031695B" w:rsidRPr="00AB7550" w:rsidRDefault="0031695B" w:rsidP="0031695B">
            <w:pPr>
              <w:rPr>
                <w:rFonts w:ascii="Arial" w:hAnsi="Arial" w:cs="Arial"/>
                <w:sz w:val="24"/>
                <w:szCs w:val="24"/>
              </w:rPr>
            </w:pPr>
            <w:r w:rsidRPr="00AB7550">
              <w:rPr>
                <w:rFonts w:ascii="Arial" w:hAnsi="Arial" w:cs="Arial"/>
                <w:sz w:val="24"/>
                <w:szCs w:val="24"/>
              </w:rPr>
              <w:t>2.1.14. Perform silent review</w:t>
            </w:r>
          </w:p>
        </w:tc>
        <w:tc>
          <w:tcPr>
            <w:tcW w:w="1350" w:type="dxa"/>
            <w:vMerge/>
            <w:vAlign w:val="center"/>
          </w:tcPr>
          <w:p w14:paraId="19DA9904" w14:textId="77777777" w:rsidR="0031695B" w:rsidRPr="00AB7550" w:rsidRDefault="0031695B" w:rsidP="0031695B">
            <w:pPr>
              <w:pStyle w:val="TableParagraph"/>
              <w:spacing w:before="7"/>
              <w:rPr>
                <w:sz w:val="20"/>
              </w:rPr>
            </w:pPr>
          </w:p>
        </w:tc>
        <w:sdt>
          <w:sdtPr>
            <w:rPr>
              <w:sz w:val="18"/>
              <w:szCs w:val="18"/>
            </w:rPr>
            <w:alias w:val="Grade"/>
            <w:tag w:val="Grade"/>
            <w:id w:val="1675991248"/>
            <w:placeholder>
              <w:docPart w:val="EAEBF110E9734AE691A79917ED96DCBB"/>
            </w:placeholder>
            <w:dropDownList>
              <w:listItem w:displayText="C" w:value="C"/>
              <w:listItem w:displayText="NC" w:value="NC"/>
              <w:listItem w:displayText="N/A" w:value="N/A"/>
              <w:listItem w:displayText=" " w:value=" "/>
            </w:dropDownList>
          </w:sdtPr>
          <w:sdtEndPr/>
          <w:sdtContent>
            <w:tc>
              <w:tcPr>
                <w:tcW w:w="567" w:type="dxa"/>
                <w:vAlign w:val="center"/>
              </w:tcPr>
              <w:p w14:paraId="722CE67F" w14:textId="77777777" w:rsidR="0031695B" w:rsidRPr="00906B09" w:rsidRDefault="00E32095" w:rsidP="0031695B">
                <w:pPr>
                  <w:pStyle w:val="TableParagraph"/>
                  <w:spacing w:before="120" w:line="210" w:lineRule="atLeast"/>
                  <w:ind w:left="29"/>
                  <w:jc w:val="center"/>
                  <w:rPr>
                    <w:sz w:val="18"/>
                    <w:szCs w:val="18"/>
                  </w:rPr>
                </w:pPr>
                <w:r>
                  <w:rPr>
                    <w:sz w:val="18"/>
                    <w:szCs w:val="18"/>
                  </w:rPr>
                  <w:t>C</w:t>
                </w:r>
              </w:p>
            </w:tc>
          </w:sdtContent>
        </w:sdt>
        <w:tc>
          <w:tcPr>
            <w:tcW w:w="567" w:type="dxa"/>
            <w:vAlign w:val="center"/>
          </w:tcPr>
          <w:p w14:paraId="3F93913F" w14:textId="77777777" w:rsidR="0031695B" w:rsidRPr="00906B09" w:rsidRDefault="0031695B" w:rsidP="0031695B">
            <w:pPr>
              <w:pStyle w:val="TableParagraph"/>
              <w:spacing w:before="120"/>
              <w:ind w:left="29"/>
              <w:jc w:val="center"/>
              <w:rPr>
                <w:sz w:val="18"/>
                <w:szCs w:val="18"/>
              </w:rPr>
            </w:pPr>
            <w:r w:rsidRPr="00906B09">
              <w:rPr>
                <w:sz w:val="18"/>
                <w:szCs w:val="18"/>
              </w:rPr>
              <w:t>N/A</w:t>
            </w:r>
          </w:p>
        </w:tc>
        <w:tc>
          <w:tcPr>
            <w:tcW w:w="567" w:type="dxa"/>
            <w:vAlign w:val="center"/>
          </w:tcPr>
          <w:p w14:paraId="1B37E226" w14:textId="77777777" w:rsidR="0031695B" w:rsidRPr="00906B09" w:rsidRDefault="0031695B" w:rsidP="0031695B">
            <w:pPr>
              <w:pStyle w:val="TableParagraph"/>
              <w:spacing w:before="120"/>
              <w:ind w:left="29"/>
              <w:jc w:val="center"/>
              <w:rPr>
                <w:sz w:val="18"/>
                <w:szCs w:val="18"/>
              </w:rPr>
            </w:pPr>
            <w:r w:rsidRPr="00906B09">
              <w:rPr>
                <w:sz w:val="18"/>
                <w:szCs w:val="18"/>
              </w:rPr>
              <w:t>N/A</w:t>
            </w:r>
          </w:p>
        </w:tc>
        <w:tc>
          <w:tcPr>
            <w:tcW w:w="567" w:type="dxa"/>
            <w:vAlign w:val="center"/>
          </w:tcPr>
          <w:p w14:paraId="49EB917D" w14:textId="77777777" w:rsidR="0031695B" w:rsidRPr="00906B09" w:rsidRDefault="0031695B" w:rsidP="0031695B">
            <w:pPr>
              <w:pStyle w:val="TableParagraph"/>
              <w:spacing w:before="120"/>
              <w:ind w:left="29"/>
              <w:jc w:val="center"/>
              <w:rPr>
                <w:sz w:val="18"/>
                <w:szCs w:val="18"/>
              </w:rPr>
            </w:pPr>
            <w:r w:rsidRPr="00906B09">
              <w:rPr>
                <w:sz w:val="18"/>
                <w:szCs w:val="18"/>
              </w:rPr>
              <w:t>N/A</w:t>
            </w:r>
          </w:p>
        </w:tc>
        <w:tc>
          <w:tcPr>
            <w:tcW w:w="567" w:type="dxa"/>
            <w:vAlign w:val="center"/>
          </w:tcPr>
          <w:p w14:paraId="6D393F66" w14:textId="77777777" w:rsidR="0031695B" w:rsidRPr="00906B09" w:rsidRDefault="0031695B" w:rsidP="0031695B">
            <w:pPr>
              <w:pStyle w:val="TableParagraph"/>
              <w:spacing w:before="120" w:line="210" w:lineRule="atLeast"/>
              <w:ind w:left="29"/>
              <w:jc w:val="center"/>
              <w:rPr>
                <w:sz w:val="18"/>
                <w:szCs w:val="18"/>
              </w:rPr>
            </w:pPr>
            <w:r w:rsidRPr="00906B09">
              <w:rPr>
                <w:sz w:val="18"/>
                <w:szCs w:val="18"/>
              </w:rPr>
              <w:t>N/A</w:t>
            </w:r>
          </w:p>
        </w:tc>
        <w:sdt>
          <w:sdtPr>
            <w:rPr>
              <w:sz w:val="18"/>
              <w:szCs w:val="18"/>
            </w:rPr>
            <w:alias w:val="Grade"/>
            <w:tag w:val="Grade"/>
            <w:id w:val="832339731"/>
            <w:placeholder>
              <w:docPart w:val="65FE87E67BF041F68B1BB75C0229F38C"/>
            </w:placeholder>
            <w:dropDownList>
              <w:listItem w:displayText="C" w:value="C"/>
              <w:listItem w:displayText="NC" w:value="NC"/>
              <w:listItem w:displayText="N/A" w:value="N/A"/>
              <w:listItem w:displayText=" " w:value=" "/>
            </w:dropDownList>
          </w:sdtPr>
          <w:sdtEndPr/>
          <w:sdtContent>
            <w:tc>
              <w:tcPr>
                <w:tcW w:w="567" w:type="dxa"/>
                <w:vAlign w:val="center"/>
              </w:tcPr>
              <w:p w14:paraId="484227D6" w14:textId="77777777" w:rsidR="0031695B" w:rsidRPr="00906B09" w:rsidRDefault="00E32095" w:rsidP="0031695B">
                <w:pPr>
                  <w:pStyle w:val="TableParagraph"/>
                  <w:spacing w:before="120" w:line="244" w:lineRule="auto"/>
                  <w:ind w:left="29"/>
                  <w:jc w:val="center"/>
                  <w:rPr>
                    <w:sz w:val="18"/>
                    <w:szCs w:val="18"/>
                  </w:rPr>
                </w:pPr>
                <w:r>
                  <w:rPr>
                    <w:sz w:val="18"/>
                    <w:szCs w:val="18"/>
                  </w:rPr>
                  <w:t>C</w:t>
                </w:r>
              </w:p>
            </w:tc>
          </w:sdtContent>
        </w:sdt>
        <w:tc>
          <w:tcPr>
            <w:tcW w:w="567" w:type="dxa"/>
            <w:gridSpan w:val="2"/>
            <w:vAlign w:val="center"/>
          </w:tcPr>
          <w:p w14:paraId="2CFF1948" w14:textId="77777777" w:rsidR="0031695B" w:rsidRPr="00906B09" w:rsidRDefault="0031695B" w:rsidP="0031695B">
            <w:pPr>
              <w:pStyle w:val="TableParagraph"/>
              <w:spacing w:before="120"/>
              <w:ind w:left="29"/>
              <w:jc w:val="center"/>
              <w:rPr>
                <w:sz w:val="18"/>
                <w:szCs w:val="18"/>
              </w:rPr>
            </w:pPr>
            <w:r w:rsidRPr="00906B09">
              <w:rPr>
                <w:sz w:val="18"/>
                <w:szCs w:val="18"/>
              </w:rPr>
              <w:t>N/A</w:t>
            </w:r>
          </w:p>
        </w:tc>
      </w:tr>
    </w:tbl>
    <w:p w14:paraId="41DB2CED" w14:textId="77777777" w:rsidR="00BB7A44" w:rsidRPr="00AB7550" w:rsidRDefault="00BB7A44">
      <w:pPr>
        <w:rPr>
          <w:rFonts w:ascii="Arial" w:hAnsi="Arial" w:cs="Arial"/>
        </w:rPr>
      </w:pPr>
      <w:r w:rsidRPr="00AB7550">
        <w:rPr>
          <w:rFonts w:ascii="Arial" w:hAnsi="Arial" w:cs="Arial"/>
        </w:rPr>
        <w:br w:type="page"/>
      </w:r>
    </w:p>
    <w:tbl>
      <w:tblPr>
        <w:tblStyle w:val="LiBang"/>
        <w:tblW w:w="0" w:type="auto"/>
        <w:tblInd w:w="288" w:type="dxa"/>
        <w:tblLayout w:type="fixed"/>
        <w:tblLook w:val="04A0" w:firstRow="1" w:lastRow="0" w:firstColumn="1" w:lastColumn="0" w:noHBand="0" w:noVBand="1"/>
      </w:tblPr>
      <w:tblGrid>
        <w:gridCol w:w="5400"/>
        <w:gridCol w:w="90"/>
        <w:gridCol w:w="1350"/>
        <w:gridCol w:w="567"/>
        <w:gridCol w:w="567"/>
        <w:gridCol w:w="567"/>
        <w:gridCol w:w="567"/>
        <w:gridCol w:w="567"/>
        <w:gridCol w:w="567"/>
        <w:gridCol w:w="558"/>
        <w:gridCol w:w="9"/>
      </w:tblGrid>
      <w:tr w:rsidR="007809EA" w:rsidRPr="00AB7550" w14:paraId="36C0B194" w14:textId="77777777" w:rsidTr="00CD0A9A">
        <w:trPr>
          <w:gridAfter w:val="1"/>
          <w:wAfter w:w="9" w:type="dxa"/>
          <w:trHeight w:val="510"/>
        </w:trPr>
        <w:tc>
          <w:tcPr>
            <w:tcW w:w="5400" w:type="dxa"/>
            <w:tcBorders>
              <w:right w:val="nil"/>
            </w:tcBorders>
            <w:vAlign w:val="center"/>
          </w:tcPr>
          <w:p w14:paraId="10575BD0" w14:textId="77777777" w:rsidR="007809EA" w:rsidRPr="00CD0A9A" w:rsidRDefault="007809EA" w:rsidP="00CD0A9A">
            <w:r w:rsidRPr="00CD0A9A">
              <w:rPr>
                <w:rFonts w:ascii="Arial" w:eastAsia="Arial" w:hAnsi="Arial" w:cs="Arial"/>
                <w:b/>
                <w:sz w:val="24"/>
                <w:szCs w:val="24"/>
              </w:rPr>
              <w:lastRenderedPageBreak/>
              <w:t>Phase 3: Take-off</w:t>
            </w:r>
          </w:p>
        </w:tc>
        <w:tc>
          <w:tcPr>
            <w:tcW w:w="5400" w:type="dxa"/>
            <w:gridSpan w:val="9"/>
            <w:tcBorders>
              <w:left w:val="nil"/>
            </w:tcBorders>
            <w:vAlign w:val="center"/>
          </w:tcPr>
          <w:p w14:paraId="0269FAA1" w14:textId="77777777" w:rsidR="007809EA" w:rsidRPr="00CD0A9A" w:rsidRDefault="007809EA" w:rsidP="00CD0A9A">
            <w:pPr>
              <w:jc w:val="right"/>
            </w:pPr>
            <w:r w:rsidRPr="00CD0A9A">
              <w:object w:dxaOrig="1440" w:dyaOrig="1440" w14:anchorId="023DBD95">
                <v:shape id="_x0000_i1034" type="#_x0000_t75" style="width:59.75pt;height:21.75pt" o:ole="">
                  <v:imagedata r:id="rId16" o:title=""/>
                </v:shape>
                <w:control r:id="rId17" w:name="Đối tượng 10" w:shapeid="_x0000_i1034"/>
              </w:object>
            </w:r>
            <w:r w:rsidRPr="00CD0A9A">
              <w:tab/>
            </w:r>
            <w:r w:rsidRPr="00CD0A9A">
              <w:object w:dxaOrig="1440" w:dyaOrig="1440" w14:anchorId="159EA06C">
                <v:shape id="_x0000_i1036" type="#_x0000_t75" style="width:80.15pt;height:21.75pt" o:ole="">
                  <v:imagedata r:id="rId18" o:title=""/>
                </v:shape>
                <w:control r:id="rId19" w:name="Đối tượng 12" w:shapeid="_x0000_i1036"/>
              </w:object>
            </w:r>
            <w:r w:rsidRPr="00CD0A9A">
              <w:tab/>
            </w:r>
          </w:p>
        </w:tc>
      </w:tr>
      <w:tr w:rsidR="00481F15" w:rsidRPr="00AB7550" w14:paraId="37E31953" w14:textId="77777777" w:rsidTr="0014455A">
        <w:trPr>
          <w:trHeight w:val="1997"/>
        </w:trPr>
        <w:tc>
          <w:tcPr>
            <w:tcW w:w="6840" w:type="dxa"/>
            <w:gridSpan w:val="3"/>
            <w:vAlign w:val="center"/>
          </w:tcPr>
          <w:p w14:paraId="1969525D" w14:textId="77777777" w:rsidR="00481F15" w:rsidRPr="00AB7550" w:rsidRDefault="00481F15" w:rsidP="0014455A">
            <w:pPr>
              <w:rPr>
                <w:rFonts w:ascii="Arial" w:eastAsia="Arial" w:hAnsi="Arial" w:cs="Arial"/>
                <w:b/>
                <w:sz w:val="24"/>
                <w:szCs w:val="24"/>
              </w:rPr>
            </w:pPr>
            <w:r w:rsidRPr="00AB7550">
              <w:rPr>
                <w:rFonts w:ascii="Arial" w:eastAsia="Arial" w:hAnsi="Arial" w:cs="Arial"/>
                <w:b/>
                <w:sz w:val="24"/>
                <w:szCs w:val="24"/>
              </w:rPr>
              <w:t>3.1. Perform take-off tasks</w:t>
            </w:r>
          </w:p>
        </w:tc>
        <w:tc>
          <w:tcPr>
            <w:tcW w:w="567" w:type="dxa"/>
            <w:vMerge w:val="restart"/>
            <w:textDirection w:val="btLr"/>
            <w:vAlign w:val="center"/>
          </w:tcPr>
          <w:p w14:paraId="78896ADC" w14:textId="77777777" w:rsidR="00481F15" w:rsidRPr="00AB7550" w:rsidRDefault="00481F15" w:rsidP="0014455A">
            <w:pPr>
              <w:pStyle w:val="TableParagraph"/>
              <w:spacing w:line="210" w:lineRule="atLeast"/>
              <w:ind w:left="29"/>
              <w:rPr>
                <w:b/>
                <w:sz w:val="18"/>
              </w:rPr>
            </w:pPr>
            <w:r w:rsidRPr="00AB7550">
              <w:rPr>
                <w:b/>
                <w:sz w:val="18"/>
              </w:rPr>
              <w:t xml:space="preserve">Application of policies and </w:t>
            </w:r>
            <w:r w:rsidRPr="00AB7550">
              <w:rPr>
                <w:b/>
                <w:spacing w:val="-2"/>
                <w:sz w:val="18"/>
              </w:rPr>
              <w:t>procedures</w:t>
            </w:r>
          </w:p>
        </w:tc>
        <w:tc>
          <w:tcPr>
            <w:tcW w:w="567" w:type="dxa"/>
            <w:vMerge w:val="restart"/>
            <w:textDirection w:val="btLr"/>
            <w:vAlign w:val="center"/>
          </w:tcPr>
          <w:p w14:paraId="4AD57926" w14:textId="77777777" w:rsidR="00481F15" w:rsidRPr="00AB7550" w:rsidRDefault="00481F15" w:rsidP="0014455A">
            <w:pPr>
              <w:pStyle w:val="TableParagraph"/>
              <w:ind w:left="29"/>
              <w:rPr>
                <w:b/>
                <w:sz w:val="18"/>
              </w:rPr>
            </w:pPr>
            <w:r w:rsidRPr="00AB7550">
              <w:rPr>
                <w:b/>
                <w:spacing w:val="-2"/>
                <w:sz w:val="18"/>
              </w:rPr>
              <w:t>Communication</w:t>
            </w:r>
          </w:p>
        </w:tc>
        <w:tc>
          <w:tcPr>
            <w:tcW w:w="567" w:type="dxa"/>
            <w:vMerge w:val="restart"/>
            <w:textDirection w:val="btLr"/>
            <w:vAlign w:val="center"/>
          </w:tcPr>
          <w:p w14:paraId="7A959120" w14:textId="77777777" w:rsidR="00481F15" w:rsidRPr="00AB7550" w:rsidRDefault="00481F15" w:rsidP="0014455A">
            <w:pPr>
              <w:pStyle w:val="TableParagraph"/>
              <w:ind w:left="29"/>
              <w:rPr>
                <w:b/>
                <w:sz w:val="18"/>
              </w:rPr>
            </w:pPr>
            <w:r w:rsidRPr="00AB7550">
              <w:rPr>
                <w:b/>
                <w:sz w:val="18"/>
              </w:rPr>
              <w:t>Leadership</w:t>
            </w:r>
            <w:r w:rsidRPr="00AB7550">
              <w:rPr>
                <w:b/>
                <w:spacing w:val="20"/>
                <w:sz w:val="18"/>
              </w:rPr>
              <w:t xml:space="preserve"> </w:t>
            </w:r>
            <w:r w:rsidRPr="00AB7550">
              <w:rPr>
                <w:b/>
                <w:sz w:val="18"/>
              </w:rPr>
              <w:t>and</w:t>
            </w:r>
            <w:r w:rsidRPr="00AB7550">
              <w:rPr>
                <w:b/>
                <w:spacing w:val="22"/>
                <w:sz w:val="18"/>
              </w:rPr>
              <w:t xml:space="preserve"> </w:t>
            </w:r>
            <w:r w:rsidRPr="00AB7550">
              <w:rPr>
                <w:b/>
                <w:spacing w:val="-2"/>
                <w:sz w:val="18"/>
              </w:rPr>
              <w:t>teamwork</w:t>
            </w:r>
          </w:p>
        </w:tc>
        <w:tc>
          <w:tcPr>
            <w:tcW w:w="567" w:type="dxa"/>
            <w:vMerge w:val="restart"/>
            <w:textDirection w:val="btLr"/>
            <w:vAlign w:val="center"/>
          </w:tcPr>
          <w:p w14:paraId="56ED6F29" w14:textId="77777777" w:rsidR="00481F15" w:rsidRPr="00AB7550" w:rsidRDefault="00481F15" w:rsidP="0014455A">
            <w:pPr>
              <w:pStyle w:val="TableParagraph"/>
              <w:ind w:left="29"/>
              <w:rPr>
                <w:b/>
                <w:sz w:val="18"/>
              </w:rPr>
            </w:pPr>
            <w:r w:rsidRPr="00AB7550">
              <w:rPr>
                <w:b/>
                <w:sz w:val="18"/>
              </w:rPr>
              <w:t>Passenger</w:t>
            </w:r>
            <w:r w:rsidRPr="00AB7550">
              <w:rPr>
                <w:b/>
                <w:spacing w:val="-3"/>
                <w:sz w:val="18"/>
              </w:rPr>
              <w:t xml:space="preserve"> </w:t>
            </w:r>
            <w:r w:rsidRPr="00AB7550">
              <w:rPr>
                <w:b/>
                <w:spacing w:val="-2"/>
                <w:sz w:val="18"/>
              </w:rPr>
              <w:t>management</w:t>
            </w:r>
          </w:p>
        </w:tc>
        <w:tc>
          <w:tcPr>
            <w:tcW w:w="567" w:type="dxa"/>
            <w:vMerge w:val="restart"/>
            <w:textDirection w:val="btLr"/>
            <w:vAlign w:val="center"/>
          </w:tcPr>
          <w:p w14:paraId="6DCE5F85" w14:textId="77777777" w:rsidR="00481F15" w:rsidRPr="00AB7550" w:rsidRDefault="00481F15" w:rsidP="0014455A">
            <w:pPr>
              <w:pStyle w:val="TableParagraph"/>
              <w:spacing w:line="210" w:lineRule="atLeast"/>
              <w:ind w:left="29"/>
              <w:rPr>
                <w:b/>
                <w:sz w:val="18"/>
              </w:rPr>
            </w:pPr>
            <w:r w:rsidRPr="00AB7550">
              <w:rPr>
                <w:b/>
                <w:sz w:val="18"/>
              </w:rPr>
              <w:t>Problem solving and decision making</w:t>
            </w:r>
          </w:p>
        </w:tc>
        <w:tc>
          <w:tcPr>
            <w:tcW w:w="567" w:type="dxa"/>
            <w:vMerge w:val="restart"/>
            <w:textDirection w:val="btLr"/>
            <w:vAlign w:val="center"/>
          </w:tcPr>
          <w:p w14:paraId="2133532D" w14:textId="77777777" w:rsidR="00481F15" w:rsidRPr="00AB7550" w:rsidRDefault="00481F15" w:rsidP="0014455A">
            <w:pPr>
              <w:pStyle w:val="TableParagraph"/>
              <w:spacing w:line="244" w:lineRule="auto"/>
              <w:ind w:left="29"/>
              <w:rPr>
                <w:b/>
                <w:sz w:val="18"/>
              </w:rPr>
            </w:pPr>
            <w:r w:rsidRPr="00AB7550">
              <w:rPr>
                <w:b/>
                <w:sz w:val="18"/>
              </w:rPr>
              <w:t>Situation awareness and management</w:t>
            </w:r>
            <w:r w:rsidRPr="00AB7550">
              <w:rPr>
                <w:b/>
                <w:spacing w:val="-10"/>
                <w:sz w:val="18"/>
              </w:rPr>
              <w:t xml:space="preserve"> </w:t>
            </w:r>
            <w:r w:rsidRPr="00AB7550">
              <w:rPr>
                <w:b/>
                <w:sz w:val="18"/>
              </w:rPr>
              <w:t>of</w:t>
            </w:r>
            <w:r w:rsidRPr="00AB7550">
              <w:rPr>
                <w:b/>
                <w:spacing w:val="-9"/>
                <w:sz w:val="18"/>
              </w:rPr>
              <w:t xml:space="preserve"> </w:t>
            </w:r>
            <w:r w:rsidRPr="00AB7550">
              <w:rPr>
                <w:b/>
                <w:sz w:val="18"/>
              </w:rPr>
              <w:t>information</w:t>
            </w:r>
          </w:p>
        </w:tc>
        <w:tc>
          <w:tcPr>
            <w:tcW w:w="567" w:type="dxa"/>
            <w:gridSpan w:val="2"/>
            <w:vMerge w:val="restart"/>
            <w:textDirection w:val="btLr"/>
            <w:vAlign w:val="center"/>
          </w:tcPr>
          <w:p w14:paraId="490AA184" w14:textId="77777777" w:rsidR="00481F15" w:rsidRPr="00AB7550" w:rsidRDefault="00481F15" w:rsidP="0014455A">
            <w:pPr>
              <w:pStyle w:val="TableParagraph"/>
              <w:ind w:left="29"/>
              <w:rPr>
                <w:b/>
                <w:sz w:val="18"/>
              </w:rPr>
            </w:pPr>
            <w:r w:rsidRPr="00AB7550">
              <w:rPr>
                <w:b/>
                <w:sz w:val="18"/>
              </w:rPr>
              <w:t>Workload</w:t>
            </w:r>
            <w:r w:rsidRPr="00AB7550">
              <w:rPr>
                <w:b/>
                <w:spacing w:val="29"/>
                <w:sz w:val="18"/>
              </w:rPr>
              <w:t xml:space="preserve"> </w:t>
            </w:r>
            <w:r w:rsidRPr="00AB7550">
              <w:rPr>
                <w:b/>
                <w:spacing w:val="-2"/>
                <w:sz w:val="18"/>
              </w:rPr>
              <w:t>management</w:t>
            </w:r>
          </w:p>
        </w:tc>
      </w:tr>
      <w:tr w:rsidR="00481F15" w:rsidRPr="00AB7550" w14:paraId="0CA23789" w14:textId="77777777" w:rsidTr="006D6E43">
        <w:trPr>
          <w:trHeight w:val="915"/>
        </w:trPr>
        <w:tc>
          <w:tcPr>
            <w:tcW w:w="5490" w:type="dxa"/>
            <w:gridSpan w:val="2"/>
            <w:tcBorders>
              <w:bottom w:val="nil"/>
            </w:tcBorders>
            <w:vAlign w:val="center"/>
          </w:tcPr>
          <w:p w14:paraId="1E4F4CDC" w14:textId="77777777" w:rsidR="00481F15" w:rsidRPr="00AB7550" w:rsidRDefault="00481F15" w:rsidP="000E0E34">
            <w:pPr>
              <w:pStyle w:val="TableParagraph"/>
              <w:spacing w:before="7"/>
              <w:rPr>
                <w:sz w:val="20"/>
              </w:rPr>
            </w:pPr>
          </w:p>
          <w:p w14:paraId="6344673E" w14:textId="77777777" w:rsidR="00481F15" w:rsidRPr="00AB7550" w:rsidRDefault="00481F15" w:rsidP="000E0E34">
            <w:pPr>
              <w:pStyle w:val="TableParagraph"/>
              <w:ind w:left="121"/>
              <w:jc w:val="center"/>
              <w:rPr>
                <w:b/>
                <w:sz w:val="20"/>
              </w:rPr>
            </w:pPr>
            <w:r w:rsidRPr="00AB7550">
              <w:rPr>
                <w:b/>
                <w:spacing w:val="-4"/>
                <w:sz w:val="20"/>
              </w:rPr>
              <w:t>Task</w:t>
            </w:r>
          </w:p>
        </w:tc>
        <w:tc>
          <w:tcPr>
            <w:tcW w:w="1350" w:type="dxa"/>
            <w:vMerge w:val="restart"/>
            <w:vAlign w:val="center"/>
          </w:tcPr>
          <w:p w14:paraId="52398EC3" w14:textId="77777777" w:rsidR="00481F15" w:rsidRPr="00AB7550" w:rsidRDefault="00481F15" w:rsidP="006D6E43">
            <w:pPr>
              <w:pStyle w:val="TableParagraph"/>
              <w:jc w:val="center"/>
              <w:rPr>
                <w:b/>
                <w:sz w:val="20"/>
                <w:szCs w:val="20"/>
              </w:rPr>
            </w:pPr>
            <w:r w:rsidRPr="00AB7550">
              <w:rPr>
                <w:b/>
                <w:spacing w:val="-2"/>
                <w:sz w:val="20"/>
                <w:szCs w:val="20"/>
              </w:rPr>
              <w:t>Reference</w:t>
            </w:r>
          </w:p>
        </w:tc>
        <w:tc>
          <w:tcPr>
            <w:tcW w:w="567" w:type="dxa"/>
            <w:vMerge/>
            <w:textDirection w:val="btLr"/>
          </w:tcPr>
          <w:p w14:paraId="0526B57F" w14:textId="77777777" w:rsidR="00481F15" w:rsidRPr="00AB7550" w:rsidRDefault="00481F15" w:rsidP="000E0E34">
            <w:pPr>
              <w:pStyle w:val="TableParagraph"/>
              <w:spacing w:before="112" w:line="210" w:lineRule="atLeast"/>
              <w:ind w:left="29"/>
              <w:rPr>
                <w:b/>
                <w:sz w:val="18"/>
              </w:rPr>
            </w:pPr>
          </w:p>
        </w:tc>
        <w:tc>
          <w:tcPr>
            <w:tcW w:w="567" w:type="dxa"/>
            <w:vMerge/>
            <w:textDirection w:val="btLr"/>
          </w:tcPr>
          <w:p w14:paraId="390D76C5" w14:textId="77777777" w:rsidR="00481F15" w:rsidRPr="00AB7550" w:rsidRDefault="00481F15" w:rsidP="000E0E34">
            <w:pPr>
              <w:pStyle w:val="TableParagraph"/>
              <w:spacing w:before="192"/>
              <w:ind w:left="29"/>
              <w:rPr>
                <w:b/>
                <w:spacing w:val="-2"/>
                <w:sz w:val="18"/>
              </w:rPr>
            </w:pPr>
          </w:p>
        </w:tc>
        <w:tc>
          <w:tcPr>
            <w:tcW w:w="567" w:type="dxa"/>
            <w:vMerge/>
            <w:textDirection w:val="btLr"/>
          </w:tcPr>
          <w:p w14:paraId="54922ECB" w14:textId="77777777" w:rsidR="00481F15" w:rsidRPr="00AB7550" w:rsidRDefault="00481F15" w:rsidP="000E0E34">
            <w:pPr>
              <w:pStyle w:val="TableParagraph"/>
              <w:spacing w:before="192"/>
              <w:ind w:left="29"/>
              <w:rPr>
                <w:b/>
                <w:sz w:val="18"/>
              </w:rPr>
            </w:pPr>
          </w:p>
        </w:tc>
        <w:tc>
          <w:tcPr>
            <w:tcW w:w="567" w:type="dxa"/>
            <w:vMerge/>
            <w:textDirection w:val="btLr"/>
          </w:tcPr>
          <w:p w14:paraId="071A09AD" w14:textId="77777777" w:rsidR="00481F15" w:rsidRPr="00AB7550" w:rsidRDefault="00481F15" w:rsidP="000E0E34">
            <w:pPr>
              <w:pStyle w:val="TableParagraph"/>
              <w:spacing w:before="192"/>
              <w:ind w:left="29"/>
              <w:rPr>
                <w:b/>
                <w:sz w:val="18"/>
              </w:rPr>
            </w:pPr>
          </w:p>
        </w:tc>
        <w:tc>
          <w:tcPr>
            <w:tcW w:w="567" w:type="dxa"/>
            <w:vMerge/>
            <w:textDirection w:val="btLr"/>
          </w:tcPr>
          <w:p w14:paraId="0CF1E2DB" w14:textId="77777777" w:rsidR="00481F15" w:rsidRPr="00AB7550" w:rsidRDefault="00481F15" w:rsidP="000E0E34">
            <w:pPr>
              <w:pStyle w:val="TableParagraph"/>
              <w:spacing w:before="120" w:line="210" w:lineRule="atLeast"/>
              <w:ind w:left="29"/>
              <w:rPr>
                <w:b/>
                <w:sz w:val="18"/>
              </w:rPr>
            </w:pPr>
          </w:p>
        </w:tc>
        <w:tc>
          <w:tcPr>
            <w:tcW w:w="567" w:type="dxa"/>
            <w:vMerge/>
            <w:textDirection w:val="btLr"/>
          </w:tcPr>
          <w:p w14:paraId="36989718" w14:textId="77777777" w:rsidR="00481F15" w:rsidRPr="00AB7550" w:rsidRDefault="00481F15" w:rsidP="000E0E34">
            <w:pPr>
              <w:pStyle w:val="TableParagraph"/>
              <w:spacing w:before="117" w:line="244" w:lineRule="auto"/>
              <w:ind w:left="29"/>
              <w:rPr>
                <w:b/>
                <w:sz w:val="18"/>
              </w:rPr>
            </w:pPr>
          </w:p>
        </w:tc>
        <w:tc>
          <w:tcPr>
            <w:tcW w:w="567" w:type="dxa"/>
            <w:gridSpan w:val="2"/>
            <w:vMerge/>
            <w:textDirection w:val="btLr"/>
          </w:tcPr>
          <w:p w14:paraId="16E93BA7" w14:textId="77777777" w:rsidR="00481F15" w:rsidRPr="00AB7550" w:rsidRDefault="00481F15" w:rsidP="000E0E34">
            <w:pPr>
              <w:pStyle w:val="TableParagraph"/>
              <w:spacing w:before="187"/>
              <w:ind w:left="29"/>
              <w:rPr>
                <w:b/>
                <w:sz w:val="18"/>
              </w:rPr>
            </w:pPr>
          </w:p>
        </w:tc>
      </w:tr>
      <w:tr w:rsidR="00481F15" w:rsidRPr="00AB7550" w14:paraId="3FAF0B31" w14:textId="77777777" w:rsidTr="0089094E">
        <w:trPr>
          <w:trHeight w:val="915"/>
        </w:trPr>
        <w:tc>
          <w:tcPr>
            <w:tcW w:w="5490" w:type="dxa"/>
            <w:gridSpan w:val="2"/>
            <w:tcBorders>
              <w:top w:val="nil"/>
            </w:tcBorders>
            <w:vAlign w:val="center"/>
          </w:tcPr>
          <w:p w14:paraId="46392948" w14:textId="77777777" w:rsidR="00481F15" w:rsidRPr="00AB7550" w:rsidRDefault="00481F15" w:rsidP="0089094E">
            <w:pPr>
              <w:pStyle w:val="TableParagraph"/>
              <w:spacing w:before="7"/>
              <w:jc w:val="center"/>
              <w:rPr>
                <w:sz w:val="20"/>
              </w:rPr>
            </w:pPr>
            <w:r>
              <w:rPr>
                <w:b/>
                <w:bCs/>
                <w:sz w:val="24"/>
                <w:szCs w:val="24"/>
              </w:rPr>
              <w:t xml:space="preserve">First Position: </w:t>
            </w:r>
            <w:sdt>
              <w:sdtPr>
                <w:rPr>
                  <w:b/>
                  <w:bCs/>
                  <w:sz w:val="24"/>
                  <w:szCs w:val="24"/>
                </w:rPr>
                <w:alias w:val="Position"/>
                <w:tag w:val="Position"/>
                <w:id w:val="852309593"/>
                <w:placeholder>
                  <w:docPart w:val="E031765FCC1E454BA30D29744D8F3921"/>
                </w:placeholder>
                <w:dropDownList>
                  <w:listItem w:displayText="P1" w:value="1"/>
                  <w:listItem w:displayText="P2" w:value="2"/>
                  <w:listItem w:displayText="P3" w:value="3"/>
                  <w:listItem w:displayText="P4" w:value="4"/>
                  <w:listItem w:displayText="P5" w:value="5"/>
                  <w:listItem w:displayText="N/A" w:value="N/A"/>
                </w:dropDownList>
              </w:sdtPr>
              <w:sdtEndPr/>
              <w:sdtContent>
                <w:r w:rsidR="00195B69">
                  <w:rPr>
                    <w:b/>
                    <w:bCs/>
                    <w:sz w:val="24"/>
                    <w:szCs w:val="24"/>
                  </w:rPr>
                  <w:t>P1</w:t>
                </w:r>
              </w:sdtContent>
            </w:sdt>
            <w:r>
              <w:rPr>
                <w:b/>
                <w:bCs/>
                <w:sz w:val="24"/>
                <w:szCs w:val="24"/>
              </w:rPr>
              <w:tab/>
              <w:t xml:space="preserve">Second Position: </w:t>
            </w:r>
            <w:sdt>
              <w:sdtPr>
                <w:rPr>
                  <w:b/>
                  <w:bCs/>
                  <w:sz w:val="24"/>
                  <w:szCs w:val="24"/>
                </w:rPr>
                <w:alias w:val="Position"/>
                <w:tag w:val="Position"/>
                <w:id w:val="1217848668"/>
                <w:placeholder>
                  <w:docPart w:val="BDADCF5C764D4B608B13471DCF75892F"/>
                </w:placeholder>
                <w:dropDownList>
                  <w:listItem w:displayText="P1" w:value="1"/>
                  <w:listItem w:displayText="P2" w:value="2"/>
                  <w:listItem w:displayText="P3" w:value="3"/>
                  <w:listItem w:displayText="P4" w:value="4"/>
                  <w:listItem w:displayText="P5" w:value="5"/>
                  <w:listItem w:displayText="N/A" w:value="N/A"/>
                </w:dropDownList>
              </w:sdtPr>
              <w:sdtEndPr/>
              <w:sdtContent>
                <w:r w:rsidR="00195B69">
                  <w:rPr>
                    <w:b/>
                    <w:bCs/>
                    <w:sz w:val="24"/>
                    <w:szCs w:val="24"/>
                  </w:rPr>
                  <w:t>P1</w:t>
                </w:r>
              </w:sdtContent>
            </w:sdt>
          </w:p>
        </w:tc>
        <w:tc>
          <w:tcPr>
            <w:tcW w:w="1350" w:type="dxa"/>
            <w:vMerge/>
            <w:vAlign w:val="center"/>
          </w:tcPr>
          <w:p w14:paraId="19F196EF" w14:textId="77777777" w:rsidR="00481F15" w:rsidRPr="00AB7550" w:rsidRDefault="00481F15" w:rsidP="00481F15">
            <w:pPr>
              <w:pStyle w:val="TableParagraph"/>
              <w:spacing w:before="7"/>
              <w:rPr>
                <w:sz w:val="20"/>
              </w:rPr>
            </w:pPr>
          </w:p>
        </w:tc>
        <w:tc>
          <w:tcPr>
            <w:tcW w:w="567" w:type="dxa"/>
            <w:vMerge/>
            <w:textDirection w:val="btLr"/>
          </w:tcPr>
          <w:p w14:paraId="64381841" w14:textId="77777777" w:rsidR="00481F15" w:rsidRPr="00AB7550" w:rsidRDefault="00481F15" w:rsidP="00481F15">
            <w:pPr>
              <w:pStyle w:val="TableParagraph"/>
              <w:spacing w:before="112" w:line="210" w:lineRule="atLeast"/>
              <w:ind w:left="29"/>
              <w:rPr>
                <w:b/>
                <w:sz w:val="18"/>
              </w:rPr>
            </w:pPr>
          </w:p>
        </w:tc>
        <w:tc>
          <w:tcPr>
            <w:tcW w:w="567" w:type="dxa"/>
            <w:vMerge/>
            <w:textDirection w:val="btLr"/>
          </w:tcPr>
          <w:p w14:paraId="57074FC0" w14:textId="77777777" w:rsidR="00481F15" w:rsidRPr="00AB7550" w:rsidRDefault="00481F15" w:rsidP="00481F15">
            <w:pPr>
              <w:pStyle w:val="TableParagraph"/>
              <w:spacing w:before="192"/>
              <w:ind w:left="29"/>
              <w:rPr>
                <w:b/>
                <w:spacing w:val="-2"/>
                <w:sz w:val="18"/>
              </w:rPr>
            </w:pPr>
          </w:p>
        </w:tc>
        <w:tc>
          <w:tcPr>
            <w:tcW w:w="567" w:type="dxa"/>
            <w:vMerge/>
            <w:textDirection w:val="btLr"/>
          </w:tcPr>
          <w:p w14:paraId="4E8B664B" w14:textId="77777777" w:rsidR="00481F15" w:rsidRPr="00AB7550" w:rsidRDefault="00481F15" w:rsidP="00481F15">
            <w:pPr>
              <w:pStyle w:val="TableParagraph"/>
              <w:spacing w:before="192"/>
              <w:ind w:left="29"/>
              <w:rPr>
                <w:b/>
                <w:sz w:val="18"/>
              </w:rPr>
            </w:pPr>
          </w:p>
        </w:tc>
        <w:tc>
          <w:tcPr>
            <w:tcW w:w="567" w:type="dxa"/>
            <w:vMerge/>
            <w:textDirection w:val="btLr"/>
          </w:tcPr>
          <w:p w14:paraId="54E03A83" w14:textId="77777777" w:rsidR="00481F15" w:rsidRPr="00AB7550" w:rsidRDefault="00481F15" w:rsidP="00481F15">
            <w:pPr>
              <w:pStyle w:val="TableParagraph"/>
              <w:spacing w:before="192"/>
              <w:ind w:left="29"/>
              <w:rPr>
                <w:b/>
                <w:sz w:val="18"/>
              </w:rPr>
            </w:pPr>
          </w:p>
        </w:tc>
        <w:tc>
          <w:tcPr>
            <w:tcW w:w="567" w:type="dxa"/>
            <w:vMerge/>
            <w:textDirection w:val="btLr"/>
          </w:tcPr>
          <w:p w14:paraId="3931A9AD" w14:textId="77777777" w:rsidR="00481F15" w:rsidRPr="00AB7550" w:rsidRDefault="00481F15" w:rsidP="00481F15">
            <w:pPr>
              <w:pStyle w:val="TableParagraph"/>
              <w:spacing w:before="120" w:line="210" w:lineRule="atLeast"/>
              <w:ind w:left="29"/>
              <w:rPr>
                <w:b/>
                <w:sz w:val="18"/>
              </w:rPr>
            </w:pPr>
          </w:p>
        </w:tc>
        <w:tc>
          <w:tcPr>
            <w:tcW w:w="567" w:type="dxa"/>
            <w:vMerge/>
            <w:textDirection w:val="btLr"/>
          </w:tcPr>
          <w:p w14:paraId="414735E1" w14:textId="77777777" w:rsidR="00481F15" w:rsidRPr="00AB7550" w:rsidRDefault="00481F15" w:rsidP="00481F15">
            <w:pPr>
              <w:pStyle w:val="TableParagraph"/>
              <w:spacing w:before="117" w:line="244" w:lineRule="auto"/>
              <w:ind w:left="29"/>
              <w:rPr>
                <w:b/>
                <w:sz w:val="18"/>
              </w:rPr>
            </w:pPr>
          </w:p>
        </w:tc>
        <w:tc>
          <w:tcPr>
            <w:tcW w:w="567" w:type="dxa"/>
            <w:gridSpan w:val="2"/>
            <w:vMerge/>
            <w:textDirection w:val="btLr"/>
          </w:tcPr>
          <w:p w14:paraId="63EABF05" w14:textId="77777777" w:rsidR="00481F15" w:rsidRPr="00AB7550" w:rsidRDefault="00481F15" w:rsidP="00481F15">
            <w:pPr>
              <w:pStyle w:val="TableParagraph"/>
              <w:spacing w:before="187"/>
              <w:ind w:left="29"/>
              <w:rPr>
                <w:b/>
                <w:sz w:val="18"/>
              </w:rPr>
            </w:pPr>
          </w:p>
        </w:tc>
      </w:tr>
      <w:tr w:rsidR="0031695B" w:rsidRPr="00906B09" w14:paraId="4272AAB7" w14:textId="77777777" w:rsidTr="00AB064A">
        <w:trPr>
          <w:trHeight w:val="440"/>
        </w:trPr>
        <w:tc>
          <w:tcPr>
            <w:tcW w:w="5490" w:type="dxa"/>
            <w:gridSpan w:val="2"/>
            <w:vAlign w:val="center"/>
          </w:tcPr>
          <w:p w14:paraId="394D319D" w14:textId="77777777" w:rsidR="0031695B" w:rsidRPr="00AB7550" w:rsidRDefault="0031695B" w:rsidP="0031695B">
            <w:pPr>
              <w:rPr>
                <w:rFonts w:ascii="Arial" w:hAnsi="Arial" w:cs="Arial"/>
                <w:sz w:val="24"/>
                <w:szCs w:val="24"/>
              </w:rPr>
            </w:pPr>
            <w:r w:rsidRPr="00AB7550">
              <w:rPr>
                <w:rFonts w:ascii="Arial" w:hAnsi="Arial" w:cs="Arial"/>
                <w:sz w:val="24"/>
                <w:szCs w:val="24"/>
              </w:rPr>
              <w:t>3.1.1. Apply sterile flight deck procedure</w:t>
            </w:r>
          </w:p>
        </w:tc>
        <w:tc>
          <w:tcPr>
            <w:tcW w:w="1350" w:type="dxa"/>
            <w:vMerge w:val="restart"/>
            <w:vAlign w:val="center"/>
          </w:tcPr>
          <w:p w14:paraId="61753391" w14:textId="77777777" w:rsidR="0031695B" w:rsidRPr="00AB7550" w:rsidRDefault="0031695B" w:rsidP="0031695B">
            <w:pPr>
              <w:pStyle w:val="TableParagraph"/>
              <w:spacing w:before="7"/>
              <w:jc w:val="center"/>
              <w:rPr>
                <w:sz w:val="20"/>
              </w:rPr>
            </w:pPr>
            <w:r w:rsidRPr="00AB7550">
              <w:rPr>
                <w:bCs/>
              </w:rPr>
              <w:t>Airline Manual</w:t>
            </w:r>
          </w:p>
        </w:tc>
        <w:sdt>
          <w:sdtPr>
            <w:rPr>
              <w:rFonts w:ascii="Arial" w:hAnsi="Arial" w:cs="Arial"/>
              <w:sz w:val="18"/>
              <w:szCs w:val="18"/>
            </w:rPr>
            <w:alias w:val="Grade"/>
            <w:tag w:val="Grade"/>
            <w:id w:val="569232040"/>
            <w:placeholder>
              <w:docPart w:val="CA0C481E1AA64A55A848AB0DD74ECB2C"/>
            </w:placeholder>
            <w:dropDownList>
              <w:listItem w:displayText="C" w:value="C"/>
              <w:listItem w:displayText="NC" w:value="NC"/>
              <w:listItem w:displayText="N/A" w:value="N/A"/>
              <w:listItem w:displayText=" " w:value=" "/>
            </w:dropDownList>
          </w:sdtPr>
          <w:sdtEndPr/>
          <w:sdtContent>
            <w:tc>
              <w:tcPr>
                <w:tcW w:w="567" w:type="dxa"/>
                <w:vAlign w:val="center"/>
              </w:tcPr>
              <w:p w14:paraId="68483237" w14:textId="77777777" w:rsidR="0031695B" w:rsidRPr="00906B09" w:rsidRDefault="00195B69" w:rsidP="0031695B">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328591175"/>
            <w:placeholder>
              <w:docPart w:val="3FCC31EB1B664A2E95D64AAE5DEE9CEF"/>
            </w:placeholder>
            <w:dropDownList>
              <w:listItem w:displayText="C" w:value="C"/>
              <w:listItem w:displayText="NC" w:value="NC"/>
              <w:listItem w:displayText="N/A" w:value="N/A"/>
              <w:listItem w:displayText=" " w:value=" "/>
            </w:dropDownList>
          </w:sdtPr>
          <w:sdtEndPr/>
          <w:sdtContent>
            <w:tc>
              <w:tcPr>
                <w:tcW w:w="567" w:type="dxa"/>
                <w:vAlign w:val="center"/>
              </w:tcPr>
              <w:p w14:paraId="34BB6171" w14:textId="77777777" w:rsidR="0031695B" w:rsidRPr="00906B09" w:rsidRDefault="00195B69" w:rsidP="0031695B">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293436803"/>
            <w:placeholder>
              <w:docPart w:val="9C6608B07C464535B2EDB5D395AEE302"/>
            </w:placeholder>
            <w:dropDownList>
              <w:listItem w:displayText="C" w:value="C"/>
              <w:listItem w:displayText="NC" w:value="NC"/>
              <w:listItem w:displayText="N/A" w:value="N/A"/>
              <w:listItem w:displayText=" " w:value=" "/>
            </w:dropDownList>
          </w:sdtPr>
          <w:sdtEndPr/>
          <w:sdtContent>
            <w:tc>
              <w:tcPr>
                <w:tcW w:w="567" w:type="dxa"/>
                <w:vAlign w:val="center"/>
              </w:tcPr>
              <w:p w14:paraId="1395F063" w14:textId="77777777" w:rsidR="0031695B" w:rsidRPr="00906B09" w:rsidRDefault="00195B69" w:rsidP="0031695B">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372927604"/>
            <w:placeholder>
              <w:docPart w:val="3A34477562084C53A910482A8D0D4937"/>
            </w:placeholder>
            <w:dropDownList>
              <w:listItem w:displayText="C" w:value="C"/>
              <w:listItem w:displayText="NC" w:value="NC"/>
              <w:listItem w:displayText="N/A" w:value="N/A"/>
              <w:listItem w:displayText=" " w:value=" "/>
            </w:dropDownList>
          </w:sdtPr>
          <w:sdtEndPr/>
          <w:sdtContent>
            <w:tc>
              <w:tcPr>
                <w:tcW w:w="567" w:type="dxa"/>
                <w:vAlign w:val="center"/>
              </w:tcPr>
              <w:p w14:paraId="7A33D29D" w14:textId="77777777" w:rsidR="0031695B" w:rsidRPr="00906B09" w:rsidRDefault="00195B69" w:rsidP="0031695B">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994265125"/>
            <w:placeholder>
              <w:docPart w:val="6BD89544413A43F690A30CF65D308D01"/>
            </w:placeholder>
            <w:dropDownList>
              <w:listItem w:displayText="C" w:value="C"/>
              <w:listItem w:displayText="NC" w:value="NC"/>
              <w:listItem w:displayText="N/A" w:value="N/A"/>
              <w:listItem w:displayText=" " w:value=" "/>
            </w:dropDownList>
          </w:sdtPr>
          <w:sdtEndPr/>
          <w:sdtContent>
            <w:tc>
              <w:tcPr>
                <w:tcW w:w="567" w:type="dxa"/>
                <w:vAlign w:val="center"/>
              </w:tcPr>
              <w:p w14:paraId="3123CA45" w14:textId="77777777" w:rsidR="0031695B" w:rsidRPr="00906B09" w:rsidRDefault="00195B69" w:rsidP="0031695B">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226293814"/>
            <w:placeholder>
              <w:docPart w:val="4AD0B7AC90314BFEA9DF13B231D64D54"/>
            </w:placeholder>
            <w:dropDownList>
              <w:listItem w:displayText="C" w:value="C"/>
              <w:listItem w:displayText="NC" w:value="NC"/>
              <w:listItem w:displayText="N/A" w:value="N/A"/>
              <w:listItem w:displayText=" " w:value=" "/>
            </w:dropDownList>
          </w:sdtPr>
          <w:sdtEndPr/>
          <w:sdtContent>
            <w:tc>
              <w:tcPr>
                <w:tcW w:w="567" w:type="dxa"/>
                <w:vAlign w:val="center"/>
              </w:tcPr>
              <w:p w14:paraId="45138F02" w14:textId="77777777" w:rsidR="0031695B" w:rsidRPr="00906B09" w:rsidRDefault="00195B69" w:rsidP="0031695B">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984925993"/>
            <w:placeholder>
              <w:docPart w:val="FB99AF95571040C49DF130389697A7A7"/>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1A6226AE" w14:textId="77777777" w:rsidR="0031695B" w:rsidRPr="00906B09" w:rsidRDefault="00195B69" w:rsidP="0031695B">
                <w:pPr>
                  <w:jc w:val="center"/>
                  <w:rPr>
                    <w:rFonts w:ascii="Arial" w:hAnsi="Arial" w:cs="Arial"/>
                    <w:b/>
                    <w:bCs/>
                    <w:sz w:val="18"/>
                    <w:szCs w:val="18"/>
                  </w:rPr>
                </w:pPr>
                <w:r>
                  <w:rPr>
                    <w:rFonts w:ascii="Arial" w:hAnsi="Arial" w:cs="Arial"/>
                    <w:sz w:val="18"/>
                    <w:szCs w:val="18"/>
                  </w:rPr>
                  <w:t>C</w:t>
                </w:r>
              </w:p>
            </w:tc>
          </w:sdtContent>
        </w:sdt>
      </w:tr>
      <w:tr w:rsidR="0031695B" w:rsidRPr="00906B09" w14:paraId="0189DF09" w14:textId="77777777" w:rsidTr="00AB064A">
        <w:trPr>
          <w:trHeight w:val="440"/>
        </w:trPr>
        <w:tc>
          <w:tcPr>
            <w:tcW w:w="5490" w:type="dxa"/>
            <w:gridSpan w:val="2"/>
            <w:vAlign w:val="center"/>
          </w:tcPr>
          <w:p w14:paraId="440C0F96" w14:textId="77777777" w:rsidR="0031695B" w:rsidRPr="00AB7550" w:rsidRDefault="0031695B" w:rsidP="0031695B">
            <w:pPr>
              <w:widowControl/>
              <w:adjustRightInd w:val="0"/>
              <w:rPr>
                <w:rFonts w:ascii="Arial" w:hAnsi="Arial" w:cs="Arial"/>
                <w:sz w:val="24"/>
                <w:szCs w:val="24"/>
              </w:rPr>
            </w:pPr>
            <w:r w:rsidRPr="00AB7550">
              <w:rPr>
                <w:rFonts w:ascii="Arial" w:hAnsi="Arial" w:cs="Arial"/>
                <w:sz w:val="24"/>
                <w:szCs w:val="24"/>
              </w:rPr>
              <w:t>3.1.2. Remain in appropriate safety seating position for take-off (including brace position, if applicable)</w:t>
            </w:r>
          </w:p>
        </w:tc>
        <w:tc>
          <w:tcPr>
            <w:tcW w:w="1350" w:type="dxa"/>
            <w:vMerge/>
            <w:vAlign w:val="center"/>
          </w:tcPr>
          <w:p w14:paraId="1DBED6EB" w14:textId="77777777" w:rsidR="0031695B" w:rsidRPr="00AB7550" w:rsidRDefault="0031695B" w:rsidP="0031695B">
            <w:pPr>
              <w:pStyle w:val="TableParagraph"/>
              <w:spacing w:before="7"/>
              <w:rPr>
                <w:sz w:val="20"/>
              </w:rPr>
            </w:pPr>
          </w:p>
        </w:tc>
        <w:sdt>
          <w:sdtPr>
            <w:rPr>
              <w:rFonts w:ascii="Arial" w:hAnsi="Arial" w:cs="Arial"/>
              <w:sz w:val="18"/>
              <w:szCs w:val="18"/>
            </w:rPr>
            <w:alias w:val="Grade"/>
            <w:tag w:val="Grade"/>
            <w:id w:val="-821969981"/>
            <w:placeholder>
              <w:docPart w:val="10F4550EA7984CD1A8A2A53EB0A84746"/>
            </w:placeholder>
            <w:dropDownList>
              <w:listItem w:displayText="C" w:value="C"/>
              <w:listItem w:displayText="NC" w:value="NC"/>
              <w:listItem w:displayText="N/A" w:value="N/A"/>
              <w:listItem w:displayText=" " w:value=" "/>
            </w:dropDownList>
          </w:sdtPr>
          <w:sdtEndPr/>
          <w:sdtContent>
            <w:tc>
              <w:tcPr>
                <w:tcW w:w="567" w:type="dxa"/>
                <w:vAlign w:val="center"/>
              </w:tcPr>
              <w:p w14:paraId="3D47BEA7" w14:textId="77777777" w:rsidR="0031695B" w:rsidRPr="00906B09" w:rsidRDefault="00195B69" w:rsidP="0031695B">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2085330669"/>
            <w:placeholder>
              <w:docPart w:val="1D8FB2C9A5A94C72B6005DDA8360278C"/>
            </w:placeholder>
            <w:dropDownList>
              <w:listItem w:displayText="C" w:value="C"/>
              <w:listItem w:displayText="NC" w:value="NC"/>
              <w:listItem w:displayText="N/A" w:value="N/A"/>
              <w:listItem w:displayText=" " w:value=" "/>
            </w:dropDownList>
          </w:sdtPr>
          <w:sdtEndPr/>
          <w:sdtContent>
            <w:tc>
              <w:tcPr>
                <w:tcW w:w="567" w:type="dxa"/>
                <w:vAlign w:val="center"/>
              </w:tcPr>
              <w:p w14:paraId="0469D8E0" w14:textId="77777777" w:rsidR="0031695B" w:rsidRPr="00906B09" w:rsidRDefault="00195B69" w:rsidP="0031695B">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068776743"/>
            <w:placeholder>
              <w:docPart w:val="31A8AE999B3C46E4A362734BF3150371"/>
            </w:placeholder>
            <w:dropDownList>
              <w:listItem w:displayText="C" w:value="C"/>
              <w:listItem w:displayText="NC" w:value="NC"/>
              <w:listItem w:displayText="N/A" w:value="N/A"/>
              <w:listItem w:displayText=" " w:value=" "/>
            </w:dropDownList>
          </w:sdtPr>
          <w:sdtEndPr/>
          <w:sdtContent>
            <w:tc>
              <w:tcPr>
                <w:tcW w:w="567" w:type="dxa"/>
                <w:vAlign w:val="center"/>
              </w:tcPr>
              <w:p w14:paraId="6BB1B26F" w14:textId="77777777" w:rsidR="0031695B" w:rsidRPr="00906B09" w:rsidRDefault="00195B69" w:rsidP="0031695B">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348222860"/>
            <w:placeholder>
              <w:docPart w:val="40A0CAA02E0B4CEAA3F23BD3475A22B0"/>
            </w:placeholder>
            <w:dropDownList>
              <w:listItem w:displayText="C" w:value="C"/>
              <w:listItem w:displayText="NC" w:value="NC"/>
              <w:listItem w:displayText="N/A" w:value="N/A"/>
              <w:listItem w:displayText=" " w:value=" "/>
            </w:dropDownList>
          </w:sdtPr>
          <w:sdtEndPr/>
          <w:sdtContent>
            <w:tc>
              <w:tcPr>
                <w:tcW w:w="567" w:type="dxa"/>
                <w:vAlign w:val="center"/>
              </w:tcPr>
              <w:p w14:paraId="1B173AD9" w14:textId="77777777" w:rsidR="0031695B" w:rsidRPr="00906B09" w:rsidRDefault="00195B69" w:rsidP="0031695B">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976645593"/>
            <w:placeholder>
              <w:docPart w:val="DCA299529F864F329FC2CD8A80E9ACB4"/>
            </w:placeholder>
            <w:dropDownList>
              <w:listItem w:displayText="C" w:value="C"/>
              <w:listItem w:displayText="NC" w:value="NC"/>
              <w:listItem w:displayText="N/A" w:value="N/A"/>
              <w:listItem w:displayText=" " w:value=" "/>
            </w:dropDownList>
          </w:sdtPr>
          <w:sdtEndPr/>
          <w:sdtContent>
            <w:tc>
              <w:tcPr>
                <w:tcW w:w="567" w:type="dxa"/>
                <w:vAlign w:val="center"/>
              </w:tcPr>
              <w:p w14:paraId="6539474F" w14:textId="77777777" w:rsidR="0031695B" w:rsidRPr="00906B09" w:rsidRDefault="00195B69" w:rsidP="0031695B">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2144307097"/>
            <w:placeholder>
              <w:docPart w:val="8259DDD5052D4B4D8154755E44A921EC"/>
            </w:placeholder>
            <w:dropDownList>
              <w:listItem w:displayText="C" w:value="C"/>
              <w:listItem w:displayText="NC" w:value="NC"/>
              <w:listItem w:displayText="N/A" w:value="N/A"/>
              <w:listItem w:displayText=" " w:value=" "/>
            </w:dropDownList>
          </w:sdtPr>
          <w:sdtEndPr/>
          <w:sdtContent>
            <w:tc>
              <w:tcPr>
                <w:tcW w:w="567" w:type="dxa"/>
                <w:vAlign w:val="center"/>
              </w:tcPr>
              <w:p w14:paraId="61718F8B" w14:textId="77777777" w:rsidR="0031695B" w:rsidRPr="00906B09" w:rsidRDefault="00195B69" w:rsidP="0031695B">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419286099"/>
            <w:placeholder>
              <w:docPart w:val="28E56DE4C5CF43FABCF6AEBD01FF1CEC"/>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5C9CAC46" w14:textId="77777777" w:rsidR="0031695B" w:rsidRPr="00906B09" w:rsidRDefault="00195B69" w:rsidP="0031695B">
                <w:pPr>
                  <w:jc w:val="center"/>
                  <w:rPr>
                    <w:rFonts w:ascii="Arial" w:hAnsi="Arial" w:cs="Arial"/>
                    <w:b/>
                    <w:bCs/>
                    <w:sz w:val="18"/>
                    <w:szCs w:val="18"/>
                  </w:rPr>
                </w:pPr>
                <w:r>
                  <w:rPr>
                    <w:rFonts w:ascii="Arial" w:hAnsi="Arial" w:cs="Arial"/>
                    <w:sz w:val="18"/>
                    <w:szCs w:val="18"/>
                  </w:rPr>
                  <w:t>C</w:t>
                </w:r>
              </w:p>
            </w:tc>
          </w:sdtContent>
        </w:sdt>
      </w:tr>
      <w:tr w:rsidR="0031695B" w:rsidRPr="00906B09" w14:paraId="02CC21E6" w14:textId="77777777" w:rsidTr="00AB064A">
        <w:trPr>
          <w:trHeight w:val="440"/>
        </w:trPr>
        <w:tc>
          <w:tcPr>
            <w:tcW w:w="5490" w:type="dxa"/>
            <w:gridSpan w:val="2"/>
            <w:vAlign w:val="center"/>
          </w:tcPr>
          <w:p w14:paraId="213E1B70" w14:textId="77777777" w:rsidR="0031695B" w:rsidRPr="00AB7550" w:rsidRDefault="0031695B" w:rsidP="0031695B">
            <w:pPr>
              <w:rPr>
                <w:rFonts w:ascii="Arial" w:hAnsi="Arial" w:cs="Arial"/>
                <w:sz w:val="24"/>
                <w:szCs w:val="24"/>
              </w:rPr>
            </w:pPr>
            <w:r w:rsidRPr="00AB7550">
              <w:rPr>
                <w:rFonts w:ascii="Arial" w:hAnsi="Arial" w:cs="Arial"/>
                <w:sz w:val="24"/>
                <w:szCs w:val="24"/>
              </w:rPr>
              <w:t>3.1.3. Perform silent review</w:t>
            </w:r>
          </w:p>
        </w:tc>
        <w:tc>
          <w:tcPr>
            <w:tcW w:w="1350" w:type="dxa"/>
            <w:vMerge/>
            <w:vAlign w:val="center"/>
          </w:tcPr>
          <w:p w14:paraId="66AF4FE2" w14:textId="77777777" w:rsidR="0031695B" w:rsidRPr="00AB7550" w:rsidRDefault="0031695B" w:rsidP="0031695B">
            <w:pPr>
              <w:pStyle w:val="TableParagraph"/>
              <w:spacing w:before="7"/>
              <w:rPr>
                <w:sz w:val="20"/>
              </w:rPr>
            </w:pPr>
          </w:p>
        </w:tc>
        <w:sdt>
          <w:sdtPr>
            <w:rPr>
              <w:rFonts w:ascii="Arial" w:hAnsi="Arial" w:cs="Arial"/>
              <w:sz w:val="18"/>
              <w:szCs w:val="18"/>
            </w:rPr>
            <w:alias w:val="Grade"/>
            <w:tag w:val="Grade"/>
            <w:id w:val="1249313682"/>
            <w:placeholder>
              <w:docPart w:val="F236AB5FB90241849DB2FA8AEBF16A8C"/>
            </w:placeholder>
            <w:dropDownList>
              <w:listItem w:displayText="C" w:value="C"/>
              <w:listItem w:displayText="NC" w:value="NC"/>
              <w:listItem w:displayText="N/A" w:value="N/A"/>
              <w:listItem w:displayText=" " w:value=" "/>
            </w:dropDownList>
          </w:sdtPr>
          <w:sdtEndPr/>
          <w:sdtContent>
            <w:tc>
              <w:tcPr>
                <w:tcW w:w="567" w:type="dxa"/>
                <w:vAlign w:val="center"/>
              </w:tcPr>
              <w:p w14:paraId="6E987F48" w14:textId="77777777" w:rsidR="0031695B" w:rsidRPr="00906B09" w:rsidRDefault="00195B69" w:rsidP="0031695B">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121031026"/>
            <w:placeholder>
              <w:docPart w:val="9E137AEC2F504FB29D9732229D8C757C"/>
            </w:placeholder>
            <w:dropDownList>
              <w:listItem w:displayText="C" w:value="C"/>
              <w:listItem w:displayText="NC" w:value="NC"/>
              <w:listItem w:displayText="N/A" w:value="N/A"/>
              <w:listItem w:displayText=" " w:value=" "/>
            </w:dropDownList>
          </w:sdtPr>
          <w:sdtEndPr/>
          <w:sdtContent>
            <w:tc>
              <w:tcPr>
                <w:tcW w:w="567" w:type="dxa"/>
                <w:vAlign w:val="center"/>
              </w:tcPr>
              <w:p w14:paraId="6B57DE25" w14:textId="77777777" w:rsidR="0031695B" w:rsidRPr="00906B09" w:rsidRDefault="00195B69" w:rsidP="0031695B">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496339158"/>
            <w:placeholder>
              <w:docPart w:val="6B67109B2E82432FB14BDD25591CF04B"/>
            </w:placeholder>
            <w:dropDownList>
              <w:listItem w:displayText="C" w:value="C"/>
              <w:listItem w:displayText="NC" w:value="NC"/>
              <w:listItem w:displayText="N/A" w:value="N/A"/>
              <w:listItem w:displayText=" " w:value=" "/>
            </w:dropDownList>
          </w:sdtPr>
          <w:sdtEndPr/>
          <w:sdtContent>
            <w:tc>
              <w:tcPr>
                <w:tcW w:w="567" w:type="dxa"/>
                <w:vAlign w:val="center"/>
              </w:tcPr>
              <w:p w14:paraId="24F22E59" w14:textId="77777777" w:rsidR="0031695B" w:rsidRPr="00906B09" w:rsidRDefault="00195B69" w:rsidP="0031695B">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338928660"/>
            <w:placeholder>
              <w:docPart w:val="6587936E9A1B430EA317D8C1B76E0292"/>
            </w:placeholder>
            <w:dropDownList>
              <w:listItem w:displayText="C" w:value="C"/>
              <w:listItem w:displayText="NC" w:value="NC"/>
              <w:listItem w:displayText="N/A" w:value="N/A"/>
              <w:listItem w:displayText=" " w:value=" "/>
            </w:dropDownList>
          </w:sdtPr>
          <w:sdtEndPr/>
          <w:sdtContent>
            <w:tc>
              <w:tcPr>
                <w:tcW w:w="567" w:type="dxa"/>
                <w:vAlign w:val="center"/>
              </w:tcPr>
              <w:p w14:paraId="79E8DE60" w14:textId="77777777" w:rsidR="0031695B" w:rsidRPr="00906B09" w:rsidRDefault="00195B69" w:rsidP="0031695B">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1005050550"/>
            <w:placeholder>
              <w:docPart w:val="463EA1DD22A94CC48A93D00BF7919231"/>
            </w:placeholder>
            <w:dropDownList>
              <w:listItem w:displayText="C" w:value="C"/>
              <w:listItem w:displayText="NC" w:value="NC"/>
              <w:listItem w:displayText="N/A" w:value="N/A"/>
              <w:listItem w:displayText=" " w:value=" "/>
            </w:dropDownList>
          </w:sdtPr>
          <w:sdtEndPr/>
          <w:sdtContent>
            <w:tc>
              <w:tcPr>
                <w:tcW w:w="567" w:type="dxa"/>
                <w:vAlign w:val="center"/>
              </w:tcPr>
              <w:p w14:paraId="75A8051A" w14:textId="77777777" w:rsidR="0031695B" w:rsidRPr="00906B09" w:rsidRDefault="00195B69" w:rsidP="0031695B">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753122619"/>
            <w:placeholder>
              <w:docPart w:val="0217DDB6B7D144D687B797C7532FC514"/>
            </w:placeholder>
            <w:dropDownList>
              <w:listItem w:displayText="C" w:value="C"/>
              <w:listItem w:displayText="NC" w:value="NC"/>
              <w:listItem w:displayText="N/A" w:value="N/A"/>
              <w:listItem w:displayText=" " w:value=" "/>
            </w:dropDownList>
          </w:sdtPr>
          <w:sdtEndPr/>
          <w:sdtContent>
            <w:tc>
              <w:tcPr>
                <w:tcW w:w="567" w:type="dxa"/>
                <w:vAlign w:val="center"/>
              </w:tcPr>
              <w:p w14:paraId="49D8BCF1" w14:textId="77777777" w:rsidR="0031695B" w:rsidRPr="00906B09" w:rsidRDefault="00195B69" w:rsidP="0031695B">
                <w:pPr>
                  <w:jc w:val="center"/>
                  <w:rPr>
                    <w:rFonts w:ascii="Arial" w:hAnsi="Arial" w:cs="Arial"/>
                    <w:b/>
                    <w:bCs/>
                    <w:sz w:val="18"/>
                    <w:szCs w:val="18"/>
                  </w:rPr>
                </w:pPr>
                <w:r>
                  <w:rPr>
                    <w:rFonts w:ascii="Arial" w:hAnsi="Arial" w:cs="Arial"/>
                    <w:sz w:val="18"/>
                    <w:szCs w:val="18"/>
                  </w:rPr>
                  <w:t>C</w:t>
                </w:r>
              </w:p>
            </w:tc>
          </w:sdtContent>
        </w:sdt>
        <w:sdt>
          <w:sdtPr>
            <w:rPr>
              <w:rFonts w:ascii="Arial" w:hAnsi="Arial" w:cs="Arial"/>
              <w:sz w:val="18"/>
              <w:szCs w:val="18"/>
            </w:rPr>
            <w:alias w:val="Grade"/>
            <w:tag w:val="Grade"/>
            <w:id w:val="-458029588"/>
            <w:placeholder>
              <w:docPart w:val="BFE86D94594B42E1998F2C9C07B1BC4E"/>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1AD54531" w14:textId="77777777" w:rsidR="0031695B" w:rsidRPr="00906B09" w:rsidRDefault="00195B69" w:rsidP="0031695B">
                <w:pPr>
                  <w:jc w:val="center"/>
                  <w:rPr>
                    <w:rFonts w:ascii="Arial" w:hAnsi="Arial" w:cs="Arial"/>
                    <w:b/>
                    <w:bCs/>
                    <w:sz w:val="18"/>
                    <w:szCs w:val="18"/>
                  </w:rPr>
                </w:pPr>
                <w:r>
                  <w:rPr>
                    <w:rFonts w:ascii="Arial" w:hAnsi="Arial" w:cs="Arial"/>
                    <w:sz w:val="18"/>
                    <w:szCs w:val="18"/>
                  </w:rPr>
                  <w:t>C</w:t>
                </w:r>
              </w:p>
            </w:tc>
          </w:sdtContent>
        </w:sdt>
      </w:tr>
      <w:tr w:rsidR="0031695B" w:rsidRPr="00AB7550" w14:paraId="7421D745" w14:textId="77777777" w:rsidTr="00CD0A9A">
        <w:trPr>
          <w:gridAfter w:val="1"/>
          <w:wAfter w:w="9" w:type="dxa"/>
          <w:trHeight w:val="510"/>
        </w:trPr>
        <w:tc>
          <w:tcPr>
            <w:tcW w:w="5400" w:type="dxa"/>
            <w:tcBorders>
              <w:right w:val="nil"/>
            </w:tcBorders>
            <w:vAlign w:val="center"/>
          </w:tcPr>
          <w:p w14:paraId="6C3D37C3" w14:textId="77777777" w:rsidR="0031695B" w:rsidRPr="00AB7550" w:rsidRDefault="0031695B" w:rsidP="0031695B">
            <w:pPr>
              <w:spacing w:before="1"/>
              <w:rPr>
                <w:rFonts w:ascii="Arial" w:eastAsia="Arial" w:hAnsi="Arial" w:cs="Arial"/>
                <w:b/>
                <w:sz w:val="24"/>
                <w:szCs w:val="24"/>
              </w:rPr>
            </w:pPr>
            <w:r w:rsidRPr="00AB7550">
              <w:rPr>
                <w:rFonts w:ascii="Arial" w:eastAsia="Arial" w:hAnsi="Arial" w:cs="Arial"/>
                <w:b/>
                <w:sz w:val="24"/>
                <w:szCs w:val="24"/>
              </w:rPr>
              <w:t>Phase 4: Climb</w:t>
            </w:r>
          </w:p>
        </w:tc>
        <w:tc>
          <w:tcPr>
            <w:tcW w:w="5400" w:type="dxa"/>
            <w:gridSpan w:val="9"/>
            <w:tcBorders>
              <w:left w:val="nil"/>
            </w:tcBorders>
            <w:vAlign w:val="center"/>
          </w:tcPr>
          <w:p w14:paraId="0391316D" w14:textId="77777777" w:rsidR="0031695B" w:rsidRPr="00AB7550" w:rsidRDefault="0031695B" w:rsidP="0031695B">
            <w:pPr>
              <w:spacing w:before="1"/>
              <w:jc w:val="right"/>
              <w:rPr>
                <w:rFonts w:ascii="Arial" w:eastAsia="Arial" w:hAnsi="Arial" w:cs="Arial"/>
                <w:b/>
                <w:sz w:val="24"/>
                <w:szCs w:val="24"/>
              </w:rPr>
            </w:pPr>
            <w:r>
              <w:rPr>
                <w:rFonts w:ascii="Arial" w:hAnsi="Arial" w:cs="Arial"/>
                <w:b/>
                <w:bCs/>
              </w:rPr>
              <w:object w:dxaOrig="1440" w:dyaOrig="1440" w14:anchorId="017D17EC">
                <v:shape id="_x0000_i1038" type="#_x0000_t75" style="width:59.75pt;height:21.75pt" o:ole="">
                  <v:imagedata r:id="rId20" o:title=""/>
                </v:shape>
                <w:control r:id="rId21" w:name="Đối tượng 14" w:shapeid="_x0000_i1038"/>
              </w:object>
            </w:r>
            <w:r>
              <w:rPr>
                <w:rFonts w:ascii="Arial" w:hAnsi="Arial" w:cs="Arial"/>
                <w:b/>
                <w:bCs/>
              </w:rPr>
              <w:tab/>
            </w:r>
            <w:r>
              <w:rPr>
                <w:rFonts w:ascii="Arial" w:hAnsi="Arial" w:cs="Arial"/>
                <w:b/>
                <w:bCs/>
              </w:rPr>
              <w:object w:dxaOrig="1440" w:dyaOrig="1440" w14:anchorId="370B6432">
                <v:shape id="_x0000_i1040" type="#_x0000_t75" style="width:80.15pt;height:21.75pt" o:ole="">
                  <v:imagedata r:id="rId22" o:title=""/>
                </v:shape>
                <w:control r:id="rId23" w:name="Đối tượng 16" w:shapeid="_x0000_i1040"/>
              </w:object>
            </w:r>
            <w:r>
              <w:rPr>
                <w:rFonts w:ascii="Arial" w:hAnsi="Arial" w:cs="Arial"/>
                <w:b/>
                <w:bCs/>
              </w:rPr>
              <w:tab/>
            </w:r>
          </w:p>
        </w:tc>
      </w:tr>
      <w:tr w:rsidR="0031695B" w:rsidRPr="00AB7550" w14:paraId="5A78CB38" w14:textId="77777777" w:rsidTr="00481F15">
        <w:trPr>
          <w:cantSplit/>
          <w:trHeight w:val="1701"/>
        </w:trPr>
        <w:tc>
          <w:tcPr>
            <w:tcW w:w="6840" w:type="dxa"/>
            <w:gridSpan w:val="3"/>
            <w:vAlign w:val="center"/>
          </w:tcPr>
          <w:p w14:paraId="514C6681" w14:textId="77777777" w:rsidR="0031695B" w:rsidRPr="00AB7550" w:rsidRDefault="0031695B" w:rsidP="0031695B">
            <w:pPr>
              <w:rPr>
                <w:rFonts w:ascii="Arial" w:eastAsia="Arial" w:hAnsi="Arial" w:cs="Arial"/>
                <w:b/>
                <w:sz w:val="24"/>
                <w:szCs w:val="24"/>
              </w:rPr>
            </w:pPr>
            <w:r w:rsidRPr="00AB7550">
              <w:rPr>
                <w:rFonts w:ascii="Arial" w:eastAsia="Arial" w:hAnsi="Arial" w:cs="Arial"/>
                <w:b/>
                <w:sz w:val="24"/>
                <w:szCs w:val="24"/>
              </w:rPr>
              <w:t>4.1. Perform climb tasks</w:t>
            </w:r>
          </w:p>
        </w:tc>
        <w:tc>
          <w:tcPr>
            <w:tcW w:w="567" w:type="dxa"/>
            <w:vMerge w:val="restart"/>
            <w:textDirection w:val="btLr"/>
            <w:vAlign w:val="center"/>
          </w:tcPr>
          <w:p w14:paraId="7B054730" w14:textId="77777777" w:rsidR="0031695B" w:rsidRPr="00AB7550" w:rsidRDefault="0031695B" w:rsidP="0031695B">
            <w:pPr>
              <w:pStyle w:val="TableParagraph"/>
              <w:spacing w:line="210" w:lineRule="atLeast"/>
              <w:ind w:left="29"/>
              <w:rPr>
                <w:b/>
                <w:sz w:val="18"/>
              </w:rPr>
            </w:pPr>
            <w:r w:rsidRPr="00AB7550">
              <w:rPr>
                <w:b/>
                <w:sz w:val="18"/>
              </w:rPr>
              <w:t xml:space="preserve">Application of policies and </w:t>
            </w:r>
            <w:r w:rsidRPr="00AB7550">
              <w:rPr>
                <w:b/>
                <w:spacing w:val="-2"/>
                <w:sz w:val="18"/>
              </w:rPr>
              <w:t>procedures</w:t>
            </w:r>
          </w:p>
        </w:tc>
        <w:tc>
          <w:tcPr>
            <w:tcW w:w="567" w:type="dxa"/>
            <w:vMerge w:val="restart"/>
            <w:textDirection w:val="btLr"/>
            <w:vAlign w:val="center"/>
          </w:tcPr>
          <w:p w14:paraId="148904F6" w14:textId="77777777" w:rsidR="0031695B" w:rsidRPr="00AB7550" w:rsidRDefault="0031695B" w:rsidP="0031695B">
            <w:pPr>
              <w:pStyle w:val="TableParagraph"/>
              <w:ind w:left="29"/>
              <w:rPr>
                <w:b/>
                <w:sz w:val="18"/>
              </w:rPr>
            </w:pPr>
            <w:r w:rsidRPr="00AB7550">
              <w:rPr>
                <w:b/>
                <w:spacing w:val="-2"/>
                <w:sz w:val="18"/>
              </w:rPr>
              <w:t>Communication</w:t>
            </w:r>
          </w:p>
        </w:tc>
        <w:tc>
          <w:tcPr>
            <w:tcW w:w="567" w:type="dxa"/>
            <w:vMerge w:val="restart"/>
            <w:textDirection w:val="btLr"/>
            <w:vAlign w:val="center"/>
          </w:tcPr>
          <w:p w14:paraId="6790030B" w14:textId="77777777" w:rsidR="0031695B" w:rsidRPr="00AB7550" w:rsidRDefault="0031695B" w:rsidP="0031695B">
            <w:pPr>
              <w:pStyle w:val="TableParagraph"/>
              <w:ind w:left="29"/>
              <w:rPr>
                <w:b/>
                <w:sz w:val="18"/>
              </w:rPr>
            </w:pPr>
            <w:r w:rsidRPr="00AB7550">
              <w:rPr>
                <w:b/>
                <w:sz w:val="18"/>
              </w:rPr>
              <w:t>Leadership</w:t>
            </w:r>
            <w:r w:rsidRPr="00AB7550">
              <w:rPr>
                <w:b/>
                <w:spacing w:val="20"/>
                <w:sz w:val="18"/>
              </w:rPr>
              <w:t xml:space="preserve"> </w:t>
            </w:r>
            <w:r w:rsidRPr="00AB7550">
              <w:rPr>
                <w:b/>
                <w:sz w:val="18"/>
              </w:rPr>
              <w:t>and</w:t>
            </w:r>
            <w:r w:rsidRPr="00AB7550">
              <w:rPr>
                <w:b/>
                <w:spacing w:val="22"/>
                <w:sz w:val="18"/>
              </w:rPr>
              <w:t xml:space="preserve"> </w:t>
            </w:r>
            <w:r w:rsidRPr="00AB7550">
              <w:rPr>
                <w:b/>
                <w:spacing w:val="-2"/>
                <w:sz w:val="18"/>
              </w:rPr>
              <w:t>teamwork</w:t>
            </w:r>
          </w:p>
        </w:tc>
        <w:tc>
          <w:tcPr>
            <w:tcW w:w="567" w:type="dxa"/>
            <w:vMerge w:val="restart"/>
            <w:textDirection w:val="btLr"/>
            <w:vAlign w:val="center"/>
          </w:tcPr>
          <w:p w14:paraId="1AD1A73F" w14:textId="77777777" w:rsidR="0031695B" w:rsidRPr="00AB7550" w:rsidRDefault="0031695B" w:rsidP="0031695B">
            <w:pPr>
              <w:pStyle w:val="TableParagraph"/>
              <w:ind w:left="29"/>
              <w:rPr>
                <w:b/>
                <w:sz w:val="18"/>
              </w:rPr>
            </w:pPr>
            <w:r w:rsidRPr="00AB7550">
              <w:rPr>
                <w:b/>
                <w:sz w:val="18"/>
              </w:rPr>
              <w:t>Passenger</w:t>
            </w:r>
            <w:r w:rsidRPr="00AB7550">
              <w:rPr>
                <w:b/>
                <w:spacing w:val="-3"/>
                <w:sz w:val="18"/>
              </w:rPr>
              <w:t xml:space="preserve"> </w:t>
            </w:r>
            <w:r w:rsidRPr="00AB7550">
              <w:rPr>
                <w:b/>
                <w:spacing w:val="-2"/>
                <w:sz w:val="18"/>
              </w:rPr>
              <w:t>management</w:t>
            </w:r>
          </w:p>
        </w:tc>
        <w:tc>
          <w:tcPr>
            <w:tcW w:w="567" w:type="dxa"/>
            <w:vMerge w:val="restart"/>
            <w:textDirection w:val="btLr"/>
            <w:vAlign w:val="center"/>
          </w:tcPr>
          <w:p w14:paraId="7809E517" w14:textId="77777777" w:rsidR="0031695B" w:rsidRPr="00AB7550" w:rsidRDefault="0031695B" w:rsidP="0031695B">
            <w:pPr>
              <w:pStyle w:val="TableParagraph"/>
              <w:spacing w:line="210" w:lineRule="atLeast"/>
              <w:ind w:left="29"/>
              <w:rPr>
                <w:b/>
                <w:sz w:val="18"/>
              </w:rPr>
            </w:pPr>
            <w:r w:rsidRPr="00AB7550">
              <w:rPr>
                <w:b/>
                <w:sz w:val="18"/>
              </w:rPr>
              <w:t>Problem solving and decision making</w:t>
            </w:r>
          </w:p>
        </w:tc>
        <w:tc>
          <w:tcPr>
            <w:tcW w:w="567" w:type="dxa"/>
            <w:vMerge w:val="restart"/>
            <w:textDirection w:val="btLr"/>
            <w:vAlign w:val="center"/>
          </w:tcPr>
          <w:p w14:paraId="2EA68EF4" w14:textId="77777777" w:rsidR="0031695B" w:rsidRPr="00AB7550" w:rsidRDefault="0031695B" w:rsidP="0031695B">
            <w:pPr>
              <w:pStyle w:val="TableParagraph"/>
              <w:spacing w:line="244" w:lineRule="auto"/>
              <w:ind w:left="29"/>
              <w:rPr>
                <w:b/>
                <w:sz w:val="18"/>
              </w:rPr>
            </w:pPr>
            <w:r w:rsidRPr="00AB7550">
              <w:rPr>
                <w:b/>
                <w:sz w:val="18"/>
              </w:rPr>
              <w:t>Situation awareness and management</w:t>
            </w:r>
            <w:r w:rsidRPr="00AB7550">
              <w:rPr>
                <w:b/>
                <w:spacing w:val="-10"/>
                <w:sz w:val="18"/>
              </w:rPr>
              <w:t xml:space="preserve"> </w:t>
            </w:r>
            <w:r w:rsidRPr="00AB7550">
              <w:rPr>
                <w:b/>
                <w:sz w:val="18"/>
              </w:rPr>
              <w:t>of</w:t>
            </w:r>
            <w:r w:rsidRPr="00AB7550">
              <w:rPr>
                <w:b/>
                <w:spacing w:val="-9"/>
                <w:sz w:val="18"/>
              </w:rPr>
              <w:t xml:space="preserve"> </w:t>
            </w:r>
            <w:r w:rsidRPr="00AB7550">
              <w:rPr>
                <w:b/>
                <w:sz w:val="18"/>
              </w:rPr>
              <w:t>information</w:t>
            </w:r>
          </w:p>
        </w:tc>
        <w:tc>
          <w:tcPr>
            <w:tcW w:w="567" w:type="dxa"/>
            <w:gridSpan w:val="2"/>
            <w:vMerge w:val="restart"/>
            <w:textDirection w:val="btLr"/>
            <w:vAlign w:val="center"/>
          </w:tcPr>
          <w:p w14:paraId="46C6FA30" w14:textId="77777777" w:rsidR="0031695B" w:rsidRPr="00AB7550" w:rsidRDefault="0031695B" w:rsidP="0031695B">
            <w:pPr>
              <w:pStyle w:val="TableParagraph"/>
              <w:ind w:left="29"/>
              <w:rPr>
                <w:b/>
                <w:sz w:val="18"/>
              </w:rPr>
            </w:pPr>
            <w:r w:rsidRPr="00AB7550">
              <w:rPr>
                <w:b/>
                <w:sz w:val="18"/>
              </w:rPr>
              <w:t>Workload</w:t>
            </w:r>
            <w:r w:rsidRPr="00AB7550">
              <w:rPr>
                <w:b/>
                <w:spacing w:val="29"/>
                <w:sz w:val="18"/>
              </w:rPr>
              <w:t xml:space="preserve"> </w:t>
            </w:r>
            <w:r w:rsidRPr="00AB7550">
              <w:rPr>
                <w:b/>
                <w:spacing w:val="-2"/>
                <w:sz w:val="18"/>
              </w:rPr>
              <w:t>management</w:t>
            </w:r>
          </w:p>
        </w:tc>
      </w:tr>
      <w:tr w:rsidR="0031695B" w:rsidRPr="00AB7550" w14:paraId="12DFA9EF" w14:textId="77777777" w:rsidTr="006D6E43">
        <w:trPr>
          <w:cantSplit/>
          <w:trHeight w:val="990"/>
        </w:trPr>
        <w:tc>
          <w:tcPr>
            <w:tcW w:w="5490" w:type="dxa"/>
            <w:gridSpan w:val="2"/>
            <w:tcBorders>
              <w:bottom w:val="nil"/>
            </w:tcBorders>
            <w:vAlign w:val="center"/>
          </w:tcPr>
          <w:p w14:paraId="6718FDA1" w14:textId="77777777" w:rsidR="0031695B" w:rsidRPr="00AB7550" w:rsidRDefault="0031695B" w:rsidP="0031695B">
            <w:pPr>
              <w:pStyle w:val="TableParagraph"/>
              <w:spacing w:before="7"/>
              <w:rPr>
                <w:sz w:val="20"/>
              </w:rPr>
            </w:pPr>
          </w:p>
          <w:p w14:paraId="44C704F8" w14:textId="77777777" w:rsidR="0031695B" w:rsidRPr="00AB7550" w:rsidRDefault="0031695B" w:rsidP="0031695B">
            <w:pPr>
              <w:pStyle w:val="TableParagraph"/>
              <w:ind w:left="121"/>
              <w:jc w:val="center"/>
              <w:rPr>
                <w:b/>
                <w:sz w:val="20"/>
              </w:rPr>
            </w:pPr>
            <w:r w:rsidRPr="00AB7550">
              <w:rPr>
                <w:b/>
                <w:spacing w:val="-4"/>
                <w:sz w:val="20"/>
              </w:rPr>
              <w:t>Task</w:t>
            </w:r>
          </w:p>
        </w:tc>
        <w:tc>
          <w:tcPr>
            <w:tcW w:w="1350" w:type="dxa"/>
            <w:vMerge w:val="restart"/>
            <w:vAlign w:val="center"/>
          </w:tcPr>
          <w:p w14:paraId="2216851F" w14:textId="77777777" w:rsidR="0031695B" w:rsidRPr="00AB7550" w:rsidRDefault="0031695B" w:rsidP="0031695B">
            <w:pPr>
              <w:pStyle w:val="TableParagraph"/>
              <w:jc w:val="center"/>
              <w:rPr>
                <w:b/>
                <w:sz w:val="20"/>
                <w:szCs w:val="20"/>
              </w:rPr>
            </w:pPr>
            <w:r w:rsidRPr="00AB7550">
              <w:rPr>
                <w:b/>
                <w:spacing w:val="-2"/>
                <w:sz w:val="20"/>
                <w:szCs w:val="20"/>
              </w:rPr>
              <w:t>Reference</w:t>
            </w:r>
          </w:p>
        </w:tc>
        <w:tc>
          <w:tcPr>
            <w:tcW w:w="567" w:type="dxa"/>
            <w:vMerge/>
            <w:textDirection w:val="btLr"/>
          </w:tcPr>
          <w:p w14:paraId="54FDC6BC" w14:textId="77777777" w:rsidR="0031695B" w:rsidRPr="00AB7550" w:rsidRDefault="0031695B" w:rsidP="0031695B">
            <w:pPr>
              <w:pStyle w:val="TableParagraph"/>
              <w:spacing w:before="112" w:line="210" w:lineRule="atLeast"/>
              <w:ind w:left="29"/>
              <w:rPr>
                <w:b/>
                <w:sz w:val="18"/>
              </w:rPr>
            </w:pPr>
          </w:p>
        </w:tc>
        <w:tc>
          <w:tcPr>
            <w:tcW w:w="567" w:type="dxa"/>
            <w:vMerge/>
            <w:textDirection w:val="btLr"/>
          </w:tcPr>
          <w:p w14:paraId="26BDF749" w14:textId="77777777" w:rsidR="0031695B" w:rsidRPr="00AB7550" w:rsidRDefault="0031695B" w:rsidP="0031695B">
            <w:pPr>
              <w:pStyle w:val="TableParagraph"/>
              <w:spacing w:before="192"/>
              <w:ind w:left="29"/>
              <w:rPr>
                <w:b/>
                <w:spacing w:val="-2"/>
                <w:sz w:val="18"/>
              </w:rPr>
            </w:pPr>
          </w:p>
        </w:tc>
        <w:tc>
          <w:tcPr>
            <w:tcW w:w="567" w:type="dxa"/>
            <w:vMerge/>
            <w:textDirection w:val="btLr"/>
          </w:tcPr>
          <w:p w14:paraId="60C46EF4" w14:textId="77777777" w:rsidR="0031695B" w:rsidRPr="00AB7550" w:rsidRDefault="0031695B" w:rsidP="0031695B">
            <w:pPr>
              <w:pStyle w:val="TableParagraph"/>
              <w:spacing w:before="192"/>
              <w:ind w:left="29"/>
              <w:rPr>
                <w:b/>
                <w:sz w:val="18"/>
              </w:rPr>
            </w:pPr>
          </w:p>
        </w:tc>
        <w:tc>
          <w:tcPr>
            <w:tcW w:w="567" w:type="dxa"/>
            <w:vMerge/>
            <w:textDirection w:val="btLr"/>
          </w:tcPr>
          <w:p w14:paraId="6AE172C3" w14:textId="77777777" w:rsidR="0031695B" w:rsidRPr="00AB7550" w:rsidRDefault="0031695B" w:rsidP="0031695B">
            <w:pPr>
              <w:pStyle w:val="TableParagraph"/>
              <w:spacing w:before="192"/>
              <w:ind w:left="29"/>
              <w:rPr>
                <w:b/>
                <w:sz w:val="18"/>
              </w:rPr>
            </w:pPr>
          </w:p>
        </w:tc>
        <w:tc>
          <w:tcPr>
            <w:tcW w:w="567" w:type="dxa"/>
            <w:vMerge/>
            <w:textDirection w:val="btLr"/>
          </w:tcPr>
          <w:p w14:paraId="65FC80CC" w14:textId="77777777" w:rsidR="0031695B" w:rsidRPr="00AB7550" w:rsidRDefault="0031695B" w:rsidP="0031695B">
            <w:pPr>
              <w:pStyle w:val="TableParagraph"/>
              <w:spacing w:before="120" w:line="210" w:lineRule="atLeast"/>
              <w:ind w:left="29"/>
              <w:rPr>
                <w:b/>
                <w:sz w:val="18"/>
              </w:rPr>
            </w:pPr>
          </w:p>
        </w:tc>
        <w:tc>
          <w:tcPr>
            <w:tcW w:w="567" w:type="dxa"/>
            <w:vMerge/>
            <w:textDirection w:val="btLr"/>
          </w:tcPr>
          <w:p w14:paraId="22E609EC" w14:textId="77777777" w:rsidR="0031695B" w:rsidRPr="00AB7550" w:rsidRDefault="0031695B" w:rsidP="0031695B">
            <w:pPr>
              <w:pStyle w:val="TableParagraph"/>
              <w:spacing w:before="117" w:line="244" w:lineRule="auto"/>
              <w:ind w:left="29"/>
              <w:rPr>
                <w:b/>
                <w:sz w:val="18"/>
              </w:rPr>
            </w:pPr>
          </w:p>
        </w:tc>
        <w:tc>
          <w:tcPr>
            <w:tcW w:w="567" w:type="dxa"/>
            <w:gridSpan w:val="2"/>
            <w:vMerge/>
            <w:textDirection w:val="btLr"/>
          </w:tcPr>
          <w:p w14:paraId="6E176737" w14:textId="77777777" w:rsidR="0031695B" w:rsidRPr="00AB7550" w:rsidRDefault="0031695B" w:rsidP="0031695B">
            <w:pPr>
              <w:pStyle w:val="TableParagraph"/>
              <w:spacing w:before="187"/>
              <w:ind w:left="29"/>
              <w:rPr>
                <w:b/>
                <w:sz w:val="18"/>
              </w:rPr>
            </w:pPr>
          </w:p>
        </w:tc>
      </w:tr>
      <w:tr w:rsidR="0031695B" w:rsidRPr="00AB7550" w14:paraId="276049E4" w14:textId="77777777" w:rsidTr="0089094E">
        <w:trPr>
          <w:cantSplit/>
          <w:trHeight w:val="990"/>
        </w:trPr>
        <w:tc>
          <w:tcPr>
            <w:tcW w:w="5490" w:type="dxa"/>
            <w:gridSpan w:val="2"/>
            <w:tcBorders>
              <w:top w:val="nil"/>
            </w:tcBorders>
            <w:vAlign w:val="center"/>
          </w:tcPr>
          <w:p w14:paraId="29870088" w14:textId="77777777" w:rsidR="0031695B" w:rsidRPr="00AB7550" w:rsidRDefault="0031695B" w:rsidP="0089094E">
            <w:pPr>
              <w:pStyle w:val="TableParagraph"/>
              <w:spacing w:before="7"/>
              <w:jc w:val="center"/>
              <w:rPr>
                <w:sz w:val="20"/>
              </w:rPr>
            </w:pPr>
            <w:r>
              <w:rPr>
                <w:b/>
                <w:bCs/>
                <w:sz w:val="24"/>
                <w:szCs w:val="24"/>
              </w:rPr>
              <w:t xml:space="preserve">First Position: </w:t>
            </w:r>
            <w:sdt>
              <w:sdtPr>
                <w:rPr>
                  <w:b/>
                  <w:bCs/>
                  <w:sz w:val="24"/>
                  <w:szCs w:val="24"/>
                </w:rPr>
                <w:alias w:val="Position"/>
                <w:tag w:val="Position"/>
                <w:id w:val="2030521767"/>
                <w:placeholder>
                  <w:docPart w:val="0D3008D8543A49A9A6F4F73871233B54"/>
                </w:placeholder>
                <w:dropDownList>
                  <w:listItem w:displayText="P1" w:value="1"/>
                  <w:listItem w:displayText="P2" w:value="2"/>
                  <w:listItem w:displayText="P3" w:value="3"/>
                  <w:listItem w:displayText="P4" w:value="4"/>
                  <w:listItem w:displayText="P5" w:value="5"/>
                  <w:listItem w:displayText="N/A" w:value="N/A"/>
                </w:dropDownList>
              </w:sdtPr>
              <w:sdtEndPr/>
              <w:sdtContent>
                <w:r w:rsidR="00195B69">
                  <w:rPr>
                    <w:b/>
                    <w:bCs/>
                    <w:sz w:val="24"/>
                    <w:szCs w:val="24"/>
                  </w:rPr>
                  <w:t>P1</w:t>
                </w:r>
              </w:sdtContent>
            </w:sdt>
            <w:r>
              <w:rPr>
                <w:b/>
                <w:bCs/>
                <w:sz w:val="24"/>
                <w:szCs w:val="24"/>
              </w:rPr>
              <w:tab/>
              <w:t xml:space="preserve">Second Position: </w:t>
            </w:r>
            <w:sdt>
              <w:sdtPr>
                <w:rPr>
                  <w:b/>
                  <w:bCs/>
                  <w:sz w:val="24"/>
                  <w:szCs w:val="24"/>
                </w:rPr>
                <w:alias w:val="Position"/>
                <w:tag w:val="Position"/>
                <w:id w:val="1717231310"/>
                <w:placeholder>
                  <w:docPart w:val="167C411751554FCDB80C79FF8A929092"/>
                </w:placeholder>
                <w:dropDownList>
                  <w:listItem w:displayText="P1" w:value="1"/>
                  <w:listItem w:displayText="P2" w:value="2"/>
                  <w:listItem w:displayText="P3" w:value="3"/>
                  <w:listItem w:displayText="P4" w:value="4"/>
                  <w:listItem w:displayText="P5" w:value="5"/>
                  <w:listItem w:displayText="N/A" w:value="N/A"/>
                </w:dropDownList>
              </w:sdtPr>
              <w:sdtEndPr/>
              <w:sdtContent>
                <w:r w:rsidR="00195B69">
                  <w:rPr>
                    <w:b/>
                    <w:bCs/>
                    <w:sz w:val="24"/>
                    <w:szCs w:val="24"/>
                  </w:rPr>
                  <w:t>P1</w:t>
                </w:r>
              </w:sdtContent>
            </w:sdt>
          </w:p>
        </w:tc>
        <w:tc>
          <w:tcPr>
            <w:tcW w:w="1350" w:type="dxa"/>
            <w:vMerge/>
            <w:vAlign w:val="center"/>
          </w:tcPr>
          <w:p w14:paraId="3B2C188E" w14:textId="77777777" w:rsidR="0031695B" w:rsidRPr="00AB7550" w:rsidRDefault="0031695B" w:rsidP="0031695B">
            <w:pPr>
              <w:pStyle w:val="TableParagraph"/>
              <w:spacing w:before="7"/>
              <w:rPr>
                <w:sz w:val="20"/>
              </w:rPr>
            </w:pPr>
          </w:p>
        </w:tc>
        <w:tc>
          <w:tcPr>
            <w:tcW w:w="567" w:type="dxa"/>
            <w:vMerge/>
            <w:textDirection w:val="btLr"/>
          </w:tcPr>
          <w:p w14:paraId="25B6CD70" w14:textId="77777777" w:rsidR="0031695B" w:rsidRPr="00AB7550" w:rsidRDefault="0031695B" w:rsidP="0031695B">
            <w:pPr>
              <w:pStyle w:val="TableParagraph"/>
              <w:spacing w:before="112" w:line="210" w:lineRule="atLeast"/>
              <w:ind w:left="29"/>
              <w:rPr>
                <w:b/>
                <w:sz w:val="18"/>
              </w:rPr>
            </w:pPr>
          </w:p>
        </w:tc>
        <w:tc>
          <w:tcPr>
            <w:tcW w:w="567" w:type="dxa"/>
            <w:vMerge/>
            <w:textDirection w:val="btLr"/>
          </w:tcPr>
          <w:p w14:paraId="70F410F5" w14:textId="77777777" w:rsidR="0031695B" w:rsidRPr="00AB7550" w:rsidRDefault="0031695B" w:rsidP="0031695B">
            <w:pPr>
              <w:pStyle w:val="TableParagraph"/>
              <w:spacing w:before="192"/>
              <w:ind w:left="29"/>
              <w:rPr>
                <w:b/>
                <w:spacing w:val="-2"/>
                <w:sz w:val="18"/>
              </w:rPr>
            </w:pPr>
          </w:p>
        </w:tc>
        <w:tc>
          <w:tcPr>
            <w:tcW w:w="567" w:type="dxa"/>
            <w:vMerge/>
            <w:textDirection w:val="btLr"/>
          </w:tcPr>
          <w:p w14:paraId="5E3B8DF3" w14:textId="77777777" w:rsidR="0031695B" w:rsidRPr="00AB7550" w:rsidRDefault="0031695B" w:rsidP="0031695B">
            <w:pPr>
              <w:pStyle w:val="TableParagraph"/>
              <w:spacing w:before="192"/>
              <w:ind w:left="29"/>
              <w:rPr>
                <w:b/>
                <w:sz w:val="18"/>
              </w:rPr>
            </w:pPr>
          </w:p>
        </w:tc>
        <w:tc>
          <w:tcPr>
            <w:tcW w:w="567" w:type="dxa"/>
            <w:vMerge/>
            <w:textDirection w:val="btLr"/>
          </w:tcPr>
          <w:p w14:paraId="2DC1825D" w14:textId="77777777" w:rsidR="0031695B" w:rsidRPr="00AB7550" w:rsidRDefault="0031695B" w:rsidP="0031695B">
            <w:pPr>
              <w:pStyle w:val="TableParagraph"/>
              <w:spacing w:before="192"/>
              <w:ind w:left="29"/>
              <w:rPr>
                <w:b/>
                <w:sz w:val="18"/>
              </w:rPr>
            </w:pPr>
          </w:p>
        </w:tc>
        <w:tc>
          <w:tcPr>
            <w:tcW w:w="567" w:type="dxa"/>
            <w:vMerge/>
            <w:textDirection w:val="btLr"/>
          </w:tcPr>
          <w:p w14:paraId="73B2F084" w14:textId="77777777" w:rsidR="0031695B" w:rsidRPr="00AB7550" w:rsidRDefault="0031695B" w:rsidP="0031695B">
            <w:pPr>
              <w:pStyle w:val="TableParagraph"/>
              <w:spacing w:before="120" w:line="210" w:lineRule="atLeast"/>
              <w:ind w:left="29"/>
              <w:rPr>
                <w:b/>
                <w:sz w:val="18"/>
              </w:rPr>
            </w:pPr>
          </w:p>
        </w:tc>
        <w:tc>
          <w:tcPr>
            <w:tcW w:w="567" w:type="dxa"/>
            <w:vMerge/>
            <w:textDirection w:val="btLr"/>
          </w:tcPr>
          <w:p w14:paraId="32C1E3C7" w14:textId="77777777" w:rsidR="0031695B" w:rsidRPr="00AB7550" w:rsidRDefault="0031695B" w:rsidP="0031695B">
            <w:pPr>
              <w:pStyle w:val="TableParagraph"/>
              <w:spacing w:before="117" w:line="244" w:lineRule="auto"/>
              <w:ind w:left="29"/>
              <w:rPr>
                <w:b/>
                <w:sz w:val="18"/>
              </w:rPr>
            </w:pPr>
          </w:p>
        </w:tc>
        <w:tc>
          <w:tcPr>
            <w:tcW w:w="567" w:type="dxa"/>
            <w:gridSpan w:val="2"/>
            <w:vMerge/>
            <w:textDirection w:val="btLr"/>
          </w:tcPr>
          <w:p w14:paraId="534C0B74" w14:textId="77777777" w:rsidR="0031695B" w:rsidRPr="00AB7550" w:rsidRDefault="0031695B" w:rsidP="0031695B">
            <w:pPr>
              <w:pStyle w:val="TableParagraph"/>
              <w:spacing w:before="187"/>
              <w:ind w:left="29"/>
              <w:rPr>
                <w:b/>
                <w:sz w:val="18"/>
              </w:rPr>
            </w:pPr>
          </w:p>
        </w:tc>
      </w:tr>
      <w:tr w:rsidR="0031695B" w:rsidRPr="00906B09" w14:paraId="411EAD2A" w14:textId="77777777" w:rsidTr="00720E21">
        <w:trPr>
          <w:trHeight w:val="440"/>
        </w:trPr>
        <w:tc>
          <w:tcPr>
            <w:tcW w:w="5490" w:type="dxa"/>
            <w:gridSpan w:val="2"/>
            <w:vAlign w:val="center"/>
          </w:tcPr>
          <w:p w14:paraId="33FF871F" w14:textId="77777777" w:rsidR="0031695B" w:rsidRPr="00AB7550" w:rsidRDefault="0031695B" w:rsidP="0031695B">
            <w:pPr>
              <w:adjustRightInd w:val="0"/>
              <w:rPr>
                <w:rFonts w:ascii="Arial" w:hAnsi="Arial" w:cs="Arial"/>
                <w:sz w:val="24"/>
                <w:szCs w:val="24"/>
              </w:rPr>
            </w:pPr>
            <w:r w:rsidRPr="00AB7550">
              <w:rPr>
                <w:rFonts w:ascii="Arial" w:hAnsi="Arial" w:cs="Arial"/>
                <w:sz w:val="24"/>
                <w:szCs w:val="24"/>
              </w:rPr>
              <w:t>4.1.1. Comply with ordinance signs and instructions from the flight crew</w:t>
            </w:r>
          </w:p>
        </w:tc>
        <w:tc>
          <w:tcPr>
            <w:tcW w:w="1350" w:type="dxa"/>
            <w:vMerge w:val="restart"/>
            <w:vAlign w:val="center"/>
          </w:tcPr>
          <w:p w14:paraId="6CEF7B30" w14:textId="77777777" w:rsidR="0031695B" w:rsidRPr="00AB7550" w:rsidRDefault="0031695B" w:rsidP="0031695B">
            <w:pPr>
              <w:pStyle w:val="TableParagraph"/>
              <w:spacing w:before="7"/>
              <w:jc w:val="center"/>
              <w:rPr>
                <w:sz w:val="20"/>
              </w:rPr>
            </w:pPr>
            <w:r w:rsidRPr="00AB7550">
              <w:rPr>
                <w:bCs/>
              </w:rPr>
              <w:t>Airline Manual</w:t>
            </w:r>
          </w:p>
        </w:tc>
        <w:sdt>
          <w:sdtPr>
            <w:rPr>
              <w:sz w:val="18"/>
              <w:szCs w:val="18"/>
            </w:rPr>
            <w:alias w:val="Grade"/>
            <w:tag w:val="Grade"/>
            <w:id w:val="1721017795"/>
            <w:placeholder>
              <w:docPart w:val="789453CF5A234671A42B02F1475A4B6A"/>
            </w:placeholder>
            <w:dropDownList>
              <w:listItem w:displayText="C" w:value="C"/>
              <w:listItem w:displayText="NC" w:value="NC"/>
              <w:listItem w:displayText="N/A" w:value="N/A"/>
              <w:listItem w:displayText=" " w:value=" "/>
            </w:dropDownList>
          </w:sdtPr>
          <w:sdtEndPr/>
          <w:sdtContent>
            <w:tc>
              <w:tcPr>
                <w:tcW w:w="567" w:type="dxa"/>
                <w:vAlign w:val="center"/>
              </w:tcPr>
              <w:p w14:paraId="3A55D2DB" w14:textId="77777777" w:rsidR="0031695B" w:rsidRPr="00906B09"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1881777436"/>
            <w:placeholder>
              <w:docPart w:val="CD76D06F557A49ECAFDAA528E50568DA"/>
            </w:placeholder>
            <w:dropDownList>
              <w:listItem w:displayText="C" w:value="C"/>
              <w:listItem w:displayText="NC" w:value="NC"/>
              <w:listItem w:displayText="N/A" w:value="N/A"/>
              <w:listItem w:displayText=" " w:value=" "/>
            </w:dropDownList>
          </w:sdtPr>
          <w:sdtEndPr/>
          <w:sdtContent>
            <w:tc>
              <w:tcPr>
                <w:tcW w:w="567" w:type="dxa"/>
                <w:vAlign w:val="center"/>
              </w:tcPr>
              <w:p w14:paraId="0986DD20" w14:textId="77777777" w:rsidR="0031695B" w:rsidRPr="00906B09"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1028980558"/>
            <w:placeholder>
              <w:docPart w:val="640341FF956E4523A5F9C14CE6189BBC"/>
            </w:placeholder>
            <w:dropDownList>
              <w:listItem w:displayText="C" w:value="C"/>
              <w:listItem w:displayText="NC" w:value="NC"/>
              <w:listItem w:displayText="N/A" w:value="N/A"/>
              <w:listItem w:displayText=" " w:value=" "/>
            </w:dropDownList>
          </w:sdtPr>
          <w:sdtEndPr/>
          <w:sdtContent>
            <w:tc>
              <w:tcPr>
                <w:tcW w:w="567" w:type="dxa"/>
                <w:vAlign w:val="center"/>
              </w:tcPr>
              <w:p w14:paraId="15DDC5A2" w14:textId="77777777" w:rsidR="0031695B" w:rsidRPr="00906B09"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1289817853"/>
            <w:placeholder>
              <w:docPart w:val="369086BD813C4AB59F4028D8F076CFC0"/>
            </w:placeholder>
            <w:dropDownList>
              <w:listItem w:displayText="C" w:value="C"/>
              <w:listItem w:displayText="NC" w:value="NC"/>
              <w:listItem w:displayText="N/A" w:value="N/A"/>
              <w:listItem w:displayText=" " w:value=" "/>
            </w:dropDownList>
          </w:sdtPr>
          <w:sdtEndPr/>
          <w:sdtContent>
            <w:tc>
              <w:tcPr>
                <w:tcW w:w="567" w:type="dxa"/>
                <w:vAlign w:val="center"/>
              </w:tcPr>
              <w:p w14:paraId="77F38362" w14:textId="77777777" w:rsidR="0031695B" w:rsidRPr="00906B09"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1694724766"/>
            <w:placeholder>
              <w:docPart w:val="2FEB4EC751A54254B97E10F96E934C24"/>
            </w:placeholder>
            <w:dropDownList>
              <w:listItem w:displayText="C" w:value="C"/>
              <w:listItem w:displayText="NC" w:value="NC"/>
              <w:listItem w:displayText="N/A" w:value="N/A"/>
              <w:listItem w:displayText=" " w:value=" "/>
            </w:dropDownList>
          </w:sdtPr>
          <w:sdtEndPr/>
          <w:sdtContent>
            <w:tc>
              <w:tcPr>
                <w:tcW w:w="567" w:type="dxa"/>
                <w:vAlign w:val="center"/>
              </w:tcPr>
              <w:p w14:paraId="540434E5" w14:textId="77777777" w:rsidR="0031695B" w:rsidRPr="00906B09"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1685163533"/>
            <w:placeholder>
              <w:docPart w:val="81CCEA8D9D98417F95D684ACA262832B"/>
            </w:placeholder>
            <w:dropDownList>
              <w:listItem w:displayText="C" w:value="C"/>
              <w:listItem w:displayText="NC" w:value="NC"/>
              <w:listItem w:displayText="N/A" w:value="N/A"/>
              <w:listItem w:displayText=" " w:value=" "/>
            </w:dropDownList>
          </w:sdtPr>
          <w:sdtEndPr/>
          <w:sdtContent>
            <w:tc>
              <w:tcPr>
                <w:tcW w:w="567" w:type="dxa"/>
                <w:vAlign w:val="center"/>
              </w:tcPr>
              <w:p w14:paraId="406E1D6B" w14:textId="77777777" w:rsidR="0031695B" w:rsidRPr="00906B09"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601186201"/>
            <w:placeholder>
              <w:docPart w:val="88A2398F8D8F4F5194A1FA51BB8BA518"/>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5B6B5EBF" w14:textId="77777777" w:rsidR="0031695B" w:rsidRPr="00906B09" w:rsidRDefault="00195B69" w:rsidP="0031695B">
                <w:pPr>
                  <w:pStyle w:val="TableParagraph"/>
                  <w:jc w:val="center"/>
                  <w:rPr>
                    <w:b/>
                    <w:bCs/>
                    <w:sz w:val="18"/>
                    <w:szCs w:val="18"/>
                  </w:rPr>
                </w:pPr>
                <w:r>
                  <w:rPr>
                    <w:sz w:val="18"/>
                    <w:szCs w:val="18"/>
                  </w:rPr>
                  <w:t>C</w:t>
                </w:r>
              </w:p>
            </w:tc>
          </w:sdtContent>
        </w:sdt>
      </w:tr>
      <w:tr w:rsidR="0031695B" w:rsidRPr="00906B09" w14:paraId="1F1552C5" w14:textId="77777777" w:rsidTr="00720E21">
        <w:trPr>
          <w:trHeight w:val="440"/>
        </w:trPr>
        <w:tc>
          <w:tcPr>
            <w:tcW w:w="5490" w:type="dxa"/>
            <w:gridSpan w:val="2"/>
            <w:vAlign w:val="center"/>
          </w:tcPr>
          <w:p w14:paraId="50E5EDB0" w14:textId="77777777" w:rsidR="0031695B" w:rsidRPr="00AB7550" w:rsidRDefault="0031695B" w:rsidP="0031695B">
            <w:pPr>
              <w:adjustRightInd w:val="0"/>
              <w:rPr>
                <w:rFonts w:ascii="Arial" w:hAnsi="Arial" w:cs="Arial"/>
                <w:sz w:val="24"/>
                <w:szCs w:val="24"/>
              </w:rPr>
            </w:pPr>
            <w:r w:rsidRPr="00AB7550">
              <w:rPr>
                <w:rFonts w:ascii="Arial" w:hAnsi="Arial" w:cs="Arial"/>
                <w:sz w:val="24"/>
                <w:szCs w:val="24"/>
              </w:rPr>
              <w:t>4.1.2. Check passenger compliance with ordinance signs and instructions</w:t>
            </w:r>
          </w:p>
        </w:tc>
        <w:tc>
          <w:tcPr>
            <w:tcW w:w="1350" w:type="dxa"/>
            <w:vMerge/>
            <w:vAlign w:val="center"/>
          </w:tcPr>
          <w:p w14:paraId="1FDC5314" w14:textId="77777777" w:rsidR="0031695B" w:rsidRPr="00AB7550" w:rsidRDefault="0031695B" w:rsidP="0031695B">
            <w:pPr>
              <w:pStyle w:val="TableParagraph"/>
              <w:spacing w:before="7"/>
              <w:rPr>
                <w:sz w:val="20"/>
              </w:rPr>
            </w:pPr>
          </w:p>
        </w:tc>
        <w:sdt>
          <w:sdtPr>
            <w:rPr>
              <w:sz w:val="18"/>
              <w:szCs w:val="18"/>
            </w:rPr>
            <w:alias w:val="Grade"/>
            <w:tag w:val="Grade"/>
            <w:id w:val="-512380707"/>
            <w:placeholder>
              <w:docPart w:val="345B46BACC3F4C84994C598466510A54"/>
            </w:placeholder>
            <w:dropDownList>
              <w:listItem w:displayText="C" w:value="C"/>
              <w:listItem w:displayText="NC" w:value="NC"/>
              <w:listItem w:displayText="N/A" w:value="N/A"/>
              <w:listItem w:displayText=" " w:value=" "/>
            </w:dropDownList>
          </w:sdtPr>
          <w:sdtEndPr/>
          <w:sdtContent>
            <w:tc>
              <w:tcPr>
                <w:tcW w:w="567" w:type="dxa"/>
                <w:vAlign w:val="center"/>
              </w:tcPr>
              <w:p w14:paraId="626BED72" w14:textId="77777777" w:rsidR="0031695B" w:rsidRPr="00906B09"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2119789396"/>
            <w:placeholder>
              <w:docPart w:val="4E92085F06EC449FA0A7F98CDE9207BB"/>
            </w:placeholder>
            <w:dropDownList>
              <w:listItem w:displayText="C" w:value="C"/>
              <w:listItem w:displayText="NC" w:value="NC"/>
              <w:listItem w:displayText="N/A" w:value="N/A"/>
              <w:listItem w:displayText=" " w:value=" "/>
            </w:dropDownList>
          </w:sdtPr>
          <w:sdtEndPr/>
          <w:sdtContent>
            <w:tc>
              <w:tcPr>
                <w:tcW w:w="567" w:type="dxa"/>
                <w:vAlign w:val="center"/>
              </w:tcPr>
              <w:p w14:paraId="61811DAE" w14:textId="77777777" w:rsidR="0031695B" w:rsidRPr="00906B09"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909151219"/>
            <w:placeholder>
              <w:docPart w:val="3C3809C2FFAE4A0398F473887E7F20DF"/>
            </w:placeholder>
            <w:dropDownList>
              <w:listItem w:displayText="C" w:value="C"/>
              <w:listItem w:displayText="NC" w:value="NC"/>
              <w:listItem w:displayText="N/A" w:value="N/A"/>
              <w:listItem w:displayText=" " w:value=" "/>
            </w:dropDownList>
          </w:sdtPr>
          <w:sdtEndPr/>
          <w:sdtContent>
            <w:tc>
              <w:tcPr>
                <w:tcW w:w="567" w:type="dxa"/>
                <w:vAlign w:val="center"/>
              </w:tcPr>
              <w:p w14:paraId="315C924D" w14:textId="77777777" w:rsidR="0031695B" w:rsidRPr="00906B09"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2048024381"/>
            <w:placeholder>
              <w:docPart w:val="399845EEEFD84262B21E2AFF113F336E"/>
            </w:placeholder>
            <w:dropDownList>
              <w:listItem w:displayText="C" w:value="C"/>
              <w:listItem w:displayText="NC" w:value="NC"/>
              <w:listItem w:displayText="N/A" w:value="N/A"/>
              <w:listItem w:displayText=" " w:value=" "/>
            </w:dropDownList>
          </w:sdtPr>
          <w:sdtEndPr/>
          <w:sdtContent>
            <w:tc>
              <w:tcPr>
                <w:tcW w:w="567" w:type="dxa"/>
                <w:vAlign w:val="center"/>
              </w:tcPr>
              <w:p w14:paraId="476551A3" w14:textId="77777777" w:rsidR="0031695B" w:rsidRPr="00906B09"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341242368"/>
            <w:placeholder>
              <w:docPart w:val="D15B57EFED104493AF50A51A99A88DF7"/>
            </w:placeholder>
            <w:dropDownList>
              <w:listItem w:displayText="C" w:value="C"/>
              <w:listItem w:displayText="NC" w:value="NC"/>
              <w:listItem w:displayText="N/A" w:value="N/A"/>
              <w:listItem w:displayText=" " w:value=" "/>
            </w:dropDownList>
          </w:sdtPr>
          <w:sdtEndPr/>
          <w:sdtContent>
            <w:tc>
              <w:tcPr>
                <w:tcW w:w="567" w:type="dxa"/>
                <w:vAlign w:val="center"/>
              </w:tcPr>
              <w:p w14:paraId="14F9C6DD" w14:textId="77777777" w:rsidR="0031695B" w:rsidRPr="00906B09"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1932933270"/>
            <w:placeholder>
              <w:docPart w:val="01E7DD86B69A44ABBB491FE40628E22F"/>
            </w:placeholder>
            <w:dropDownList>
              <w:listItem w:displayText="C" w:value="C"/>
              <w:listItem w:displayText="NC" w:value="NC"/>
              <w:listItem w:displayText="N/A" w:value="N/A"/>
              <w:listItem w:displayText=" " w:value=" "/>
            </w:dropDownList>
          </w:sdtPr>
          <w:sdtEndPr/>
          <w:sdtContent>
            <w:tc>
              <w:tcPr>
                <w:tcW w:w="567" w:type="dxa"/>
                <w:vAlign w:val="center"/>
              </w:tcPr>
              <w:p w14:paraId="4D4ECE4C" w14:textId="77777777" w:rsidR="0031695B" w:rsidRPr="00906B09"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753557498"/>
            <w:placeholder>
              <w:docPart w:val="C770FD707AD443DFBBAA0B4199A56F3B"/>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634D146C" w14:textId="77777777" w:rsidR="0031695B" w:rsidRPr="00906B09" w:rsidRDefault="00195B69" w:rsidP="0031695B">
                <w:pPr>
                  <w:pStyle w:val="TableParagraph"/>
                  <w:jc w:val="center"/>
                  <w:rPr>
                    <w:b/>
                    <w:bCs/>
                    <w:sz w:val="18"/>
                    <w:szCs w:val="18"/>
                  </w:rPr>
                </w:pPr>
                <w:r>
                  <w:rPr>
                    <w:sz w:val="18"/>
                    <w:szCs w:val="18"/>
                  </w:rPr>
                  <w:t>C</w:t>
                </w:r>
              </w:p>
            </w:tc>
          </w:sdtContent>
        </w:sdt>
      </w:tr>
      <w:tr w:rsidR="0031695B" w:rsidRPr="00906B09" w14:paraId="2262C794" w14:textId="77777777" w:rsidTr="00720E21">
        <w:trPr>
          <w:trHeight w:val="440"/>
        </w:trPr>
        <w:tc>
          <w:tcPr>
            <w:tcW w:w="5490" w:type="dxa"/>
            <w:gridSpan w:val="2"/>
            <w:vAlign w:val="center"/>
          </w:tcPr>
          <w:p w14:paraId="101519C0" w14:textId="77777777" w:rsidR="0031695B" w:rsidRPr="00AB7550" w:rsidRDefault="0031695B" w:rsidP="0031695B">
            <w:pPr>
              <w:adjustRightInd w:val="0"/>
              <w:rPr>
                <w:rFonts w:ascii="Arial" w:hAnsi="Arial" w:cs="Arial"/>
                <w:sz w:val="24"/>
                <w:szCs w:val="24"/>
              </w:rPr>
            </w:pPr>
            <w:r w:rsidRPr="00AB7550">
              <w:rPr>
                <w:rFonts w:ascii="Arial" w:hAnsi="Arial" w:cs="Arial"/>
                <w:sz w:val="24"/>
                <w:szCs w:val="24"/>
              </w:rPr>
              <w:lastRenderedPageBreak/>
              <w:t>4.1.3. Monitor cabin</w:t>
            </w:r>
          </w:p>
        </w:tc>
        <w:tc>
          <w:tcPr>
            <w:tcW w:w="1350" w:type="dxa"/>
            <w:vMerge/>
            <w:vAlign w:val="center"/>
          </w:tcPr>
          <w:p w14:paraId="1489877C" w14:textId="77777777" w:rsidR="0031695B" w:rsidRPr="00AB7550" w:rsidRDefault="0031695B" w:rsidP="0031695B">
            <w:pPr>
              <w:pStyle w:val="TableParagraph"/>
              <w:spacing w:before="7"/>
              <w:rPr>
                <w:sz w:val="20"/>
              </w:rPr>
            </w:pPr>
          </w:p>
        </w:tc>
        <w:sdt>
          <w:sdtPr>
            <w:rPr>
              <w:sz w:val="18"/>
              <w:szCs w:val="18"/>
            </w:rPr>
            <w:alias w:val="Grade"/>
            <w:tag w:val="Grade"/>
            <w:id w:val="1526366904"/>
            <w:placeholder>
              <w:docPart w:val="E9A36563D9D34DABA171A1919C7641EB"/>
            </w:placeholder>
            <w:dropDownList>
              <w:listItem w:displayText="C" w:value="C"/>
              <w:listItem w:displayText="NC" w:value="NC"/>
              <w:listItem w:displayText="N/A" w:value="N/A"/>
              <w:listItem w:displayText=" " w:value=" "/>
            </w:dropDownList>
          </w:sdtPr>
          <w:sdtEndPr/>
          <w:sdtContent>
            <w:tc>
              <w:tcPr>
                <w:tcW w:w="567" w:type="dxa"/>
                <w:vAlign w:val="center"/>
              </w:tcPr>
              <w:p w14:paraId="7B1F6461" w14:textId="77777777" w:rsidR="0031695B" w:rsidRPr="00906B09"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496612988"/>
            <w:placeholder>
              <w:docPart w:val="C478F32163994B5A9FA73BDF4B04869D"/>
            </w:placeholder>
            <w:dropDownList>
              <w:listItem w:displayText="C" w:value="C"/>
              <w:listItem w:displayText="NC" w:value="NC"/>
              <w:listItem w:displayText="N/A" w:value="N/A"/>
              <w:listItem w:displayText=" " w:value=" "/>
            </w:dropDownList>
          </w:sdtPr>
          <w:sdtEndPr/>
          <w:sdtContent>
            <w:tc>
              <w:tcPr>
                <w:tcW w:w="567" w:type="dxa"/>
                <w:vAlign w:val="center"/>
              </w:tcPr>
              <w:p w14:paraId="7E5AD040" w14:textId="77777777" w:rsidR="0031695B" w:rsidRPr="00906B09"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143550269"/>
            <w:placeholder>
              <w:docPart w:val="F8A86CF1003240EC80F8704AF582FF55"/>
            </w:placeholder>
            <w:dropDownList>
              <w:listItem w:displayText="C" w:value="C"/>
              <w:listItem w:displayText="NC" w:value="NC"/>
              <w:listItem w:displayText="N/A" w:value="N/A"/>
              <w:listItem w:displayText=" " w:value=" "/>
            </w:dropDownList>
          </w:sdtPr>
          <w:sdtEndPr/>
          <w:sdtContent>
            <w:tc>
              <w:tcPr>
                <w:tcW w:w="567" w:type="dxa"/>
                <w:vAlign w:val="center"/>
              </w:tcPr>
              <w:p w14:paraId="7CF4208E" w14:textId="77777777" w:rsidR="0031695B" w:rsidRPr="00906B09"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243110184"/>
            <w:placeholder>
              <w:docPart w:val="649D920827FD4E4DA71CED50A9C4C1F3"/>
            </w:placeholder>
            <w:dropDownList>
              <w:listItem w:displayText="C" w:value="C"/>
              <w:listItem w:displayText="NC" w:value="NC"/>
              <w:listItem w:displayText="N/A" w:value="N/A"/>
              <w:listItem w:displayText=" " w:value=" "/>
            </w:dropDownList>
          </w:sdtPr>
          <w:sdtEndPr/>
          <w:sdtContent>
            <w:tc>
              <w:tcPr>
                <w:tcW w:w="567" w:type="dxa"/>
                <w:vAlign w:val="center"/>
              </w:tcPr>
              <w:p w14:paraId="3C91EAC9" w14:textId="77777777" w:rsidR="0031695B" w:rsidRPr="00906B09"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1201779544"/>
            <w:placeholder>
              <w:docPart w:val="740C95B48C444446BDB2C6DF8B5AF08F"/>
            </w:placeholder>
            <w:dropDownList>
              <w:listItem w:displayText="C" w:value="C"/>
              <w:listItem w:displayText="NC" w:value="NC"/>
              <w:listItem w:displayText="N/A" w:value="N/A"/>
              <w:listItem w:displayText=" " w:value=" "/>
            </w:dropDownList>
          </w:sdtPr>
          <w:sdtEndPr/>
          <w:sdtContent>
            <w:tc>
              <w:tcPr>
                <w:tcW w:w="567" w:type="dxa"/>
                <w:vAlign w:val="center"/>
              </w:tcPr>
              <w:p w14:paraId="44E8FCF5" w14:textId="77777777" w:rsidR="0031695B" w:rsidRPr="00906B09"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525219379"/>
            <w:placeholder>
              <w:docPart w:val="1D736903BD814C93AEA028EBA972B12F"/>
            </w:placeholder>
            <w:dropDownList>
              <w:listItem w:displayText="C" w:value="C"/>
              <w:listItem w:displayText="NC" w:value="NC"/>
              <w:listItem w:displayText="N/A" w:value="N/A"/>
              <w:listItem w:displayText=" " w:value=" "/>
            </w:dropDownList>
          </w:sdtPr>
          <w:sdtEndPr/>
          <w:sdtContent>
            <w:tc>
              <w:tcPr>
                <w:tcW w:w="567" w:type="dxa"/>
                <w:vAlign w:val="center"/>
              </w:tcPr>
              <w:p w14:paraId="393D17F9" w14:textId="77777777" w:rsidR="0031695B" w:rsidRPr="00906B09"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1721441966"/>
            <w:placeholder>
              <w:docPart w:val="5563113A6CF34E2BA727C52464741D29"/>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77CD848B" w14:textId="77777777" w:rsidR="0031695B" w:rsidRPr="00906B09" w:rsidRDefault="00195B69" w:rsidP="0031695B">
                <w:pPr>
                  <w:pStyle w:val="TableParagraph"/>
                  <w:jc w:val="center"/>
                  <w:rPr>
                    <w:b/>
                    <w:bCs/>
                    <w:sz w:val="18"/>
                    <w:szCs w:val="18"/>
                  </w:rPr>
                </w:pPr>
                <w:r>
                  <w:rPr>
                    <w:sz w:val="18"/>
                    <w:szCs w:val="18"/>
                  </w:rPr>
                  <w:t>C</w:t>
                </w:r>
              </w:p>
            </w:tc>
          </w:sdtContent>
        </w:sdt>
      </w:tr>
      <w:tr w:rsidR="0031695B" w:rsidRPr="00AB7550" w14:paraId="4CF74C0E" w14:textId="77777777" w:rsidTr="00CD0A9A">
        <w:trPr>
          <w:gridAfter w:val="1"/>
          <w:wAfter w:w="9" w:type="dxa"/>
          <w:trHeight w:val="510"/>
        </w:trPr>
        <w:tc>
          <w:tcPr>
            <w:tcW w:w="5400" w:type="dxa"/>
            <w:tcBorders>
              <w:right w:val="nil"/>
            </w:tcBorders>
            <w:vAlign w:val="center"/>
          </w:tcPr>
          <w:p w14:paraId="428F2EA4" w14:textId="77777777" w:rsidR="0031695B" w:rsidRPr="00CD0A9A" w:rsidRDefault="0031695B" w:rsidP="00CD0A9A">
            <w:r w:rsidRPr="00CD0A9A">
              <w:br w:type="page"/>
            </w:r>
            <w:r w:rsidRPr="00CD0A9A">
              <w:rPr>
                <w:rFonts w:ascii="Arial" w:eastAsia="Arial" w:hAnsi="Arial" w:cs="Arial"/>
                <w:b/>
                <w:sz w:val="24"/>
                <w:szCs w:val="24"/>
              </w:rPr>
              <w:t>Phase 5: Cruise</w:t>
            </w:r>
          </w:p>
        </w:tc>
        <w:tc>
          <w:tcPr>
            <w:tcW w:w="5400" w:type="dxa"/>
            <w:gridSpan w:val="9"/>
            <w:tcBorders>
              <w:left w:val="nil"/>
              <w:bottom w:val="nil"/>
            </w:tcBorders>
            <w:vAlign w:val="center"/>
          </w:tcPr>
          <w:p w14:paraId="09FD140F" w14:textId="77777777" w:rsidR="0031695B" w:rsidRPr="00CD0A9A" w:rsidRDefault="0031695B" w:rsidP="00CD0A9A">
            <w:pPr>
              <w:jc w:val="right"/>
            </w:pPr>
            <w:r w:rsidRPr="00CD0A9A">
              <w:object w:dxaOrig="1440" w:dyaOrig="1440" w14:anchorId="4B0F9321">
                <v:shape id="_x0000_i1042" type="#_x0000_t75" style="width:59.75pt;height:21.75pt" o:ole="">
                  <v:imagedata r:id="rId24" o:title=""/>
                </v:shape>
                <w:control r:id="rId25" w:name="Đối tượng 18" w:shapeid="_x0000_i1042"/>
              </w:object>
            </w:r>
            <w:r w:rsidRPr="00CD0A9A">
              <w:tab/>
            </w:r>
            <w:r w:rsidRPr="00CD0A9A">
              <w:object w:dxaOrig="1440" w:dyaOrig="1440" w14:anchorId="2F8C2A70">
                <v:shape id="_x0000_i1044" type="#_x0000_t75" style="width:80.15pt;height:21.75pt" o:ole="">
                  <v:imagedata r:id="rId26" o:title=""/>
                </v:shape>
                <w:control r:id="rId27" w:name="Đối tượng 20" w:shapeid="_x0000_i1044"/>
              </w:object>
            </w:r>
            <w:r w:rsidRPr="00CD0A9A">
              <w:tab/>
            </w:r>
          </w:p>
        </w:tc>
      </w:tr>
      <w:tr w:rsidR="0031695B" w:rsidRPr="00AB7550" w14:paraId="651FF3FB" w14:textId="77777777" w:rsidTr="00481F15">
        <w:trPr>
          <w:cantSplit/>
          <w:trHeight w:val="1701"/>
        </w:trPr>
        <w:tc>
          <w:tcPr>
            <w:tcW w:w="6840" w:type="dxa"/>
            <w:gridSpan w:val="3"/>
            <w:vAlign w:val="center"/>
          </w:tcPr>
          <w:p w14:paraId="462D8F4D" w14:textId="77777777" w:rsidR="0031695B" w:rsidRPr="00AB7550" w:rsidRDefault="0031695B" w:rsidP="0031695B">
            <w:pPr>
              <w:pStyle w:val="TableParagraph"/>
              <w:rPr>
                <w:sz w:val="20"/>
              </w:rPr>
            </w:pPr>
            <w:r w:rsidRPr="00AB7550">
              <w:rPr>
                <w:b/>
                <w:sz w:val="24"/>
                <w:szCs w:val="24"/>
              </w:rPr>
              <w:t>5.1. Perform systems operations</w:t>
            </w:r>
          </w:p>
        </w:tc>
        <w:tc>
          <w:tcPr>
            <w:tcW w:w="567" w:type="dxa"/>
            <w:vMerge w:val="restart"/>
            <w:textDirection w:val="btLr"/>
            <w:vAlign w:val="center"/>
          </w:tcPr>
          <w:p w14:paraId="5CDF4B1F" w14:textId="77777777" w:rsidR="0031695B" w:rsidRPr="00AB7550" w:rsidRDefault="0031695B" w:rsidP="0031695B">
            <w:pPr>
              <w:pStyle w:val="TableParagraph"/>
              <w:spacing w:line="210" w:lineRule="atLeast"/>
              <w:ind w:left="29"/>
              <w:rPr>
                <w:b/>
                <w:sz w:val="18"/>
              </w:rPr>
            </w:pPr>
            <w:r w:rsidRPr="00AB7550">
              <w:rPr>
                <w:b/>
                <w:sz w:val="18"/>
              </w:rPr>
              <w:t xml:space="preserve">Application of policies and </w:t>
            </w:r>
            <w:r w:rsidRPr="00AB7550">
              <w:rPr>
                <w:b/>
                <w:spacing w:val="-2"/>
                <w:sz w:val="18"/>
              </w:rPr>
              <w:t>procedures</w:t>
            </w:r>
          </w:p>
        </w:tc>
        <w:tc>
          <w:tcPr>
            <w:tcW w:w="567" w:type="dxa"/>
            <w:vMerge w:val="restart"/>
            <w:textDirection w:val="btLr"/>
            <w:vAlign w:val="center"/>
          </w:tcPr>
          <w:p w14:paraId="7D51CF68" w14:textId="77777777" w:rsidR="0031695B" w:rsidRPr="00AB7550" w:rsidRDefault="0031695B" w:rsidP="0031695B">
            <w:pPr>
              <w:pStyle w:val="TableParagraph"/>
              <w:ind w:left="29"/>
              <w:rPr>
                <w:b/>
                <w:sz w:val="18"/>
              </w:rPr>
            </w:pPr>
            <w:r w:rsidRPr="00AB7550">
              <w:rPr>
                <w:b/>
                <w:spacing w:val="-2"/>
                <w:sz w:val="18"/>
              </w:rPr>
              <w:t>Communication</w:t>
            </w:r>
          </w:p>
        </w:tc>
        <w:tc>
          <w:tcPr>
            <w:tcW w:w="567" w:type="dxa"/>
            <w:vMerge w:val="restart"/>
            <w:textDirection w:val="btLr"/>
            <w:vAlign w:val="center"/>
          </w:tcPr>
          <w:p w14:paraId="468EBF3E" w14:textId="77777777" w:rsidR="0031695B" w:rsidRPr="00AB7550" w:rsidRDefault="0031695B" w:rsidP="0031695B">
            <w:pPr>
              <w:pStyle w:val="TableParagraph"/>
              <w:ind w:left="29"/>
              <w:rPr>
                <w:b/>
                <w:sz w:val="18"/>
              </w:rPr>
            </w:pPr>
            <w:r w:rsidRPr="00AB7550">
              <w:rPr>
                <w:b/>
                <w:sz w:val="18"/>
              </w:rPr>
              <w:t>Leadership</w:t>
            </w:r>
            <w:r w:rsidRPr="00AB7550">
              <w:rPr>
                <w:b/>
                <w:spacing w:val="20"/>
                <w:sz w:val="18"/>
              </w:rPr>
              <w:t xml:space="preserve"> </w:t>
            </w:r>
            <w:r w:rsidRPr="00AB7550">
              <w:rPr>
                <w:b/>
                <w:sz w:val="18"/>
              </w:rPr>
              <w:t>and</w:t>
            </w:r>
            <w:r w:rsidRPr="00AB7550">
              <w:rPr>
                <w:b/>
                <w:spacing w:val="22"/>
                <w:sz w:val="18"/>
              </w:rPr>
              <w:t xml:space="preserve"> </w:t>
            </w:r>
            <w:r w:rsidRPr="00AB7550">
              <w:rPr>
                <w:b/>
                <w:spacing w:val="-2"/>
                <w:sz w:val="18"/>
              </w:rPr>
              <w:t>teamwork</w:t>
            </w:r>
          </w:p>
        </w:tc>
        <w:tc>
          <w:tcPr>
            <w:tcW w:w="567" w:type="dxa"/>
            <w:vMerge w:val="restart"/>
            <w:textDirection w:val="btLr"/>
            <w:vAlign w:val="center"/>
          </w:tcPr>
          <w:p w14:paraId="6D4B8E1B" w14:textId="77777777" w:rsidR="0031695B" w:rsidRPr="00AB7550" w:rsidRDefault="0031695B" w:rsidP="0031695B">
            <w:pPr>
              <w:pStyle w:val="TableParagraph"/>
              <w:ind w:left="29"/>
              <w:rPr>
                <w:b/>
                <w:sz w:val="18"/>
              </w:rPr>
            </w:pPr>
            <w:r w:rsidRPr="00AB7550">
              <w:rPr>
                <w:b/>
                <w:sz w:val="18"/>
              </w:rPr>
              <w:t>Passenger</w:t>
            </w:r>
            <w:r w:rsidRPr="00AB7550">
              <w:rPr>
                <w:b/>
                <w:spacing w:val="-3"/>
                <w:sz w:val="18"/>
              </w:rPr>
              <w:t xml:space="preserve"> </w:t>
            </w:r>
            <w:r w:rsidRPr="00AB7550">
              <w:rPr>
                <w:b/>
                <w:spacing w:val="-2"/>
                <w:sz w:val="18"/>
              </w:rPr>
              <w:t>management</w:t>
            </w:r>
          </w:p>
        </w:tc>
        <w:tc>
          <w:tcPr>
            <w:tcW w:w="567" w:type="dxa"/>
            <w:vMerge w:val="restart"/>
            <w:textDirection w:val="btLr"/>
            <w:vAlign w:val="center"/>
          </w:tcPr>
          <w:p w14:paraId="069780D2" w14:textId="77777777" w:rsidR="0031695B" w:rsidRPr="00AB7550" w:rsidRDefault="0031695B" w:rsidP="0031695B">
            <w:pPr>
              <w:pStyle w:val="TableParagraph"/>
              <w:spacing w:line="210" w:lineRule="atLeast"/>
              <w:ind w:left="29"/>
              <w:rPr>
                <w:b/>
                <w:sz w:val="18"/>
              </w:rPr>
            </w:pPr>
            <w:r w:rsidRPr="00AB7550">
              <w:rPr>
                <w:b/>
                <w:sz w:val="18"/>
              </w:rPr>
              <w:t>Problem solving and decision making</w:t>
            </w:r>
          </w:p>
        </w:tc>
        <w:tc>
          <w:tcPr>
            <w:tcW w:w="567" w:type="dxa"/>
            <w:vMerge w:val="restart"/>
            <w:textDirection w:val="btLr"/>
            <w:vAlign w:val="center"/>
          </w:tcPr>
          <w:p w14:paraId="7D35B80D" w14:textId="77777777" w:rsidR="0031695B" w:rsidRPr="00AB7550" w:rsidRDefault="0031695B" w:rsidP="0031695B">
            <w:pPr>
              <w:pStyle w:val="TableParagraph"/>
              <w:spacing w:line="244" w:lineRule="auto"/>
              <w:ind w:left="29"/>
              <w:rPr>
                <w:b/>
                <w:sz w:val="18"/>
              </w:rPr>
            </w:pPr>
            <w:r w:rsidRPr="00AB7550">
              <w:rPr>
                <w:b/>
                <w:sz w:val="18"/>
              </w:rPr>
              <w:t>Situation awareness and management</w:t>
            </w:r>
            <w:r w:rsidRPr="00AB7550">
              <w:rPr>
                <w:b/>
                <w:spacing w:val="-10"/>
                <w:sz w:val="18"/>
              </w:rPr>
              <w:t xml:space="preserve"> </w:t>
            </w:r>
            <w:r w:rsidRPr="00AB7550">
              <w:rPr>
                <w:b/>
                <w:sz w:val="18"/>
              </w:rPr>
              <w:t>of</w:t>
            </w:r>
            <w:r w:rsidRPr="00AB7550">
              <w:rPr>
                <w:b/>
                <w:spacing w:val="-9"/>
                <w:sz w:val="18"/>
              </w:rPr>
              <w:t xml:space="preserve"> </w:t>
            </w:r>
            <w:r w:rsidRPr="00AB7550">
              <w:rPr>
                <w:b/>
                <w:sz w:val="18"/>
              </w:rPr>
              <w:t>information</w:t>
            </w:r>
          </w:p>
        </w:tc>
        <w:tc>
          <w:tcPr>
            <w:tcW w:w="567" w:type="dxa"/>
            <w:gridSpan w:val="2"/>
            <w:vMerge w:val="restart"/>
            <w:textDirection w:val="btLr"/>
            <w:vAlign w:val="center"/>
          </w:tcPr>
          <w:p w14:paraId="10E2BAAB" w14:textId="77777777" w:rsidR="0031695B" w:rsidRPr="00AB7550" w:rsidRDefault="0031695B" w:rsidP="0031695B">
            <w:pPr>
              <w:pStyle w:val="TableParagraph"/>
              <w:ind w:left="29"/>
              <w:rPr>
                <w:b/>
                <w:sz w:val="18"/>
              </w:rPr>
            </w:pPr>
            <w:r w:rsidRPr="00AB7550">
              <w:rPr>
                <w:b/>
                <w:sz w:val="18"/>
              </w:rPr>
              <w:t>Workload</w:t>
            </w:r>
            <w:r w:rsidRPr="00AB7550">
              <w:rPr>
                <w:b/>
                <w:spacing w:val="29"/>
                <w:sz w:val="18"/>
              </w:rPr>
              <w:t xml:space="preserve"> </w:t>
            </w:r>
            <w:r w:rsidRPr="00AB7550">
              <w:rPr>
                <w:b/>
                <w:spacing w:val="-2"/>
                <w:sz w:val="18"/>
              </w:rPr>
              <w:t>management</w:t>
            </w:r>
          </w:p>
        </w:tc>
      </w:tr>
      <w:tr w:rsidR="0031695B" w:rsidRPr="00AB7550" w14:paraId="3D56CA61" w14:textId="77777777" w:rsidTr="006D6E43">
        <w:trPr>
          <w:cantSplit/>
          <w:trHeight w:val="1133"/>
        </w:trPr>
        <w:tc>
          <w:tcPr>
            <w:tcW w:w="5490" w:type="dxa"/>
            <w:gridSpan w:val="2"/>
            <w:tcBorders>
              <w:bottom w:val="nil"/>
            </w:tcBorders>
            <w:vAlign w:val="center"/>
          </w:tcPr>
          <w:p w14:paraId="15DFD76D" w14:textId="77777777" w:rsidR="0031695B" w:rsidRPr="00AB7550" w:rsidRDefault="0031695B" w:rsidP="0031695B">
            <w:pPr>
              <w:pStyle w:val="TableParagraph"/>
              <w:rPr>
                <w:sz w:val="20"/>
              </w:rPr>
            </w:pPr>
          </w:p>
          <w:p w14:paraId="47583203" w14:textId="77777777" w:rsidR="0031695B" w:rsidRPr="00AB7550" w:rsidRDefault="0031695B" w:rsidP="0031695B">
            <w:pPr>
              <w:pStyle w:val="TableParagraph"/>
              <w:ind w:left="121"/>
              <w:jc w:val="center"/>
              <w:rPr>
                <w:b/>
                <w:sz w:val="20"/>
              </w:rPr>
            </w:pPr>
            <w:r w:rsidRPr="00AB7550">
              <w:rPr>
                <w:b/>
                <w:spacing w:val="-4"/>
                <w:sz w:val="20"/>
              </w:rPr>
              <w:t>Task</w:t>
            </w:r>
          </w:p>
        </w:tc>
        <w:tc>
          <w:tcPr>
            <w:tcW w:w="1350" w:type="dxa"/>
            <w:vMerge w:val="restart"/>
            <w:vAlign w:val="center"/>
          </w:tcPr>
          <w:p w14:paraId="1D836686" w14:textId="77777777" w:rsidR="0031695B" w:rsidRPr="00AB7550" w:rsidRDefault="0031695B" w:rsidP="0031695B">
            <w:pPr>
              <w:pStyle w:val="TableParagraph"/>
              <w:jc w:val="center"/>
              <w:rPr>
                <w:b/>
                <w:sz w:val="20"/>
                <w:szCs w:val="20"/>
              </w:rPr>
            </w:pPr>
            <w:r w:rsidRPr="00AB7550">
              <w:rPr>
                <w:b/>
                <w:spacing w:val="-2"/>
                <w:sz w:val="20"/>
                <w:szCs w:val="20"/>
              </w:rPr>
              <w:t>Reference</w:t>
            </w:r>
          </w:p>
        </w:tc>
        <w:tc>
          <w:tcPr>
            <w:tcW w:w="567" w:type="dxa"/>
            <w:vMerge/>
            <w:textDirection w:val="btLr"/>
            <w:vAlign w:val="center"/>
          </w:tcPr>
          <w:p w14:paraId="5500D674" w14:textId="77777777" w:rsidR="0031695B" w:rsidRPr="00AB7550" w:rsidRDefault="0031695B" w:rsidP="0031695B">
            <w:pPr>
              <w:pStyle w:val="TableParagraph"/>
              <w:spacing w:line="210" w:lineRule="atLeast"/>
              <w:ind w:left="29"/>
              <w:rPr>
                <w:b/>
                <w:sz w:val="18"/>
              </w:rPr>
            </w:pPr>
          </w:p>
        </w:tc>
        <w:tc>
          <w:tcPr>
            <w:tcW w:w="567" w:type="dxa"/>
            <w:vMerge/>
            <w:textDirection w:val="btLr"/>
            <w:vAlign w:val="center"/>
          </w:tcPr>
          <w:p w14:paraId="1C300DB0" w14:textId="77777777" w:rsidR="0031695B" w:rsidRPr="00AB7550" w:rsidRDefault="0031695B" w:rsidP="0031695B">
            <w:pPr>
              <w:pStyle w:val="TableParagraph"/>
              <w:ind w:left="29"/>
              <w:rPr>
                <w:b/>
                <w:spacing w:val="-2"/>
                <w:sz w:val="18"/>
              </w:rPr>
            </w:pPr>
          </w:p>
        </w:tc>
        <w:tc>
          <w:tcPr>
            <w:tcW w:w="567" w:type="dxa"/>
            <w:vMerge/>
            <w:textDirection w:val="btLr"/>
            <w:vAlign w:val="center"/>
          </w:tcPr>
          <w:p w14:paraId="7A89E1D7" w14:textId="77777777" w:rsidR="0031695B" w:rsidRPr="00AB7550" w:rsidRDefault="0031695B" w:rsidP="0031695B">
            <w:pPr>
              <w:pStyle w:val="TableParagraph"/>
              <w:ind w:left="29"/>
              <w:rPr>
                <w:b/>
                <w:sz w:val="18"/>
              </w:rPr>
            </w:pPr>
          </w:p>
        </w:tc>
        <w:tc>
          <w:tcPr>
            <w:tcW w:w="567" w:type="dxa"/>
            <w:vMerge/>
            <w:textDirection w:val="btLr"/>
            <w:vAlign w:val="center"/>
          </w:tcPr>
          <w:p w14:paraId="16A9EB32" w14:textId="77777777" w:rsidR="0031695B" w:rsidRPr="00AB7550" w:rsidRDefault="0031695B" w:rsidP="0031695B">
            <w:pPr>
              <w:pStyle w:val="TableParagraph"/>
              <w:ind w:left="29"/>
              <w:rPr>
                <w:b/>
                <w:sz w:val="18"/>
              </w:rPr>
            </w:pPr>
          </w:p>
        </w:tc>
        <w:tc>
          <w:tcPr>
            <w:tcW w:w="567" w:type="dxa"/>
            <w:vMerge/>
            <w:textDirection w:val="btLr"/>
            <w:vAlign w:val="center"/>
          </w:tcPr>
          <w:p w14:paraId="0FB09AD5" w14:textId="77777777" w:rsidR="0031695B" w:rsidRPr="00AB7550" w:rsidRDefault="0031695B" w:rsidP="0031695B">
            <w:pPr>
              <w:pStyle w:val="TableParagraph"/>
              <w:spacing w:line="210" w:lineRule="atLeast"/>
              <w:ind w:left="29"/>
              <w:rPr>
                <w:b/>
                <w:sz w:val="18"/>
              </w:rPr>
            </w:pPr>
          </w:p>
        </w:tc>
        <w:tc>
          <w:tcPr>
            <w:tcW w:w="567" w:type="dxa"/>
            <w:vMerge/>
            <w:textDirection w:val="btLr"/>
            <w:vAlign w:val="center"/>
          </w:tcPr>
          <w:p w14:paraId="0530A3AA" w14:textId="77777777" w:rsidR="0031695B" w:rsidRPr="00AB7550" w:rsidRDefault="0031695B" w:rsidP="0031695B">
            <w:pPr>
              <w:pStyle w:val="TableParagraph"/>
              <w:spacing w:line="244" w:lineRule="auto"/>
              <w:ind w:left="29"/>
              <w:rPr>
                <w:b/>
                <w:sz w:val="18"/>
              </w:rPr>
            </w:pPr>
          </w:p>
        </w:tc>
        <w:tc>
          <w:tcPr>
            <w:tcW w:w="567" w:type="dxa"/>
            <w:gridSpan w:val="2"/>
            <w:vMerge/>
            <w:textDirection w:val="btLr"/>
            <w:vAlign w:val="center"/>
          </w:tcPr>
          <w:p w14:paraId="360372C5" w14:textId="77777777" w:rsidR="0031695B" w:rsidRPr="00AB7550" w:rsidRDefault="0031695B" w:rsidP="0031695B">
            <w:pPr>
              <w:pStyle w:val="TableParagraph"/>
              <w:ind w:left="29"/>
              <w:rPr>
                <w:b/>
                <w:sz w:val="18"/>
              </w:rPr>
            </w:pPr>
          </w:p>
        </w:tc>
      </w:tr>
      <w:tr w:rsidR="0031695B" w:rsidRPr="00AB7550" w14:paraId="4CD9E3BA" w14:textId="77777777" w:rsidTr="0089094E">
        <w:trPr>
          <w:cantSplit/>
          <w:trHeight w:val="1132"/>
        </w:trPr>
        <w:tc>
          <w:tcPr>
            <w:tcW w:w="5490" w:type="dxa"/>
            <w:gridSpan w:val="2"/>
            <w:tcBorders>
              <w:top w:val="nil"/>
            </w:tcBorders>
            <w:vAlign w:val="center"/>
          </w:tcPr>
          <w:p w14:paraId="459ECAC6" w14:textId="77777777" w:rsidR="0031695B" w:rsidRPr="00AB7550" w:rsidRDefault="0031695B" w:rsidP="0089094E">
            <w:pPr>
              <w:pStyle w:val="TableParagraph"/>
              <w:jc w:val="center"/>
              <w:rPr>
                <w:sz w:val="20"/>
              </w:rPr>
            </w:pPr>
            <w:r>
              <w:rPr>
                <w:b/>
                <w:bCs/>
                <w:sz w:val="24"/>
                <w:szCs w:val="24"/>
              </w:rPr>
              <w:t xml:space="preserve">First Position: </w:t>
            </w:r>
            <w:sdt>
              <w:sdtPr>
                <w:rPr>
                  <w:b/>
                  <w:bCs/>
                  <w:sz w:val="24"/>
                  <w:szCs w:val="24"/>
                </w:rPr>
                <w:alias w:val="Position"/>
                <w:tag w:val="Position"/>
                <w:id w:val="1794170289"/>
                <w:placeholder>
                  <w:docPart w:val="31FA6E8F0274437488E9BCA9402C814A"/>
                </w:placeholder>
                <w:dropDownList>
                  <w:listItem w:displayText="P1" w:value="1"/>
                  <w:listItem w:displayText="P2" w:value="2"/>
                  <w:listItem w:displayText="P3" w:value="3"/>
                  <w:listItem w:displayText="P4" w:value="4"/>
                  <w:listItem w:displayText="P5" w:value="5"/>
                  <w:listItem w:displayText="N/A" w:value="N/A"/>
                </w:dropDownList>
              </w:sdtPr>
              <w:sdtEndPr/>
              <w:sdtContent>
                <w:r w:rsidR="00195B69">
                  <w:rPr>
                    <w:b/>
                    <w:bCs/>
                    <w:sz w:val="24"/>
                    <w:szCs w:val="24"/>
                  </w:rPr>
                  <w:t>P1</w:t>
                </w:r>
              </w:sdtContent>
            </w:sdt>
            <w:r>
              <w:rPr>
                <w:b/>
                <w:bCs/>
                <w:sz w:val="24"/>
                <w:szCs w:val="24"/>
              </w:rPr>
              <w:tab/>
              <w:t xml:space="preserve">Second Position: </w:t>
            </w:r>
            <w:sdt>
              <w:sdtPr>
                <w:rPr>
                  <w:b/>
                  <w:bCs/>
                  <w:sz w:val="24"/>
                  <w:szCs w:val="24"/>
                </w:rPr>
                <w:alias w:val="Position"/>
                <w:tag w:val="Position"/>
                <w:id w:val="770281223"/>
                <w:placeholder>
                  <w:docPart w:val="7774AB249D2D46D8A896B98850886D56"/>
                </w:placeholder>
                <w:dropDownList>
                  <w:listItem w:displayText="P1" w:value="1"/>
                  <w:listItem w:displayText="P2" w:value="2"/>
                  <w:listItem w:displayText="P3" w:value="3"/>
                  <w:listItem w:displayText="P4" w:value="4"/>
                  <w:listItem w:displayText="P5" w:value="5"/>
                  <w:listItem w:displayText="N/A" w:value="N/A"/>
                </w:dropDownList>
              </w:sdtPr>
              <w:sdtEndPr/>
              <w:sdtContent>
                <w:r w:rsidR="00195B69">
                  <w:rPr>
                    <w:b/>
                    <w:bCs/>
                    <w:sz w:val="24"/>
                    <w:szCs w:val="24"/>
                  </w:rPr>
                  <w:t>P1</w:t>
                </w:r>
              </w:sdtContent>
            </w:sdt>
          </w:p>
        </w:tc>
        <w:tc>
          <w:tcPr>
            <w:tcW w:w="1350" w:type="dxa"/>
            <w:vMerge/>
            <w:vAlign w:val="center"/>
          </w:tcPr>
          <w:p w14:paraId="77D5D81B" w14:textId="77777777" w:rsidR="0031695B" w:rsidRPr="00AB7550" w:rsidRDefault="0031695B" w:rsidP="0031695B">
            <w:pPr>
              <w:pStyle w:val="TableParagraph"/>
              <w:rPr>
                <w:sz w:val="20"/>
              </w:rPr>
            </w:pPr>
          </w:p>
        </w:tc>
        <w:tc>
          <w:tcPr>
            <w:tcW w:w="567" w:type="dxa"/>
            <w:vMerge/>
            <w:textDirection w:val="btLr"/>
            <w:vAlign w:val="center"/>
          </w:tcPr>
          <w:p w14:paraId="61D07D44" w14:textId="77777777" w:rsidR="0031695B" w:rsidRPr="00AB7550" w:rsidRDefault="0031695B" w:rsidP="0031695B">
            <w:pPr>
              <w:pStyle w:val="TableParagraph"/>
              <w:spacing w:line="210" w:lineRule="atLeast"/>
              <w:ind w:left="29"/>
              <w:rPr>
                <w:b/>
                <w:sz w:val="18"/>
              </w:rPr>
            </w:pPr>
          </w:p>
        </w:tc>
        <w:tc>
          <w:tcPr>
            <w:tcW w:w="567" w:type="dxa"/>
            <w:vMerge/>
            <w:textDirection w:val="btLr"/>
            <w:vAlign w:val="center"/>
          </w:tcPr>
          <w:p w14:paraId="1662847B" w14:textId="77777777" w:rsidR="0031695B" w:rsidRPr="00AB7550" w:rsidRDefault="0031695B" w:rsidP="0031695B">
            <w:pPr>
              <w:pStyle w:val="TableParagraph"/>
              <w:ind w:left="29"/>
              <w:rPr>
                <w:b/>
                <w:spacing w:val="-2"/>
                <w:sz w:val="18"/>
              </w:rPr>
            </w:pPr>
          </w:p>
        </w:tc>
        <w:tc>
          <w:tcPr>
            <w:tcW w:w="567" w:type="dxa"/>
            <w:vMerge/>
            <w:textDirection w:val="btLr"/>
            <w:vAlign w:val="center"/>
          </w:tcPr>
          <w:p w14:paraId="5C810FF0" w14:textId="77777777" w:rsidR="0031695B" w:rsidRPr="00AB7550" w:rsidRDefault="0031695B" w:rsidP="0031695B">
            <w:pPr>
              <w:pStyle w:val="TableParagraph"/>
              <w:ind w:left="29"/>
              <w:rPr>
                <w:b/>
                <w:sz w:val="18"/>
              </w:rPr>
            </w:pPr>
          </w:p>
        </w:tc>
        <w:tc>
          <w:tcPr>
            <w:tcW w:w="567" w:type="dxa"/>
            <w:vMerge/>
            <w:textDirection w:val="btLr"/>
            <w:vAlign w:val="center"/>
          </w:tcPr>
          <w:p w14:paraId="5E4D5F4D" w14:textId="77777777" w:rsidR="0031695B" w:rsidRPr="00AB7550" w:rsidRDefault="0031695B" w:rsidP="0031695B">
            <w:pPr>
              <w:pStyle w:val="TableParagraph"/>
              <w:ind w:left="29"/>
              <w:rPr>
                <w:b/>
                <w:sz w:val="18"/>
              </w:rPr>
            </w:pPr>
          </w:p>
        </w:tc>
        <w:tc>
          <w:tcPr>
            <w:tcW w:w="567" w:type="dxa"/>
            <w:vMerge/>
            <w:textDirection w:val="btLr"/>
            <w:vAlign w:val="center"/>
          </w:tcPr>
          <w:p w14:paraId="594DE324" w14:textId="77777777" w:rsidR="0031695B" w:rsidRPr="00AB7550" w:rsidRDefault="0031695B" w:rsidP="0031695B">
            <w:pPr>
              <w:pStyle w:val="TableParagraph"/>
              <w:spacing w:line="210" w:lineRule="atLeast"/>
              <w:ind w:left="29"/>
              <w:rPr>
                <w:b/>
                <w:sz w:val="18"/>
              </w:rPr>
            </w:pPr>
          </w:p>
        </w:tc>
        <w:tc>
          <w:tcPr>
            <w:tcW w:w="567" w:type="dxa"/>
            <w:vMerge/>
            <w:textDirection w:val="btLr"/>
            <w:vAlign w:val="center"/>
          </w:tcPr>
          <w:p w14:paraId="1C0FB193" w14:textId="77777777" w:rsidR="0031695B" w:rsidRPr="00AB7550" w:rsidRDefault="0031695B" w:rsidP="0031695B">
            <w:pPr>
              <w:pStyle w:val="TableParagraph"/>
              <w:spacing w:line="244" w:lineRule="auto"/>
              <w:ind w:left="29"/>
              <w:rPr>
                <w:b/>
                <w:sz w:val="18"/>
              </w:rPr>
            </w:pPr>
          </w:p>
        </w:tc>
        <w:tc>
          <w:tcPr>
            <w:tcW w:w="567" w:type="dxa"/>
            <w:gridSpan w:val="2"/>
            <w:vMerge/>
            <w:textDirection w:val="btLr"/>
            <w:vAlign w:val="center"/>
          </w:tcPr>
          <w:p w14:paraId="211C118C" w14:textId="77777777" w:rsidR="0031695B" w:rsidRPr="00AB7550" w:rsidRDefault="0031695B" w:rsidP="0031695B">
            <w:pPr>
              <w:pStyle w:val="TableParagraph"/>
              <w:ind w:left="29"/>
              <w:rPr>
                <w:b/>
                <w:sz w:val="18"/>
              </w:rPr>
            </w:pPr>
          </w:p>
        </w:tc>
      </w:tr>
      <w:tr w:rsidR="0031695B" w:rsidRPr="008648BE" w14:paraId="08B7D3CD" w14:textId="77777777" w:rsidTr="0016256A">
        <w:trPr>
          <w:trHeight w:val="440"/>
        </w:trPr>
        <w:tc>
          <w:tcPr>
            <w:tcW w:w="5490" w:type="dxa"/>
            <w:gridSpan w:val="2"/>
            <w:vAlign w:val="center"/>
          </w:tcPr>
          <w:p w14:paraId="5E02356E" w14:textId="77777777" w:rsidR="0031695B" w:rsidRPr="00AB7550" w:rsidRDefault="0031695B" w:rsidP="0031695B">
            <w:pPr>
              <w:adjustRightInd w:val="0"/>
              <w:rPr>
                <w:rFonts w:ascii="Arial" w:hAnsi="Arial" w:cs="Arial"/>
                <w:sz w:val="24"/>
                <w:szCs w:val="24"/>
              </w:rPr>
            </w:pPr>
            <w:r w:rsidRPr="00AB7550">
              <w:rPr>
                <w:rFonts w:ascii="Arial" w:hAnsi="Arial" w:cs="Arial"/>
                <w:sz w:val="24"/>
                <w:szCs w:val="24"/>
              </w:rPr>
              <w:t>5.1.1. Operate systems, as required</w:t>
            </w:r>
          </w:p>
        </w:tc>
        <w:tc>
          <w:tcPr>
            <w:tcW w:w="1350" w:type="dxa"/>
            <w:vMerge w:val="restart"/>
            <w:vAlign w:val="center"/>
          </w:tcPr>
          <w:p w14:paraId="15C89528" w14:textId="77777777" w:rsidR="0031695B" w:rsidRPr="00AB7550" w:rsidRDefault="0031695B" w:rsidP="0031695B">
            <w:pPr>
              <w:pStyle w:val="TableParagraph"/>
              <w:jc w:val="center"/>
              <w:rPr>
                <w:sz w:val="20"/>
              </w:rPr>
            </w:pPr>
            <w:r w:rsidRPr="00AB7550">
              <w:rPr>
                <w:bCs/>
              </w:rPr>
              <w:t>Airline Manual</w:t>
            </w:r>
          </w:p>
        </w:tc>
        <w:sdt>
          <w:sdtPr>
            <w:rPr>
              <w:sz w:val="18"/>
              <w:szCs w:val="18"/>
            </w:rPr>
            <w:alias w:val="Grade"/>
            <w:tag w:val="Grade"/>
            <w:id w:val="-1758750345"/>
            <w:placeholder>
              <w:docPart w:val="9B3EABEC525C48A9BACA14CAC1E92662"/>
            </w:placeholder>
            <w:dropDownList>
              <w:listItem w:displayText="C" w:value="C"/>
              <w:listItem w:displayText="NC" w:value="NC"/>
              <w:listItem w:displayText="N/A" w:value="N/A"/>
              <w:listItem w:displayText=" " w:value=" "/>
            </w:dropDownList>
          </w:sdtPr>
          <w:sdtEndPr/>
          <w:sdtContent>
            <w:tc>
              <w:tcPr>
                <w:tcW w:w="567" w:type="dxa"/>
                <w:vAlign w:val="center"/>
              </w:tcPr>
              <w:p w14:paraId="4B0ECAFD" w14:textId="77777777" w:rsidR="0031695B" w:rsidRPr="008648BE" w:rsidRDefault="00195B69" w:rsidP="0031695B">
                <w:pPr>
                  <w:pStyle w:val="TableParagraph"/>
                  <w:spacing w:line="210" w:lineRule="atLeast"/>
                  <w:ind w:left="29"/>
                  <w:jc w:val="center"/>
                  <w:rPr>
                    <w:sz w:val="18"/>
                    <w:szCs w:val="18"/>
                  </w:rPr>
                </w:pPr>
                <w:r>
                  <w:rPr>
                    <w:sz w:val="18"/>
                    <w:szCs w:val="18"/>
                  </w:rPr>
                  <w:t>C</w:t>
                </w:r>
              </w:p>
            </w:tc>
          </w:sdtContent>
        </w:sdt>
        <w:sdt>
          <w:sdtPr>
            <w:rPr>
              <w:sz w:val="18"/>
              <w:szCs w:val="18"/>
            </w:rPr>
            <w:alias w:val="Grade"/>
            <w:tag w:val="Grade"/>
            <w:id w:val="-1215501146"/>
            <w:placeholder>
              <w:docPart w:val="7757F1F6CC694CBF8A272EDAB0A4D50A"/>
            </w:placeholder>
            <w:dropDownList>
              <w:listItem w:displayText="C" w:value="C"/>
              <w:listItem w:displayText="NC" w:value="NC"/>
              <w:listItem w:displayText="N/A" w:value="N/A"/>
              <w:listItem w:displayText=" " w:value=" "/>
            </w:dropDownList>
          </w:sdtPr>
          <w:sdtEndPr/>
          <w:sdtContent>
            <w:tc>
              <w:tcPr>
                <w:tcW w:w="567" w:type="dxa"/>
                <w:vAlign w:val="center"/>
              </w:tcPr>
              <w:p w14:paraId="118E333D" w14:textId="77777777" w:rsidR="0031695B" w:rsidRPr="008648BE" w:rsidRDefault="00195B69" w:rsidP="0031695B">
                <w:pPr>
                  <w:pStyle w:val="TableParagraph"/>
                  <w:ind w:left="29"/>
                  <w:jc w:val="center"/>
                  <w:rPr>
                    <w:spacing w:val="-2"/>
                    <w:sz w:val="18"/>
                    <w:szCs w:val="18"/>
                  </w:rPr>
                </w:pPr>
                <w:r>
                  <w:rPr>
                    <w:sz w:val="18"/>
                    <w:szCs w:val="18"/>
                  </w:rPr>
                  <w:t>C</w:t>
                </w:r>
              </w:p>
            </w:tc>
          </w:sdtContent>
        </w:sdt>
        <w:sdt>
          <w:sdtPr>
            <w:rPr>
              <w:sz w:val="18"/>
              <w:szCs w:val="18"/>
            </w:rPr>
            <w:alias w:val="Grade"/>
            <w:tag w:val="Grade"/>
            <w:id w:val="23531790"/>
            <w:placeholder>
              <w:docPart w:val="F4641142490A4ED9A50765A0A3D5FDA3"/>
            </w:placeholder>
            <w:dropDownList>
              <w:listItem w:displayText="C" w:value="C"/>
              <w:listItem w:displayText="NC" w:value="NC"/>
              <w:listItem w:displayText="N/A" w:value="N/A"/>
              <w:listItem w:displayText=" " w:value=" "/>
            </w:dropDownList>
          </w:sdtPr>
          <w:sdtEndPr/>
          <w:sdtContent>
            <w:tc>
              <w:tcPr>
                <w:tcW w:w="567" w:type="dxa"/>
                <w:vAlign w:val="center"/>
              </w:tcPr>
              <w:p w14:paraId="17507125" w14:textId="77777777" w:rsidR="0031695B" w:rsidRPr="008648BE" w:rsidRDefault="00195B69" w:rsidP="0031695B">
                <w:pPr>
                  <w:pStyle w:val="TableParagraph"/>
                  <w:ind w:left="29"/>
                  <w:jc w:val="center"/>
                  <w:rPr>
                    <w:sz w:val="18"/>
                    <w:szCs w:val="18"/>
                  </w:rPr>
                </w:pPr>
                <w:r>
                  <w:rPr>
                    <w:sz w:val="18"/>
                    <w:szCs w:val="18"/>
                  </w:rPr>
                  <w:t>C</w:t>
                </w:r>
              </w:p>
            </w:tc>
          </w:sdtContent>
        </w:sdt>
        <w:tc>
          <w:tcPr>
            <w:tcW w:w="567" w:type="dxa"/>
            <w:vAlign w:val="center"/>
          </w:tcPr>
          <w:p w14:paraId="041164F2" w14:textId="77777777" w:rsidR="0031695B" w:rsidRPr="008648BE" w:rsidRDefault="0031695B" w:rsidP="0031695B">
            <w:pPr>
              <w:pStyle w:val="TableParagraph"/>
              <w:ind w:left="29"/>
              <w:jc w:val="center"/>
              <w:rPr>
                <w:sz w:val="18"/>
                <w:szCs w:val="18"/>
              </w:rPr>
            </w:pPr>
            <w:r w:rsidRPr="008648BE">
              <w:rPr>
                <w:sz w:val="18"/>
                <w:szCs w:val="18"/>
              </w:rPr>
              <w:t>N/A</w:t>
            </w:r>
          </w:p>
        </w:tc>
        <w:tc>
          <w:tcPr>
            <w:tcW w:w="567" w:type="dxa"/>
            <w:vAlign w:val="center"/>
          </w:tcPr>
          <w:p w14:paraId="2A5A5CDA" w14:textId="77777777" w:rsidR="0031695B" w:rsidRPr="008648BE" w:rsidRDefault="0031695B" w:rsidP="0031695B">
            <w:pPr>
              <w:pStyle w:val="TableParagraph"/>
              <w:spacing w:line="210" w:lineRule="atLeast"/>
              <w:ind w:left="29"/>
              <w:jc w:val="center"/>
              <w:rPr>
                <w:sz w:val="18"/>
                <w:szCs w:val="18"/>
              </w:rPr>
            </w:pPr>
            <w:r w:rsidRPr="008648BE">
              <w:rPr>
                <w:sz w:val="18"/>
                <w:szCs w:val="18"/>
              </w:rPr>
              <w:t>N/A</w:t>
            </w:r>
          </w:p>
        </w:tc>
        <w:sdt>
          <w:sdtPr>
            <w:rPr>
              <w:sz w:val="18"/>
              <w:szCs w:val="18"/>
            </w:rPr>
            <w:alias w:val="Grade"/>
            <w:tag w:val="Grade"/>
            <w:id w:val="1745228654"/>
            <w:placeholder>
              <w:docPart w:val="754F9D472C9C43A6A6AC548B0DA7DF88"/>
            </w:placeholder>
            <w:dropDownList>
              <w:listItem w:displayText="C" w:value="C"/>
              <w:listItem w:displayText="NC" w:value="NC"/>
              <w:listItem w:displayText="N/A" w:value="N/A"/>
              <w:listItem w:displayText=" " w:value=" "/>
            </w:dropDownList>
          </w:sdtPr>
          <w:sdtEndPr/>
          <w:sdtContent>
            <w:tc>
              <w:tcPr>
                <w:tcW w:w="567" w:type="dxa"/>
                <w:vAlign w:val="center"/>
              </w:tcPr>
              <w:p w14:paraId="67A8CEDD" w14:textId="77777777" w:rsidR="0031695B" w:rsidRPr="008648BE" w:rsidRDefault="00195B69" w:rsidP="0031695B">
                <w:pPr>
                  <w:pStyle w:val="TableParagraph"/>
                  <w:spacing w:line="244" w:lineRule="auto"/>
                  <w:ind w:left="29"/>
                  <w:jc w:val="center"/>
                  <w:rPr>
                    <w:sz w:val="18"/>
                    <w:szCs w:val="18"/>
                  </w:rPr>
                </w:pPr>
                <w:r>
                  <w:rPr>
                    <w:sz w:val="18"/>
                    <w:szCs w:val="18"/>
                  </w:rPr>
                  <w:t>C</w:t>
                </w:r>
              </w:p>
            </w:tc>
          </w:sdtContent>
        </w:sdt>
        <w:sdt>
          <w:sdtPr>
            <w:rPr>
              <w:sz w:val="18"/>
              <w:szCs w:val="18"/>
            </w:rPr>
            <w:alias w:val="Grade"/>
            <w:tag w:val="Grade"/>
            <w:id w:val="-1937351781"/>
            <w:placeholder>
              <w:docPart w:val="D6B6966CC5C74846AF56EA270C68A699"/>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5214F2EA" w14:textId="77777777" w:rsidR="0031695B" w:rsidRPr="008648BE" w:rsidRDefault="00195B69" w:rsidP="0031695B">
                <w:pPr>
                  <w:pStyle w:val="TableParagraph"/>
                  <w:ind w:left="29"/>
                  <w:jc w:val="center"/>
                  <w:rPr>
                    <w:sz w:val="18"/>
                    <w:szCs w:val="18"/>
                  </w:rPr>
                </w:pPr>
                <w:r>
                  <w:rPr>
                    <w:sz w:val="18"/>
                    <w:szCs w:val="18"/>
                  </w:rPr>
                  <w:t>C</w:t>
                </w:r>
              </w:p>
            </w:tc>
          </w:sdtContent>
        </w:sdt>
      </w:tr>
      <w:tr w:rsidR="0031695B" w:rsidRPr="008648BE" w14:paraId="4A1CB4C1" w14:textId="77777777" w:rsidTr="0016256A">
        <w:trPr>
          <w:trHeight w:val="440"/>
        </w:trPr>
        <w:tc>
          <w:tcPr>
            <w:tcW w:w="5490" w:type="dxa"/>
            <w:gridSpan w:val="2"/>
            <w:vAlign w:val="center"/>
          </w:tcPr>
          <w:p w14:paraId="0F451C51" w14:textId="77777777" w:rsidR="0031695B" w:rsidRPr="00AB7550" w:rsidRDefault="0031695B" w:rsidP="0031695B">
            <w:pPr>
              <w:rPr>
                <w:rFonts w:ascii="Arial" w:hAnsi="Arial" w:cs="Arial"/>
              </w:rPr>
            </w:pPr>
            <w:r w:rsidRPr="00AB7550">
              <w:rPr>
                <w:rFonts w:ascii="Arial" w:hAnsi="Arial" w:cs="Arial"/>
                <w:sz w:val="24"/>
                <w:szCs w:val="24"/>
              </w:rPr>
              <w:t>5.1.2. Monitor operation of systems</w:t>
            </w:r>
          </w:p>
        </w:tc>
        <w:tc>
          <w:tcPr>
            <w:tcW w:w="1350" w:type="dxa"/>
            <w:vMerge/>
            <w:vAlign w:val="center"/>
          </w:tcPr>
          <w:p w14:paraId="695C15C8" w14:textId="77777777" w:rsidR="0031695B" w:rsidRPr="00AB7550" w:rsidRDefault="0031695B" w:rsidP="0031695B">
            <w:pPr>
              <w:pStyle w:val="TableParagraph"/>
              <w:rPr>
                <w:sz w:val="20"/>
              </w:rPr>
            </w:pPr>
          </w:p>
        </w:tc>
        <w:sdt>
          <w:sdtPr>
            <w:rPr>
              <w:sz w:val="18"/>
              <w:szCs w:val="18"/>
            </w:rPr>
            <w:alias w:val="Grade"/>
            <w:tag w:val="Grade"/>
            <w:id w:val="-2132468289"/>
            <w:placeholder>
              <w:docPart w:val="A0540633FC3946F79FD53B34E1A4F892"/>
            </w:placeholder>
            <w:dropDownList>
              <w:listItem w:displayText="C" w:value="C"/>
              <w:listItem w:displayText="NC" w:value="NC"/>
              <w:listItem w:displayText="N/A" w:value="N/A"/>
              <w:listItem w:displayText=" " w:value=" "/>
            </w:dropDownList>
          </w:sdtPr>
          <w:sdtEndPr/>
          <w:sdtContent>
            <w:tc>
              <w:tcPr>
                <w:tcW w:w="567" w:type="dxa"/>
                <w:vAlign w:val="center"/>
              </w:tcPr>
              <w:p w14:paraId="0CBC8901" w14:textId="77777777" w:rsidR="0031695B" w:rsidRPr="008648BE" w:rsidRDefault="00195B69" w:rsidP="0031695B">
                <w:pPr>
                  <w:pStyle w:val="TableParagraph"/>
                  <w:spacing w:line="210" w:lineRule="atLeast"/>
                  <w:ind w:left="29"/>
                  <w:jc w:val="center"/>
                  <w:rPr>
                    <w:sz w:val="18"/>
                    <w:szCs w:val="18"/>
                  </w:rPr>
                </w:pPr>
                <w:r>
                  <w:rPr>
                    <w:sz w:val="18"/>
                    <w:szCs w:val="18"/>
                  </w:rPr>
                  <w:t>C</w:t>
                </w:r>
              </w:p>
            </w:tc>
          </w:sdtContent>
        </w:sdt>
        <w:sdt>
          <w:sdtPr>
            <w:rPr>
              <w:sz w:val="18"/>
              <w:szCs w:val="18"/>
            </w:rPr>
            <w:alias w:val="Grade"/>
            <w:tag w:val="Grade"/>
            <w:id w:val="2055728160"/>
            <w:placeholder>
              <w:docPart w:val="39AEA94ED41A47A58511F928EB26CA96"/>
            </w:placeholder>
            <w:dropDownList>
              <w:listItem w:displayText="C" w:value="C"/>
              <w:listItem w:displayText="NC" w:value="NC"/>
              <w:listItem w:displayText="N/A" w:value="N/A"/>
              <w:listItem w:displayText=" " w:value=" "/>
            </w:dropDownList>
          </w:sdtPr>
          <w:sdtEndPr/>
          <w:sdtContent>
            <w:tc>
              <w:tcPr>
                <w:tcW w:w="567" w:type="dxa"/>
                <w:vAlign w:val="center"/>
              </w:tcPr>
              <w:p w14:paraId="37E09BB1" w14:textId="77777777" w:rsidR="0031695B" w:rsidRPr="008648BE" w:rsidRDefault="00195B69" w:rsidP="0031695B">
                <w:pPr>
                  <w:pStyle w:val="TableParagraph"/>
                  <w:ind w:left="29"/>
                  <w:jc w:val="center"/>
                  <w:rPr>
                    <w:spacing w:val="-2"/>
                    <w:sz w:val="18"/>
                    <w:szCs w:val="18"/>
                  </w:rPr>
                </w:pPr>
                <w:r>
                  <w:rPr>
                    <w:sz w:val="18"/>
                    <w:szCs w:val="18"/>
                  </w:rPr>
                  <w:t>C</w:t>
                </w:r>
              </w:p>
            </w:tc>
          </w:sdtContent>
        </w:sdt>
        <w:sdt>
          <w:sdtPr>
            <w:rPr>
              <w:sz w:val="18"/>
              <w:szCs w:val="18"/>
            </w:rPr>
            <w:alias w:val="Grade"/>
            <w:tag w:val="Grade"/>
            <w:id w:val="-508526408"/>
            <w:placeholder>
              <w:docPart w:val="C92BC975A21449398226E5A7CEA7D7B6"/>
            </w:placeholder>
            <w:dropDownList>
              <w:listItem w:displayText="C" w:value="C"/>
              <w:listItem w:displayText="NC" w:value="NC"/>
              <w:listItem w:displayText="N/A" w:value="N/A"/>
              <w:listItem w:displayText=" " w:value=" "/>
            </w:dropDownList>
          </w:sdtPr>
          <w:sdtEndPr/>
          <w:sdtContent>
            <w:tc>
              <w:tcPr>
                <w:tcW w:w="567" w:type="dxa"/>
                <w:vAlign w:val="center"/>
              </w:tcPr>
              <w:p w14:paraId="3EC1B536" w14:textId="77777777" w:rsidR="0031695B" w:rsidRPr="008648BE" w:rsidRDefault="00195B69" w:rsidP="0031695B">
                <w:pPr>
                  <w:pStyle w:val="TableParagraph"/>
                  <w:ind w:left="29"/>
                  <w:jc w:val="center"/>
                  <w:rPr>
                    <w:sz w:val="18"/>
                    <w:szCs w:val="18"/>
                  </w:rPr>
                </w:pPr>
                <w:r>
                  <w:rPr>
                    <w:sz w:val="18"/>
                    <w:szCs w:val="18"/>
                  </w:rPr>
                  <w:t>C</w:t>
                </w:r>
              </w:p>
            </w:tc>
          </w:sdtContent>
        </w:sdt>
        <w:tc>
          <w:tcPr>
            <w:tcW w:w="567" w:type="dxa"/>
            <w:vAlign w:val="center"/>
          </w:tcPr>
          <w:p w14:paraId="28519F47" w14:textId="77777777" w:rsidR="0031695B" w:rsidRPr="008648BE" w:rsidRDefault="0031695B" w:rsidP="0031695B">
            <w:pPr>
              <w:pStyle w:val="TableParagraph"/>
              <w:ind w:left="29"/>
              <w:jc w:val="center"/>
              <w:rPr>
                <w:sz w:val="18"/>
                <w:szCs w:val="18"/>
              </w:rPr>
            </w:pPr>
            <w:r w:rsidRPr="008648BE">
              <w:rPr>
                <w:sz w:val="18"/>
                <w:szCs w:val="18"/>
              </w:rPr>
              <w:t>N/A</w:t>
            </w:r>
          </w:p>
        </w:tc>
        <w:tc>
          <w:tcPr>
            <w:tcW w:w="567" w:type="dxa"/>
            <w:vAlign w:val="center"/>
          </w:tcPr>
          <w:p w14:paraId="5E582548" w14:textId="77777777" w:rsidR="0031695B" w:rsidRPr="008648BE" w:rsidRDefault="0031695B" w:rsidP="0031695B">
            <w:pPr>
              <w:pStyle w:val="TableParagraph"/>
              <w:spacing w:line="210" w:lineRule="atLeast"/>
              <w:ind w:left="29"/>
              <w:jc w:val="center"/>
              <w:rPr>
                <w:sz w:val="18"/>
                <w:szCs w:val="18"/>
              </w:rPr>
            </w:pPr>
            <w:r w:rsidRPr="008648BE">
              <w:rPr>
                <w:sz w:val="18"/>
                <w:szCs w:val="18"/>
              </w:rPr>
              <w:t>N/A</w:t>
            </w:r>
          </w:p>
        </w:tc>
        <w:sdt>
          <w:sdtPr>
            <w:rPr>
              <w:sz w:val="18"/>
              <w:szCs w:val="18"/>
            </w:rPr>
            <w:alias w:val="Grade"/>
            <w:tag w:val="Grade"/>
            <w:id w:val="1711141949"/>
            <w:placeholder>
              <w:docPart w:val="C3469ABB277D4D0ABD5C1C379F818C21"/>
            </w:placeholder>
            <w:dropDownList>
              <w:listItem w:displayText="C" w:value="C"/>
              <w:listItem w:displayText="NC" w:value="NC"/>
              <w:listItem w:displayText="N/A" w:value="N/A"/>
              <w:listItem w:displayText=" " w:value=" "/>
            </w:dropDownList>
          </w:sdtPr>
          <w:sdtEndPr/>
          <w:sdtContent>
            <w:tc>
              <w:tcPr>
                <w:tcW w:w="567" w:type="dxa"/>
                <w:vAlign w:val="center"/>
              </w:tcPr>
              <w:p w14:paraId="769B27B9" w14:textId="77777777" w:rsidR="0031695B" w:rsidRPr="008648BE" w:rsidRDefault="00195B69" w:rsidP="0031695B">
                <w:pPr>
                  <w:pStyle w:val="TableParagraph"/>
                  <w:spacing w:line="244" w:lineRule="auto"/>
                  <w:ind w:left="29"/>
                  <w:jc w:val="center"/>
                  <w:rPr>
                    <w:sz w:val="18"/>
                    <w:szCs w:val="18"/>
                  </w:rPr>
                </w:pPr>
                <w:r>
                  <w:rPr>
                    <w:sz w:val="18"/>
                    <w:szCs w:val="18"/>
                  </w:rPr>
                  <w:t>C</w:t>
                </w:r>
              </w:p>
            </w:tc>
          </w:sdtContent>
        </w:sdt>
        <w:sdt>
          <w:sdtPr>
            <w:rPr>
              <w:sz w:val="18"/>
              <w:szCs w:val="18"/>
            </w:rPr>
            <w:alias w:val="Grade"/>
            <w:tag w:val="Grade"/>
            <w:id w:val="-368219728"/>
            <w:placeholder>
              <w:docPart w:val="181A1CC40B0F43A0A2737A190AC4ABE4"/>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394FEBFA" w14:textId="77777777" w:rsidR="0031695B" w:rsidRPr="008648BE" w:rsidRDefault="00195B69" w:rsidP="0031695B">
                <w:pPr>
                  <w:pStyle w:val="TableParagraph"/>
                  <w:ind w:left="29"/>
                  <w:jc w:val="center"/>
                  <w:rPr>
                    <w:sz w:val="18"/>
                    <w:szCs w:val="18"/>
                  </w:rPr>
                </w:pPr>
                <w:r>
                  <w:rPr>
                    <w:sz w:val="18"/>
                    <w:szCs w:val="18"/>
                  </w:rPr>
                  <w:t>C</w:t>
                </w:r>
              </w:p>
            </w:tc>
          </w:sdtContent>
        </w:sdt>
      </w:tr>
      <w:tr w:rsidR="0031695B" w:rsidRPr="00AB7550" w14:paraId="5AD55E21" w14:textId="77777777" w:rsidTr="00C10CB8">
        <w:trPr>
          <w:gridAfter w:val="1"/>
          <w:wAfter w:w="9" w:type="dxa"/>
          <w:trHeight w:val="440"/>
        </w:trPr>
        <w:tc>
          <w:tcPr>
            <w:tcW w:w="10800" w:type="dxa"/>
            <w:gridSpan w:val="10"/>
            <w:vAlign w:val="center"/>
          </w:tcPr>
          <w:p w14:paraId="4A4F2F46" w14:textId="77777777" w:rsidR="0031695B" w:rsidRPr="00AB7550" w:rsidRDefault="0031695B" w:rsidP="0031695B">
            <w:pPr>
              <w:widowControl/>
              <w:adjustRightInd w:val="0"/>
              <w:rPr>
                <w:rFonts w:ascii="Arial" w:hAnsi="Arial" w:cs="Arial"/>
                <w:sz w:val="24"/>
                <w:szCs w:val="24"/>
              </w:rPr>
            </w:pPr>
            <w:r w:rsidRPr="00AB7550">
              <w:rPr>
                <w:rFonts w:ascii="Arial" w:eastAsia="Arial" w:hAnsi="Arial" w:cs="Arial"/>
                <w:b/>
                <w:sz w:val="24"/>
                <w:szCs w:val="24"/>
              </w:rPr>
              <w:t>5.2</w:t>
            </w:r>
            <w:r w:rsidRPr="00AB7550">
              <w:rPr>
                <w:rFonts w:ascii="Arial" w:hAnsi="Arial" w:cs="Arial"/>
                <w:sz w:val="24"/>
                <w:szCs w:val="24"/>
              </w:rPr>
              <w:t xml:space="preserve">. </w:t>
            </w:r>
            <w:r w:rsidRPr="00AB7550">
              <w:rPr>
                <w:rFonts w:ascii="Arial" w:eastAsia="Arial" w:hAnsi="Arial" w:cs="Arial"/>
                <w:b/>
                <w:sz w:val="24"/>
                <w:szCs w:val="24"/>
              </w:rPr>
              <w:t>Perform cruise tasks</w:t>
            </w:r>
          </w:p>
        </w:tc>
      </w:tr>
      <w:tr w:rsidR="0031695B" w:rsidRPr="008648BE" w14:paraId="4F850D25" w14:textId="77777777" w:rsidTr="0016256A">
        <w:trPr>
          <w:trHeight w:val="440"/>
        </w:trPr>
        <w:tc>
          <w:tcPr>
            <w:tcW w:w="5490" w:type="dxa"/>
            <w:gridSpan w:val="2"/>
            <w:vAlign w:val="center"/>
          </w:tcPr>
          <w:p w14:paraId="4688FFB0" w14:textId="77777777" w:rsidR="0031695B" w:rsidRPr="00AB7550" w:rsidRDefault="0031695B" w:rsidP="0031695B">
            <w:pPr>
              <w:widowControl/>
              <w:adjustRightInd w:val="0"/>
              <w:rPr>
                <w:rFonts w:ascii="Arial" w:hAnsi="Arial" w:cs="Arial"/>
                <w:sz w:val="24"/>
                <w:szCs w:val="24"/>
              </w:rPr>
            </w:pPr>
            <w:r w:rsidRPr="00AB7550">
              <w:rPr>
                <w:rFonts w:ascii="Arial" w:hAnsi="Arial" w:cs="Arial"/>
                <w:sz w:val="24"/>
                <w:szCs w:val="24"/>
              </w:rPr>
              <w:t>5.2.1. Apply procedures in the event of turbulence</w:t>
            </w:r>
          </w:p>
        </w:tc>
        <w:tc>
          <w:tcPr>
            <w:tcW w:w="1350" w:type="dxa"/>
            <w:vMerge w:val="restart"/>
            <w:vAlign w:val="center"/>
          </w:tcPr>
          <w:p w14:paraId="10C5EBC4" w14:textId="77777777" w:rsidR="0031695B" w:rsidRPr="00AB7550" w:rsidRDefault="0031695B" w:rsidP="0031695B">
            <w:pPr>
              <w:pStyle w:val="TableParagraph"/>
              <w:spacing w:before="7"/>
              <w:jc w:val="center"/>
              <w:rPr>
                <w:sz w:val="20"/>
              </w:rPr>
            </w:pPr>
            <w:r w:rsidRPr="00AB7550">
              <w:rPr>
                <w:bCs/>
              </w:rPr>
              <w:t>Airline Manual</w:t>
            </w:r>
          </w:p>
        </w:tc>
        <w:tc>
          <w:tcPr>
            <w:tcW w:w="567" w:type="dxa"/>
            <w:vAlign w:val="center"/>
          </w:tcPr>
          <w:p w14:paraId="13F2761A" w14:textId="77777777" w:rsidR="0031695B" w:rsidRPr="008648BE" w:rsidRDefault="0031695B" w:rsidP="0031695B">
            <w:pPr>
              <w:pStyle w:val="TableParagraph"/>
              <w:jc w:val="center"/>
              <w:rPr>
                <w:sz w:val="20"/>
                <w:szCs w:val="20"/>
              </w:rPr>
            </w:pPr>
            <w:r w:rsidRPr="008648BE">
              <w:rPr>
                <w:sz w:val="20"/>
                <w:szCs w:val="20"/>
              </w:rPr>
              <w:t>N/A</w:t>
            </w:r>
          </w:p>
        </w:tc>
        <w:tc>
          <w:tcPr>
            <w:tcW w:w="567" w:type="dxa"/>
            <w:vAlign w:val="center"/>
          </w:tcPr>
          <w:p w14:paraId="57A98A40" w14:textId="77777777" w:rsidR="0031695B" w:rsidRPr="008648BE" w:rsidRDefault="0031695B" w:rsidP="0031695B">
            <w:pPr>
              <w:pStyle w:val="TableParagraph"/>
              <w:jc w:val="center"/>
              <w:rPr>
                <w:sz w:val="20"/>
                <w:szCs w:val="20"/>
              </w:rPr>
            </w:pPr>
            <w:r w:rsidRPr="008648BE">
              <w:rPr>
                <w:sz w:val="20"/>
                <w:szCs w:val="20"/>
              </w:rPr>
              <w:t>N/A</w:t>
            </w:r>
          </w:p>
        </w:tc>
        <w:tc>
          <w:tcPr>
            <w:tcW w:w="567" w:type="dxa"/>
            <w:vAlign w:val="center"/>
          </w:tcPr>
          <w:p w14:paraId="1E29AC0B" w14:textId="77777777" w:rsidR="0031695B" w:rsidRPr="008648BE" w:rsidRDefault="0031695B" w:rsidP="0031695B">
            <w:pPr>
              <w:pStyle w:val="TableParagraph"/>
              <w:jc w:val="center"/>
              <w:rPr>
                <w:sz w:val="20"/>
                <w:szCs w:val="20"/>
              </w:rPr>
            </w:pPr>
            <w:r w:rsidRPr="008648BE">
              <w:rPr>
                <w:sz w:val="20"/>
                <w:szCs w:val="20"/>
              </w:rPr>
              <w:t>N/A</w:t>
            </w:r>
          </w:p>
        </w:tc>
        <w:tc>
          <w:tcPr>
            <w:tcW w:w="567" w:type="dxa"/>
            <w:vAlign w:val="center"/>
          </w:tcPr>
          <w:p w14:paraId="3FB9DFF6" w14:textId="77777777" w:rsidR="0031695B" w:rsidRPr="008648BE" w:rsidRDefault="0031695B" w:rsidP="0031695B">
            <w:pPr>
              <w:pStyle w:val="TableParagraph"/>
              <w:jc w:val="center"/>
              <w:rPr>
                <w:sz w:val="20"/>
                <w:szCs w:val="20"/>
              </w:rPr>
            </w:pPr>
            <w:r w:rsidRPr="008648BE">
              <w:rPr>
                <w:sz w:val="20"/>
                <w:szCs w:val="20"/>
              </w:rPr>
              <w:t>N/A</w:t>
            </w:r>
          </w:p>
        </w:tc>
        <w:tc>
          <w:tcPr>
            <w:tcW w:w="567" w:type="dxa"/>
            <w:vAlign w:val="center"/>
          </w:tcPr>
          <w:p w14:paraId="58D1C286" w14:textId="77777777" w:rsidR="0031695B" w:rsidRPr="008648BE" w:rsidRDefault="0031695B" w:rsidP="0031695B">
            <w:pPr>
              <w:pStyle w:val="TableParagraph"/>
              <w:jc w:val="center"/>
              <w:rPr>
                <w:sz w:val="20"/>
                <w:szCs w:val="20"/>
              </w:rPr>
            </w:pPr>
            <w:r w:rsidRPr="008648BE">
              <w:rPr>
                <w:sz w:val="20"/>
                <w:szCs w:val="20"/>
              </w:rPr>
              <w:t>N/A</w:t>
            </w:r>
          </w:p>
        </w:tc>
        <w:tc>
          <w:tcPr>
            <w:tcW w:w="567" w:type="dxa"/>
            <w:vAlign w:val="center"/>
          </w:tcPr>
          <w:p w14:paraId="02206693" w14:textId="77777777" w:rsidR="0031695B" w:rsidRPr="008648BE" w:rsidRDefault="0031695B" w:rsidP="0031695B">
            <w:pPr>
              <w:pStyle w:val="TableParagraph"/>
              <w:jc w:val="center"/>
              <w:rPr>
                <w:sz w:val="20"/>
                <w:szCs w:val="20"/>
              </w:rPr>
            </w:pPr>
            <w:r w:rsidRPr="008648BE">
              <w:rPr>
                <w:sz w:val="20"/>
                <w:szCs w:val="20"/>
              </w:rPr>
              <w:t>N/A</w:t>
            </w:r>
          </w:p>
        </w:tc>
        <w:tc>
          <w:tcPr>
            <w:tcW w:w="567" w:type="dxa"/>
            <w:gridSpan w:val="2"/>
            <w:vAlign w:val="center"/>
          </w:tcPr>
          <w:p w14:paraId="300BCB5A" w14:textId="77777777" w:rsidR="0031695B" w:rsidRPr="008648BE" w:rsidRDefault="0031695B" w:rsidP="0031695B">
            <w:pPr>
              <w:pStyle w:val="TableParagraph"/>
              <w:jc w:val="center"/>
              <w:rPr>
                <w:sz w:val="20"/>
                <w:szCs w:val="20"/>
              </w:rPr>
            </w:pPr>
            <w:r w:rsidRPr="008648BE">
              <w:rPr>
                <w:sz w:val="20"/>
                <w:szCs w:val="20"/>
              </w:rPr>
              <w:t>N/A</w:t>
            </w:r>
          </w:p>
        </w:tc>
      </w:tr>
      <w:tr w:rsidR="0031695B" w:rsidRPr="008648BE" w14:paraId="66C247A8" w14:textId="77777777" w:rsidTr="0016256A">
        <w:trPr>
          <w:trHeight w:val="440"/>
        </w:trPr>
        <w:tc>
          <w:tcPr>
            <w:tcW w:w="5490" w:type="dxa"/>
            <w:gridSpan w:val="2"/>
            <w:vAlign w:val="center"/>
          </w:tcPr>
          <w:p w14:paraId="3E561FEE" w14:textId="77777777" w:rsidR="0031695B" w:rsidRPr="00AB7550" w:rsidRDefault="0031695B" w:rsidP="0031695B">
            <w:pPr>
              <w:widowControl/>
              <w:adjustRightInd w:val="0"/>
              <w:rPr>
                <w:rFonts w:ascii="Arial" w:hAnsi="Arial" w:cs="Arial"/>
                <w:sz w:val="24"/>
                <w:szCs w:val="24"/>
              </w:rPr>
            </w:pPr>
            <w:r w:rsidRPr="00AB7550">
              <w:rPr>
                <w:rFonts w:ascii="Arial" w:hAnsi="Arial" w:cs="Arial"/>
                <w:sz w:val="24"/>
                <w:szCs w:val="24"/>
              </w:rPr>
              <w:t>5.2.2. Apply procedures for the safe use of service equipment</w:t>
            </w:r>
          </w:p>
        </w:tc>
        <w:tc>
          <w:tcPr>
            <w:tcW w:w="1350" w:type="dxa"/>
            <w:vMerge/>
            <w:vAlign w:val="center"/>
          </w:tcPr>
          <w:p w14:paraId="0913BEFD" w14:textId="77777777" w:rsidR="0031695B" w:rsidRPr="00AB7550" w:rsidRDefault="0031695B" w:rsidP="0031695B">
            <w:pPr>
              <w:pStyle w:val="TableParagraph"/>
              <w:spacing w:before="7"/>
              <w:rPr>
                <w:sz w:val="20"/>
              </w:rPr>
            </w:pPr>
          </w:p>
        </w:tc>
        <w:sdt>
          <w:sdtPr>
            <w:rPr>
              <w:sz w:val="20"/>
              <w:szCs w:val="20"/>
            </w:rPr>
            <w:alias w:val="Grade"/>
            <w:tag w:val="Grade"/>
            <w:id w:val="967865603"/>
            <w:placeholder>
              <w:docPart w:val="DD9B6F2FED3B444E840DE0E06B690125"/>
            </w:placeholder>
            <w:dropDownList>
              <w:listItem w:displayText="C" w:value="C"/>
              <w:listItem w:displayText="NC" w:value="NC"/>
              <w:listItem w:displayText="N/A" w:value="N/A"/>
              <w:listItem w:displayText=" " w:value=" "/>
            </w:dropDownList>
          </w:sdtPr>
          <w:sdtEndPr/>
          <w:sdtContent>
            <w:tc>
              <w:tcPr>
                <w:tcW w:w="567" w:type="dxa"/>
                <w:vAlign w:val="center"/>
              </w:tcPr>
              <w:p w14:paraId="55929500" w14:textId="77777777" w:rsidR="0031695B" w:rsidRPr="008648BE" w:rsidRDefault="00195B69" w:rsidP="0031695B">
                <w:pPr>
                  <w:pStyle w:val="TableParagraph"/>
                  <w:jc w:val="center"/>
                  <w:rPr>
                    <w:sz w:val="20"/>
                    <w:szCs w:val="20"/>
                  </w:rPr>
                </w:pPr>
                <w:r>
                  <w:rPr>
                    <w:sz w:val="20"/>
                    <w:szCs w:val="20"/>
                  </w:rPr>
                  <w:t>C</w:t>
                </w:r>
              </w:p>
            </w:tc>
          </w:sdtContent>
        </w:sdt>
        <w:sdt>
          <w:sdtPr>
            <w:rPr>
              <w:sz w:val="20"/>
              <w:szCs w:val="20"/>
            </w:rPr>
            <w:alias w:val="Grade"/>
            <w:tag w:val="Grade"/>
            <w:id w:val="382765200"/>
            <w:placeholder>
              <w:docPart w:val="455DA3F9DC814C5A80CB23D0B5B4856B"/>
            </w:placeholder>
            <w:dropDownList>
              <w:listItem w:displayText="C" w:value="C"/>
              <w:listItem w:displayText="NC" w:value="NC"/>
              <w:listItem w:displayText="N/A" w:value="N/A"/>
              <w:listItem w:displayText=" " w:value=" "/>
            </w:dropDownList>
          </w:sdtPr>
          <w:sdtEndPr/>
          <w:sdtContent>
            <w:tc>
              <w:tcPr>
                <w:tcW w:w="567" w:type="dxa"/>
                <w:vAlign w:val="center"/>
              </w:tcPr>
              <w:p w14:paraId="736AF777" w14:textId="77777777" w:rsidR="0031695B" w:rsidRPr="008648BE" w:rsidRDefault="00195B69" w:rsidP="0031695B">
                <w:pPr>
                  <w:pStyle w:val="TableParagraph"/>
                  <w:jc w:val="center"/>
                  <w:rPr>
                    <w:sz w:val="20"/>
                    <w:szCs w:val="20"/>
                  </w:rPr>
                </w:pPr>
                <w:r>
                  <w:rPr>
                    <w:sz w:val="20"/>
                    <w:szCs w:val="20"/>
                  </w:rPr>
                  <w:t>C</w:t>
                </w:r>
              </w:p>
            </w:tc>
          </w:sdtContent>
        </w:sdt>
        <w:sdt>
          <w:sdtPr>
            <w:rPr>
              <w:sz w:val="20"/>
              <w:szCs w:val="20"/>
            </w:rPr>
            <w:alias w:val="Grade"/>
            <w:tag w:val="Grade"/>
            <w:id w:val="1586413538"/>
            <w:placeholder>
              <w:docPart w:val="49D5AD2A50314457B0DDADFF0A39794B"/>
            </w:placeholder>
            <w:dropDownList>
              <w:listItem w:displayText="C" w:value="C"/>
              <w:listItem w:displayText="NC" w:value="NC"/>
              <w:listItem w:displayText="N/A" w:value="N/A"/>
              <w:listItem w:displayText=" " w:value=" "/>
            </w:dropDownList>
          </w:sdtPr>
          <w:sdtEndPr/>
          <w:sdtContent>
            <w:tc>
              <w:tcPr>
                <w:tcW w:w="567" w:type="dxa"/>
                <w:vAlign w:val="center"/>
              </w:tcPr>
              <w:p w14:paraId="69A48198" w14:textId="77777777" w:rsidR="0031695B" w:rsidRPr="008648BE" w:rsidRDefault="00195B69" w:rsidP="0031695B">
                <w:pPr>
                  <w:pStyle w:val="TableParagraph"/>
                  <w:jc w:val="center"/>
                  <w:rPr>
                    <w:sz w:val="20"/>
                    <w:szCs w:val="20"/>
                  </w:rPr>
                </w:pPr>
                <w:r>
                  <w:rPr>
                    <w:sz w:val="20"/>
                    <w:szCs w:val="20"/>
                  </w:rPr>
                  <w:t>C</w:t>
                </w:r>
              </w:p>
            </w:tc>
          </w:sdtContent>
        </w:sdt>
        <w:tc>
          <w:tcPr>
            <w:tcW w:w="567" w:type="dxa"/>
            <w:vAlign w:val="center"/>
          </w:tcPr>
          <w:p w14:paraId="670C9DAD" w14:textId="77777777" w:rsidR="0031695B" w:rsidRPr="008648BE" w:rsidRDefault="0031695B" w:rsidP="0031695B">
            <w:pPr>
              <w:pStyle w:val="TableParagraph"/>
              <w:jc w:val="center"/>
              <w:rPr>
                <w:sz w:val="20"/>
                <w:szCs w:val="20"/>
              </w:rPr>
            </w:pPr>
            <w:r w:rsidRPr="008648BE">
              <w:rPr>
                <w:sz w:val="20"/>
                <w:szCs w:val="20"/>
              </w:rPr>
              <w:t>N/A</w:t>
            </w:r>
          </w:p>
        </w:tc>
        <w:sdt>
          <w:sdtPr>
            <w:rPr>
              <w:sz w:val="20"/>
              <w:szCs w:val="20"/>
            </w:rPr>
            <w:alias w:val="Grade"/>
            <w:tag w:val="Grade"/>
            <w:id w:val="-588470741"/>
            <w:placeholder>
              <w:docPart w:val="B32DE0ACB63640018D54D9F4ADF77EE1"/>
            </w:placeholder>
            <w:dropDownList>
              <w:listItem w:displayText="C" w:value="C"/>
              <w:listItem w:displayText="NC" w:value="NC"/>
              <w:listItem w:displayText="N/A" w:value="N/A"/>
              <w:listItem w:displayText=" " w:value=" "/>
            </w:dropDownList>
          </w:sdtPr>
          <w:sdtEndPr/>
          <w:sdtContent>
            <w:tc>
              <w:tcPr>
                <w:tcW w:w="567" w:type="dxa"/>
                <w:vAlign w:val="center"/>
              </w:tcPr>
              <w:p w14:paraId="6A09E08B" w14:textId="77777777" w:rsidR="0031695B" w:rsidRPr="008648BE" w:rsidRDefault="00195B69" w:rsidP="0031695B">
                <w:pPr>
                  <w:pStyle w:val="TableParagraph"/>
                  <w:jc w:val="center"/>
                  <w:rPr>
                    <w:sz w:val="20"/>
                    <w:szCs w:val="20"/>
                  </w:rPr>
                </w:pPr>
                <w:r>
                  <w:rPr>
                    <w:sz w:val="20"/>
                    <w:szCs w:val="20"/>
                  </w:rPr>
                  <w:t>C</w:t>
                </w:r>
              </w:p>
            </w:tc>
          </w:sdtContent>
        </w:sdt>
        <w:sdt>
          <w:sdtPr>
            <w:rPr>
              <w:sz w:val="20"/>
              <w:szCs w:val="20"/>
            </w:rPr>
            <w:alias w:val="Grade"/>
            <w:tag w:val="Grade"/>
            <w:id w:val="-1407831174"/>
            <w:placeholder>
              <w:docPart w:val="353C29D8E0F440C0800368EBEF6C88F8"/>
            </w:placeholder>
            <w:dropDownList>
              <w:listItem w:displayText="C" w:value="C"/>
              <w:listItem w:displayText="NC" w:value="NC"/>
              <w:listItem w:displayText="N/A" w:value="N/A"/>
              <w:listItem w:displayText=" " w:value=" "/>
            </w:dropDownList>
          </w:sdtPr>
          <w:sdtEndPr/>
          <w:sdtContent>
            <w:tc>
              <w:tcPr>
                <w:tcW w:w="567" w:type="dxa"/>
                <w:vAlign w:val="center"/>
              </w:tcPr>
              <w:p w14:paraId="17F82784" w14:textId="77777777" w:rsidR="0031695B" w:rsidRPr="008648BE" w:rsidRDefault="00195B69" w:rsidP="0031695B">
                <w:pPr>
                  <w:pStyle w:val="TableParagraph"/>
                  <w:jc w:val="center"/>
                  <w:rPr>
                    <w:sz w:val="20"/>
                    <w:szCs w:val="20"/>
                  </w:rPr>
                </w:pPr>
                <w:r>
                  <w:rPr>
                    <w:sz w:val="20"/>
                    <w:szCs w:val="20"/>
                  </w:rPr>
                  <w:t>C</w:t>
                </w:r>
              </w:p>
            </w:tc>
          </w:sdtContent>
        </w:sdt>
        <w:sdt>
          <w:sdtPr>
            <w:rPr>
              <w:sz w:val="20"/>
              <w:szCs w:val="20"/>
            </w:rPr>
            <w:alias w:val="Grade"/>
            <w:tag w:val="Grade"/>
            <w:id w:val="812758765"/>
            <w:placeholder>
              <w:docPart w:val="8A29EF46F828476786DDA83B6AC88D23"/>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26109F76" w14:textId="77777777" w:rsidR="0031695B" w:rsidRPr="008648BE" w:rsidRDefault="00195B69" w:rsidP="0031695B">
                <w:pPr>
                  <w:pStyle w:val="TableParagraph"/>
                  <w:jc w:val="center"/>
                  <w:rPr>
                    <w:sz w:val="20"/>
                    <w:szCs w:val="20"/>
                  </w:rPr>
                </w:pPr>
                <w:r>
                  <w:rPr>
                    <w:sz w:val="20"/>
                    <w:szCs w:val="20"/>
                  </w:rPr>
                  <w:t>C</w:t>
                </w:r>
              </w:p>
            </w:tc>
          </w:sdtContent>
        </w:sdt>
      </w:tr>
      <w:tr w:rsidR="0031695B" w:rsidRPr="008648BE" w14:paraId="01D460BF" w14:textId="77777777" w:rsidTr="0016256A">
        <w:trPr>
          <w:trHeight w:val="440"/>
        </w:trPr>
        <w:tc>
          <w:tcPr>
            <w:tcW w:w="5490" w:type="dxa"/>
            <w:gridSpan w:val="2"/>
            <w:vAlign w:val="center"/>
          </w:tcPr>
          <w:p w14:paraId="4643F769" w14:textId="77777777" w:rsidR="0031695B" w:rsidRPr="00AB7550" w:rsidRDefault="0031695B" w:rsidP="0031695B">
            <w:pPr>
              <w:widowControl/>
              <w:adjustRightInd w:val="0"/>
              <w:rPr>
                <w:rFonts w:ascii="Arial" w:hAnsi="Arial" w:cs="Arial"/>
                <w:sz w:val="24"/>
                <w:szCs w:val="24"/>
              </w:rPr>
            </w:pPr>
            <w:r w:rsidRPr="00AB7550">
              <w:rPr>
                <w:rFonts w:ascii="Arial" w:hAnsi="Arial" w:cs="Arial"/>
                <w:sz w:val="24"/>
                <w:szCs w:val="24"/>
              </w:rPr>
              <w:t>5.2.3. Check passenger compliance with ordinance signs and instructions</w:t>
            </w:r>
          </w:p>
        </w:tc>
        <w:tc>
          <w:tcPr>
            <w:tcW w:w="1350" w:type="dxa"/>
            <w:vMerge/>
            <w:vAlign w:val="center"/>
          </w:tcPr>
          <w:p w14:paraId="387748E4" w14:textId="77777777" w:rsidR="0031695B" w:rsidRPr="00AB7550" w:rsidRDefault="0031695B" w:rsidP="0031695B">
            <w:pPr>
              <w:pStyle w:val="TableParagraph"/>
              <w:spacing w:before="7"/>
              <w:rPr>
                <w:sz w:val="20"/>
              </w:rPr>
            </w:pPr>
          </w:p>
        </w:tc>
        <w:sdt>
          <w:sdtPr>
            <w:rPr>
              <w:sz w:val="20"/>
              <w:szCs w:val="20"/>
            </w:rPr>
            <w:alias w:val="Grade"/>
            <w:tag w:val="Grade"/>
            <w:id w:val="1845353036"/>
            <w:placeholder>
              <w:docPart w:val="799A6424D29E4A96B53F7B5322810BE5"/>
            </w:placeholder>
            <w:dropDownList>
              <w:listItem w:displayText="C" w:value="C"/>
              <w:listItem w:displayText="NC" w:value="NC"/>
              <w:listItem w:displayText="N/A" w:value="N/A"/>
              <w:listItem w:displayText=" " w:value=" "/>
            </w:dropDownList>
          </w:sdtPr>
          <w:sdtEndPr/>
          <w:sdtContent>
            <w:tc>
              <w:tcPr>
                <w:tcW w:w="567" w:type="dxa"/>
                <w:vAlign w:val="center"/>
              </w:tcPr>
              <w:p w14:paraId="5334332F" w14:textId="77777777" w:rsidR="0031695B" w:rsidRPr="008648BE" w:rsidRDefault="00195B69" w:rsidP="0031695B">
                <w:pPr>
                  <w:pStyle w:val="TableParagraph"/>
                  <w:jc w:val="center"/>
                  <w:rPr>
                    <w:sz w:val="20"/>
                    <w:szCs w:val="20"/>
                  </w:rPr>
                </w:pPr>
                <w:r>
                  <w:rPr>
                    <w:sz w:val="20"/>
                    <w:szCs w:val="20"/>
                  </w:rPr>
                  <w:t>C</w:t>
                </w:r>
              </w:p>
            </w:tc>
          </w:sdtContent>
        </w:sdt>
        <w:sdt>
          <w:sdtPr>
            <w:rPr>
              <w:sz w:val="20"/>
              <w:szCs w:val="20"/>
            </w:rPr>
            <w:alias w:val="Grade"/>
            <w:tag w:val="Grade"/>
            <w:id w:val="1753004221"/>
            <w:placeholder>
              <w:docPart w:val="DAF28E726BFF44BD81211EA17095C738"/>
            </w:placeholder>
            <w:dropDownList>
              <w:listItem w:displayText="C" w:value="C"/>
              <w:listItem w:displayText="NC" w:value="NC"/>
              <w:listItem w:displayText="N/A" w:value="N/A"/>
              <w:listItem w:displayText=" " w:value=" "/>
            </w:dropDownList>
          </w:sdtPr>
          <w:sdtEndPr/>
          <w:sdtContent>
            <w:tc>
              <w:tcPr>
                <w:tcW w:w="567" w:type="dxa"/>
                <w:vAlign w:val="center"/>
              </w:tcPr>
              <w:p w14:paraId="149C828B" w14:textId="77777777" w:rsidR="0031695B" w:rsidRPr="008648BE" w:rsidRDefault="00195B69" w:rsidP="0031695B">
                <w:pPr>
                  <w:pStyle w:val="TableParagraph"/>
                  <w:jc w:val="center"/>
                  <w:rPr>
                    <w:sz w:val="20"/>
                    <w:szCs w:val="20"/>
                  </w:rPr>
                </w:pPr>
                <w:r>
                  <w:rPr>
                    <w:sz w:val="20"/>
                    <w:szCs w:val="20"/>
                  </w:rPr>
                  <w:t>C</w:t>
                </w:r>
              </w:p>
            </w:tc>
          </w:sdtContent>
        </w:sdt>
        <w:sdt>
          <w:sdtPr>
            <w:rPr>
              <w:sz w:val="20"/>
              <w:szCs w:val="20"/>
            </w:rPr>
            <w:alias w:val="Grade"/>
            <w:tag w:val="Grade"/>
            <w:id w:val="-1685355565"/>
            <w:placeholder>
              <w:docPart w:val="EEDC86CAADC74630BF488D8D2190FB5C"/>
            </w:placeholder>
            <w:dropDownList>
              <w:listItem w:displayText="C" w:value="C"/>
              <w:listItem w:displayText="NC" w:value="NC"/>
              <w:listItem w:displayText="N/A" w:value="N/A"/>
              <w:listItem w:displayText=" " w:value=" "/>
            </w:dropDownList>
          </w:sdtPr>
          <w:sdtEndPr/>
          <w:sdtContent>
            <w:tc>
              <w:tcPr>
                <w:tcW w:w="567" w:type="dxa"/>
                <w:vAlign w:val="center"/>
              </w:tcPr>
              <w:p w14:paraId="5348DA9F" w14:textId="77777777" w:rsidR="0031695B" w:rsidRPr="008648BE" w:rsidRDefault="00195B69" w:rsidP="0031695B">
                <w:pPr>
                  <w:pStyle w:val="TableParagraph"/>
                  <w:jc w:val="center"/>
                  <w:rPr>
                    <w:sz w:val="20"/>
                    <w:szCs w:val="20"/>
                  </w:rPr>
                </w:pPr>
                <w:r>
                  <w:rPr>
                    <w:sz w:val="20"/>
                    <w:szCs w:val="20"/>
                  </w:rPr>
                  <w:t>C</w:t>
                </w:r>
              </w:p>
            </w:tc>
          </w:sdtContent>
        </w:sdt>
        <w:sdt>
          <w:sdtPr>
            <w:rPr>
              <w:sz w:val="20"/>
              <w:szCs w:val="20"/>
            </w:rPr>
            <w:alias w:val="Grade"/>
            <w:tag w:val="Grade"/>
            <w:id w:val="1584571164"/>
            <w:placeholder>
              <w:docPart w:val="5457E73B672F4A33A6C73D80E63DE427"/>
            </w:placeholder>
            <w:dropDownList>
              <w:listItem w:displayText="C" w:value="C"/>
              <w:listItem w:displayText="NC" w:value="NC"/>
              <w:listItem w:displayText="N/A" w:value="N/A"/>
              <w:listItem w:displayText=" " w:value=" "/>
            </w:dropDownList>
          </w:sdtPr>
          <w:sdtEndPr/>
          <w:sdtContent>
            <w:tc>
              <w:tcPr>
                <w:tcW w:w="567" w:type="dxa"/>
                <w:vAlign w:val="center"/>
              </w:tcPr>
              <w:p w14:paraId="2CF7F495" w14:textId="77777777" w:rsidR="0031695B" w:rsidRPr="008648BE" w:rsidRDefault="00195B69" w:rsidP="0031695B">
                <w:pPr>
                  <w:pStyle w:val="TableParagraph"/>
                  <w:jc w:val="center"/>
                  <w:rPr>
                    <w:sz w:val="20"/>
                    <w:szCs w:val="20"/>
                  </w:rPr>
                </w:pPr>
                <w:r>
                  <w:rPr>
                    <w:sz w:val="20"/>
                    <w:szCs w:val="20"/>
                  </w:rPr>
                  <w:t>C</w:t>
                </w:r>
              </w:p>
            </w:tc>
          </w:sdtContent>
        </w:sdt>
        <w:sdt>
          <w:sdtPr>
            <w:rPr>
              <w:sz w:val="20"/>
              <w:szCs w:val="20"/>
            </w:rPr>
            <w:alias w:val="Grade"/>
            <w:tag w:val="Grade"/>
            <w:id w:val="1658343487"/>
            <w:placeholder>
              <w:docPart w:val="162FAAFAC63841EFAC2F0A067F1C3838"/>
            </w:placeholder>
            <w:dropDownList>
              <w:listItem w:displayText="C" w:value="C"/>
              <w:listItem w:displayText="NC" w:value="NC"/>
              <w:listItem w:displayText="N/A" w:value="N/A"/>
              <w:listItem w:displayText=" " w:value=" "/>
            </w:dropDownList>
          </w:sdtPr>
          <w:sdtEndPr/>
          <w:sdtContent>
            <w:tc>
              <w:tcPr>
                <w:tcW w:w="567" w:type="dxa"/>
                <w:vAlign w:val="center"/>
              </w:tcPr>
              <w:p w14:paraId="3F6EC468" w14:textId="77777777" w:rsidR="0031695B" w:rsidRPr="008648BE" w:rsidRDefault="00195B69" w:rsidP="0031695B">
                <w:pPr>
                  <w:pStyle w:val="TableParagraph"/>
                  <w:jc w:val="center"/>
                  <w:rPr>
                    <w:sz w:val="20"/>
                    <w:szCs w:val="20"/>
                  </w:rPr>
                </w:pPr>
                <w:r>
                  <w:rPr>
                    <w:sz w:val="20"/>
                    <w:szCs w:val="20"/>
                  </w:rPr>
                  <w:t>C</w:t>
                </w:r>
              </w:p>
            </w:tc>
          </w:sdtContent>
        </w:sdt>
        <w:sdt>
          <w:sdtPr>
            <w:rPr>
              <w:sz w:val="20"/>
              <w:szCs w:val="20"/>
            </w:rPr>
            <w:alias w:val="Grade"/>
            <w:tag w:val="Grade"/>
            <w:id w:val="-974052820"/>
            <w:placeholder>
              <w:docPart w:val="E4474047BD0F4F68A777E73ED80B48BD"/>
            </w:placeholder>
            <w:dropDownList>
              <w:listItem w:displayText="C" w:value="C"/>
              <w:listItem w:displayText="NC" w:value="NC"/>
              <w:listItem w:displayText="N/A" w:value="N/A"/>
              <w:listItem w:displayText=" " w:value=" "/>
            </w:dropDownList>
          </w:sdtPr>
          <w:sdtEndPr/>
          <w:sdtContent>
            <w:tc>
              <w:tcPr>
                <w:tcW w:w="567" w:type="dxa"/>
                <w:vAlign w:val="center"/>
              </w:tcPr>
              <w:p w14:paraId="1771A02D" w14:textId="77777777" w:rsidR="0031695B" w:rsidRPr="008648BE" w:rsidRDefault="00195B69" w:rsidP="0031695B">
                <w:pPr>
                  <w:pStyle w:val="TableParagraph"/>
                  <w:jc w:val="center"/>
                  <w:rPr>
                    <w:sz w:val="20"/>
                    <w:szCs w:val="20"/>
                  </w:rPr>
                </w:pPr>
                <w:r>
                  <w:rPr>
                    <w:sz w:val="20"/>
                    <w:szCs w:val="20"/>
                  </w:rPr>
                  <w:t>C</w:t>
                </w:r>
              </w:p>
            </w:tc>
          </w:sdtContent>
        </w:sdt>
        <w:sdt>
          <w:sdtPr>
            <w:rPr>
              <w:sz w:val="20"/>
              <w:szCs w:val="20"/>
            </w:rPr>
            <w:alias w:val="Grade"/>
            <w:tag w:val="Grade"/>
            <w:id w:val="-132019658"/>
            <w:placeholder>
              <w:docPart w:val="7606469D5647433DA150428B70108A93"/>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7D1AA261" w14:textId="77777777" w:rsidR="0031695B" w:rsidRPr="008648BE" w:rsidRDefault="00195B69" w:rsidP="0031695B">
                <w:pPr>
                  <w:pStyle w:val="TableParagraph"/>
                  <w:jc w:val="center"/>
                  <w:rPr>
                    <w:sz w:val="20"/>
                    <w:szCs w:val="20"/>
                  </w:rPr>
                </w:pPr>
                <w:r>
                  <w:rPr>
                    <w:sz w:val="20"/>
                    <w:szCs w:val="20"/>
                  </w:rPr>
                  <w:t>C</w:t>
                </w:r>
              </w:p>
            </w:tc>
          </w:sdtContent>
        </w:sdt>
      </w:tr>
      <w:tr w:rsidR="0031695B" w:rsidRPr="008648BE" w14:paraId="2DABFED5" w14:textId="77777777" w:rsidTr="0016256A">
        <w:trPr>
          <w:trHeight w:val="440"/>
        </w:trPr>
        <w:tc>
          <w:tcPr>
            <w:tcW w:w="5490" w:type="dxa"/>
            <w:gridSpan w:val="2"/>
            <w:vAlign w:val="center"/>
          </w:tcPr>
          <w:p w14:paraId="4B903C74" w14:textId="77777777" w:rsidR="0031695B" w:rsidRPr="00AB7550" w:rsidRDefault="0031695B" w:rsidP="0031695B">
            <w:pPr>
              <w:adjustRightInd w:val="0"/>
              <w:rPr>
                <w:rFonts w:ascii="Arial" w:hAnsi="Arial" w:cs="Arial"/>
                <w:sz w:val="24"/>
                <w:szCs w:val="24"/>
              </w:rPr>
            </w:pPr>
            <w:r w:rsidRPr="00AB7550">
              <w:rPr>
                <w:rFonts w:ascii="Arial" w:hAnsi="Arial" w:cs="Arial"/>
                <w:sz w:val="24"/>
                <w:szCs w:val="24"/>
              </w:rPr>
              <w:t>5.2.4. Monitor cabin</w:t>
            </w:r>
          </w:p>
        </w:tc>
        <w:tc>
          <w:tcPr>
            <w:tcW w:w="1350" w:type="dxa"/>
            <w:vMerge/>
            <w:vAlign w:val="center"/>
          </w:tcPr>
          <w:p w14:paraId="776C0967" w14:textId="77777777" w:rsidR="0031695B" w:rsidRPr="00AB7550" w:rsidRDefault="0031695B" w:rsidP="0031695B">
            <w:pPr>
              <w:pStyle w:val="TableParagraph"/>
              <w:spacing w:before="7"/>
              <w:rPr>
                <w:sz w:val="20"/>
              </w:rPr>
            </w:pPr>
          </w:p>
        </w:tc>
        <w:sdt>
          <w:sdtPr>
            <w:rPr>
              <w:sz w:val="20"/>
              <w:szCs w:val="20"/>
            </w:rPr>
            <w:alias w:val="Grade"/>
            <w:tag w:val="Grade"/>
            <w:id w:val="433482776"/>
            <w:placeholder>
              <w:docPart w:val="3319291D58494C53A0FF73465BE0811A"/>
            </w:placeholder>
            <w:dropDownList>
              <w:listItem w:displayText="C" w:value="C"/>
              <w:listItem w:displayText="NC" w:value="NC"/>
              <w:listItem w:displayText="N/A" w:value="N/A"/>
              <w:listItem w:displayText=" " w:value=" "/>
            </w:dropDownList>
          </w:sdtPr>
          <w:sdtEndPr/>
          <w:sdtContent>
            <w:tc>
              <w:tcPr>
                <w:tcW w:w="567" w:type="dxa"/>
                <w:vAlign w:val="center"/>
              </w:tcPr>
              <w:p w14:paraId="06B1AE68" w14:textId="77777777" w:rsidR="0031695B" w:rsidRPr="008648BE" w:rsidRDefault="00195B69" w:rsidP="0031695B">
                <w:pPr>
                  <w:pStyle w:val="TableParagraph"/>
                  <w:jc w:val="center"/>
                  <w:rPr>
                    <w:sz w:val="20"/>
                    <w:szCs w:val="20"/>
                  </w:rPr>
                </w:pPr>
                <w:r>
                  <w:rPr>
                    <w:sz w:val="20"/>
                    <w:szCs w:val="20"/>
                  </w:rPr>
                  <w:t>C</w:t>
                </w:r>
              </w:p>
            </w:tc>
          </w:sdtContent>
        </w:sdt>
        <w:sdt>
          <w:sdtPr>
            <w:rPr>
              <w:sz w:val="20"/>
              <w:szCs w:val="20"/>
            </w:rPr>
            <w:alias w:val="Grade"/>
            <w:tag w:val="Grade"/>
            <w:id w:val="549573528"/>
            <w:placeholder>
              <w:docPart w:val="E1D49DE738104358B3095405457149E5"/>
            </w:placeholder>
            <w:dropDownList>
              <w:listItem w:displayText="C" w:value="C"/>
              <w:listItem w:displayText="NC" w:value="NC"/>
              <w:listItem w:displayText="N/A" w:value="N/A"/>
              <w:listItem w:displayText=" " w:value=" "/>
            </w:dropDownList>
          </w:sdtPr>
          <w:sdtEndPr/>
          <w:sdtContent>
            <w:tc>
              <w:tcPr>
                <w:tcW w:w="567" w:type="dxa"/>
                <w:vAlign w:val="center"/>
              </w:tcPr>
              <w:p w14:paraId="697C742A" w14:textId="77777777" w:rsidR="0031695B" w:rsidRPr="008648BE" w:rsidRDefault="00195B69" w:rsidP="0031695B">
                <w:pPr>
                  <w:pStyle w:val="TableParagraph"/>
                  <w:jc w:val="center"/>
                  <w:rPr>
                    <w:sz w:val="20"/>
                    <w:szCs w:val="20"/>
                  </w:rPr>
                </w:pPr>
                <w:r>
                  <w:rPr>
                    <w:sz w:val="20"/>
                    <w:szCs w:val="20"/>
                  </w:rPr>
                  <w:t>C</w:t>
                </w:r>
              </w:p>
            </w:tc>
          </w:sdtContent>
        </w:sdt>
        <w:sdt>
          <w:sdtPr>
            <w:rPr>
              <w:sz w:val="20"/>
              <w:szCs w:val="20"/>
            </w:rPr>
            <w:alias w:val="Grade"/>
            <w:tag w:val="Grade"/>
            <w:id w:val="-424802130"/>
            <w:placeholder>
              <w:docPart w:val="EB7BD7ED47EB420E9E4A82799FD69F3E"/>
            </w:placeholder>
            <w:dropDownList>
              <w:listItem w:displayText="C" w:value="C"/>
              <w:listItem w:displayText="NC" w:value="NC"/>
              <w:listItem w:displayText="N/A" w:value="N/A"/>
              <w:listItem w:displayText=" " w:value=" "/>
            </w:dropDownList>
          </w:sdtPr>
          <w:sdtEndPr/>
          <w:sdtContent>
            <w:tc>
              <w:tcPr>
                <w:tcW w:w="567" w:type="dxa"/>
                <w:vAlign w:val="center"/>
              </w:tcPr>
              <w:p w14:paraId="66816BC9" w14:textId="77777777" w:rsidR="0031695B" w:rsidRPr="008648BE" w:rsidRDefault="00195B69" w:rsidP="0031695B">
                <w:pPr>
                  <w:pStyle w:val="TableParagraph"/>
                  <w:jc w:val="center"/>
                  <w:rPr>
                    <w:sz w:val="20"/>
                    <w:szCs w:val="20"/>
                  </w:rPr>
                </w:pPr>
                <w:r>
                  <w:rPr>
                    <w:sz w:val="20"/>
                    <w:szCs w:val="20"/>
                  </w:rPr>
                  <w:t>C</w:t>
                </w:r>
              </w:p>
            </w:tc>
          </w:sdtContent>
        </w:sdt>
        <w:sdt>
          <w:sdtPr>
            <w:rPr>
              <w:sz w:val="20"/>
              <w:szCs w:val="20"/>
            </w:rPr>
            <w:alias w:val="Grade"/>
            <w:tag w:val="Grade"/>
            <w:id w:val="857087220"/>
            <w:placeholder>
              <w:docPart w:val="3A3E78E1B62F4F92B61A2A7D1D10A79B"/>
            </w:placeholder>
            <w:dropDownList>
              <w:listItem w:displayText="C" w:value="C"/>
              <w:listItem w:displayText="NC" w:value="NC"/>
              <w:listItem w:displayText="N/A" w:value="N/A"/>
              <w:listItem w:displayText=" " w:value=" "/>
            </w:dropDownList>
          </w:sdtPr>
          <w:sdtEndPr/>
          <w:sdtContent>
            <w:tc>
              <w:tcPr>
                <w:tcW w:w="567" w:type="dxa"/>
                <w:vAlign w:val="center"/>
              </w:tcPr>
              <w:p w14:paraId="0E10F9E1" w14:textId="77777777" w:rsidR="0031695B" w:rsidRPr="008648BE" w:rsidRDefault="00195B69" w:rsidP="0031695B">
                <w:pPr>
                  <w:pStyle w:val="TableParagraph"/>
                  <w:jc w:val="center"/>
                  <w:rPr>
                    <w:sz w:val="20"/>
                    <w:szCs w:val="20"/>
                  </w:rPr>
                </w:pPr>
                <w:r>
                  <w:rPr>
                    <w:sz w:val="20"/>
                    <w:szCs w:val="20"/>
                  </w:rPr>
                  <w:t>C</w:t>
                </w:r>
              </w:p>
            </w:tc>
          </w:sdtContent>
        </w:sdt>
        <w:tc>
          <w:tcPr>
            <w:tcW w:w="567" w:type="dxa"/>
            <w:vAlign w:val="center"/>
          </w:tcPr>
          <w:p w14:paraId="3C4EE9E1" w14:textId="77777777" w:rsidR="0031695B" w:rsidRPr="008648BE" w:rsidRDefault="0031695B" w:rsidP="0031695B">
            <w:pPr>
              <w:pStyle w:val="TableParagraph"/>
              <w:jc w:val="center"/>
              <w:rPr>
                <w:sz w:val="20"/>
                <w:szCs w:val="20"/>
              </w:rPr>
            </w:pPr>
            <w:r w:rsidRPr="008648BE">
              <w:rPr>
                <w:sz w:val="20"/>
                <w:szCs w:val="20"/>
              </w:rPr>
              <w:t>N/A</w:t>
            </w:r>
          </w:p>
        </w:tc>
        <w:sdt>
          <w:sdtPr>
            <w:rPr>
              <w:sz w:val="20"/>
              <w:szCs w:val="20"/>
            </w:rPr>
            <w:alias w:val="Grade"/>
            <w:tag w:val="Grade"/>
            <w:id w:val="-1149517821"/>
            <w:placeholder>
              <w:docPart w:val="30C433EC5CF748D5975A3BF2B3ABB0C4"/>
            </w:placeholder>
            <w:dropDownList>
              <w:listItem w:displayText="C" w:value="C"/>
              <w:listItem w:displayText="NC" w:value="NC"/>
              <w:listItem w:displayText="N/A" w:value="N/A"/>
              <w:listItem w:displayText=" " w:value=" "/>
            </w:dropDownList>
          </w:sdtPr>
          <w:sdtEndPr/>
          <w:sdtContent>
            <w:tc>
              <w:tcPr>
                <w:tcW w:w="567" w:type="dxa"/>
                <w:vAlign w:val="center"/>
              </w:tcPr>
              <w:p w14:paraId="3A6F3EF8" w14:textId="77777777" w:rsidR="0031695B" w:rsidRPr="008648BE" w:rsidRDefault="00195B69" w:rsidP="0031695B">
                <w:pPr>
                  <w:pStyle w:val="TableParagraph"/>
                  <w:jc w:val="center"/>
                  <w:rPr>
                    <w:sz w:val="20"/>
                    <w:szCs w:val="20"/>
                  </w:rPr>
                </w:pPr>
                <w:r>
                  <w:rPr>
                    <w:sz w:val="20"/>
                    <w:szCs w:val="20"/>
                  </w:rPr>
                  <w:t>C</w:t>
                </w:r>
              </w:p>
            </w:tc>
          </w:sdtContent>
        </w:sdt>
        <w:sdt>
          <w:sdtPr>
            <w:rPr>
              <w:sz w:val="20"/>
              <w:szCs w:val="20"/>
            </w:rPr>
            <w:alias w:val="Grade"/>
            <w:tag w:val="Grade"/>
            <w:id w:val="-1946532236"/>
            <w:placeholder>
              <w:docPart w:val="C6C9C539D78D460C980CF47AD0855588"/>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58CF8EF4" w14:textId="77777777" w:rsidR="0031695B" w:rsidRPr="008648BE" w:rsidRDefault="00195B69" w:rsidP="0031695B">
                <w:pPr>
                  <w:pStyle w:val="TableParagraph"/>
                  <w:jc w:val="center"/>
                  <w:rPr>
                    <w:sz w:val="20"/>
                    <w:szCs w:val="20"/>
                  </w:rPr>
                </w:pPr>
                <w:r>
                  <w:rPr>
                    <w:sz w:val="20"/>
                    <w:szCs w:val="20"/>
                  </w:rPr>
                  <w:t>C</w:t>
                </w:r>
              </w:p>
            </w:tc>
          </w:sdtContent>
        </w:sdt>
      </w:tr>
      <w:tr w:rsidR="0031695B" w:rsidRPr="008648BE" w14:paraId="6118C541" w14:textId="77777777" w:rsidTr="0016256A">
        <w:trPr>
          <w:trHeight w:val="440"/>
        </w:trPr>
        <w:tc>
          <w:tcPr>
            <w:tcW w:w="5490" w:type="dxa"/>
            <w:gridSpan w:val="2"/>
            <w:vAlign w:val="center"/>
          </w:tcPr>
          <w:p w14:paraId="3A5C0334" w14:textId="77777777" w:rsidR="0031695B" w:rsidRPr="00AB7550" w:rsidRDefault="0031695B" w:rsidP="0031695B">
            <w:pPr>
              <w:adjustRightInd w:val="0"/>
              <w:rPr>
                <w:rFonts w:ascii="Arial" w:hAnsi="Arial" w:cs="Arial"/>
                <w:sz w:val="24"/>
                <w:szCs w:val="24"/>
              </w:rPr>
            </w:pPr>
            <w:r w:rsidRPr="00AB7550">
              <w:rPr>
                <w:rFonts w:ascii="Arial" w:hAnsi="Arial" w:cs="Arial"/>
                <w:sz w:val="24"/>
                <w:szCs w:val="24"/>
              </w:rPr>
              <w:t>5.2.5. Monitor galley</w:t>
            </w:r>
          </w:p>
        </w:tc>
        <w:tc>
          <w:tcPr>
            <w:tcW w:w="1350" w:type="dxa"/>
            <w:vMerge/>
            <w:vAlign w:val="center"/>
          </w:tcPr>
          <w:p w14:paraId="76F3A2DA" w14:textId="77777777" w:rsidR="0031695B" w:rsidRPr="00AB7550" w:rsidRDefault="0031695B" w:rsidP="0031695B">
            <w:pPr>
              <w:pStyle w:val="TableParagraph"/>
              <w:spacing w:before="7"/>
              <w:rPr>
                <w:sz w:val="20"/>
              </w:rPr>
            </w:pPr>
          </w:p>
        </w:tc>
        <w:sdt>
          <w:sdtPr>
            <w:rPr>
              <w:sz w:val="20"/>
              <w:szCs w:val="20"/>
            </w:rPr>
            <w:alias w:val="Grade"/>
            <w:tag w:val="Grade"/>
            <w:id w:val="-876628958"/>
            <w:placeholder>
              <w:docPart w:val="878BEBA9E58741A9B9B382B588D3C832"/>
            </w:placeholder>
            <w:dropDownList>
              <w:listItem w:displayText="C" w:value="C"/>
              <w:listItem w:displayText="NC" w:value="NC"/>
              <w:listItem w:displayText="N/A" w:value="N/A"/>
              <w:listItem w:displayText=" " w:value=" "/>
            </w:dropDownList>
          </w:sdtPr>
          <w:sdtEndPr/>
          <w:sdtContent>
            <w:tc>
              <w:tcPr>
                <w:tcW w:w="567" w:type="dxa"/>
                <w:vAlign w:val="center"/>
              </w:tcPr>
              <w:p w14:paraId="7BBB718A" w14:textId="77777777" w:rsidR="0031695B" w:rsidRPr="008648BE" w:rsidRDefault="00195B69" w:rsidP="0031695B">
                <w:pPr>
                  <w:pStyle w:val="TableParagraph"/>
                  <w:jc w:val="center"/>
                  <w:rPr>
                    <w:sz w:val="20"/>
                    <w:szCs w:val="20"/>
                  </w:rPr>
                </w:pPr>
                <w:r>
                  <w:rPr>
                    <w:sz w:val="20"/>
                    <w:szCs w:val="20"/>
                  </w:rPr>
                  <w:t>C</w:t>
                </w:r>
              </w:p>
            </w:tc>
          </w:sdtContent>
        </w:sdt>
        <w:sdt>
          <w:sdtPr>
            <w:rPr>
              <w:sz w:val="20"/>
              <w:szCs w:val="20"/>
            </w:rPr>
            <w:alias w:val="Grade"/>
            <w:tag w:val="Grade"/>
            <w:id w:val="-602188106"/>
            <w:placeholder>
              <w:docPart w:val="F58949AE4061475AAEEC12CC866F3892"/>
            </w:placeholder>
            <w:dropDownList>
              <w:listItem w:displayText="C" w:value="C"/>
              <w:listItem w:displayText="NC" w:value="NC"/>
              <w:listItem w:displayText="N/A" w:value="N/A"/>
              <w:listItem w:displayText=" " w:value=" "/>
            </w:dropDownList>
          </w:sdtPr>
          <w:sdtEndPr/>
          <w:sdtContent>
            <w:tc>
              <w:tcPr>
                <w:tcW w:w="567" w:type="dxa"/>
                <w:vAlign w:val="center"/>
              </w:tcPr>
              <w:p w14:paraId="60FFAE25" w14:textId="77777777" w:rsidR="0031695B" w:rsidRPr="008648BE" w:rsidRDefault="00195B69" w:rsidP="0031695B">
                <w:pPr>
                  <w:pStyle w:val="TableParagraph"/>
                  <w:jc w:val="center"/>
                  <w:rPr>
                    <w:sz w:val="20"/>
                    <w:szCs w:val="20"/>
                  </w:rPr>
                </w:pPr>
                <w:r>
                  <w:rPr>
                    <w:sz w:val="20"/>
                    <w:szCs w:val="20"/>
                  </w:rPr>
                  <w:t>C</w:t>
                </w:r>
              </w:p>
            </w:tc>
          </w:sdtContent>
        </w:sdt>
        <w:sdt>
          <w:sdtPr>
            <w:rPr>
              <w:sz w:val="20"/>
              <w:szCs w:val="20"/>
            </w:rPr>
            <w:alias w:val="Grade"/>
            <w:tag w:val="Grade"/>
            <w:id w:val="-944226802"/>
            <w:placeholder>
              <w:docPart w:val="CA45E215646D43108C26E6CF1B99A43C"/>
            </w:placeholder>
            <w:dropDownList>
              <w:listItem w:displayText="C" w:value="C"/>
              <w:listItem w:displayText="NC" w:value="NC"/>
              <w:listItem w:displayText="N/A" w:value="N/A"/>
              <w:listItem w:displayText=" " w:value=" "/>
            </w:dropDownList>
          </w:sdtPr>
          <w:sdtEndPr/>
          <w:sdtContent>
            <w:tc>
              <w:tcPr>
                <w:tcW w:w="567" w:type="dxa"/>
                <w:vAlign w:val="center"/>
              </w:tcPr>
              <w:p w14:paraId="4BC8BAC0" w14:textId="77777777" w:rsidR="0031695B" w:rsidRPr="008648BE" w:rsidRDefault="00195B69" w:rsidP="0031695B">
                <w:pPr>
                  <w:pStyle w:val="TableParagraph"/>
                  <w:jc w:val="center"/>
                  <w:rPr>
                    <w:sz w:val="20"/>
                    <w:szCs w:val="20"/>
                  </w:rPr>
                </w:pPr>
                <w:r>
                  <w:rPr>
                    <w:sz w:val="20"/>
                    <w:szCs w:val="20"/>
                  </w:rPr>
                  <w:t>C</w:t>
                </w:r>
              </w:p>
            </w:tc>
          </w:sdtContent>
        </w:sdt>
        <w:tc>
          <w:tcPr>
            <w:tcW w:w="567" w:type="dxa"/>
            <w:vAlign w:val="center"/>
          </w:tcPr>
          <w:p w14:paraId="6EB13482" w14:textId="77777777" w:rsidR="0031695B" w:rsidRPr="008648BE" w:rsidRDefault="0031695B" w:rsidP="0031695B">
            <w:pPr>
              <w:pStyle w:val="TableParagraph"/>
              <w:jc w:val="center"/>
              <w:rPr>
                <w:sz w:val="20"/>
                <w:szCs w:val="20"/>
              </w:rPr>
            </w:pPr>
            <w:r w:rsidRPr="008648BE">
              <w:rPr>
                <w:sz w:val="20"/>
                <w:szCs w:val="20"/>
              </w:rPr>
              <w:t>N/A</w:t>
            </w:r>
          </w:p>
        </w:tc>
        <w:tc>
          <w:tcPr>
            <w:tcW w:w="567" w:type="dxa"/>
            <w:vAlign w:val="center"/>
          </w:tcPr>
          <w:p w14:paraId="1F385A7C" w14:textId="77777777" w:rsidR="0031695B" w:rsidRPr="008648BE" w:rsidRDefault="0031695B" w:rsidP="0031695B">
            <w:pPr>
              <w:pStyle w:val="TableParagraph"/>
              <w:jc w:val="center"/>
              <w:rPr>
                <w:sz w:val="20"/>
                <w:szCs w:val="20"/>
              </w:rPr>
            </w:pPr>
            <w:r w:rsidRPr="008648BE">
              <w:rPr>
                <w:sz w:val="20"/>
                <w:szCs w:val="20"/>
              </w:rPr>
              <w:t>N/A</w:t>
            </w:r>
          </w:p>
        </w:tc>
        <w:sdt>
          <w:sdtPr>
            <w:rPr>
              <w:sz w:val="20"/>
              <w:szCs w:val="20"/>
            </w:rPr>
            <w:alias w:val="Grade"/>
            <w:tag w:val="Grade"/>
            <w:id w:val="776448843"/>
            <w:placeholder>
              <w:docPart w:val="D7C128D1ED484A1589A03C6FAC9A25B1"/>
            </w:placeholder>
            <w:dropDownList>
              <w:listItem w:displayText="C" w:value="C"/>
              <w:listItem w:displayText="NC" w:value="NC"/>
              <w:listItem w:displayText="N/A" w:value="N/A"/>
              <w:listItem w:displayText=" " w:value=" "/>
            </w:dropDownList>
          </w:sdtPr>
          <w:sdtEndPr/>
          <w:sdtContent>
            <w:tc>
              <w:tcPr>
                <w:tcW w:w="567" w:type="dxa"/>
                <w:vAlign w:val="center"/>
              </w:tcPr>
              <w:p w14:paraId="4FF4193E" w14:textId="77777777" w:rsidR="0031695B" w:rsidRPr="008648BE" w:rsidRDefault="00195B69" w:rsidP="0031695B">
                <w:pPr>
                  <w:pStyle w:val="TableParagraph"/>
                  <w:jc w:val="center"/>
                  <w:rPr>
                    <w:sz w:val="20"/>
                    <w:szCs w:val="20"/>
                  </w:rPr>
                </w:pPr>
                <w:r>
                  <w:rPr>
                    <w:sz w:val="20"/>
                    <w:szCs w:val="20"/>
                  </w:rPr>
                  <w:t>C</w:t>
                </w:r>
              </w:p>
            </w:tc>
          </w:sdtContent>
        </w:sdt>
        <w:sdt>
          <w:sdtPr>
            <w:rPr>
              <w:sz w:val="20"/>
              <w:szCs w:val="20"/>
            </w:rPr>
            <w:alias w:val="Grade"/>
            <w:tag w:val="Grade"/>
            <w:id w:val="-1346084187"/>
            <w:placeholder>
              <w:docPart w:val="1A60B2EA4B3F407982EDE151FBE118FF"/>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62794353" w14:textId="77777777" w:rsidR="0031695B" w:rsidRPr="008648BE" w:rsidRDefault="00195B69" w:rsidP="0031695B">
                <w:pPr>
                  <w:pStyle w:val="TableParagraph"/>
                  <w:jc w:val="center"/>
                  <w:rPr>
                    <w:sz w:val="20"/>
                    <w:szCs w:val="20"/>
                  </w:rPr>
                </w:pPr>
                <w:r>
                  <w:rPr>
                    <w:sz w:val="20"/>
                    <w:szCs w:val="20"/>
                  </w:rPr>
                  <w:t>C</w:t>
                </w:r>
              </w:p>
            </w:tc>
          </w:sdtContent>
        </w:sdt>
      </w:tr>
      <w:tr w:rsidR="0031695B" w:rsidRPr="008648BE" w14:paraId="5672BF7D" w14:textId="77777777" w:rsidTr="0016256A">
        <w:trPr>
          <w:trHeight w:val="440"/>
        </w:trPr>
        <w:tc>
          <w:tcPr>
            <w:tcW w:w="5490" w:type="dxa"/>
            <w:gridSpan w:val="2"/>
            <w:vAlign w:val="center"/>
          </w:tcPr>
          <w:p w14:paraId="0E54435B" w14:textId="77777777" w:rsidR="0031695B" w:rsidRPr="00AB7550" w:rsidRDefault="0031695B" w:rsidP="0031695B">
            <w:pPr>
              <w:adjustRightInd w:val="0"/>
              <w:rPr>
                <w:rFonts w:ascii="Arial" w:hAnsi="Arial" w:cs="Arial"/>
                <w:sz w:val="24"/>
                <w:szCs w:val="24"/>
              </w:rPr>
            </w:pPr>
            <w:r w:rsidRPr="00AB7550">
              <w:rPr>
                <w:rFonts w:ascii="Arial" w:hAnsi="Arial" w:cs="Arial"/>
                <w:sz w:val="24"/>
                <w:szCs w:val="24"/>
              </w:rPr>
              <w:t>5.2.6. Monitor lavatory</w:t>
            </w:r>
          </w:p>
        </w:tc>
        <w:tc>
          <w:tcPr>
            <w:tcW w:w="1350" w:type="dxa"/>
            <w:vMerge/>
            <w:vAlign w:val="center"/>
          </w:tcPr>
          <w:p w14:paraId="51A8AD62" w14:textId="77777777" w:rsidR="0031695B" w:rsidRPr="00AB7550" w:rsidRDefault="0031695B" w:rsidP="0031695B">
            <w:pPr>
              <w:pStyle w:val="TableParagraph"/>
              <w:spacing w:before="7"/>
              <w:rPr>
                <w:sz w:val="20"/>
              </w:rPr>
            </w:pPr>
          </w:p>
        </w:tc>
        <w:sdt>
          <w:sdtPr>
            <w:rPr>
              <w:sz w:val="20"/>
              <w:szCs w:val="20"/>
            </w:rPr>
            <w:alias w:val="Grade"/>
            <w:tag w:val="Grade"/>
            <w:id w:val="1986500686"/>
            <w:placeholder>
              <w:docPart w:val="935183A3F6714BB7B84F8B41816910E7"/>
            </w:placeholder>
            <w:dropDownList>
              <w:listItem w:displayText="C" w:value="C"/>
              <w:listItem w:displayText="NC" w:value="NC"/>
              <w:listItem w:displayText="N/A" w:value="N/A"/>
              <w:listItem w:displayText=" " w:value=" "/>
            </w:dropDownList>
          </w:sdtPr>
          <w:sdtEndPr/>
          <w:sdtContent>
            <w:tc>
              <w:tcPr>
                <w:tcW w:w="567" w:type="dxa"/>
                <w:vAlign w:val="center"/>
              </w:tcPr>
              <w:p w14:paraId="4F1072B3" w14:textId="77777777" w:rsidR="0031695B" w:rsidRPr="008648BE" w:rsidRDefault="00195B69" w:rsidP="0031695B">
                <w:pPr>
                  <w:pStyle w:val="TableParagraph"/>
                  <w:jc w:val="center"/>
                  <w:rPr>
                    <w:sz w:val="20"/>
                    <w:szCs w:val="20"/>
                  </w:rPr>
                </w:pPr>
                <w:r>
                  <w:rPr>
                    <w:sz w:val="20"/>
                    <w:szCs w:val="20"/>
                  </w:rPr>
                  <w:t>C</w:t>
                </w:r>
              </w:p>
            </w:tc>
          </w:sdtContent>
        </w:sdt>
        <w:sdt>
          <w:sdtPr>
            <w:rPr>
              <w:sz w:val="20"/>
              <w:szCs w:val="20"/>
            </w:rPr>
            <w:alias w:val="Grade"/>
            <w:tag w:val="Grade"/>
            <w:id w:val="1185562670"/>
            <w:placeholder>
              <w:docPart w:val="D47BD030D391444C936BE43E8040160A"/>
            </w:placeholder>
            <w:dropDownList>
              <w:listItem w:displayText="C" w:value="C"/>
              <w:listItem w:displayText="NC" w:value="NC"/>
              <w:listItem w:displayText="N/A" w:value="N/A"/>
              <w:listItem w:displayText=" " w:value=" "/>
            </w:dropDownList>
          </w:sdtPr>
          <w:sdtEndPr/>
          <w:sdtContent>
            <w:tc>
              <w:tcPr>
                <w:tcW w:w="567" w:type="dxa"/>
                <w:vAlign w:val="center"/>
              </w:tcPr>
              <w:p w14:paraId="450D1EA9" w14:textId="77777777" w:rsidR="0031695B" w:rsidRPr="008648BE" w:rsidRDefault="00195B69" w:rsidP="0031695B">
                <w:pPr>
                  <w:pStyle w:val="TableParagraph"/>
                  <w:jc w:val="center"/>
                  <w:rPr>
                    <w:sz w:val="20"/>
                    <w:szCs w:val="20"/>
                  </w:rPr>
                </w:pPr>
                <w:r>
                  <w:rPr>
                    <w:sz w:val="20"/>
                    <w:szCs w:val="20"/>
                  </w:rPr>
                  <w:t>C</w:t>
                </w:r>
              </w:p>
            </w:tc>
          </w:sdtContent>
        </w:sdt>
        <w:sdt>
          <w:sdtPr>
            <w:rPr>
              <w:sz w:val="20"/>
              <w:szCs w:val="20"/>
            </w:rPr>
            <w:alias w:val="Grade"/>
            <w:tag w:val="Grade"/>
            <w:id w:val="-2042974423"/>
            <w:placeholder>
              <w:docPart w:val="913574DC480D40DC81782D63E37C29BB"/>
            </w:placeholder>
            <w:dropDownList>
              <w:listItem w:displayText="C" w:value="C"/>
              <w:listItem w:displayText="NC" w:value="NC"/>
              <w:listItem w:displayText="N/A" w:value="N/A"/>
              <w:listItem w:displayText=" " w:value=" "/>
            </w:dropDownList>
          </w:sdtPr>
          <w:sdtEndPr/>
          <w:sdtContent>
            <w:tc>
              <w:tcPr>
                <w:tcW w:w="567" w:type="dxa"/>
                <w:vAlign w:val="center"/>
              </w:tcPr>
              <w:p w14:paraId="235E06DF" w14:textId="77777777" w:rsidR="0031695B" w:rsidRPr="008648BE" w:rsidRDefault="00195B69" w:rsidP="0031695B">
                <w:pPr>
                  <w:pStyle w:val="TableParagraph"/>
                  <w:jc w:val="center"/>
                  <w:rPr>
                    <w:sz w:val="20"/>
                    <w:szCs w:val="20"/>
                  </w:rPr>
                </w:pPr>
                <w:r>
                  <w:rPr>
                    <w:sz w:val="20"/>
                    <w:szCs w:val="20"/>
                  </w:rPr>
                  <w:t>C</w:t>
                </w:r>
              </w:p>
            </w:tc>
          </w:sdtContent>
        </w:sdt>
        <w:sdt>
          <w:sdtPr>
            <w:rPr>
              <w:sz w:val="20"/>
              <w:szCs w:val="20"/>
            </w:rPr>
            <w:alias w:val="Grade"/>
            <w:tag w:val="Grade"/>
            <w:id w:val="724105010"/>
            <w:placeholder>
              <w:docPart w:val="B777FB660AF34D23B5EAD3AE5DC764D5"/>
            </w:placeholder>
            <w:dropDownList>
              <w:listItem w:displayText="C" w:value="C"/>
              <w:listItem w:displayText="NC" w:value="NC"/>
              <w:listItem w:displayText="N/A" w:value="N/A"/>
              <w:listItem w:displayText=" " w:value=" "/>
            </w:dropDownList>
          </w:sdtPr>
          <w:sdtEndPr/>
          <w:sdtContent>
            <w:tc>
              <w:tcPr>
                <w:tcW w:w="567" w:type="dxa"/>
                <w:vAlign w:val="center"/>
              </w:tcPr>
              <w:p w14:paraId="693A6BCE" w14:textId="77777777" w:rsidR="0031695B" w:rsidRPr="008648BE" w:rsidRDefault="00195B69" w:rsidP="0031695B">
                <w:pPr>
                  <w:pStyle w:val="TableParagraph"/>
                  <w:jc w:val="center"/>
                  <w:rPr>
                    <w:sz w:val="20"/>
                    <w:szCs w:val="20"/>
                  </w:rPr>
                </w:pPr>
                <w:r>
                  <w:rPr>
                    <w:sz w:val="20"/>
                    <w:szCs w:val="20"/>
                  </w:rPr>
                  <w:t>C</w:t>
                </w:r>
              </w:p>
            </w:tc>
          </w:sdtContent>
        </w:sdt>
        <w:sdt>
          <w:sdtPr>
            <w:rPr>
              <w:sz w:val="20"/>
              <w:szCs w:val="20"/>
            </w:rPr>
            <w:alias w:val="Grade"/>
            <w:tag w:val="Grade"/>
            <w:id w:val="-1484154841"/>
            <w:placeholder>
              <w:docPart w:val="52EC16C88F5D4C8E91EEF3B3864F6EE5"/>
            </w:placeholder>
            <w:dropDownList>
              <w:listItem w:displayText="C" w:value="C"/>
              <w:listItem w:displayText="NC" w:value="NC"/>
              <w:listItem w:displayText="N/A" w:value="N/A"/>
              <w:listItem w:displayText=" " w:value=" "/>
            </w:dropDownList>
          </w:sdtPr>
          <w:sdtEndPr/>
          <w:sdtContent>
            <w:tc>
              <w:tcPr>
                <w:tcW w:w="567" w:type="dxa"/>
                <w:vAlign w:val="center"/>
              </w:tcPr>
              <w:p w14:paraId="0146B307" w14:textId="77777777" w:rsidR="0031695B" w:rsidRPr="008648BE" w:rsidRDefault="00195B69" w:rsidP="0031695B">
                <w:pPr>
                  <w:pStyle w:val="TableParagraph"/>
                  <w:jc w:val="center"/>
                  <w:rPr>
                    <w:sz w:val="20"/>
                    <w:szCs w:val="20"/>
                  </w:rPr>
                </w:pPr>
                <w:r>
                  <w:rPr>
                    <w:sz w:val="20"/>
                    <w:szCs w:val="20"/>
                  </w:rPr>
                  <w:t>C</w:t>
                </w:r>
              </w:p>
            </w:tc>
          </w:sdtContent>
        </w:sdt>
        <w:sdt>
          <w:sdtPr>
            <w:rPr>
              <w:sz w:val="20"/>
              <w:szCs w:val="20"/>
            </w:rPr>
            <w:alias w:val="Grade"/>
            <w:tag w:val="Grade"/>
            <w:id w:val="2071542828"/>
            <w:placeholder>
              <w:docPart w:val="B3413657107D4E439E500372AC48190F"/>
            </w:placeholder>
            <w:dropDownList>
              <w:listItem w:displayText="C" w:value="C"/>
              <w:listItem w:displayText="NC" w:value="NC"/>
              <w:listItem w:displayText="N/A" w:value="N/A"/>
              <w:listItem w:displayText=" " w:value=" "/>
            </w:dropDownList>
          </w:sdtPr>
          <w:sdtEndPr/>
          <w:sdtContent>
            <w:tc>
              <w:tcPr>
                <w:tcW w:w="567" w:type="dxa"/>
                <w:vAlign w:val="center"/>
              </w:tcPr>
              <w:p w14:paraId="104ECA52" w14:textId="77777777" w:rsidR="0031695B" w:rsidRPr="008648BE" w:rsidRDefault="00195B69" w:rsidP="0031695B">
                <w:pPr>
                  <w:pStyle w:val="TableParagraph"/>
                  <w:jc w:val="center"/>
                  <w:rPr>
                    <w:sz w:val="20"/>
                    <w:szCs w:val="20"/>
                  </w:rPr>
                </w:pPr>
                <w:r>
                  <w:rPr>
                    <w:sz w:val="20"/>
                    <w:szCs w:val="20"/>
                  </w:rPr>
                  <w:t>C</w:t>
                </w:r>
              </w:p>
            </w:tc>
          </w:sdtContent>
        </w:sdt>
        <w:sdt>
          <w:sdtPr>
            <w:rPr>
              <w:sz w:val="20"/>
              <w:szCs w:val="20"/>
            </w:rPr>
            <w:alias w:val="Grade"/>
            <w:tag w:val="Grade"/>
            <w:id w:val="-1047131497"/>
            <w:placeholder>
              <w:docPart w:val="50D47AF0D21D4DB2AC5056CCAEAC5E88"/>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39B456CD" w14:textId="77777777" w:rsidR="0031695B" w:rsidRPr="008648BE" w:rsidRDefault="00195B69" w:rsidP="0031695B">
                <w:pPr>
                  <w:pStyle w:val="TableParagraph"/>
                  <w:jc w:val="center"/>
                  <w:rPr>
                    <w:sz w:val="20"/>
                    <w:szCs w:val="20"/>
                  </w:rPr>
                </w:pPr>
                <w:r>
                  <w:rPr>
                    <w:sz w:val="20"/>
                    <w:szCs w:val="20"/>
                  </w:rPr>
                  <w:t>C</w:t>
                </w:r>
              </w:p>
            </w:tc>
          </w:sdtContent>
        </w:sdt>
      </w:tr>
      <w:tr w:rsidR="0031695B" w:rsidRPr="008648BE" w14:paraId="1E5D1B03" w14:textId="77777777" w:rsidTr="0016256A">
        <w:trPr>
          <w:trHeight w:val="440"/>
        </w:trPr>
        <w:tc>
          <w:tcPr>
            <w:tcW w:w="5490" w:type="dxa"/>
            <w:gridSpan w:val="2"/>
            <w:vAlign w:val="center"/>
          </w:tcPr>
          <w:p w14:paraId="0B290BCF" w14:textId="77777777" w:rsidR="0031695B" w:rsidRPr="00AB7550" w:rsidRDefault="0031695B" w:rsidP="0031695B">
            <w:pPr>
              <w:rPr>
                <w:rFonts w:ascii="Arial" w:hAnsi="Arial" w:cs="Arial"/>
              </w:rPr>
            </w:pPr>
            <w:r w:rsidRPr="00AB7550">
              <w:rPr>
                <w:rFonts w:ascii="Arial" w:hAnsi="Arial" w:cs="Arial"/>
                <w:sz w:val="24"/>
                <w:szCs w:val="24"/>
              </w:rPr>
              <w:t>5.2.7. Manage passengers</w:t>
            </w:r>
          </w:p>
        </w:tc>
        <w:tc>
          <w:tcPr>
            <w:tcW w:w="1350" w:type="dxa"/>
            <w:vMerge/>
            <w:vAlign w:val="center"/>
          </w:tcPr>
          <w:p w14:paraId="40B6BF2B" w14:textId="77777777" w:rsidR="0031695B" w:rsidRPr="00AB7550" w:rsidRDefault="0031695B" w:rsidP="0031695B">
            <w:pPr>
              <w:pStyle w:val="TableParagraph"/>
              <w:spacing w:before="7"/>
              <w:rPr>
                <w:sz w:val="20"/>
              </w:rPr>
            </w:pPr>
          </w:p>
        </w:tc>
        <w:sdt>
          <w:sdtPr>
            <w:rPr>
              <w:sz w:val="20"/>
              <w:szCs w:val="20"/>
            </w:rPr>
            <w:alias w:val="Grade"/>
            <w:tag w:val="Grade"/>
            <w:id w:val="-1643493509"/>
            <w:placeholder>
              <w:docPart w:val="DD8C58DD86934994AE47A3F1D9DDBC0B"/>
            </w:placeholder>
            <w:dropDownList>
              <w:listItem w:displayText="C" w:value="C"/>
              <w:listItem w:displayText="NC" w:value="NC"/>
              <w:listItem w:displayText="N/A" w:value="N/A"/>
              <w:listItem w:displayText=" " w:value=" "/>
            </w:dropDownList>
          </w:sdtPr>
          <w:sdtEndPr/>
          <w:sdtContent>
            <w:tc>
              <w:tcPr>
                <w:tcW w:w="567" w:type="dxa"/>
                <w:vAlign w:val="center"/>
              </w:tcPr>
              <w:p w14:paraId="3DD0AC96" w14:textId="77777777" w:rsidR="0031695B" w:rsidRPr="008648BE" w:rsidRDefault="00195B69" w:rsidP="0031695B">
                <w:pPr>
                  <w:pStyle w:val="TableParagraph"/>
                  <w:jc w:val="center"/>
                  <w:rPr>
                    <w:sz w:val="20"/>
                    <w:szCs w:val="20"/>
                  </w:rPr>
                </w:pPr>
                <w:r>
                  <w:rPr>
                    <w:sz w:val="20"/>
                    <w:szCs w:val="20"/>
                  </w:rPr>
                  <w:t>C</w:t>
                </w:r>
              </w:p>
            </w:tc>
          </w:sdtContent>
        </w:sdt>
        <w:sdt>
          <w:sdtPr>
            <w:rPr>
              <w:sz w:val="20"/>
              <w:szCs w:val="20"/>
            </w:rPr>
            <w:alias w:val="Grade"/>
            <w:tag w:val="Grade"/>
            <w:id w:val="-2011516426"/>
            <w:placeholder>
              <w:docPart w:val="0A3B2EE32169421CAEF8276075841AD7"/>
            </w:placeholder>
            <w:dropDownList>
              <w:listItem w:displayText="C" w:value="C"/>
              <w:listItem w:displayText="NC" w:value="NC"/>
              <w:listItem w:displayText="N/A" w:value="N/A"/>
              <w:listItem w:displayText=" " w:value=" "/>
            </w:dropDownList>
          </w:sdtPr>
          <w:sdtEndPr/>
          <w:sdtContent>
            <w:tc>
              <w:tcPr>
                <w:tcW w:w="567" w:type="dxa"/>
                <w:vAlign w:val="center"/>
              </w:tcPr>
              <w:p w14:paraId="0979D9C7" w14:textId="77777777" w:rsidR="0031695B" w:rsidRPr="008648BE" w:rsidRDefault="00195B69" w:rsidP="0031695B">
                <w:pPr>
                  <w:pStyle w:val="TableParagraph"/>
                  <w:jc w:val="center"/>
                  <w:rPr>
                    <w:sz w:val="20"/>
                    <w:szCs w:val="20"/>
                  </w:rPr>
                </w:pPr>
                <w:r>
                  <w:rPr>
                    <w:sz w:val="20"/>
                    <w:szCs w:val="20"/>
                  </w:rPr>
                  <w:t>C</w:t>
                </w:r>
              </w:p>
            </w:tc>
          </w:sdtContent>
        </w:sdt>
        <w:sdt>
          <w:sdtPr>
            <w:rPr>
              <w:sz w:val="20"/>
              <w:szCs w:val="20"/>
            </w:rPr>
            <w:alias w:val="Grade"/>
            <w:tag w:val="Grade"/>
            <w:id w:val="-1668317226"/>
            <w:placeholder>
              <w:docPart w:val="BFBD3E05DE414B7B95E29189BF71C54B"/>
            </w:placeholder>
            <w:dropDownList>
              <w:listItem w:displayText="C" w:value="C"/>
              <w:listItem w:displayText="NC" w:value="NC"/>
              <w:listItem w:displayText="N/A" w:value="N/A"/>
              <w:listItem w:displayText=" " w:value=" "/>
            </w:dropDownList>
          </w:sdtPr>
          <w:sdtEndPr/>
          <w:sdtContent>
            <w:tc>
              <w:tcPr>
                <w:tcW w:w="567" w:type="dxa"/>
                <w:vAlign w:val="center"/>
              </w:tcPr>
              <w:p w14:paraId="22A44E42" w14:textId="77777777" w:rsidR="0031695B" w:rsidRPr="008648BE" w:rsidRDefault="00195B69" w:rsidP="0031695B">
                <w:pPr>
                  <w:pStyle w:val="TableParagraph"/>
                  <w:jc w:val="center"/>
                  <w:rPr>
                    <w:sz w:val="20"/>
                    <w:szCs w:val="20"/>
                  </w:rPr>
                </w:pPr>
                <w:r>
                  <w:rPr>
                    <w:sz w:val="20"/>
                    <w:szCs w:val="20"/>
                  </w:rPr>
                  <w:t>C</w:t>
                </w:r>
              </w:p>
            </w:tc>
          </w:sdtContent>
        </w:sdt>
        <w:sdt>
          <w:sdtPr>
            <w:rPr>
              <w:sz w:val="20"/>
              <w:szCs w:val="20"/>
            </w:rPr>
            <w:alias w:val="Grade"/>
            <w:tag w:val="Grade"/>
            <w:id w:val="-1640182719"/>
            <w:placeholder>
              <w:docPart w:val="8C8419C87AA544ED8E17ACF059D60121"/>
            </w:placeholder>
            <w:dropDownList>
              <w:listItem w:displayText="C" w:value="C"/>
              <w:listItem w:displayText="NC" w:value="NC"/>
              <w:listItem w:displayText="N/A" w:value="N/A"/>
              <w:listItem w:displayText=" " w:value=" "/>
            </w:dropDownList>
          </w:sdtPr>
          <w:sdtEndPr/>
          <w:sdtContent>
            <w:tc>
              <w:tcPr>
                <w:tcW w:w="567" w:type="dxa"/>
                <w:vAlign w:val="center"/>
              </w:tcPr>
              <w:p w14:paraId="145AFED7" w14:textId="77777777" w:rsidR="0031695B" w:rsidRPr="008648BE" w:rsidRDefault="00195B69" w:rsidP="0031695B">
                <w:pPr>
                  <w:pStyle w:val="TableParagraph"/>
                  <w:jc w:val="center"/>
                  <w:rPr>
                    <w:sz w:val="20"/>
                    <w:szCs w:val="20"/>
                  </w:rPr>
                </w:pPr>
                <w:r>
                  <w:rPr>
                    <w:sz w:val="20"/>
                    <w:szCs w:val="20"/>
                  </w:rPr>
                  <w:t>C</w:t>
                </w:r>
              </w:p>
            </w:tc>
          </w:sdtContent>
        </w:sdt>
        <w:sdt>
          <w:sdtPr>
            <w:rPr>
              <w:sz w:val="20"/>
              <w:szCs w:val="20"/>
            </w:rPr>
            <w:alias w:val="Grade"/>
            <w:tag w:val="Grade"/>
            <w:id w:val="1239133058"/>
            <w:placeholder>
              <w:docPart w:val="73715E71425142D892C89816E6255B7D"/>
            </w:placeholder>
            <w:dropDownList>
              <w:listItem w:displayText="C" w:value="C"/>
              <w:listItem w:displayText="NC" w:value="NC"/>
              <w:listItem w:displayText="N/A" w:value="N/A"/>
              <w:listItem w:displayText=" " w:value=" "/>
            </w:dropDownList>
          </w:sdtPr>
          <w:sdtEndPr/>
          <w:sdtContent>
            <w:tc>
              <w:tcPr>
                <w:tcW w:w="567" w:type="dxa"/>
                <w:vAlign w:val="center"/>
              </w:tcPr>
              <w:p w14:paraId="01EF2ED0" w14:textId="77777777" w:rsidR="0031695B" w:rsidRPr="008648BE" w:rsidRDefault="00195B69" w:rsidP="0031695B">
                <w:pPr>
                  <w:pStyle w:val="TableParagraph"/>
                  <w:jc w:val="center"/>
                  <w:rPr>
                    <w:sz w:val="20"/>
                    <w:szCs w:val="20"/>
                  </w:rPr>
                </w:pPr>
                <w:r>
                  <w:rPr>
                    <w:sz w:val="20"/>
                    <w:szCs w:val="20"/>
                  </w:rPr>
                  <w:t>C</w:t>
                </w:r>
              </w:p>
            </w:tc>
          </w:sdtContent>
        </w:sdt>
        <w:sdt>
          <w:sdtPr>
            <w:rPr>
              <w:sz w:val="20"/>
              <w:szCs w:val="20"/>
            </w:rPr>
            <w:alias w:val="Grade"/>
            <w:tag w:val="Grade"/>
            <w:id w:val="84190997"/>
            <w:placeholder>
              <w:docPart w:val="749DC7BC401B411D998CF2C6502E4A40"/>
            </w:placeholder>
            <w:dropDownList>
              <w:listItem w:displayText="C" w:value="C"/>
              <w:listItem w:displayText="NC" w:value="NC"/>
              <w:listItem w:displayText="N/A" w:value="N/A"/>
              <w:listItem w:displayText=" " w:value=" "/>
            </w:dropDownList>
          </w:sdtPr>
          <w:sdtEndPr/>
          <w:sdtContent>
            <w:tc>
              <w:tcPr>
                <w:tcW w:w="567" w:type="dxa"/>
                <w:vAlign w:val="center"/>
              </w:tcPr>
              <w:p w14:paraId="4FE39796" w14:textId="77777777" w:rsidR="0031695B" w:rsidRPr="008648BE" w:rsidRDefault="00195B69" w:rsidP="0031695B">
                <w:pPr>
                  <w:pStyle w:val="TableParagraph"/>
                  <w:jc w:val="center"/>
                  <w:rPr>
                    <w:sz w:val="20"/>
                    <w:szCs w:val="20"/>
                  </w:rPr>
                </w:pPr>
                <w:r>
                  <w:rPr>
                    <w:sz w:val="20"/>
                    <w:szCs w:val="20"/>
                  </w:rPr>
                  <w:t>C</w:t>
                </w:r>
              </w:p>
            </w:tc>
          </w:sdtContent>
        </w:sdt>
        <w:sdt>
          <w:sdtPr>
            <w:rPr>
              <w:sz w:val="20"/>
              <w:szCs w:val="20"/>
            </w:rPr>
            <w:alias w:val="Grade"/>
            <w:tag w:val="Grade"/>
            <w:id w:val="1050725426"/>
            <w:placeholder>
              <w:docPart w:val="10CCD135265947D6B0E51EAA5F7611A0"/>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693B2DE8" w14:textId="77777777" w:rsidR="0031695B" w:rsidRPr="008648BE" w:rsidRDefault="00195B69" w:rsidP="0031695B">
                <w:pPr>
                  <w:pStyle w:val="TableParagraph"/>
                  <w:jc w:val="center"/>
                  <w:rPr>
                    <w:sz w:val="20"/>
                    <w:szCs w:val="20"/>
                  </w:rPr>
                </w:pPr>
                <w:r>
                  <w:rPr>
                    <w:sz w:val="20"/>
                    <w:szCs w:val="20"/>
                  </w:rPr>
                  <w:t>C</w:t>
                </w:r>
              </w:p>
            </w:tc>
          </w:sdtContent>
        </w:sdt>
      </w:tr>
      <w:tr w:rsidR="0031695B" w:rsidRPr="00AB7550" w14:paraId="202598D8" w14:textId="77777777" w:rsidTr="00C10CB8">
        <w:trPr>
          <w:gridAfter w:val="1"/>
          <w:wAfter w:w="9" w:type="dxa"/>
          <w:trHeight w:val="440"/>
        </w:trPr>
        <w:tc>
          <w:tcPr>
            <w:tcW w:w="10800" w:type="dxa"/>
            <w:gridSpan w:val="10"/>
            <w:vAlign w:val="center"/>
          </w:tcPr>
          <w:p w14:paraId="74E213FC" w14:textId="77777777" w:rsidR="0031695B" w:rsidRPr="00AB7550" w:rsidRDefault="0031695B" w:rsidP="0031695B">
            <w:pPr>
              <w:widowControl/>
              <w:adjustRightInd w:val="0"/>
              <w:rPr>
                <w:rFonts w:ascii="Arial" w:hAnsi="Arial" w:cs="Arial"/>
                <w:sz w:val="24"/>
                <w:szCs w:val="24"/>
              </w:rPr>
            </w:pPr>
            <w:r w:rsidRPr="00AB7550">
              <w:rPr>
                <w:rFonts w:ascii="Arial" w:eastAsia="Arial" w:hAnsi="Arial" w:cs="Arial"/>
                <w:b/>
                <w:sz w:val="24"/>
                <w:szCs w:val="24"/>
              </w:rPr>
              <w:t>5.3. Perform security procedures</w:t>
            </w:r>
          </w:p>
        </w:tc>
      </w:tr>
      <w:tr w:rsidR="0031695B" w:rsidRPr="008648BE" w14:paraId="3E4FC464" w14:textId="77777777" w:rsidTr="0016256A">
        <w:trPr>
          <w:trHeight w:val="440"/>
        </w:trPr>
        <w:tc>
          <w:tcPr>
            <w:tcW w:w="5490" w:type="dxa"/>
            <w:gridSpan w:val="2"/>
            <w:vAlign w:val="center"/>
          </w:tcPr>
          <w:p w14:paraId="5D655854" w14:textId="77777777" w:rsidR="0031695B" w:rsidRPr="00AB7550" w:rsidRDefault="0031695B" w:rsidP="0031695B">
            <w:pPr>
              <w:rPr>
                <w:rFonts w:ascii="Arial" w:hAnsi="Arial" w:cs="Arial"/>
                <w:sz w:val="24"/>
                <w:szCs w:val="24"/>
              </w:rPr>
            </w:pPr>
            <w:r w:rsidRPr="00AB7550">
              <w:rPr>
                <w:rFonts w:ascii="Arial" w:hAnsi="Arial" w:cs="Arial"/>
                <w:sz w:val="24"/>
                <w:szCs w:val="24"/>
              </w:rPr>
              <w:t>5.3.1. Apply flight deck access procedures</w:t>
            </w:r>
          </w:p>
        </w:tc>
        <w:tc>
          <w:tcPr>
            <w:tcW w:w="1350" w:type="dxa"/>
            <w:vMerge w:val="restart"/>
            <w:vAlign w:val="center"/>
          </w:tcPr>
          <w:p w14:paraId="13FA81C2" w14:textId="77777777" w:rsidR="0031695B" w:rsidRPr="00AB7550" w:rsidRDefault="0031695B" w:rsidP="0031695B">
            <w:pPr>
              <w:pStyle w:val="TableParagraph"/>
              <w:spacing w:before="7"/>
              <w:jc w:val="center"/>
              <w:rPr>
                <w:sz w:val="20"/>
              </w:rPr>
            </w:pPr>
            <w:r w:rsidRPr="00AB7550">
              <w:rPr>
                <w:bCs/>
              </w:rPr>
              <w:t>Airline Manual</w:t>
            </w:r>
          </w:p>
        </w:tc>
        <w:sdt>
          <w:sdtPr>
            <w:rPr>
              <w:sz w:val="18"/>
              <w:szCs w:val="18"/>
            </w:rPr>
            <w:alias w:val="Grade"/>
            <w:tag w:val="Grade"/>
            <w:id w:val="-623316470"/>
            <w:placeholder>
              <w:docPart w:val="661B975F5E694182BB76780486336BF1"/>
            </w:placeholder>
            <w:dropDownList>
              <w:listItem w:displayText="C" w:value="C"/>
              <w:listItem w:displayText="NC" w:value="NC"/>
              <w:listItem w:displayText="N/A" w:value="N/A"/>
              <w:listItem w:displayText=" " w:value=" "/>
            </w:dropDownList>
          </w:sdtPr>
          <w:sdtEndPr/>
          <w:sdtContent>
            <w:tc>
              <w:tcPr>
                <w:tcW w:w="567" w:type="dxa"/>
                <w:vAlign w:val="center"/>
              </w:tcPr>
              <w:p w14:paraId="0C50B0E4" w14:textId="77777777" w:rsidR="0031695B" w:rsidRPr="008648BE" w:rsidRDefault="00195B69" w:rsidP="0031695B">
                <w:pPr>
                  <w:pStyle w:val="TableParagraph"/>
                  <w:jc w:val="center"/>
                  <w:rPr>
                    <w:sz w:val="18"/>
                    <w:szCs w:val="18"/>
                  </w:rPr>
                </w:pPr>
                <w:r>
                  <w:rPr>
                    <w:sz w:val="18"/>
                    <w:szCs w:val="18"/>
                  </w:rPr>
                  <w:t>C</w:t>
                </w:r>
              </w:p>
            </w:tc>
          </w:sdtContent>
        </w:sdt>
        <w:sdt>
          <w:sdtPr>
            <w:rPr>
              <w:sz w:val="18"/>
              <w:szCs w:val="18"/>
            </w:rPr>
            <w:alias w:val="Grade"/>
            <w:tag w:val="Grade"/>
            <w:id w:val="-897596474"/>
            <w:placeholder>
              <w:docPart w:val="B5A333773B524C8EA9A829A5DC6786DF"/>
            </w:placeholder>
            <w:dropDownList>
              <w:listItem w:displayText="C" w:value="C"/>
              <w:listItem w:displayText="NC" w:value="NC"/>
              <w:listItem w:displayText="N/A" w:value="N/A"/>
              <w:listItem w:displayText=" " w:value=" "/>
            </w:dropDownList>
          </w:sdtPr>
          <w:sdtEndPr/>
          <w:sdtContent>
            <w:tc>
              <w:tcPr>
                <w:tcW w:w="567" w:type="dxa"/>
                <w:vAlign w:val="center"/>
              </w:tcPr>
              <w:p w14:paraId="0E9EE443" w14:textId="77777777" w:rsidR="0031695B" w:rsidRPr="008648BE" w:rsidRDefault="00195B69" w:rsidP="0031695B">
                <w:pPr>
                  <w:pStyle w:val="TableParagraph"/>
                  <w:jc w:val="center"/>
                  <w:rPr>
                    <w:sz w:val="18"/>
                    <w:szCs w:val="18"/>
                  </w:rPr>
                </w:pPr>
                <w:r>
                  <w:rPr>
                    <w:sz w:val="18"/>
                    <w:szCs w:val="18"/>
                  </w:rPr>
                  <w:t>C</w:t>
                </w:r>
              </w:p>
            </w:tc>
          </w:sdtContent>
        </w:sdt>
        <w:sdt>
          <w:sdtPr>
            <w:rPr>
              <w:sz w:val="18"/>
              <w:szCs w:val="18"/>
            </w:rPr>
            <w:alias w:val="Grade"/>
            <w:tag w:val="Grade"/>
            <w:id w:val="-124472086"/>
            <w:placeholder>
              <w:docPart w:val="39D2437A7FB94A7F94FA17D6EE21156C"/>
            </w:placeholder>
            <w:dropDownList>
              <w:listItem w:displayText="C" w:value="C"/>
              <w:listItem w:displayText="NC" w:value="NC"/>
              <w:listItem w:displayText="N/A" w:value="N/A"/>
              <w:listItem w:displayText=" " w:value=" "/>
            </w:dropDownList>
          </w:sdtPr>
          <w:sdtEndPr/>
          <w:sdtContent>
            <w:tc>
              <w:tcPr>
                <w:tcW w:w="567" w:type="dxa"/>
                <w:vAlign w:val="center"/>
              </w:tcPr>
              <w:p w14:paraId="00A7921F" w14:textId="77777777" w:rsidR="0031695B" w:rsidRPr="008648BE" w:rsidRDefault="00195B69" w:rsidP="0031695B">
                <w:pPr>
                  <w:pStyle w:val="TableParagraph"/>
                  <w:jc w:val="center"/>
                  <w:rPr>
                    <w:sz w:val="18"/>
                    <w:szCs w:val="18"/>
                  </w:rPr>
                </w:pPr>
                <w:r>
                  <w:rPr>
                    <w:sz w:val="18"/>
                    <w:szCs w:val="18"/>
                  </w:rPr>
                  <w:t>C</w:t>
                </w:r>
              </w:p>
            </w:tc>
          </w:sdtContent>
        </w:sdt>
        <w:sdt>
          <w:sdtPr>
            <w:rPr>
              <w:sz w:val="18"/>
              <w:szCs w:val="18"/>
            </w:rPr>
            <w:alias w:val="Grade"/>
            <w:tag w:val="Grade"/>
            <w:id w:val="-833914964"/>
            <w:placeholder>
              <w:docPart w:val="70218D8C128E45569ED1B35AA3B682C9"/>
            </w:placeholder>
            <w:dropDownList>
              <w:listItem w:displayText="C" w:value="C"/>
              <w:listItem w:displayText="NC" w:value="NC"/>
              <w:listItem w:displayText="N/A" w:value="N/A"/>
              <w:listItem w:displayText=" " w:value=" "/>
            </w:dropDownList>
          </w:sdtPr>
          <w:sdtEndPr/>
          <w:sdtContent>
            <w:tc>
              <w:tcPr>
                <w:tcW w:w="567" w:type="dxa"/>
                <w:vAlign w:val="center"/>
              </w:tcPr>
              <w:p w14:paraId="379D5015" w14:textId="77777777" w:rsidR="0031695B" w:rsidRPr="008648BE" w:rsidRDefault="00195B69" w:rsidP="0031695B">
                <w:pPr>
                  <w:pStyle w:val="TableParagraph"/>
                  <w:jc w:val="center"/>
                  <w:rPr>
                    <w:sz w:val="18"/>
                    <w:szCs w:val="18"/>
                  </w:rPr>
                </w:pPr>
                <w:r>
                  <w:rPr>
                    <w:sz w:val="18"/>
                    <w:szCs w:val="18"/>
                  </w:rPr>
                  <w:t>C</w:t>
                </w:r>
              </w:p>
            </w:tc>
          </w:sdtContent>
        </w:sdt>
        <w:sdt>
          <w:sdtPr>
            <w:rPr>
              <w:sz w:val="18"/>
              <w:szCs w:val="18"/>
            </w:rPr>
            <w:alias w:val="Grade"/>
            <w:tag w:val="Grade"/>
            <w:id w:val="1641609158"/>
            <w:placeholder>
              <w:docPart w:val="AF1FC7C5B3B245E791283CB643AA6FD4"/>
            </w:placeholder>
            <w:dropDownList>
              <w:listItem w:displayText="C" w:value="C"/>
              <w:listItem w:displayText="NC" w:value="NC"/>
              <w:listItem w:displayText="N/A" w:value="N/A"/>
              <w:listItem w:displayText=" " w:value=" "/>
            </w:dropDownList>
          </w:sdtPr>
          <w:sdtEndPr/>
          <w:sdtContent>
            <w:tc>
              <w:tcPr>
                <w:tcW w:w="567" w:type="dxa"/>
                <w:vAlign w:val="center"/>
              </w:tcPr>
              <w:p w14:paraId="2915FE89" w14:textId="77777777" w:rsidR="0031695B" w:rsidRPr="008648BE" w:rsidRDefault="00195B69" w:rsidP="0031695B">
                <w:pPr>
                  <w:pStyle w:val="TableParagraph"/>
                  <w:jc w:val="center"/>
                  <w:rPr>
                    <w:sz w:val="18"/>
                    <w:szCs w:val="18"/>
                  </w:rPr>
                </w:pPr>
                <w:r>
                  <w:rPr>
                    <w:sz w:val="18"/>
                    <w:szCs w:val="18"/>
                  </w:rPr>
                  <w:t>C</w:t>
                </w:r>
              </w:p>
            </w:tc>
          </w:sdtContent>
        </w:sdt>
        <w:sdt>
          <w:sdtPr>
            <w:rPr>
              <w:sz w:val="18"/>
              <w:szCs w:val="18"/>
            </w:rPr>
            <w:alias w:val="Grade"/>
            <w:tag w:val="Grade"/>
            <w:id w:val="-894958103"/>
            <w:placeholder>
              <w:docPart w:val="493798536A1443679C24ED7801ACFC26"/>
            </w:placeholder>
            <w:dropDownList>
              <w:listItem w:displayText="C" w:value="C"/>
              <w:listItem w:displayText="NC" w:value="NC"/>
              <w:listItem w:displayText="N/A" w:value="N/A"/>
              <w:listItem w:displayText=" " w:value=" "/>
            </w:dropDownList>
          </w:sdtPr>
          <w:sdtEndPr/>
          <w:sdtContent>
            <w:tc>
              <w:tcPr>
                <w:tcW w:w="567" w:type="dxa"/>
                <w:vAlign w:val="center"/>
              </w:tcPr>
              <w:p w14:paraId="4BD2A8F5" w14:textId="77777777" w:rsidR="0031695B" w:rsidRPr="008648BE" w:rsidRDefault="00195B69" w:rsidP="0031695B">
                <w:pPr>
                  <w:pStyle w:val="TableParagraph"/>
                  <w:jc w:val="center"/>
                  <w:rPr>
                    <w:sz w:val="18"/>
                    <w:szCs w:val="18"/>
                  </w:rPr>
                </w:pPr>
                <w:r>
                  <w:rPr>
                    <w:sz w:val="18"/>
                    <w:szCs w:val="18"/>
                  </w:rPr>
                  <w:t>C</w:t>
                </w:r>
              </w:p>
            </w:tc>
          </w:sdtContent>
        </w:sdt>
        <w:sdt>
          <w:sdtPr>
            <w:rPr>
              <w:sz w:val="18"/>
              <w:szCs w:val="18"/>
            </w:rPr>
            <w:alias w:val="Grade"/>
            <w:tag w:val="Grade"/>
            <w:id w:val="202758332"/>
            <w:placeholder>
              <w:docPart w:val="E58D36965C2E426797178543D63DA38D"/>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6BA89B03" w14:textId="77777777" w:rsidR="0031695B" w:rsidRPr="008648BE" w:rsidRDefault="00195B69" w:rsidP="0031695B">
                <w:pPr>
                  <w:pStyle w:val="TableParagraph"/>
                  <w:jc w:val="center"/>
                  <w:rPr>
                    <w:sz w:val="18"/>
                    <w:szCs w:val="18"/>
                  </w:rPr>
                </w:pPr>
                <w:r>
                  <w:rPr>
                    <w:sz w:val="18"/>
                    <w:szCs w:val="18"/>
                  </w:rPr>
                  <w:t>C</w:t>
                </w:r>
              </w:p>
            </w:tc>
          </w:sdtContent>
        </w:sdt>
      </w:tr>
      <w:tr w:rsidR="0031695B" w:rsidRPr="008648BE" w14:paraId="0B3E0D6B" w14:textId="77777777" w:rsidTr="0016256A">
        <w:trPr>
          <w:trHeight w:val="440"/>
        </w:trPr>
        <w:tc>
          <w:tcPr>
            <w:tcW w:w="5490" w:type="dxa"/>
            <w:gridSpan w:val="2"/>
            <w:vAlign w:val="center"/>
          </w:tcPr>
          <w:p w14:paraId="152E0560" w14:textId="77777777" w:rsidR="0031695B" w:rsidRPr="00AB7550" w:rsidRDefault="0031695B" w:rsidP="0031695B">
            <w:pPr>
              <w:widowControl/>
              <w:adjustRightInd w:val="0"/>
              <w:rPr>
                <w:rFonts w:ascii="Arial" w:hAnsi="Arial" w:cs="Arial"/>
                <w:sz w:val="24"/>
                <w:szCs w:val="24"/>
              </w:rPr>
            </w:pPr>
            <w:r w:rsidRPr="00AB7550">
              <w:rPr>
                <w:rFonts w:ascii="Arial" w:hAnsi="Arial" w:cs="Arial"/>
                <w:sz w:val="24"/>
                <w:szCs w:val="24"/>
              </w:rPr>
              <w:t>5.3.2. Monitor cabin for security-related issues</w:t>
            </w:r>
          </w:p>
        </w:tc>
        <w:tc>
          <w:tcPr>
            <w:tcW w:w="1350" w:type="dxa"/>
            <w:vMerge/>
            <w:vAlign w:val="center"/>
          </w:tcPr>
          <w:p w14:paraId="2190ED92" w14:textId="77777777" w:rsidR="0031695B" w:rsidRPr="00AB7550" w:rsidRDefault="0031695B" w:rsidP="0031695B">
            <w:pPr>
              <w:pStyle w:val="TableParagraph"/>
              <w:spacing w:before="7"/>
              <w:rPr>
                <w:sz w:val="20"/>
              </w:rPr>
            </w:pPr>
          </w:p>
        </w:tc>
        <w:sdt>
          <w:sdtPr>
            <w:rPr>
              <w:sz w:val="18"/>
              <w:szCs w:val="18"/>
            </w:rPr>
            <w:alias w:val="Grade"/>
            <w:tag w:val="Grade"/>
            <w:id w:val="-1795355586"/>
            <w:placeholder>
              <w:docPart w:val="D5315B15B89644399E1D5769BE29F51E"/>
            </w:placeholder>
            <w:dropDownList>
              <w:listItem w:displayText="C" w:value="C"/>
              <w:listItem w:displayText="NC" w:value="NC"/>
              <w:listItem w:displayText="N/A" w:value="N/A"/>
              <w:listItem w:displayText=" " w:value=" "/>
            </w:dropDownList>
          </w:sdtPr>
          <w:sdtEndPr/>
          <w:sdtContent>
            <w:tc>
              <w:tcPr>
                <w:tcW w:w="567" w:type="dxa"/>
                <w:vAlign w:val="center"/>
              </w:tcPr>
              <w:p w14:paraId="4FF6CEA2" w14:textId="77777777" w:rsidR="0031695B" w:rsidRPr="008648BE" w:rsidRDefault="00195B69" w:rsidP="0031695B">
                <w:pPr>
                  <w:pStyle w:val="TableParagraph"/>
                  <w:jc w:val="center"/>
                  <w:rPr>
                    <w:sz w:val="18"/>
                    <w:szCs w:val="18"/>
                  </w:rPr>
                </w:pPr>
                <w:r>
                  <w:rPr>
                    <w:sz w:val="18"/>
                    <w:szCs w:val="18"/>
                  </w:rPr>
                  <w:t>C</w:t>
                </w:r>
              </w:p>
            </w:tc>
          </w:sdtContent>
        </w:sdt>
        <w:sdt>
          <w:sdtPr>
            <w:rPr>
              <w:sz w:val="18"/>
              <w:szCs w:val="18"/>
            </w:rPr>
            <w:alias w:val="Grade"/>
            <w:tag w:val="Grade"/>
            <w:id w:val="-290976154"/>
            <w:placeholder>
              <w:docPart w:val="A29E2A71FB4D4A36845D1E7B64CD9864"/>
            </w:placeholder>
            <w:dropDownList>
              <w:listItem w:displayText="C" w:value="C"/>
              <w:listItem w:displayText="NC" w:value="NC"/>
              <w:listItem w:displayText="N/A" w:value="N/A"/>
              <w:listItem w:displayText=" " w:value=" "/>
            </w:dropDownList>
          </w:sdtPr>
          <w:sdtEndPr/>
          <w:sdtContent>
            <w:tc>
              <w:tcPr>
                <w:tcW w:w="567" w:type="dxa"/>
                <w:vAlign w:val="center"/>
              </w:tcPr>
              <w:p w14:paraId="4A61F976" w14:textId="77777777" w:rsidR="0031695B" w:rsidRPr="008648BE" w:rsidRDefault="00195B69" w:rsidP="0031695B">
                <w:pPr>
                  <w:pStyle w:val="TableParagraph"/>
                  <w:jc w:val="center"/>
                  <w:rPr>
                    <w:sz w:val="18"/>
                    <w:szCs w:val="18"/>
                  </w:rPr>
                </w:pPr>
                <w:r>
                  <w:rPr>
                    <w:sz w:val="18"/>
                    <w:szCs w:val="18"/>
                  </w:rPr>
                  <w:t>C</w:t>
                </w:r>
              </w:p>
            </w:tc>
          </w:sdtContent>
        </w:sdt>
        <w:sdt>
          <w:sdtPr>
            <w:rPr>
              <w:sz w:val="18"/>
              <w:szCs w:val="18"/>
            </w:rPr>
            <w:alias w:val="Grade"/>
            <w:tag w:val="Grade"/>
            <w:id w:val="-1223130009"/>
            <w:placeholder>
              <w:docPart w:val="22BC87B39CAF4747A16541AF6B3D3A01"/>
            </w:placeholder>
            <w:dropDownList>
              <w:listItem w:displayText="C" w:value="C"/>
              <w:listItem w:displayText="NC" w:value="NC"/>
              <w:listItem w:displayText="N/A" w:value="N/A"/>
              <w:listItem w:displayText=" " w:value=" "/>
            </w:dropDownList>
          </w:sdtPr>
          <w:sdtEndPr/>
          <w:sdtContent>
            <w:tc>
              <w:tcPr>
                <w:tcW w:w="567" w:type="dxa"/>
                <w:vAlign w:val="center"/>
              </w:tcPr>
              <w:p w14:paraId="2BAC1130" w14:textId="77777777" w:rsidR="0031695B" w:rsidRPr="008648BE" w:rsidRDefault="00195B69" w:rsidP="0031695B">
                <w:pPr>
                  <w:pStyle w:val="TableParagraph"/>
                  <w:jc w:val="center"/>
                  <w:rPr>
                    <w:sz w:val="18"/>
                    <w:szCs w:val="18"/>
                  </w:rPr>
                </w:pPr>
                <w:r>
                  <w:rPr>
                    <w:sz w:val="18"/>
                    <w:szCs w:val="18"/>
                  </w:rPr>
                  <w:t>C</w:t>
                </w:r>
              </w:p>
            </w:tc>
          </w:sdtContent>
        </w:sdt>
        <w:sdt>
          <w:sdtPr>
            <w:rPr>
              <w:sz w:val="18"/>
              <w:szCs w:val="18"/>
            </w:rPr>
            <w:alias w:val="Grade"/>
            <w:tag w:val="Grade"/>
            <w:id w:val="-773707855"/>
            <w:placeholder>
              <w:docPart w:val="63824F583C0045919209B0B8E78E82FE"/>
            </w:placeholder>
            <w:dropDownList>
              <w:listItem w:displayText="C" w:value="C"/>
              <w:listItem w:displayText="NC" w:value="NC"/>
              <w:listItem w:displayText="N/A" w:value="N/A"/>
              <w:listItem w:displayText=" " w:value=" "/>
            </w:dropDownList>
          </w:sdtPr>
          <w:sdtEndPr/>
          <w:sdtContent>
            <w:tc>
              <w:tcPr>
                <w:tcW w:w="567" w:type="dxa"/>
                <w:vAlign w:val="center"/>
              </w:tcPr>
              <w:p w14:paraId="031C38CE" w14:textId="77777777" w:rsidR="0031695B" w:rsidRPr="008648BE" w:rsidRDefault="00195B69" w:rsidP="0031695B">
                <w:pPr>
                  <w:pStyle w:val="TableParagraph"/>
                  <w:jc w:val="center"/>
                  <w:rPr>
                    <w:sz w:val="18"/>
                    <w:szCs w:val="18"/>
                  </w:rPr>
                </w:pPr>
                <w:r>
                  <w:rPr>
                    <w:sz w:val="18"/>
                    <w:szCs w:val="18"/>
                  </w:rPr>
                  <w:t>C</w:t>
                </w:r>
              </w:p>
            </w:tc>
          </w:sdtContent>
        </w:sdt>
        <w:sdt>
          <w:sdtPr>
            <w:rPr>
              <w:sz w:val="18"/>
              <w:szCs w:val="18"/>
            </w:rPr>
            <w:alias w:val="Grade"/>
            <w:tag w:val="Grade"/>
            <w:id w:val="93682999"/>
            <w:placeholder>
              <w:docPart w:val="6172EE44D99B45C5BAA87CB37ABACB01"/>
            </w:placeholder>
            <w:dropDownList>
              <w:listItem w:displayText="C" w:value="C"/>
              <w:listItem w:displayText="NC" w:value="NC"/>
              <w:listItem w:displayText="N/A" w:value="N/A"/>
              <w:listItem w:displayText=" " w:value=" "/>
            </w:dropDownList>
          </w:sdtPr>
          <w:sdtEndPr/>
          <w:sdtContent>
            <w:tc>
              <w:tcPr>
                <w:tcW w:w="567" w:type="dxa"/>
                <w:vAlign w:val="center"/>
              </w:tcPr>
              <w:p w14:paraId="6CBBEC8F" w14:textId="77777777" w:rsidR="0031695B" w:rsidRPr="008648BE" w:rsidRDefault="00195B69" w:rsidP="0031695B">
                <w:pPr>
                  <w:pStyle w:val="TableParagraph"/>
                  <w:jc w:val="center"/>
                  <w:rPr>
                    <w:sz w:val="18"/>
                    <w:szCs w:val="18"/>
                  </w:rPr>
                </w:pPr>
                <w:r>
                  <w:rPr>
                    <w:sz w:val="18"/>
                    <w:szCs w:val="18"/>
                  </w:rPr>
                  <w:t>C</w:t>
                </w:r>
              </w:p>
            </w:tc>
          </w:sdtContent>
        </w:sdt>
        <w:sdt>
          <w:sdtPr>
            <w:rPr>
              <w:sz w:val="18"/>
              <w:szCs w:val="18"/>
            </w:rPr>
            <w:alias w:val="Grade"/>
            <w:tag w:val="Grade"/>
            <w:id w:val="158671631"/>
            <w:placeholder>
              <w:docPart w:val="3B83BCCA9EB34EA89F4DC349037BA046"/>
            </w:placeholder>
            <w:dropDownList>
              <w:listItem w:displayText="C" w:value="C"/>
              <w:listItem w:displayText="NC" w:value="NC"/>
              <w:listItem w:displayText="N/A" w:value="N/A"/>
              <w:listItem w:displayText=" " w:value=" "/>
            </w:dropDownList>
          </w:sdtPr>
          <w:sdtEndPr/>
          <w:sdtContent>
            <w:tc>
              <w:tcPr>
                <w:tcW w:w="567" w:type="dxa"/>
                <w:vAlign w:val="center"/>
              </w:tcPr>
              <w:p w14:paraId="006F0CDC" w14:textId="77777777" w:rsidR="0031695B" w:rsidRPr="008648BE" w:rsidRDefault="00195B69" w:rsidP="0031695B">
                <w:pPr>
                  <w:pStyle w:val="TableParagraph"/>
                  <w:jc w:val="center"/>
                  <w:rPr>
                    <w:sz w:val="18"/>
                    <w:szCs w:val="18"/>
                  </w:rPr>
                </w:pPr>
                <w:r>
                  <w:rPr>
                    <w:sz w:val="18"/>
                    <w:szCs w:val="18"/>
                  </w:rPr>
                  <w:t>C</w:t>
                </w:r>
              </w:p>
            </w:tc>
          </w:sdtContent>
        </w:sdt>
        <w:tc>
          <w:tcPr>
            <w:tcW w:w="567" w:type="dxa"/>
            <w:gridSpan w:val="2"/>
            <w:vAlign w:val="center"/>
          </w:tcPr>
          <w:p w14:paraId="3F4D157C" w14:textId="77777777" w:rsidR="0031695B" w:rsidRPr="008648BE" w:rsidRDefault="0031695B" w:rsidP="0031695B">
            <w:pPr>
              <w:pStyle w:val="TableParagraph"/>
              <w:jc w:val="center"/>
              <w:rPr>
                <w:sz w:val="18"/>
                <w:szCs w:val="18"/>
              </w:rPr>
            </w:pPr>
            <w:r w:rsidRPr="008648BE">
              <w:rPr>
                <w:sz w:val="18"/>
                <w:szCs w:val="18"/>
              </w:rPr>
              <w:t>N/A</w:t>
            </w:r>
          </w:p>
        </w:tc>
      </w:tr>
    </w:tbl>
    <w:p w14:paraId="669578DE" w14:textId="77777777" w:rsidR="0056480E" w:rsidRPr="00AB7550" w:rsidRDefault="0056480E">
      <w:pPr>
        <w:rPr>
          <w:rFonts w:ascii="Arial" w:hAnsi="Arial" w:cs="Arial"/>
        </w:rPr>
      </w:pPr>
      <w:r w:rsidRPr="00AB7550">
        <w:rPr>
          <w:rFonts w:ascii="Arial" w:hAnsi="Arial" w:cs="Arial"/>
        </w:rPr>
        <w:br w:type="page"/>
      </w:r>
    </w:p>
    <w:tbl>
      <w:tblPr>
        <w:tblStyle w:val="LiBang"/>
        <w:tblW w:w="0" w:type="auto"/>
        <w:tblInd w:w="288" w:type="dxa"/>
        <w:tblLayout w:type="fixed"/>
        <w:tblLook w:val="04A0" w:firstRow="1" w:lastRow="0" w:firstColumn="1" w:lastColumn="0" w:noHBand="0" w:noVBand="1"/>
      </w:tblPr>
      <w:tblGrid>
        <w:gridCol w:w="5400"/>
        <w:gridCol w:w="90"/>
        <w:gridCol w:w="1350"/>
        <w:gridCol w:w="567"/>
        <w:gridCol w:w="567"/>
        <w:gridCol w:w="567"/>
        <w:gridCol w:w="567"/>
        <w:gridCol w:w="567"/>
        <w:gridCol w:w="567"/>
        <w:gridCol w:w="558"/>
        <w:gridCol w:w="9"/>
      </w:tblGrid>
      <w:tr w:rsidR="007809EA" w:rsidRPr="00AB7550" w14:paraId="1A23C7DF" w14:textId="77777777" w:rsidTr="00CD0A9A">
        <w:trPr>
          <w:gridAfter w:val="1"/>
          <w:wAfter w:w="9" w:type="dxa"/>
          <w:trHeight w:val="510"/>
        </w:trPr>
        <w:tc>
          <w:tcPr>
            <w:tcW w:w="5400" w:type="dxa"/>
            <w:tcBorders>
              <w:right w:val="nil"/>
            </w:tcBorders>
          </w:tcPr>
          <w:p w14:paraId="0F4AC2EE" w14:textId="77777777" w:rsidR="007809EA" w:rsidRPr="00CD0A9A" w:rsidRDefault="007809EA" w:rsidP="00CD0A9A">
            <w:r w:rsidRPr="00CD0A9A">
              <w:rPr>
                <w:rFonts w:ascii="Arial" w:eastAsia="Arial" w:hAnsi="Arial" w:cs="Arial"/>
                <w:b/>
                <w:sz w:val="24"/>
                <w:szCs w:val="24"/>
              </w:rPr>
              <w:lastRenderedPageBreak/>
              <w:t>Phase 6. Descent and approach</w:t>
            </w:r>
          </w:p>
        </w:tc>
        <w:tc>
          <w:tcPr>
            <w:tcW w:w="5400" w:type="dxa"/>
            <w:gridSpan w:val="9"/>
            <w:tcBorders>
              <w:left w:val="nil"/>
            </w:tcBorders>
            <w:vAlign w:val="center"/>
          </w:tcPr>
          <w:p w14:paraId="4224D59D" w14:textId="77777777" w:rsidR="007809EA" w:rsidRPr="00CD0A9A" w:rsidRDefault="00B30975" w:rsidP="00CD0A9A">
            <w:pPr>
              <w:jc w:val="right"/>
            </w:pPr>
            <w:r w:rsidRPr="00CD0A9A">
              <w:object w:dxaOrig="1440" w:dyaOrig="1440" w14:anchorId="2F44CF2C">
                <v:shape id="_x0000_i1046" type="#_x0000_t75" style="width:59.75pt;height:21.75pt" o:ole="">
                  <v:imagedata r:id="rId28" o:title=""/>
                </v:shape>
                <w:control r:id="rId29" w:name="Đối tượng 22" w:shapeid="_x0000_i1046"/>
              </w:object>
            </w:r>
            <w:r w:rsidRPr="00CD0A9A">
              <w:tab/>
            </w:r>
            <w:r w:rsidRPr="00CD0A9A">
              <w:object w:dxaOrig="1440" w:dyaOrig="1440" w14:anchorId="7DCCA592">
                <v:shape id="_x0000_i1048" type="#_x0000_t75" style="width:80.15pt;height:21.75pt" o:ole="">
                  <v:imagedata r:id="rId30" o:title=""/>
                </v:shape>
                <w:control r:id="rId31" w:name="Đối tượng 24" w:shapeid="_x0000_i1048"/>
              </w:object>
            </w:r>
            <w:r w:rsidRPr="00CD0A9A">
              <w:tab/>
            </w:r>
          </w:p>
        </w:tc>
      </w:tr>
      <w:tr w:rsidR="00F95755" w:rsidRPr="00AB7550" w14:paraId="03614035" w14:textId="77777777" w:rsidTr="00F95755">
        <w:trPr>
          <w:cantSplit/>
          <w:trHeight w:val="1701"/>
        </w:trPr>
        <w:tc>
          <w:tcPr>
            <w:tcW w:w="6840" w:type="dxa"/>
            <w:gridSpan w:val="3"/>
            <w:vAlign w:val="center"/>
          </w:tcPr>
          <w:p w14:paraId="69B775B3" w14:textId="77777777" w:rsidR="00F95755" w:rsidRPr="00AB7550" w:rsidRDefault="00F95755" w:rsidP="0016256A">
            <w:pPr>
              <w:pStyle w:val="TableParagraph"/>
              <w:rPr>
                <w:sz w:val="20"/>
              </w:rPr>
            </w:pPr>
            <w:r w:rsidRPr="00AB7550">
              <w:rPr>
                <w:b/>
                <w:sz w:val="24"/>
                <w:szCs w:val="24"/>
              </w:rPr>
              <w:t>6.1. Prepare cabin for landing</w:t>
            </w:r>
          </w:p>
        </w:tc>
        <w:tc>
          <w:tcPr>
            <w:tcW w:w="567" w:type="dxa"/>
            <w:vMerge w:val="restart"/>
            <w:textDirection w:val="btLr"/>
          </w:tcPr>
          <w:p w14:paraId="3E2B3D01" w14:textId="77777777" w:rsidR="00F95755" w:rsidRDefault="00F95755" w:rsidP="0016256A">
            <w:pPr>
              <w:pStyle w:val="TableParagraph"/>
              <w:spacing w:line="210" w:lineRule="atLeast"/>
              <w:ind w:left="29"/>
              <w:rPr>
                <w:b/>
                <w:spacing w:val="-2"/>
                <w:sz w:val="18"/>
              </w:rPr>
            </w:pPr>
            <w:r w:rsidRPr="00AB7550">
              <w:rPr>
                <w:b/>
                <w:sz w:val="18"/>
              </w:rPr>
              <w:t xml:space="preserve">Application of policies and </w:t>
            </w:r>
            <w:r w:rsidRPr="00AB7550">
              <w:rPr>
                <w:b/>
                <w:spacing w:val="-2"/>
                <w:sz w:val="18"/>
              </w:rPr>
              <w:t>procedures</w:t>
            </w:r>
          </w:p>
          <w:p w14:paraId="1BD01533" w14:textId="77777777" w:rsidR="00F95755" w:rsidRPr="00AB7550" w:rsidRDefault="00F95755" w:rsidP="0016256A">
            <w:pPr>
              <w:pStyle w:val="TableParagraph"/>
              <w:spacing w:line="210" w:lineRule="atLeast"/>
              <w:ind w:left="29"/>
              <w:rPr>
                <w:b/>
                <w:sz w:val="18"/>
              </w:rPr>
            </w:pPr>
          </w:p>
        </w:tc>
        <w:tc>
          <w:tcPr>
            <w:tcW w:w="567" w:type="dxa"/>
            <w:vMerge w:val="restart"/>
            <w:textDirection w:val="btLr"/>
          </w:tcPr>
          <w:p w14:paraId="18CA0418" w14:textId="77777777" w:rsidR="00F95755" w:rsidRPr="00AB7550" w:rsidRDefault="00F95755" w:rsidP="0016256A">
            <w:pPr>
              <w:pStyle w:val="TableParagraph"/>
              <w:ind w:left="29"/>
              <w:rPr>
                <w:b/>
                <w:sz w:val="18"/>
              </w:rPr>
            </w:pPr>
            <w:r w:rsidRPr="00AB7550">
              <w:rPr>
                <w:b/>
                <w:spacing w:val="-2"/>
                <w:sz w:val="18"/>
              </w:rPr>
              <w:t>Communication</w:t>
            </w:r>
          </w:p>
        </w:tc>
        <w:tc>
          <w:tcPr>
            <w:tcW w:w="567" w:type="dxa"/>
            <w:vMerge w:val="restart"/>
            <w:textDirection w:val="btLr"/>
          </w:tcPr>
          <w:p w14:paraId="190BD9E6" w14:textId="77777777" w:rsidR="00F95755" w:rsidRPr="00AB7550" w:rsidRDefault="00F95755" w:rsidP="0016256A">
            <w:pPr>
              <w:pStyle w:val="TableParagraph"/>
              <w:ind w:left="29"/>
              <w:rPr>
                <w:b/>
                <w:sz w:val="18"/>
              </w:rPr>
            </w:pPr>
            <w:r w:rsidRPr="00AB7550">
              <w:rPr>
                <w:b/>
                <w:sz w:val="18"/>
              </w:rPr>
              <w:t>Leadership</w:t>
            </w:r>
            <w:r w:rsidRPr="00AB7550">
              <w:rPr>
                <w:b/>
                <w:spacing w:val="20"/>
                <w:sz w:val="18"/>
              </w:rPr>
              <w:t xml:space="preserve"> </w:t>
            </w:r>
            <w:r w:rsidRPr="00AB7550">
              <w:rPr>
                <w:b/>
                <w:sz w:val="18"/>
              </w:rPr>
              <w:t>and</w:t>
            </w:r>
            <w:r w:rsidRPr="00AB7550">
              <w:rPr>
                <w:b/>
                <w:spacing w:val="22"/>
                <w:sz w:val="18"/>
              </w:rPr>
              <w:t xml:space="preserve"> </w:t>
            </w:r>
            <w:r w:rsidRPr="00AB7550">
              <w:rPr>
                <w:b/>
                <w:spacing w:val="-2"/>
                <w:sz w:val="18"/>
              </w:rPr>
              <w:t>teamwork</w:t>
            </w:r>
          </w:p>
        </w:tc>
        <w:tc>
          <w:tcPr>
            <w:tcW w:w="567" w:type="dxa"/>
            <w:vMerge w:val="restart"/>
            <w:textDirection w:val="btLr"/>
          </w:tcPr>
          <w:p w14:paraId="76B30379" w14:textId="77777777" w:rsidR="00F95755" w:rsidRPr="00AB7550" w:rsidRDefault="00F95755" w:rsidP="0016256A">
            <w:pPr>
              <w:pStyle w:val="TableParagraph"/>
              <w:ind w:left="29"/>
              <w:rPr>
                <w:b/>
                <w:sz w:val="18"/>
              </w:rPr>
            </w:pPr>
            <w:r w:rsidRPr="00AB7550">
              <w:rPr>
                <w:b/>
                <w:sz w:val="18"/>
              </w:rPr>
              <w:t>Passenger</w:t>
            </w:r>
            <w:r w:rsidRPr="00AB7550">
              <w:rPr>
                <w:b/>
                <w:spacing w:val="-3"/>
                <w:sz w:val="18"/>
              </w:rPr>
              <w:t xml:space="preserve"> </w:t>
            </w:r>
            <w:r w:rsidRPr="00AB7550">
              <w:rPr>
                <w:b/>
                <w:spacing w:val="-2"/>
                <w:sz w:val="18"/>
              </w:rPr>
              <w:t>management</w:t>
            </w:r>
          </w:p>
        </w:tc>
        <w:tc>
          <w:tcPr>
            <w:tcW w:w="567" w:type="dxa"/>
            <w:vMerge w:val="restart"/>
            <w:textDirection w:val="btLr"/>
          </w:tcPr>
          <w:p w14:paraId="4C993EA1" w14:textId="77777777" w:rsidR="00F95755" w:rsidRPr="00AB7550" w:rsidRDefault="00F95755" w:rsidP="0016256A">
            <w:pPr>
              <w:pStyle w:val="TableParagraph"/>
              <w:spacing w:line="210" w:lineRule="atLeast"/>
              <w:ind w:left="29"/>
              <w:rPr>
                <w:b/>
                <w:sz w:val="18"/>
              </w:rPr>
            </w:pPr>
            <w:r w:rsidRPr="00AB7550">
              <w:rPr>
                <w:b/>
                <w:sz w:val="18"/>
              </w:rPr>
              <w:t>Problem solving and decision making</w:t>
            </w:r>
          </w:p>
        </w:tc>
        <w:tc>
          <w:tcPr>
            <w:tcW w:w="567" w:type="dxa"/>
            <w:vMerge w:val="restart"/>
            <w:textDirection w:val="btLr"/>
          </w:tcPr>
          <w:p w14:paraId="2E048221" w14:textId="77777777" w:rsidR="00F95755" w:rsidRPr="00AB7550" w:rsidRDefault="00F95755" w:rsidP="0016256A">
            <w:pPr>
              <w:pStyle w:val="TableParagraph"/>
              <w:spacing w:line="244" w:lineRule="auto"/>
              <w:ind w:left="29"/>
              <w:rPr>
                <w:b/>
                <w:sz w:val="18"/>
              </w:rPr>
            </w:pPr>
            <w:r w:rsidRPr="00AB7550">
              <w:rPr>
                <w:b/>
                <w:sz w:val="18"/>
              </w:rPr>
              <w:t>Situation awareness and management</w:t>
            </w:r>
            <w:r w:rsidRPr="00AB7550">
              <w:rPr>
                <w:b/>
                <w:spacing w:val="-10"/>
                <w:sz w:val="18"/>
              </w:rPr>
              <w:t xml:space="preserve"> </w:t>
            </w:r>
            <w:r w:rsidRPr="00AB7550">
              <w:rPr>
                <w:b/>
                <w:sz w:val="18"/>
              </w:rPr>
              <w:t>of</w:t>
            </w:r>
            <w:r w:rsidRPr="00AB7550">
              <w:rPr>
                <w:b/>
                <w:spacing w:val="-9"/>
                <w:sz w:val="18"/>
              </w:rPr>
              <w:t xml:space="preserve"> </w:t>
            </w:r>
            <w:r w:rsidRPr="00AB7550">
              <w:rPr>
                <w:b/>
                <w:sz w:val="18"/>
              </w:rPr>
              <w:t>information</w:t>
            </w:r>
          </w:p>
        </w:tc>
        <w:tc>
          <w:tcPr>
            <w:tcW w:w="567" w:type="dxa"/>
            <w:gridSpan w:val="2"/>
            <w:vMerge w:val="restart"/>
            <w:textDirection w:val="btLr"/>
          </w:tcPr>
          <w:p w14:paraId="7E00E515" w14:textId="77777777" w:rsidR="00F95755" w:rsidRPr="00AB7550" w:rsidRDefault="00F95755" w:rsidP="0016256A">
            <w:pPr>
              <w:pStyle w:val="TableParagraph"/>
              <w:ind w:left="29"/>
              <w:rPr>
                <w:b/>
                <w:sz w:val="18"/>
              </w:rPr>
            </w:pPr>
            <w:r w:rsidRPr="00AB7550">
              <w:rPr>
                <w:b/>
                <w:sz w:val="18"/>
              </w:rPr>
              <w:t>Workload</w:t>
            </w:r>
            <w:r w:rsidRPr="00AB7550">
              <w:rPr>
                <w:b/>
                <w:spacing w:val="29"/>
                <w:sz w:val="18"/>
              </w:rPr>
              <w:t xml:space="preserve"> </w:t>
            </w:r>
            <w:r w:rsidRPr="00AB7550">
              <w:rPr>
                <w:b/>
                <w:spacing w:val="-2"/>
                <w:sz w:val="18"/>
              </w:rPr>
              <w:t>management</w:t>
            </w:r>
          </w:p>
        </w:tc>
      </w:tr>
      <w:tr w:rsidR="00F95755" w:rsidRPr="00AB7550" w14:paraId="40E30D3C" w14:textId="77777777" w:rsidTr="006D6E43">
        <w:trPr>
          <w:cantSplit/>
          <w:trHeight w:val="1133"/>
        </w:trPr>
        <w:tc>
          <w:tcPr>
            <w:tcW w:w="5490" w:type="dxa"/>
            <w:gridSpan w:val="2"/>
            <w:tcBorders>
              <w:bottom w:val="nil"/>
            </w:tcBorders>
            <w:vAlign w:val="center"/>
          </w:tcPr>
          <w:p w14:paraId="44E8E22F" w14:textId="77777777" w:rsidR="00F95755" w:rsidRPr="00AB7550" w:rsidRDefault="00F95755" w:rsidP="0016256A">
            <w:pPr>
              <w:pStyle w:val="TableParagraph"/>
              <w:rPr>
                <w:sz w:val="20"/>
              </w:rPr>
            </w:pPr>
          </w:p>
          <w:p w14:paraId="3539F001" w14:textId="77777777" w:rsidR="00F95755" w:rsidRPr="00AB7550" w:rsidRDefault="00F95755" w:rsidP="0016256A">
            <w:pPr>
              <w:pStyle w:val="TableParagraph"/>
              <w:ind w:left="121"/>
              <w:jc w:val="center"/>
              <w:rPr>
                <w:b/>
                <w:sz w:val="20"/>
              </w:rPr>
            </w:pPr>
            <w:r w:rsidRPr="00AB7550">
              <w:rPr>
                <w:b/>
                <w:spacing w:val="-4"/>
                <w:sz w:val="20"/>
              </w:rPr>
              <w:t>Task</w:t>
            </w:r>
          </w:p>
        </w:tc>
        <w:tc>
          <w:tcPr>
            <w:tcW w:w="1350" w:type="dxa"/>
            <w:vMerge w:val="restart"/>
            <w:vAlign w:val="center"/>
          </w:tcPr>
          <w:p w14:paraId="0AB9226B" w14:textId="77777777" w:rsidR="00F95755" w:rsidRPr="00AB7550" w:rsidRDefault="00F95755" w:rsidP="006D6E43">
            <w:pPr>
              <w:pStyle w:val="TableParagraph"/>
              <w:jc w:val="center"/>
              <w:rPr>
                <w:b/>
                <w:sz w:val="20"/>
                <w:szCs w:val="20"/>
              </w:rPr>
            </w:pPr>
            <w:r w:rsidRPr="00AB7550">
              <w:rPr>
                <w:b/>
                <w:spacing w:val="-2"/>
                <w:sz w:val="20"/>
                <w:szCs w:val="20"/>
              </w:rPr>
              <w:t>Reference</w:t>
            </w:r>
          </w:p>
        </w:tc>
        <w:tc>
          <w:tcPr>
            <w:tcW w:w="567" w:type="dxa"/>
            <w:vMerge/>
            <w:textDirection w:val="btLr"/>
          </w:tcPr>
          <w:p w14:paraId="7B6A245B" w14:textId="77777777" w:rsidR="00F95755" w:rsidRPr="00AB7550" w:rsidRDefault="00F95755" w:rsidP="0016256A">
            <w:pPr>
              <w:pStyle w:val="TableParagraph"/>
              <w:spacing w:line="210" w:lineRule="atLeast"/>
              <w:ind w:left="29"/>
              <w:rPr>
                <w:b/>
                <w:sz w:val="18"/>
              </w:rPr>
            </w:pPr>
          </w:p>
        </w:tc>
        <w:tc>
          <w:tcPr>
            <w:tcW w:w="567" w:type="dxa"/>
            <w:vMerge/>
            <w:textDirection w:val="btLr"/>
          </w:tcPr>
          <w:p w14:paraId="3201ADD2" w14:textId="77777777" w:rsidR="00F95755" w:rsidRPr="00AB7550" w:rsidRDefault="00F95755" w:rsidP="0016256A">
            <w:pPr>
              <w:pStyle w:val="TableParagraph"/>
              <w:ind w:left="29"/>
              <w:rPr>
                <w:b/>
                <w:spacing w:val="-2"/>
                <w:sz w:val="18"/>
              </w:rPr>
            </w:pPr>
          </w:p>
        </w:tc>
        <w:tc>
          <w:tcPr>
            <w:tcW w:w="567" w:type="dxa"/>
            <w:vMerge/>
            <w:textDirection w:val="btLr"/>
          </w:tcPr>
          <w:p w14:paraId="05762763" w14:textId="77777777" w:rsidR="00F95755" w:rsidRPr="00AB7550" w:rsidRDefault="00F95755" w:rsidP="0016256A">
            <w:pPr>
              <w:pStyle w:val="TableParagraph"/>
              <w:ind w:left="29"/>
              <w:rPr>
                <w:b/>
                <w:sz w:val="18"/>
              </w:rPr>
            </w:pPr>
          </w:p>
        </w:tc>
        <w:tc>
          <w:tcPr>
            <w:tcW w:w="567" w:type="dxa"/>
            <w:vMerge/>
            <w:textDirection w:val="btLr"/>
          </w:tcPr>
          <w:p w14:paraId="20D1A921" w14:textId="77777777" w:rsidR="00F95755" w:rsidRPr="00AB7550" w:rsidRDefault="00F95755" w:rsidP="0016256A">
            <w:pPr>
              <w:pStyle w:val="TableParagraph"/>
              <w:ind w:left="29"/>
              <w:rPr>
                <w:b/>
                <w:sz w:val="18"/>
              </w:rPr>
            </w:pPr>
          </w:p>
        </w:tc>
        <w:tc>
          <w:tcPr>
            <w:tcW w:w="567" w:type="dxa"/>
            <w:vMerge/>
            <w:textDirection w:val="btLr"/>
          </w:tcPr>
          <w:p w14:paraId="26521841" w14:textId="77777777" w:rsidR="00F95755" w:rsidRPr="00AB7550" w:rsidRDefault="00F95755" w:rsidP="0016256A">
            <w:pPr>
              <w:pStyle w:val="TableParagraph"/>
              <w:spacing w:line="210" w:lineRule="atLeast"/>
              <w:ind w:left="29"/>
              <w:rPr>
                <w:b/>
                <w:sz w:val="18"/>
              </w:rPr>
            </w:pPr>
          </w:p>
        </w:tc>
        <w:tc>
          <w:tcPr>
            <w:tcW w:w="567" w:type="dxa"/>
            <w:vMerge/>
            <w:textDirection w:val="btLr"/>
          </w:tcPr>
          <w:p w14:paraId="3679311B" w14:textId="77777777" w:rsidR="00F95755" w:rsidRPr="00AB7550" w:rsidRDefault="00F95755" w:rsidP="0016256A">
            <w:pPr>
              <w:pStyle w:val="TableParagraph"/>
              <w:spacing w:line="244" w:lineRule="auto"/>
              <w:ind w:left="29"/>
              <w:rPr>
                <w:b/>
                <w:sz w:val="18"/>
              </w:rPr>
            </w:pPr>
          </w:p>
        </w:tc>
        <w:tc>
          <w:tcPr>
            <w:tcW w:w="567" w:type="dxa"/>
            <w:gridSpan w:val="2"/>
            <w:vMerge/>
            <w:textDirection w:val="btLr"/>
          </w:tcPr>
          <w:p w14:paraId="625DBB30" w14:textId="77777777" w:rsidR="00F95755" w:rsidRPr="00AB7550" w:rsidRDefault="00F95755" w:rsidP="0016256A">
            <w:pPr>
              <w:pStyle w:val="TableParagraph"/>
              <w:ind w:left="29"/>
              <w:rPr>
                <w:b/>
                <w:sz w:val="18"/>
              </w:rPr>
            </w:pPr>
          </w:p>
        </w:tc>
      </w:tr>
      <w:tr w:rsidR="00F95755" w:rsidRPr="00AB7550" w14:paraId="014BED9E" w14:textId="77777777" w:rsidTr="0089094E">
        <w:trPr>
          <w:cantSplit/>
          <w:trHeight w:val="1132"/>
        </w:trPr>
        <w:tc>
          <w:tcPr>
            <w:tcW w:w="5490" w:type="dxa"/>
            <w:gridSpan w:val="2"/>
            <w:tcBorders>
              <w:top w:val="nil"/>
            </w:tcBorders>
            <w:vAlign w:val="center"/>
          </w:tcPr>
          <w:p w14:paraId="617F86BE" w14:textId="77777777" w:rsidR="00F95755" w:rsidRPr="00AB7550" w:rsidRDefault="00F95755" w:rsidP="0089094E">
            <w:pPr>
              <w:pStyle w:val="TableParagraph"/>
              <w:jc w:val="center"/>
              <w:rPr>
                <w:sz w:val="20"/>
              </w:rPr>
            </w:pPr>
            <w:r>
              <w:rPr>
                <w:b/>
                <w:bCs/>
                <w:sz w:val="24"/>
                <w:szCs w:val="24"/>
              </w:rPr>
              <w:t xml:space="preserve">First Position: </w:t>
            </w:r>
            <w:sdt>
              <w:sdtPr>
                <w:rPr>
                  <w:b/>
                  <w:bCs/>
                  <w:sz w:val="24"/>
                  <w:szCs w:val="24"/>
                </w:rPr>
                <w:alias w:val="Position"/>
                <w:tag w:val="Position"/>
                <w:id w:val="1024985174"/>
                <w:placeholder>
                  <w:docPart w:val="BC3F0B8531444DA0AE1598BACC5ABC94"/>
                </w:placeholder>
                <w:dropDownList>
                  <w:listItem w:displayText="P1" w:value="1"/>
                  <w:listItem w:displayText="P2" w:value="2"/>
                  <w:listItem w:displayText="P3" w:value="3"/>
                  <w:listItem w:displayText="P4" w:value="4"/>
                  <w:listItem w:displayText="P5" w:value="5"/>
                  <w:listItem w:displayText="N/A" w:value="N/A"/>
                </w:dropDownList>
              </w:sdtPr>
              <w:sdtEndPr/>
              <w:sdtContent>
                <w:r w:rsidR="00195B69">
                  <w:rPr>
                    <w:b/>
                    <w:bCs/>
                    <w:sz w:val="24"/>
                    <w:szCs w:val="24"/>
                  </w:rPr>
                  <w:t>P1</w:t>
                </w:r>
              </w:sdtContent>
            </w:sdt>
            <w:r>
              <w:rPr>
                <w:b/>
                <w:bCs/>
                <w:sz w:val="24"/>
                <w:szCs w:val="24"/>
              </w:rPr>
              <w:tab/>
              <w:t xml:space="preserve">Second Position: </w:t>
            </w:r>
            <w:sdt>
              <w:sdtPr>
                <w:rPr>
                  <w:b/>
                  <w:bCs/>
                  <w:sz w:val="24"/>
                  <w:szCs w:val="24"/>
                </w:rPr>
                <w:alias w:val="Position"/>
                <w:tag w:val="Position"/>
                <w:id w:val="51040806"/>
                <w:placeholder>
                  <w:docPart w:val="95047849EC804F87B6713B6624DEE3A1"/>
                </w:placeholder>
                <w:dropDownList>
                  <w:listItem w:displayText="P1" w:value="1"/>
                  <w:listItem w:displayText="P2" w:value="2"/>
                  <w:listItem w:displayText="P3" w:value="3"/>
                  <w:listItem w:displayText="P4" w:value="4"/>
                  <w:listItem w:displayText="P5" w:value="5"/>
                  <w:listItem w:displayText="N/A" w:value="N/A"/>
                </w:dropDownList>
              </w:sdtPr>
              <w:sdtEndPr/>
              <w:sdtContent>
                <w:r w:rsidR="00195B69">
                  <w:rPr>
                    <w:b/>
                    <w:bCs/>
                    <w:sz w:val="24"/>
                    <w:szCs w:val="24"/>
                  </w:rPr>
                  <w:t>P1</w:t>
                </w:r>
              </w:sdtContent>
            </w:sdt>
          </w:p>
        </w:tc>
        <w:tc>
          <w:tcPr>
            <w:tcW w:w="1350" w:type="dxa"/>
            <w:vMerge/>
            <w:vAlign w:val="center"/>
          </w:tcPr>
          <w:p w14:paraId="74611FF4" w14:textId="77777777" w:rsidR="00F95755" w:rsidRPr="00AB7550" w:rsidRDefault="00F95755" w:rsidP="00F95755">
            <w:pPr>
              <w:pStyle w:val="TableParagraph"/>
              <w:rPr>
                <w:sz w:val="20"/>
              </w:rPr>
            </w:pPr>
          </w:p>
        </w:tc>
        <w:tc>
          <w:tcPr>
            <w:tcW w:w="567" w:type="dxa"/>
            <w:vMerge/>
            <w:textDirection w:val="btLr"/>
          </w:tcPr>
          <w:p w14:paraId="4D13DA49" w14:textId="77777777" w:rsidR="00F95755" w:rsidRPr="00AB7550" w:rsidRDefault="00F95755" w:rsidP="00F95755">
            <w:pPr>
              <w:pStyle w:val="TableParagraph"/>
              <w:spacing w:line="210" w:lineRule="atLeast"/>
              <w:ind w:left="29"/>
              <w:rPr>
                <w:b/>
                <w:sz w:val="18"/>
              </w:rPr>
            </w:pPr>
          </w:p>
        </w:tc>
        <w:tc>
          <w:tcPr>
            <w:tcW w:w="567" w:type="dxa"/>
            <w:vMerge/>
            <w:textDirection w:val="btLr"/>
          </w:tcPr>
          <w:p w14:paraId="0DAA0C19" w14:textId="77777777" w:rsidR="00F95755" w:rsidRPr="00AB7550" w:rsidRDefault="00F95755" w:rsidP="00F95755">
            <w:pPr>
              <w:pStyle w:val="TableParagraph"/>
              <w:ind w:left="29"/>
              <w:rPr>
                <w:b/>
                <w:spacing w:val="-2"/>
                <w:sz w:val="18"/>
              </w:rPr>
            </w:pPr>
          </w:p>
        </w:tc>
        <w:tc>
          <w:tcPr>
            <w:tcW w:w="567" w:type="dxa"/>
            <w:vMerge/>
            <w:textDirection w:val="btLr"/>
          </w:tcPr>
          <w:p w14:paraId="4F9ECBEF" w14:textId="77777777" w:rsidR="00F95755" w:rsidRPr="00AB7550" w:rsidRDefault="00F95755" w:rsidP="00F95755">
            <w:pPr>
              <w:pStyle w:val="TableParagraph"/>
              <w:ind w:left="29"/>
              <w:rPr>
                <w:b/>
                <w:sz w:val="18"/>
              </w:rPr>
            </w:pPr>
          </w:p>
        </w:tc>
        <w:tc>
          <w:tcPr>
            <w:tcW w:w="567" w:type="dxa"/>
            <w:vMerge/>
            <w:textDirection w:val="btLr"/>
          </w:tcPr>
          <w:p w14:paraId="1A027A26" w14:textId="77777777" w:rsidR="00F95755" w:rsidRPr="00AB7550" w:rsidRDefault="00F95755" w:rsidP="00F95755">
            <w:pPr>
              <w:pStyle w:val="TableParagraph"/>
              <w:ind w:left="29"/>
              <w:rPr>
                <w:b/>
                <w:sz w:val="18"/>
              </w:rPr>
            </w:pPr>
          </w:p>
        </w:tc>
        <w:tc>
          <w:tcPr>
            <w:tcW w:w="567" w:type="dxa"/>
            <w:vMerge/>
            <w:textDirection w:val="btLr"/>
          </w:tcPr>
          <w:p w14:paraId="6C14D3FA" w14:textId="77777777" w:rsidR="00F95755" w:rsidRPr="00AB7550" w:rsidRDefault="00F95755" w:rsidP="00F95755">
            <w:pPr>
              <w:pStyle w:val="TableParagraph"/>
              <w:spacing w:line="210" w:lineRule="atLeast"/>
              <w:ind w:left="29"/>
              <w:rPr>
                <w:b/>
                <w:sz w:val="18"/>
              </w:rPr>
            </w:pPr>
          </w:p>
        </w:tc>
        <w:tc>
          <w:tcPr>
            <w:tcW w:w="567" w:type="dxa"/>
            <w:vMerge/>
            <w:textDirection w:val="btLr"/>
          </w:tcPr>
          <w:p w14:paraId="7615054B" w14:textId="77777777" w:rsidR="00F95755" w:rsidRPr="00AB7550" w:rsidRDefault="00F95755" w:rsidP="00F95755">
            <w:pPr>
              <w:pStyle w:val="TableParagraph"/>
              <w:spacing w:line="244" w:lineRule="auto"/>
              <w:ind w:left="29"/>
              <w:rPr>
                <w:b/>
                <w:sz w:val="18"/>
              </w:rPr>
            </w:pPr>
          </w:p>
        </w:tc>
        <w:tc>
          <w:tcPr>
            <w:tcW w:w="567" w:type="dxa"/>
            <w:gridSpan w:val="2"/>
            <w:vMerge/>
            <w:textDirection w:val="btLr"/>
          </w:tcPr>
          <w:p w14:paraId="1F79089B" w14:textId="77777777" w:rsidR="00F95755" w:rsidRPr="00AB7550" w:rsidRDefault="00F95755" w:rsidP="00F95755">
            <w:pPr>
              <w:pStyle w:val="TableParagraph"/>
              <w:ind w:left="29"/>
              <w:rPr>
                <w:b/>
                <w:sz w:val="18"/>
              </w:rPr>
            </w:pPr>
          </w:p>
        </w:tc>
      </w:tr>
      <w:tr w:rsidR="0031695B" w:rsidRPr="008648BE" w14:paraId="0D2AAE8B" w14:textId="77777777" w:rsidTr="0031695B">
        <w:trPr>
          <w:trHeight w:val="440"/>
        </w:trPr>
        <w:tc>
          <w:tcPr>
            <w:tcW w:w="5490" w:type="dxa"/>
            <w:gridSpan w:val="2"/>
            <w:vAlign w:val="center"/>
          </w:tcPr>
          <w:p w14:paraId="58E76891" w14:textId="77777777" w:rsidR="0031695B" w:rsidRPr="00AB7550" w:rsidRDefault="0031695B" w:rsidP="0031695B">
            <w:pPr>
              <w:widowControl/>
              <w:adjustRightInd w:val="0"/>
              <w:rPr>
                <w:rFonts w:ascii="Arial" w:hAnsi="Arial" w:cs="Arial"/>
                <w:sz w:val="24"/>
                <w:szCs w:val="24"/>
              </w:rPr>
            </w:pPr>
            <w:r w:rsidRPr="00AB7550">
              <w:rPr>
                <w:rFonts w:ascii="Arial" w:hAnsi="Arial" w:cs="Arial"/>
                <w:sz w:val="24"/>
                <w:szCs w:val="24"/>
              </w:rPr>
              <w:t>6.1.1. Check compliance with ordinance signs</w:t>
            </w:r>
          </w:p>
        </w:tc>
        <w:tc>
          <w:tcPr>
            <w:tcW w:w="1350" w:type="dxa"/>
            <w:vMerge w:val="restart"/>
            <w:vAlign w:val="center"/>
          </w:tcPr>
          <w:p w14:paraId="40A355EC" w14:textId="77777777" w:rsidR="0031695B" w:rsidRPr="00AB7550" w:rsidRDefault="0031695B" w:rsidP="0031695B">
            <w:pPr>
              <w:pStyle w:val="TableParagraph"/>
              <w:spacing w:before="7"/>
              <w:jc w:val="center"/>
              <w:rPr>
                <w:sz w:val="20"/>
              </w:rPr>
            </w:pPr>
            <w:r w:rsidRPr="00AB7550">
              <w:rPr>
                <w:bCs/>
              </w:rPr>
              <w:t>Airline Manual</w:t>
            </w:r>
          </w:p>
        </w:tc>
        <w:sdt>
          <w:sdtPr>
            <w:rPr>
              <w:rFonts w:ascii="Arial" w:hAnsi="Arial" w:cs="Arial"/>
              <w:sz w:val="18"/>
              <w:szCs w:val="18"/>
            </w:rPr>
            <w:alias w:val="Grade"/>
            <w:tag w:val="Grade"/>
            <w:id w:val="959835407"/>
            <w:placeholder>
              <w:docPart w:val="A08E0C1E111248429037BAFBCE67BC41"/>
            </w:placeholder>
            <w:dropDownList>
              <w:listItem w:displayText="C" w:value="C"/>
              <w:listItem w:displayText="NC" w:value="NC"/>
              <w:listItem w:displayText="N/A" w:value="N/A"/>
              <w:listItem w:displayText=" " w:value=" "/>
            </w:dropDownList>
          </w:sdtPr>
          <w:sdtEndPr/>
          <w:sdtContent>
            <w:tc>
              <w:tcPr>
                <w:tcW w:w="567" w:type="dxa"/>
                <w:vAlign w:val="center"/>
              </w:tcPr>
              <w:p w14:paraId="55241C78" w14:textId="77777777" w:rsidR="0031695B" w:rsidRPr="008648BE" w:rsidRDefault="00195B69" w:rsidP="0031695B">
                <w:pPr>
                  <w:jc w:val="center"/>
                  <w:rPr>
                    <w:rFonts w:ascii="Arial" w:hAnsi="Arial" w:cs="Arial"/>
                    <w:sz w:val="18"/>
                    <w:szCs w:val="18"/>
                  </w:rPr>
                </w:pPr>
                <w:r>
                  <w:rPr>
                    <w:rFonts w:ascii="Arial" w:hAnsi="Arial" w:cs="Arial"/>
                    <w:sz w:val="18"/>
                    <w:szCs w:val="18"/>
                  </w:rPr>
                  <w:t>C</w:t>
                </w:r>
              </w:p>
            </w:tc>
          </w:sdtContent>
        </w:sdt>
        <w:tc>
          <w:tcPr>
            <w:tcW w:w="567" w:type="dxa"/>
            <w:vAlign w:val="center"/>
          </w:tcPr>
          <w:p w14:paraId="65650A59" w14:textId="77777777" w:rsidR="0031695B" w:rsidRPr="008648BE" w:rsidRDefault="0031695B" w:rsidP="0031695B">
            <w:pPr>
              <w:jc w:val="center"/>
              <w:rPr>
                <w:rFonts w:ascii="Arial" w:hAnsi="Arial" w:cs="Arial"/>
                <w:sz w:val="18"/>
                <w:szCs w:val="18"/>
              </w:rPr>
            </w:pPr>
            <w:r w:rsidRPr="008648BE">
              <w:rPr>
                <w:rFonts w:ascii="Arial" w:hAnsi="Arial" w:cs="Arial"/>
                <w:sz w:val="18"/>
                <w:szCs w:val="18"/>
              </w:rPr>
              <w:t>N/A</w:t>
            </w:r>
          </w:p>
        </w:tc>
        <w:tc>
          <w:tcPr>
            <w:tcW w:w="567" w:type="dxa"/>
            <w:vAlign w:val="center"/>
          </w:tcPr>
          <w:p w14:paraId="704AE19B" w14:textId="77777777" w:rsidR="0031695B" w:rsidRPr="008648BE" w:rsidRDefault="0031695B" w:rsidP="0031695B">
            <w:pPr>
              <w:jc w:val="center"/>
              <w:rPr>
                <w:rFonts w:ascii="Arial" w:hAnsi="Arial" w:cs="Arial"/>
                <w:sz w:val="18"/>
                <w:szCs w:val="18"/>
              </w:rPr>
            </w:pPr>
            <w:r w:rsidRPr="008648BE">
              <w:rPr>
                <w:rFonts w:ascii="Arial" w:hAnsi="Arial" w:cs="Arial"/>
                <w:sz w:val="18"/>
                <w:szCs w:val="18"/>
              </w:rPr>
              <w:t>N/A</w:t>
            </w:r>
          </w:p>
        </w:tc>
        <w:tc>
          <w:tcPr>
            <w:tcW w:w="567" w:type="dxa"/>
            <w:vAlign w:val="center"/>
          </w:tcPr>
          <w:p w14:paraId="03BDD905" w14:textId="77777777" w:rsidR="0031695B" w:rsidRPr="008648BE" w:rsidRDefault="0031695B" w:rsidP="0031695B">
            <w:pPr>
              <w:jc w:val="center"/>
              <w:rPr>
                <w:rFonts w:ascii="Arial" w:hAnsi="Arial" w:cs="Arial"/>
                <w:sz w:val="18"/>
                <w:szCs w:val="18"/>
              </w:rPr>
            </w:pPr>
            <w:r w:rsidRPr="008648BE">
              <w:rPr>
                <w:rFonts w:ascii="Arial" w:hAnsi="Arial" w:cs="Arial"/>
                <w:sz w:val="18"/>
                <w:szCs w:val="18"/>
              </w:rPr>
              <w:t>N/A</w:t>
            </w:r>
          </w:p>
        </w:tc>
        <w:sdt>
          <w:sdtPr>
            <w:rPr>
              <w:rFonts w:ascii="Arial" w:hAnsi="Arial" w:cs="Arial"/>
              <w:sz w:val="18"/>
              <w:szCs w:val="18"/>
            </w:rPr>
            <w:alias w:val="Grade"/>
            <w:tag w:val="Grade"/>
            <w:id w:val="1809355396"/>
            <w:placeholder>
              <w:docPart w:val="6CBB1C0131024941AE801DFD29BC54E4"/>
            </w:placeholder>
            <w:dropDownList>
              <w:listItem w:displayText="C" w:value="C"/>
              <w:listItem w:displayText="NC" w:value="NC"/>
              <w:listItem w:displayText="N/A" w:value="N/A"/>
              <w:listItem w:displayText=" " w:value=" "/>
            </w:dropDownList>
          </w:sdtPr>
          <w:sdtEndPr/>
          <w:sdtContent>
            <w:tc>
              <w:tcPr>
                <w:tcW w:w="567" w:type="dxa"/>
                <w:vAlign w:val="center"/>
              </w:tcPr>
              <w:p w14:paraId="253B42E6" w14:textId="77777777" w:rsidR="0031695B" w:rsidRPr="008648BE" w:rsidRDefault="00195B69" w:rsidP="0031695B">
                <w:pPr>
                  <w:jc w:val="center"/>
                  <w:rPr>
                    <w:rFonts w:ascii="Arial" w:hAnsi="Arial" w:cs="Arial"/>
                    <w:sz w:val="18"/>
                    <w:szCs w:val="18"/>
                  </w:rPr>
                </w:pPr>
                <w:r>
                  <w:rPr>
                    <w:rFonts w:ascii="Arial" w:hAnsi="Arial" w:cs="Arial"/>
                    <w:sz w:val="18"/>
                    <w:szCs w:val="18"/>
                  </w:rPr>
                  <w:t>C</w:t>
                </w:r>
              </w:p>
            </w:tc>
          </w:sdtContent>
        </w:sdt>
        <w:sdt>
          <w:sdtPr>
            <w:rPr>
              <w:rFonts w:ascii="Arial" w:hAnsi="Arial" w:cs="Arial"/>
              <w:sz w:val="18"/>
              <w:szCs w:val="18"/>
            </w:rPr>
            <w:alias w:val="Grade"/>
            <w:tag w:val="Grade"/>
            <w:id w:val="965393487"/>
            <w:placeholder>
              <w:docPart w:val="28F1B47C717A454F8A10474E39F9D982"/>
            </w:placeholder>
            <w:dropDownList>
              <w:listItem w:displayText="C" w:value="C"/>
              <w:listItem w:displayText="NC" w:value="NC"/>
              <w:listItem w:displayText="N/A" w:value="N/A"/>
              <w:listItem w:displayText=" " w:value=" "/>
            </w:dropDownList>
          </w:sdtPr>
          <w:sdtEndPr/>
          <w:sdtContent>
            <w:tc>
              <w:tcPr>
                <w:tcW w:w="567" w:type="dxa"/>
                <w:vAlign w:val="center"/>
              </w:tcPr>
              <w:p w14:paraId="6D82403A" w14:textId="77777777" w:rsidR="0031695B" w:rsidRPr="008648BE" w:rsidRDefault="00195B69" w:rsidP="0031695B">
                <w:pPr>
                  <w:jc w:val="center"/>
                  <w:rPr>
                    <w:rFonts w:ascii="Arial" w:hAnsi="Arial" w:cs="Arial"/>
                    <w:sz w:val="18"/>
                    <w:szCs w:val="18"/>
                  </w:rPr>
                </w:pPr>
                <w:r>
                  <w:rPr>
                    <w:rFonts w:ascii="Arial" w:hAnsi="Arial" w:cs="Arial"/>
                    <w:sz w:val="18"/>
                    <w:szCs w:val="18"/>
                  </w:rPr>
                  <w:t>C</w:t>
                </w:r>
              </w:p>
            </w:tc>
          </w:sdtContent>
        </w:sdt>
        <w:sdt>
          <w:sdtPr>
            <w:rPr>
              <w:rFonts w:ascii="Arial" w:hAnsi="Arial" w:cs="Arial"/>
              <w:sz w:val="18"/>
              <w:szCs w:val="18"/>
            </w:rPr>
            <w:alias w:val="Grade"/>
            <w:tag w:val="Grade"/>
            <w:id w:val="-2007811730"/>
            <w:placeholder>
              <w:docPart w:val="DE81F399AA464A3D8AFCCE7FECAB6B59"/>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38E6E6A2" w14:textId="77777777" w:rsidR="0031695B" w:rsidRPr="008648BE" w:rsidRDefault="00195B69" w:rsidP="0031695B">
                <w:pPr>
                  <w:jc w:val="center"/>
                  <w:rPr>
                    <w:rFonts w:ascii="Arial" w:hAnsi="Arial" w:cs="Arial"/>
                    <w:sz w:val="18"/>
                    <w:szCs w:val="18"/>
                  </w:rPr>
                </w:pPr>
                <w:r>
                  <w:rPr>
                    <w:rFonts w:ascii="Arial" w:hAnsi="Arial" w:cs="Arial"/>
                    <w:sz w:val="18"/>
                    <w:szCs w:val="18"/>
                  </w:rPr>
                  <w:t>C</w:t>
                </w:r>
              </w:p>
            </w:tc>
          </w:sdtContent>
        </w:sdt>
      </w:tr>
      <w:tr w:rsidR="0031695B" w:rsidRPr="008648BE" w14:paraId="655FA8BF" w14:textId="77777777" w:rsidTr="0031695B">
        <w:trPr>
          <w:trHeight w:val="440"/>
        </w:trPr>
        <w:tc>
          <w:tcPr>
            <w:tcW w:w="5490" w:type="dxa"/>
            <w:gridSpan w:val="2"/>
          </w:tcPr>
          <w:p w14:paraId="3976CE3B" w14:textId="77777777" w:rsidR="0031695B" w:rsidRPr="00AB7550" w:rsidRDefault="0031695B" w:rsidP="0031695B">
            <w:pPr>
              <w:adjustRightInd w:val="0"/>
              <w:rPr>
                <w:rFonts w:ascii="Arial" w:hAnsi="Arial" w:cs="Arial"/>
                <w:sz w:val="24"/>
                <w:szCs w:val="24"/>
              </w:rPr>
            </w:pPr>
            <w:r w:rsidRPr="00AB7550">
              <w:rPr>
                <w:rFonts w:ascii="Arial" w:hAnsi="Arial" w:cs="Arial"/>
                <w:sz w:val="24"/>
                <w:szCs w:val="24"/>
              </w:rPr>
              <w:t>6.1.2. Secure cabin</w:t>
            </w:r>
          </w:p>
        </w:tc>
        <w:tc>
          <w:tcPr>
            <w:tcW w:w="1350" w:type="dxa"/>
            <w:vMerge/>
            <w:vAlign w:val="center"/>
          </w:tcPr>
          <w:p w14:paraId="1DD28F11" w14:textId="77777777" w:rsidR="0031695B" w:rsidRPr="00AB7550" w:rsidRDefault="0031695B" w:rsidP="0031695B">
            <w:pPr>
              <w:pStyle w:val="TableParagraph"/>
              <w:spacing w:before="7"/>
              <w:rPr>
                <w:sz w:val="20"/>
              </w:rPr>
            </w:pPr>
          </w:p>
        </w:tc>
        <w:sdt>
          <w:sdtPr>
            <w:rPr>
              <w:rFonts w:ascii="Arial" w:hAnsi="Arial" w:cs="Arial"/>
              <w:sz w:val="18"/>
              <w:szCs w:val="18"/>
            </w:rPr>
            <w:alias w:val="Grade"/>
            <w:tag w:val="Grade"/>
            <w:id w:val="-292982148"/>
            <w:placeholder>
              <w:docPart w:val="6B638E8C58FF445BB0455AAD1F50F165"/>
            </w:placeholder>
            <w:dropDownList>
              <w:listItem w:displayText="C" w:value="C"/>
              <w:listItem w:displayText="NC" w:value="NC"/>
              <w:listItem w:displayText="N/A" w:value="N/A"/>
              <w:listItem w:displayText=" " w:value=" "/>
            </w:dropDownList>
          </w:sdtPr>
          <w:sdtEndPr/>
          <w:sdtContent>
            <w:tc>
              <w:tcPr>
                <w:tcW w:w="567" w:type="dxa"/>
                <w:vAlign w:val="center"/>
              </w:tcPr>
              <w:p w14:paraId="31C74CA7" w14:textId="77777777" w:rsidR="0031695B" w:rsidRPr="008648BE" w:rsidRDefault="00195B69" w:rsidP="0031695B">
                <w:pPr>
                  <w:jc w:val="center"/>
                  <w:rPr>
                    <w:rFonts w:ascii="Arial" w:hAnsi="Arial" w:cs="Arial"/>
                    <w:sz w:val="18"/>
                    <w:szCs w:val="18"/>
                  </w:rPr>
                </w:pPr>
                <w:r>
                  <w:rPr>
                    <w:rFonts w:ascii="Arial" w:hAnsi="Arial" w:cs="Arial"/>
                    <w:sz w:val="18"/>
                    <w:szCs w:val="18"/>
                  </w:rPr>
                  <w:t>C</w:t>
                </w:r>
              </w:p>
            </w:tc>
          </w:sdtContent>
        </w:sdt>
        <w:sdt>
          <w:sdtPr>
            <w:rPr>
              <w:rFonts w:ascii="Arial" w:hAnsi="Arial" w:cs="Arial"/>
              <w:sz w:val="18"/>
              <w:szCs w:val="18"/>
            </w:rPr>
            <w:alias w:val="Grade"/>
            <w:tag w:val="Grade"/>
            <w:id w:val="1739053053"/>
            <w:placeholder>
              <w:docPart w:val="E3C5923A4136444AB2F9472FC211E434"/>
            </w:placeholder>
            <w:dropDownList>
              <w:listItem w:displayText="C" w:value="C"/>
              <w:listItem w:displayText="NC" w:value="NC"/>
              <w:listItem w:displayText="N/A" w:value="N/A"/>
              <w:listItem w:displayText=" " w:value=" "/>
            </w:dropDownList>
          </w:sdtPr>
          <w:sdtEndPr/>
          <w:sdtContent>
            <w:tc>
              <w:tcPr>
                <w:tcW w:w="567" w:type="dxa"/>
                <w:vAlign w:val="center"/>
              </w:tcPr>
              <w:p w14:paraId="45D47577" w14:textId="77777777" w:rsidR="0031695B" w:rsidRPr="008648BE" w:rsidRDefault="00195B69" w:rsidP="0031695B">
                <w:pPr>
                  <w:jc w:val="center"/>
                  <w:rPr>
                    <w:rFonts w:ascii="Arial" w:hAnsi="Arial" w:cs="Arial"/>
                    <w:sz w:val="18"/>
                    <w:szCs w:val="18"/>
                  </w:rPr>
                </w:pPr>
                <w:r>
                  <w:rPr>
                    <w:rFonts w:ascii="Arial" w:hAnsi="Arial" w:cs="Arial"/>
                    <w:sz w:val="18"/>
                    <w:szCs w:val="18"/>
                  </w:rPr>
                  <w:t>C</w:t>
                </w:r>
              </w:p>
            </w:tc>
          </w:sdtContent>
        </w:sdt>
        <w:sdt>
          <w:sdtPr>
            <w:rPr>
              <w:rFonts w:ascii="Arial" w:hAnsi="Arial" w:cs="Arial"/>
              <w:sz w:val="18"/>
              <w:szCs w:val="18"/>
            </w:rPr>
            <w:alias w:val="Grade"/>
            <w:tag w:val="Grade"/>
            <w:id w:val="1962603687"/>
            <w:placeholder>
              <w:docPart w:val="8A136A9757104E29A6C499DC4A01B5D5"/>
            </w:placeholder>
            <w:dropDownList>
              <w:listItem w:displayText="C" w:value="C"/>
              <w:listItem w:displayText="NC" w:value="NC"/>
              <w:listItem w:displayText="N/A" w:value="N/A"/>
              <w:listItem w:displayText=" " w:value=" "/>
            </w:dropDownList>
          </w:sdtPr>
          <w:sdtEndPr/>
          <w:sdtContent>
            <w:tc>
              <w:tcPr>
                <w:tcW w:w="567" w:type="dxa"/>
                <w:vAlign w:val="center"/>
              </w:tcPr>
              <w:p w14:paraId="02AB250F" w14:textId="77777777" w:rsidR="0031695B" w:rsidRPr="008648BE" w:rsidRDefault="00195B69" w:rsidP="0031695B">
                <w:pPr>
                  <w:jc w:val="center"/>
                  <w:rPr>
                    <w:rFonts w:ascii="Arial" w:hAnsi="Arial" w:cs="Arial"/>
                    <w:sz w:val="18"/>
                    <w:szCs w:val="18"/>
                  </w:rPr>
                </w:pPr>
                <w:r>
                  <w:rPr>
                    <w:rFonts w:ascii="Arial" w:hAnsi="Arial" w:cs="Arial"/>
                    <w:sz w:val="18"/>
                    <w:szCs w:val="18"/>
                  </w:rPr>
                  <w:t>C</w:t>
                </w:r>
              </w:p>
            </w:tc>
          </w:sdtContent>
        </w:sdt>
        <w:sdt>
          <w:sdtPr>
            <w:rPr>
              <w:rFonts w:ascii="Arial" w:hAnsi="Arial" w:cs="Arial"/>
              <w:sz w:val="18"/>
              <w:szCs w:val="18"/>
            </w:rPr>
            <w:alias w:val="Grade"/>
            <w:tag w:val="Grade"/>
            <w:id w:val="650408588"/>
            <w:placeholder>
              <w:docPart w:val="ACD3BB3DE1BB4FA692B4F4F2B61CB24D"/>
            </w:placeholder>
            <w:dropDownList>
              <w:listItem w:displayText="C" w:value="C"/>
              <w:listItem w:displayText="NC" w:value="NC"/>
              <w:listItem w:displayText="N/A" w:value="N/A"/>
              <w:listItem w:displayText=" " w:value=" "/>
            </w:dropDownList>
          </w:sdtPr>
          <w:sdtEndPr/>
          <w:sdtContent>
            <w:tc>
              <w:tcPr>
                <w:tcW w:w="567" w:type="dxa"/>
                <w:vAlign w:val="center"/>
              </w:tcPr>
              <w:p w14:paraId="7AB96738" w14:textId="77777777" w:rsidR="0031695B" w:rsidRPr="008648BE" w:rsidRDefault="00195B69" w:rsidP="0031695B">
                <w:pPr>
                  <w:jc w:val="center"/>
                  <w:rPr>
                    <w:rFonts w:ascii="Arial" w:hAnsi="Arial" w:cs="Arial"/>
                    <w:sz w:val="18"/>
                    <w:szCs w:val="18"/>
                  </w:rPr>
                </w:pPr>
                <w:r>
                  <w:rPr>
                    <w:rFonts w:ascii="Arial" w:hAnsi="Arial" w:cs="Arial"/>
                    <w:sz w:val="18"/>
                    <w:szCs w:val="18"/>
                  </w:rPr>
                  <w:t>C</w:t>
                </w:r>
              </w:p>
            </w:tc>
          </w:sdtContent>
        </w:sdt>
        <w:sdt>
          <w:sdtPr>
            <w:rPr>
              <w:rFonts w:ascii="Arial" w:hAnsi="Arial" w:cs="Arial"/>
              <w:sz w:val="18"/>
              <w:szCs w:val="18"/>
            </w:rPr>
            <w:alias w:val="Grade"/>
            <w:tag w:val="Grade"/>
            <w:id w:val="-2035422975"/>
            <w:placeholder>
              <w:docPart w:val="779F135228EF4714A5E68CB203E96037"/>
            </w:placeholder>
            <w:dropDownList>
              <w:listItem w:displayText="C" w:value="C"/>
              <w:listItem w:displayText="NC" w:value="NC"/>
              <w:listItem w:displayText="N/A" w:value="N/A"/>
              <w:listItem w:displayText=" " w:value=" "/>
            </w:dropDownList>
          </w:sdtPr>
          <w:sdtEndPr/>
          <w:sdtContent>
            <w:tc>
              <w:tcPr>
                <w:tcW w:w="567" w:type="dxa"/>
                <w:vAlign w:val="center"/>
              </w:tcPr>
              <w:p w14:paraId="35B9C715" w14:textId="77777777" w:rsidR="0031695B" w:rsidRPr="008648BE" w:rsidRDefault="00195B69" w:rsidP="0031695B">
                <w:pPr>
                  <w:jc w:val="center"/>
                  <w:rPr>
                    <w:rFonts w:ascii="Arial" w:hAnsi="Arial" w:cs="Arial"/>
                    <w:sz w:val="18"/>
                    <w:szCs w:val="18"/>
                  </w:rPr>
                </w:pPr>
                <w:r>
                  <w:rPr>
                    <w:rFonts w:ascii="Arial" w:hAnsi="Arial" w:cs="Arial"/>
                    <w:sz w:val="18"/>
                    <w:szCs w:val="18"/>
                  </w:rPr>
                  <w:t>C</w:t>
                </w:r>
              </w:p>
            </w:tc>
          </w:sdtContent>
        </w:sdt>
        <w:sdt>
          <w:sdtPr>
            <w:rPr>
              <w:rFonts w:ascii="Arial" w:hAnsi="Arial" w:cs="Arial"/>
              <w:sz w:val="18"/>
              <w:szCs w:val="18"/>
            </w:rPr>
            <w:alias w:val="Grade"/>
            <w:tag w:val="Grade"/>
            <w:id w:val="773286281"/>
            <w:placeholder>
              <w:docPart w:val="EA0B3D7F5BAA4A9C92D9EAD034FBD199"/>
            </w:placeholder>
            <w:dropDownList>
              <w:listItem w:displayText="C" w:value="C"/>
              <w:listItem w:displayText="NC" w:value="NC"/>
              <w:listItem w:displayText="N/A" w:value="N/A"/>
              <w:listItem w:displayText=" " w:value=" "/>
            </w:dropDownList>
          </w:sdtPr>
          <w:sdtEndPr/>
          <w:sdtContent>
            <w:tc>
              <w:tcPr>
                <w:tcW w:w="567" w:type="dxa"/>
                <w:vAlign w:val="center"/>
              </w:tcPr>
              <w:p w14:paraId="33174539" w14:textId="77777777" w:rsidR="0031695B" w:rsidRPr="008648BE" w:rsidRDefault="00195B69" w:rsidP="0031695B">
                <w:pPr>
                  <w:jc w:val="center"/>
                  <w:rPr>
                    <w:rFonts w:ascii="Arial" w:hAnsi="Arial" w:cs="Arial"/>
                    <w:sz w:val="18"/>
                    <w:szCs w:val="18"/>
                  </w:rPr>
                </w:pPr>
                <w:r>
                  <w:rPr>
                    <w:rFonts w:ascii="Arial" w:hAnsi="Arial" w:cs="Arial"/>
                    <w:sz w:val="18"/>
                    <w:szCs w:val="18"/>
                  </w:rPr>
                  <w:t>C</w:t>
                </w:r>
              </w:p>
            </w:tc>
          </w:sdtContent>
        </w:sdt>
        <w:sdt>
          <w:sdtPr>
            <w:rPr>
              <w:rFonts w:ascii="Arial" w:hAnsi="Arial" w:cs="Arial"/>
              <w:sz w:val="18"/>
              <w:szCs w:val="18"/>
            </w:rPr>
            <w:alias w:val="Grade"/>
            <w:tag w:val="Grade"/>
            <w:id w:val="127443272"/>
            <w:placeholder>
              <w:docPart w:val="3ED5750EA707475E807C6C4428D543DC"/>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1EC77852" w14:textId="77777777" w:rsidR="0031695B" w:rsidRPr="008648BE" w:rsidRDefault="00195B69" w:rsidP="0031695B">
                <w:pPr>
                  <w:jc w:val="center"/>
                  <w:rPr>
                    <w:rFonts w:ascii="Arial" w:hAnsi="Arial" w:cs="Arial"/>
                    <w:sz w:val="18"/>
                    <w:szCs w:val="18"/>
                  </w:rPr>
                </w:pPr>
                <w:r>
                  <w:rPr>
                    <w:rFonts w:ascii="Arial" w:hAnsi="Arial" w:cs="Arial"/>
                    <w:sz w:val="18"/>
                    <w:szCs w:val="18"/>
                  </w:rPr>
                  <w:t>C</w:t>
                </w:r>
              </w:p>
            </w:tc>
          </w:sdtContent>
        </w:sdt>
      </w:tr>
      <w:tr w:rsidR="0031695B" w:rsidRPr="008648BE" w14:paraId="38105532" w14:textId="77777777" w:rsidTr="0031695B">
        <w:trPr>
          <w:trHeight w:val="440"/>
        </w:trPr>
        <w:tc>
          <w:tcPr>
            <w:tcW w:w="5490" w:type="dxa"/>
            <w:gridSpan w:val="2"/>
          </w:tcPr>
          <w:p w14:paraId="21D981C1" w14:textId="77777777" w:rsidR="0031695B" w:rsidRPr="00AB7550" w:rsidRDefault="0031695B" w:rsidP="0031695B">
            <w:pPr>
              <w:adjustRightInd w:val="0"/>
              <w:rPr>
                <w:rFonts w:ascii="Arial" w:hAnsi="Arial" w:cs="Arial"/>
                <w:sz w:val="24"/>
                <w:szCs w:val="24"/>
              </w:rPr>
            </w:pPr>
            <w:r w:rsidRPr="00AB7550">
              <w:rPr>
                <w:rFonts w:ascii="Arial" w:hAnsi="Arial" w:cs="Arial"/>
                <w:sz w:val="24"/>
                <w:szCs w:val="24"/>
              </w:rPr>
              <w:t>6.1.3. Secure galley</w:t>
            </w:r>
          </w:p>
        </w:tc>
        <w:tc>
          <w:tcPr>
            <w:tcW w:w="1350" w:type="dxa"/>
            <w:vMerge/>
            <w:vAlign w:val="center"/>
          </w:tcPr>
          <w:p w14:paraId="30537ED7" w14:textId="77777777" w:rsidR="0031695B" w:rsidRPr="00AB7550" w:rsidRDefault="0031695B" w:rsidP="0031695B">
            <w:pPr>
              <w:pStyle w:val="TableParagraph"/>
              <w:spacing w:before="7"/>
              <w:rPr>
                <w:sz w:val="20"/>
              </w:rPr>
            </w:pPr>
          </w:p>
        </w:tc>
        <w:sdt>
          <w:sdtPr>
            <w:rPr>
              <w:rFonts w:ascii="Arial" w:hAnsi="Arial" w:cs="Arial"/>
              <w:sz w:val="18"/>
              <w:szCs w:val="18"/>
            </w:rPr>
            <w:alias w:val="Grade"/>
            <w:tag w:val="Grade"/>
            <w:id w:val="1457835873"/>
            <w:placeholder>
              <w:docPart w:val="F6D20E011103407A98164A0572366E01"/>
            </w:placeholder>
            <w:dropDownList>
              <w:listItem w:displayText="C" w:value="C"/>
              <w:listItem w:displayText="NC" w:value="NC"/>
              <w:listItem w:displayText="N/A" w:value="N/A"/>
              <w:listItem w:displayText=" " w:value=" "/>
            </w:dropDownList>
          </w:sdtPr>
          <w:sdtEndPr/>
          <w:sdtContent>
            <w:tc>
              <w:tcPr>
                <w:tcW w:w="567" w:type="dxa"/>
                <w:vAlign w:val="center"/>
              </w:tcPr>
              <w:p w14:paraId="0E35BAA7" w14:textId="77777777" w:rsidR="0031695B" w:rsidRPr="008648BE" w:rsidRDefault="00195B69" w:rsidP="0031695B">
                <w:pPr>
                  <w:jc w:val="center"/>
                  <w:rPr>
                    <w:rFonts w:ascii="Arial" w:hAnsi="Arial" w:cs="Arial"/>
                    <w:sz w:val="18"/>
                    <w:szCs w:val="18"/>
                  </w:rPr>
                </w:pPr>
                <w:r>
                  <w:rPr>
                    <w:rFonts w:ascii="Arial" w:hAnsi="Arial" w:cs="Arial"/>
                    <w:sz w:val="18"/>
                    <w:szCs w:val="18"/>
                  </w:rPr>
                  <w:t>C</w:t>
                </w:r>
              </w:p>
            </w:tc>
          </w:sdtContent>
        </w:sdt>
        <w:tc>
          <w:tcPr>
            <w:tcW w:w="567" w:type="dxa"/>
            <w:vAlign w:val="center"/>
          </w:tcPr>
          <w:p w14:paraId="3E464327" w14:textId="77777777" w:rsidR="0031695B" w:rsidRPr="008648BE" w:rsidRDefault="0031695B" w:rsidP="0031695B">
            <w:pPr>
              <w:jc w:val="center"/>
              <w:rPr>
                <w:rFonts w:ascii="Arial" w:hAnsi="Arial" w:cs="Arial"/>
                <w:sz w:val="18"/>
                <w:szCs w:val="18"/>
              </w:rPr>
            </w:pPr>
            <w:r w:rsidRPr="008648BE">
              <w:rPr>
                <w:rFonts w:ascii="Arial" w:hAnsi="Arial" w:cs="Arial"/>
                <w:sz w:val="18"/>
                <w:szCs w:val="18"/>
              </w:rPr>
              <w:t>N/A</w:t>
            </w:r>
          </w:p>
        </w:tc>
        <w:sdt>
          <w:sdtPr>
            <w:rPr>
              <w:rFonts w:ascii="Arial" w:hAnsi="Arial" w:cs="Arial"/>
              <w:sz w:val="18"/>
              <w:szCs w:val="18"/>
            </w:rPr>
            <w:alias w:val="Grade"/>
            <w:tag w:val="Grade"/>
            <w:id w:val="867726536"/>
            <w:placeholder>
              <w:docPart w:val="B62BA00F8CEF4E91BF1BDF889B19C5E5"/>
            </w:placeholder>
            <w:dropDownList>
              <w:listItem w:displayText="C" w:value="C"/>
              <w:listItem w:displayText="NC" w:value="NC"/>
              <w:listItem w:displayText="N/A" w:value="N/A"/>
              <w:listItem w:displayText=" " w:value=" "/>
            </w:dropDownList>
          </w:sdtPr>
          <w:sdtEndPr/>
          <w:sdtContent>
            <w:tc>
              <w:tcPr>
                <w:tcW w:w="567" w:type="dxa"/>
                <w:vAlign w:val="center"/>
              </w:tcPr>
              <w:p w14:paraId="288B08A2" w14:textId="77777777" w:rsidR="0031695B" w:rsidRPr="008648BE" w:rsidRDefault="00195B69" w:rsidP="0031695B">
                <w:pPr>
                  <w:jc w:val="center"/>
                  <w:rPr>
                    <w:rFonts w:ascii="Arial" w:hAnsi="Arial" w:cs="Arial"/>
                    <w:sz w:val="18"/>
                    <w:szCs w:val="18"/>
                  </w:rPr>
                </w:pPr>
                <w:r>
                  <w:rPr>
                    <w:rFonts w:ascii="Arial" w:hAnsi="Arial" w:cs="Arial"/>
                    <w:sz w:val="18"/>
                    <w:szCs w:val="18"/>
                  </w:rPr>
                  <w:t>C</w:t>
                </w:r>
              </w:p>
            </w:tc>
          </w:sdtContent>
        </w:sdt>
        <w:tc>
          <w:tcPr>
            <w:tcW w:w="567" w:type="dxa"/>
            <w:vAlign w:val="center"/>
          </w:tcPr>
          <w:p w14:paraId="78D7040B" w14:textId="77777777" w:rsidR="0031695B" w:rsidRPr="008648BE" w:rsidRDefault="0031695B" w:rsidP="0031695B">
            <w:pPr>
              <w:jc w:val="center"/>
              <w:rPr>
                <w:rFonts w:ascii="Arial" w:hAnsi="Arial" w:cs="Arial"/>
                <w:sz w:val="18"/>
                <w:szCs w:val="18"/>
              </w:rPr>
            </w:pPr>
            <w:r w:rsidRPr="008648BE">
              <w:rPr>
                <w:rFonts w:ascii="Arial" w:hAnsi="Arial" w:cs="Arial"/>
                <w:sz w:val="18"/>
                <w:szCs w:val="18"/>
              </w:rPr>
              <w:t>N/A</w:t>
            </w:r>
          </w:p>
        </w:tc>
        <w:sdt>
          <w:sdtPr>
            <w:rPr>
              <w:rFonts w:ascii="Arial" w:hAnsi="Arial" w:cs="Arial"/>
              <w:sz w:val="18"/>
              <w:szCs w:val="18"/>
            </w:rPr>
            <w:alias w:val="Grade"/>
            <w:tag w:val="Grade"/>
            <w:id w:val="-1375765424"/>
            <w:placeholder>
              <w:docPart w:val="7FE57A91B7D94A10860F5123D8A1ACD4"/>
            </w:placeholder>
            <w:dropDownList>
              <w:listItem w:displayText="C" w:value="C"/>
              <w:listItem w:displayText="NC" w:value="NC"/>
              <w:listItem w:displayText="N/A" w:value="N/A"/>
              <w:listItem w:displayText=" " w:value=" "/>
            </w:dropDownList>
          </w:sdtPr>
          <w:sdtEndPr/>
          <w:sdtContent>
            <w:tc>
              <w:tcPr>
                <w:tcW w:w="567" w:type="dxa"/>
                <w:vAlign w:val="center"/>
              </w:tcPr>
              <w:p w14:paraId="6BC307FD" w14:textId="77777777" w:rsidR="0031695B" w:rsidRPr="008648BE" w:rsidRDefault="00195B69" w:rsidP="0031695B">
                <w:pPr>
                  <w:jc w:val="center"/>
                  <w:rPr>
                    <w:rFonts w:ascii="Arial" w:hAnsi="Arial" w:cs="Arial"/>
                    <w:sz w:val="18"/>
                    <w:szCs w:val="18"/>
                  </w:rPr>
                </w:pPr>
                <w:r>
                  <w:rPr>
                    <w:rFonts w:ascii="Arial" w:hAnsi="Arial" w:cs="Arial"/>
                    <w:sz w:val="18"/>
                    <w:szCs w:val="18"/>
                  </w:rPr>
                  <w:t>C</w:t>
                </w:r>
              </w:p>
            </w:tc>
          </w:sdtContent>
        </w:sdt>
        <w:sdt>
          <w:sdtPr>
            <w:rPr>
              <w:rFonts w:ascii="Arial" w:hAnsi="Arial" w:cs="Arial"/>
              <w:sz w:val="18"/>
              <w:szCs w:val="18"/>
            </w:rPr>
            <w:alias w:val="Grade"/>
            <w:tag w:val="Grade"/>
            <w:id w:val="1881362589"/>
            <w:placeholder>
              <w:docPart w:val="7770CEA249644F5EB21AA0CED869326C"/>
            </w:placeholder>
            <w:dropDownList>
              <w:listItem w:displayText="C" w:value="C"/>
              <w:listItem w:displayText="NC" w:value="NC"/>
              <w:listItem w:displayText="N/A" w:value="N/A"/>
              <w:listItem w:displayText=" " w:value=" "/>
            </w:dropDownList>
          </w:sdtPr>
          <w:sdtEndPr/>
          <w:sdtContent>
            <w:tc>
              <w:tcPr>
                <w:tcW w:w="567" w:type="dxa"/>
                <w:vAlign w:val="center"/>
              </w:tcPr>
              <w:p w14:paraId="341667A0" w14:textId="77777777" w:rsidR="0031695B" w:rsidRPr="008648BE" w:rsidRDefault="00195B69" w:rsidP="0031695B">
                <w:pPr>
                  <w:jc w:val="center"/>
                  <w:rPr>
                    <w:rFonts w:ascii="Arial" w:hAnsi="Arial" w:cs="Arial"/>
                    <w:sz w:val="18"/>
                    <w:szCs w:val="18"/>
                  </w:rPr>
                </w:pPr>
                <w:r>
                  <w:rPr>
                    <w:rFonts w:ascii="Arial" w:hAnsi="Arial" w:cs="Arial"/>
                    <w:sz w:val="18"/>
                    <w:szCs w:val="18"/>
                  </w:rPr>
                  <w:t>C</w:t>
                </w:r>
              </w:p>
            </w:tc>
          </w:sdtContent>
        </w:sdt>
        <w:sdt>
          <w:sdtPr>
            <w:rPr>
              <w:rFonts w:ascii="Arial" w:hAnsi="Arial" w:cs="Arial"/>
              <w:sz w:val="18"/>
              <w:szCs w:val="18"/>
            </w:rPr>
            <w:alias w:val="Grade"/>
            <w:tag w:val="Grade"/>
            <w:id w:val="-792980358"/>
            <w:placeholder>
              <w:docPart w:val="9D074B10ED5343DA9C2FFDFC5343825F"/>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5A92428F" w14:textId="77777777" w:rsidR="0031695B" w:rsidRPr="008648BE" w:rsidRDefault="00195B69" w:rsidP="0031695B">
                <w:pPr>
                  <w:jc w:val="center"/>
                  <w:rPr>
                    <w:rFonts w:ascii="Arial" w:hAnsi="Arial" w:cs="Arial"/>
                    <w:sz w:val="18"/>
                    <w:szCs w:val="18"/>
                  </w:rPr>
                </w:pPr>
                <w:r>
                  <w:rPr>
                    <w:rFonts w:ascii="Arial" w:hAnsi="Arial" w:cs="Arial"/>
                    <w:sz w:val="18"/>
                    <w:szCs w:val="18"/>
                  </w:rPr>
                  <w:t>C</w:t>
                </w:r>
              </w:p>
            </w:tc>
          </w:sdtContent>
        </w:sdt>
      </w:tr>
      <w:tr w:rsidR="0031695B" w:rsidRPr="008648BE" w14:paraId="554B8B87" w14:textId="77777777" w:rsidTr="0031695B">
        <w:trPr>
          <w:trHeight w:val="440"/>
        </w:trPr>
        <w:tc>
          <w:tcPr>
            <w:tcW w:w="5490" w:type="dxa"/>
            <w:gridSpan w:val="2"/>
          </w:tcPr>
          <w:p w14:paraId="65A1328F" w14:textId="77777777" w:rsidR="0031695B" w:rsidRPr="00AB7550" w:rsidRDefault="0031695B" w:rsidP="0031695B">
            <w:pPr>
              <w:adjustRightInd w:val="0"/>
              <w:rPr>
                <w:rFonts w:ascii="Arial" w:hAnsi="Arial" w:cs="Arial"/>
                <w:sz w:val="24"/>
                <w:szCs w:val="24"/>
              </w:rPr>
            </w:pPr>
            <w:r w:rsidRPr="00AB7550">
              <w:rPr>
                <w:rFonts w:ascii="Arial" w:hAnsi="Arial" w:cs="Arial"/>
                <w:sz w:val="24"/>
                <w:szCs w:val="24"/>
              </w:rPr>
              <w:t>6.1.4. Check lavatory</w:t>
            </w:r>
          </w:p>
        </w:tc>
        <w:tc>
          <w:tcPr>
            <w:tcW w:w="1350" w:type="dxa"/>
            <w:vMerge/>
            <w:vAlign w:val="center"/>
          </w:tcPr>
          <w:p w14:paraId="741D7827" w14:textId="77777777" w:rsidR="0031695B" w:rsidRPr="00AB7550" w:rsidRDefault="0031695B" w:rsidP="0031695B">
            <w:pPr>
              <w:pStyle w:val="TableParagraph"/>
              <w:spacing w:before="7"/>
              <w:rPr>
                <w:sz w:val="20"/>
              </w:rPr>
            </w:pPr>
          </w:p>
        </w:tc>
        <w:sdt>
          <w:sdtPr>
            <w:rPr>
              <w:rFonts w:ascii="Arial" w:hAnsi="Arial" w:cs="Arial"/>
              <w:sz w:val="18"/>
              <w:szCs w:val="18"/>
            </w:rPr>
            <w:alias w:val="Grade"/>
            <w:tag w:val="Grade"/>
            <w:id w:val="-1108357827"/>
            <w:placeholder>
              <w:docPart w:val="1555954F402045F3A2515C85C28ED549"/>
            </w:placeholder>
            <w:dropDownList>
              <w:listItem w:displayText="C" w:value="C"/>
              <w:listItem w:displayText="NC" w:value="NC"/>
              <w:listItem w:displayText="N/A" w:value="N/A"/>
              <w:listItem w:displayText=" " w:value=" "/>
            </w:dropDownList>
          </w:sdtPr>
          <w:sdtEndPr/>
          <w:sdtContent>
            <w:tc>
              <w:tcPr>
                <w:tcW w:w="567" w:type="dxa"/>
                <w:vAlign w:val="center"/>
              </w:tcPr>
              <w:p w14:paraId="29977910" w14:textId="77777777" w:rsidR="0031695B" w:rsidRPr="008648BE" w:rsidRDefault="00195B69" w:rsidP="0031695B">
                <w:pPr>
                  <w:jc w:val="center"/>
                  <w:rPr>
                    <w:rFonts w:ascii="Arial" w:hAnsi="Arial" w:cs="Arial"/>
                    <w:sz w:val="18"/>
                    <w:szCs w:val="18"/>
                  </w:rPr>
                </w:pPr>
                <w:r>
                  <w:rPr>
                    <w:rFonts w:ascii="Arial" w:hAnsi="Arial" w:cs="Arial"/>
                    <w:sz w:val="18"/>
                    <w:szCs w:val="18"/>
                  </w:rPr>
                  <w:t>C</w:t>
                </w:r>
              </w:p>
            </w:tc>
          </w:sdtContent>
        </w:sdt>
        <w:sdt>
          <w:sdtPr>
            <w:rPr>
              <w:rFonts w:ascii="Arial" w:hAnsi="Arial" w:cs="Arial"/>
              <w:sz w:val="18"/>
              <w:szCs w:val="18"/>
            </w:rPr>
            <w:alias w:val="Grade"/>
            <w:tag w:val="Grade"/>
            <w:id w:val="-785579128"/>
            <w:placeholder>
              <w:docPart w:val="5C23364D7BD747D48B4298F66E5102EF"/>
            </w:placeholder>
            <w:dropDownList>
              <w:listItem w:displayText="C" w:value="C"/>
              <w:listItem w:displayText="NC" w:value="NC"/>
              <w:listItem w:displayText="N/A" w:value="N/A"/>
              <w:listItem w:displayText=" " w:value=" "/>
            </w:dropDownList>
          </w:sdtPr>
          <w:sdtEndPr/>
          <w:sdtContent>
            <w:tc>
              <w:tcPr>
                <w:tcW w:w="567" w:type="dxa"/>
                <w:vAlign w:val="center"/>
              </w:tcPr>
              <w:p w14:paraId="330C2F42" w14:textId="77777777" w:rsidR="0031695B" w:rsidRPr="008648BE" w:rsidRDefault="00195B69" w:rsidP="0031695B">
                <w:pPr>
                  <w:jc w:val="center"/>
                  <w:rPr>
                    <w:rFonts w:ascii="Arial" w:hAnsi="Arial" w:cs="Arial"/>
                    <w:sz w:val="18"/>
                    <w:szCs w:val="18"/>
                  </w:rPr>
                </w:pPr>
                <w:r>
                  <w:rPr>
                    <w:rFonts w:ascii="Arial" w:hAnsi="Arial" w:cs="Arial"/>
                    <w:sz w:val="18"/>
                    <w:szCs w:val="18"/>
                  </w:rPr>
                  <w:t>C</w:t>
                </w:r>
              </w:p>
            </w:tc>
          </w:sdtContent>
        </w:sdt>
        <w:sdt>
          <w:sdtPr>
            <w:rPr>
              <w:rFonts w:ascii="Arial" w:hAnsi="Arial" w:cs="Arial"/>
              <w:sz w:val="18"/>
              <w:szCs w:val="18"/>
            </w:rPr>
            <w:alias w:val="Grade"/>
            <w:tag w:val="Grade"/>
            <w:id w:val="-1055396121"/>
            <w:placeholder>
              <w:docPart w:val="53A5F10250F34A25B2BCC8CCB77EB0B0"/>
            </w:placeholder>
            <w:dropDownList>
              <w:listItem w:displayText="C" w:value="C"/>
              <w:listItem w:displayText="NC" w:value="NC"/>
              <w:listItem w:displayText="N/A" w:value="N/A"/>
              <w:listItem w:displayText=" " w:value=" "/>
            </w:dropDownList>
          </w:sdtPr>
          <w:sdtEndPr/>
          <w:sdtContent>
            <w:tc>
              <w:tcPr>
                <w:tcW w:w="567" w:type="dxa"/>
                <w:vAlign w:val="center"/>
              </w:tcPr>
              <w:p w14:paraId="757DC5A6" w14:textId="77777777" w:rsidR="0031695B" w:rsidRPr="008648BE" w:rsidRDefault="00195B69" w:rsidP="0031695B">
                <w:pPr>
                  <w:jc w:val="center"/>
                  <w:rPr>
                    <w:rFonts w:ascii="Arial" w:hAnsi="Arial" w:cs="Arial"/>
                    <w:sz w:val="18"/>
                    <w:szCs w:val="18"/>
                  </w:rPr>
                </w:pPr>
                <w:r>
                  <w:rPr>
                    <w:rFonts w:ascii="Arial" w:hAnsi="Arial" w:cs="Arial"/>
                    <w:sz w:val="18"/>
                    <w:szCs w:val="18"/>
                  </w:rPr>
                  <w:t>C</w:t>
                </w:r>
              </w:p>
            </w:tc>
          </w:sdtContent>
        </w:sdt>
        <w:sdt>
          <w:sdtPr>
            <w:rPr>
              <w:rFonts w:ascii="Arial" w:hAnsi="Arial" w:cs="Arial"/>
              <w:sz w:val="18"/>
              <w:szCs w:val="18"/>
            </w:rPr>
            <w:alias w:val="Grade"/>
            <w:tag w:val="Grade"/>
            <w:id w:val="1918370100"/>
            <w:placeholder>
              <w:docPart w:val="AD6205487C0A4F2FB1D7D585C0121B28"/>
            </w:placeholder>
            <w:dropDownList>
              <w:listItem w:displayText="C" w:value="C"/>
              <w:listItem w:displayText="NC" w:value="NC"/>
              <w:listItem w:displayText="N/A" w:value="N/A"/>
              <w:listItem w:displayText=" " w:value=" "/>
            </w:dropDownList>
          </w:sdtPr>
          <w:sdtEndPr/>
          <w:sdtContent>
            <w:tc>
              <w:tcPr>
                <w:tcW w:w="567" w:type="dxa"/>
                <w:vAlign w:val="center"/>
              </w:tcPr>
              <w:p w14:paraId="751466DD" w14:textId="77777777" w:rsidR="0031695B" w:rsidRPr="008648BE" w:rsidRDefault="00195B69" w:rsidP="0031695B">
                <w:pPr>
                  <w:jc w:val="center"/>
                  <w:rPr>
                    <w:rFonts w:ascii="Arial" w:hAnsi="Arial" w:cs="Arial"/>
                    <w:sz w:val="18"/>
                    <w:szCs w:val="18"/>
                  </w:rPr>
                </w:pPr>
                <w:r>
                  <w:rPr>
                    <w:rFonts w:ascii="Arial" w:hAnsi="Arial" w:cs="Arial"/>
                    <w:sz w:val="18"/>
                    <w:szCs w:val="18"/>
                  </w:rPr>
                  <w:t>C</w:t>
                </w:r>
              </w:p>
            </w:tc>
          </w:sdtContent>
        </w:sdt>
        <w:sdt>
          <w:sdtPr>
            <w:rPr>
              <w:rFonts w:ascii="Arial" w:hAnsi="Arial" w:cs="Arial"/>
              <w:sz w:val="18"/>
              <w:szCs w:val="18"/>
            </w:rPr>
            <w:alias w:val="Grade"/>
            <w:tag w:val="Grade"/>
            <w:id w:val="-846707218"/>
            <w:placeholder>
              <w:docPart w:val="607ADEDD310A4B4D95C733AF8F46FC7A"/>
            </w:placeholder>
            <w:dropDownList>
              <w:listItem w:displayText="C" w:value="C"/>
              <w:listItem w:displayText="NC" w:value="NC"/>
              <w:listItem w:displayText="N/A" w:value="N/A"/>
              <w:listItem w:displayText=" " w:value=" "/>
            </w:dropDownList>
          </w:sdtPr>
          <w:sdtEndPr/>
          <w:sdtContent>
            <w:tc>
              <w:tcPr>
                <w:tcW w:w="567" w:type="dxa"/>
                <w:vAlign w:val="center"/>
              </w:tcPr>
              <w:p w14:paraId="2ABB2C57" w14:textId="77777777" w:rsidR="0031695B" w:rsidRPr="008648BE" w:rsidRDefault="00195B69" w:rsidP="0031695B">
                <w:pPr>
                  <w:jc w:val="center"/>
                  <w:rPr>
                    <w:rFonts w:ascii="Arial" w:hAnsi="Arial" w:cs="Arial"/>
                    <w:sz w:val="18"/>
                    <w:szCs w:val="18"/>
                  </w:rPr>
                </w:pPr>
                <w:r>
                  <w:rPr>
                    <w:rFonts w:ascii="Arial" w:hAnsi="Arial" w:cs="Arial"/>
                    <w:sz w:val="18"/>
                    <w:szCs w:val="18"/>
                  </w:rPr>
                  <w:t>C</w:t>
                </w:r>
              </w:p>
            </w:tc>
          </w:sdtContent>
        </w:sdt>
        <w:sdt>
          <w:sdtPr>
            <w:rPr>
              <w:rFonts w:ascii="Arial" w:hAnsi="Arial" w:cs="Arial"/>
              <w:sz w:val="18"/>
              <w:szCs w:val="18"/>
            </w:rPr>
            <w:alias w:val="Grade"/>
            <w:tag w:val="Grade"/>
            <w:id w:val="138536199"/>
            <w:placeholder>
              <w:docPart w:val="657B4B43F9BF45929208D1142A4186AA"/>
            </w:placeholder>
            <w:dropDownList>
              <w:listItem w:displayText="C" w:value="C"/>
              <w:listItem w:displayText="NC" w:value="NC"/>
              <w:listItem w:displayText="N/A" w:value="N/A"/>
              <w:listItem w:displayText=" " w:value=" "/>
            </w:dropDownList>
          </w:sdtPr>
          <w:sdtEndPr/>
          <w:sdtContent>
            <w:tc>
              <w:tcPr>
                <w:tcW w:w="567" w:type="dxa"/>
                <w:vAlign w:val="center"/>
              </w:tcPr>
              <w:p w14:paraId="69A0C96A" w14:textId="77777777" w:rsidR="0031695B" w:rsidRPr="008648BE" w:rsidRDefault="00195B69" w:rsidP="0031695B">
                <w:pPr>
                  <w:jc w:val="center"/>
                  <w:rPr>
                    <w:rFonts w:ascii="Arial" w:hAnsi="Arial" w:cs="Arial"/>
                    <w:sz w:val="18"/>
                    <w:szCs w:val="18"/>
                  </w:rPr>
                </w:pPr>
                <w:r>
                  <w:rPr>
                    <w:rFonts w:ascii="Arial" w:hAnsi="Arial" w:cs="Arial"/>
                    <w:sz w:val="18"/>
                    <w:szCs w:val="18"/>
                  </w:rPr>
                  <w:t>C</w:t>
                </w:r>
              </w:p>
            </w:tc>
          </w:sdtContent>
        </w:sdt>
        <w:sdt>
          <w:sdtPr>
            <w:rPr>
              <w:rFonts w:ascii="Arial" w:hAnsi="Arial" w:cs="Arial"/>
              <w:sz w:val="18"/>
              <w:szCs w:val="18"/>
            </w:rPr>
            <w:alias w:val="Grade"/>
            <w:tag w:val="Grade"/>
            <w:id w:val="-1389496270"/>
            <w:placeholder>
              <w:docPart w:val="03B1A56C522C4DD2AC0721269D7C966F"/>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585BD01B" w14:textId="77777777" w:rsidR="0031695B" w:rsidRPr="008648BE" w:rsidRDefault="00195B69" w:rsidP="0031695B">
                <w:pPr>
                  <w:jc w:val="center"/>
                  <w:rPr>
                    <w:rFonts w:ascii="Arial" w:hAnsi="Arial" w:cs="Arial"/>
                    <w:sz w:val="18"/>
                    <w:szCs w:val="18"/>
                  </w:rPr>
                </w:pPr>
                <w:r>
                  <w:rPr>
                    <w:rFonts w:ascii="Arial" w:hAnsi="Arial" w:cs="Arial"/>
                    <w:sz w:val="18"/>
                    <w:szCs w:val="18"/>
                  </w:rPr>
                  <w:t>C</w:t>
                </w:r>
              </w:p>
            </w:tc>
          </w:sdtContent>
        </w:sdt>
      </w:tr>
      <w:tr w:rsidR="0031695B" w:rsidRPr="008648BE" w14:paraId="03638708" w14:textId="77777777" w:rsidTr="0031695B">
        <w:trPr>
          <w:trHeight w:val="440"/>
        </w:trPr>
        <w:tc>
          <w:tcPr>
            <w:tcW w:w="5490" w:type="dxa"/>
            <w:gridSpan w:val="2"/>
          </w:tcPr>
          <w:p w14:paraId="4E348D36" w14:textId="77777777" w:rsidR="0031695B" w:rsidRPr="00AB7550" w:rsidRDefault="0031695B" w:rsidP="0031695B">
            <w:pPr>
              <w:adjustRightInd w:val="0"/>
              <w:rPr>
                <w:rFonts w:ascii="Arial" w:hAnsi="Arial" w:cs="Arial"/>
                <w:sz w:val="24"/>
                <w:szCs w:val="24"/>
              </w:rPr>
            </w:pPr>
            <w:r w:rsidRPr="00AB7550">
              <w:rPr>
                <w:rFonts w:ascii="Arial" w:hAnsi="Arial" w:cs="Arial"/>
                <w:sz w:val="24"/>
                <w:szCs w:val="24"/>
              </w:rPr>
              <w:t>6.1.5. Check crew rest area, if applicable</w:t>
            </w:r>
          </w:p>
        </w:tc>
        <w:tc>
          <w:tcPr>
            <w:tcW w:w="1350" w:type="dxa"/>
            <w:vMerge/>
            <w:vAlign w:val="center"/>
          </w:tcPr>
          <w:p w14:paraId="511A4248" w14:textId="77777777" w:rsidR="0031695B" w:rsidRPr="00AB7550" w:rsidRDefault="0031695B" w:rsidP="0031695B">
            <w:pPr>
              <w:pStyle w:val="TableParagraph"/>
              <w:spacing w:before="7"/>
              <w:rPr>
                <w:sz w:val="20"/>
              </w:rPr>
            </w:pPr>
          </w:p>
        </w:tc>
        <w:tc>
          <w:tcPr>
            <w:tcW w:w="567" w:type="dxa"/>
            <w:vAlign w:val="center"/>
          </w:tcPr>
          <w:p w14:paraId="776DB30C" w14:textId="77777777" w:rsidR="0031695B" w:rsidRPr="008648BE" w:rsidRDefault="0031695B" w:rsidP="0031695B">
            <w:pPr>
              <w:jc w:val="center"/>
              <w:rPr>
                <w:rFonts w:ascii="Arial" w:hAnsi="Arial" w:cs="Arial"/>
                <w:sz w:val="18"/>
                <w:szCs w:val="18"/>
              </w:rPr>
            </w:pPr>
            <w:r w:rsidRPr="008648BE">
              <w:rPr>
                <w:rFonts w:ascii="Arial" w:hAnsi="Arial" w:cs="Arial"/>
                <w:sz w:val="18"/>
                <w:szCs w:val="18"/>
              </w:rPr>
              <w:t>N/A</w:t>
            </w:r>
          </w:p>
        </w:tc>
        <w:tc>
          <w:tcPr>
            <w:tcW w:w="567" w:type="dxa"/>
            <w:vAlign w:val="center"/>
          </w:tcPr>
          <w:p w14:paraId="467ACCF8" w14:textId="77777777" w:rsidR="0031695B" w:rsidRPr="008648BE" w:rsidRDefault="0031695B" w:rsidP="0031695B">
            <w:pPr>
              <w:jc w:val="center"/>
              <w:rPr>
                <w:rFonts w:ascii="Arial" w:hAnsi="Arial" w:cs="Arial"/>
                <w:sz w:val="18"/>
                <w:szCs w:val="18"/>
              </w:rPr>
            </w:pPr>
            <w:r w:rsidRPr="008648BE">
              <w:rPr>
                <w:rFonts w:ascii="Arial" w:hAnsi="Arial" w:cs="Arial"/>
                <w:sz w:val="18"/>
                <w:szCs w:val="18"/>
              </w:rPr>
              <w:t>N/A</w:t>
            </w:r>
          </w:p>
        </w:tc>
        <w:tc>
          <w:tcPr>
            <w:tcW w:w="567" w:type="dxa"/>
            <w:vAlign w:val="center"/>
          </w:tcPr>
          <w:p w14:paraId="70161870" w14:textId="77777777" w:rsidR="0031695B" w:rsidRPr="008648BE" w:rsidRDefault="0031695B" w:rsidP="0031695B">
            <w:pPr>
              <w:jc w:val="center"/>
              <w:rPr>
                <w:rFonts w:ascii="Arial" w:hAnsi="Arial" w:cs="Arial"/>
                <w:sz w:val="18"/>
                <w:szCs w:val="18"/>
              </w:rPr>
            </w:pPr>
            <w:r w:rsidRPr="008648BE">
              <w:rPr>
                <w:rFonts w:ascii="Arial" w:hAnsi="Arial" w:cs="Arial"/>
                <w:sz w:val="18"/>
                <w:szCs w:val="18"/>
              </w:rPr>
              <w:t>N/A</w:t>
            </w:r>
          </w:p>
        </w:tc>
        <w:tc>
          <w:tcPr>
            <w:tcW w:w="567" w:type="dxa"/>
            <w:vAlign w:val="center"/>
          </w:tcPr>
          <w:p w14:paraId="1AB4726E" w14:textId="77777777" w:rsidR="0031695B" w:rsidRPr="008648BE" w:rsidRDefault="0031695B" w:rsidP="0031695B">
            <w:pPr>
              <w:jc w:val="center"/>
              <w:rPr>
                <w:rFonts w:ascii="Arial" w:hAnsi="Arial" w:cs="Arial"/>
                <w:sz w:val="18"/>
                <w:szCs w:val="18"/>
              </w:rPr>
            </w:pPr>
            <w:r w:rsidRPr="008648BE">
              <w:rPr>
                <w:rFonts w:ascii="Arial" w:hAnsi="Arial" w:cs="Arial"/>
                <w:sz w:val="18"/>
                <w:szCs w:val="18"/>
              </w:rPr>
              <w:t>N/A</w:t>
            </w:r>
          </w:p>
        </w:tc>
        <w:tc>
          <w:tcPr>
            <w:tcW w:w="567" w:type="dxa"/>
            <w:vAlign w:val="center"/>
          </w:tcPr>
          <w:p w14:paraId="1796B59D" w14:textId="77777777" w:rsidR="0031695B" w:rsidRPr="008648BE" w:rsidRDefault="0031695B" w:rsidP="0031695B">
            <w:pPr>
              <w:jc w:val="center"/>
              <w:rPr>
                <w:rFonts w:ascii="Arial" w:hAnsi="Arial" w:cs="Arial"/>
                <w:sz w:val="18"/>
                <w:szCs w:val="18"/>
              </w:rPr>
            </w:pPr>
            <w:r w:rsidRPr="008648BE">
              <w:rPr>
                <w:rFonts w:ascii="Arial" w:hAnsi="Arial" w:cs="Arial"/>
                <w:sz w:val="18"/>
                <w:szCs w:val="18"/>
              </w:rPr>
              <w:t>N/A</w:t>
            </w:r>
          </w:p>
        </w:tc>
        <w:tc>
          <w:tcPr>
            <w:tcW w:w="567" w:type="dxa"/>
            <w:vAlign w:val="center"/>
          </w:tcPr>
          <w:p w14:paraId="0BC1FEBC" w14:textId="77777777" w:rsidR="0031695B" w:rsidRPr="008648BE" w:rsidRDefault="0031695B" w:rsidP="0031695B">
            <w:pPr>
              <w:jc w:val="center"/>
              <w:rPr>
                <w:rFonts w:ascii="Arial" w:hAnsi="Arial" w:cs="Arial"/>
                <w:sz w:val="18"/>
                <w:szCs w:val="18"/>
              </w:rPr>
            </w:pPr>
            <w:r w:rsidRPr="008648BE">
              <w:rPr>
                <w:rFonts w:ascii="Arial" w:hAnsi="Arial" w:cs="Arial"/>
                <w:sz w:val="18"/>
                <w:szCs w:val="18"/>
              </w:rPr>
              <w:t>N/A</w:t>
            </w:r>
          </w:p>
        </w:tc>
        <w:tc>
          <w:tcPr>
            <w:tcW w:w="567" w:type="dxa"/>
            <w:gridSpan w:val="2"/>
            <w:vAlign w:val="center"/>
          </w:tcPr>
          <w:p w14:paraId="2C563CB4" w14:textId="77777777" w:rsidR="0031695B" w:rsidRPr="008648BE" w:rsidRDefault="0031695B" w:rsidP="0031695B">
            <w:pPr>
              <w:jc w:val="center"/>
              <w:rPr>
                <w:rFonts w:ascii="Arial" w:hAnsi="Arial" w:cs="Arial"/>
                <w:sz w:val="18"/>
                <w:szCs w:val="18"/>
              </w:rPr>
            </w:pPr>
            <w:r w:rsidRPr="008648BE">
              <w:rPr>
                <w:rFonts w:ascii="Arial" w:hAnsi="Arial" w:cs="Arial"/>
                <w:sz w:val="18"/>
                <w:szCs w:val="18"/>
              </w:rPr>
              <w:t>N/A</w:t>
            </w:r>
          </w:p>
        </w:tc>
      </w:tr>
      <w:tr w:rsidR="0031695B" w:rsidRPr="008648BE" w14:paraId="12E34E0E" w14:textId="77777777" w:rsidTr="0031695B">
        <w:trPr>
          <w:trHeight w:val="440"/>
        </w:trPr>
        <w:tc>
          <w:tcPr>
            <w:tcW w:w="5490" w:type="dxa"/>
            <w:gridSpan w:val="2"/>
            <w:vAlign w:val="center"/>
          </w:tcPr>
          <w:p w14:paraId="1C3FF5E1" w14:textId="77777777" w:rsidR="0031695B" w:rsidRPr="00AB7550" w:rsidRDefault="0031695B" w:rsidP="0031695B">
            <w:pPr>
              <w:widowControl/>
              <w:adjustRightInd w:val="0"/>
              <w:rPr>
                <w:rFonts w:ascii="Arial" w:hAnsi="Arial" w:cs="Arial"/>
                <w:sz w:val="24"/>
                <w:szCs w:val="24"/>
              </w:rPr>
            </w:pPr>
            <w:r w:rsidRPr="00AB7550">
              <w:rPr>
                <w:rFonts w:ascii="Arial" w:hAnsi="Arial" w:cs="Arial"/>
                <w:sz w:val="24"/>
                <w:szCs w:val="24"/>
              </w:rPr>
              <w:t>6.1.6. Check that emergency exits/aisles are not obstructed</w:t>
            </w:r>
          </w:p>
        </w:tc>
        <w:tc>
          <w:tcPr>
            <w:tcW w:w="1350" w:type="dxa"/>
            <w:vMerge/>
            <w:vAlign w:val="center"/>
          </w:tcPr>
          <w:p w14:paraId="5CC88683" w14:textId="77777777" w:rsidR="0031695B" w:rsidRPr="00AB7550" w:rsidRDefault="0031695B" w:rsidP="0031695B">
            <w:pPr>
              <w:pStyle w:val="TableParagraph"/>
              <w:spacing w:before="7"/>
              <w:rPr>
                <w:sz w:val="20"/>
              </w:rPr>
            </w:pPr>
          </w:p>
        </w:tc>
        <w:sdt>
          <w:sdtPr>
            <w:rPr>
              <w:rFonts w:ascii="Arial" w:hAnsi="Arial" w:cs="Arial"/>
              <w:sz w:val="18"/>
              <w:szCs w:val="18"/>
            </w:rPr>
            <w:alias w:val="Grade"/>
            <w:tag w:val="Grade"/>
            <w:id w:val="-221213582"/>
            <w:placeholder>
              <w:docPart w:val="4CC189D709134D29BA67F815A12EFF21"/>
            </w:placeholder>
            <w:dropDownList>
              <w:listItem w:displayText="C" w:value="C"/>
              <w:listItem w:displayText="NC" w:value="NC"/>
              <w:listItem w:displayText="N/A" w:value="N/A"/>
              <w:listItem w:displayText=" " w:value=" "/>
            </w:dropDownList>
          </w:sdtPr>
          <w:sdtEndPr/>
          <w:sdtContent>
            <w:tc>
              <w:tcPr>
                <w:tcW w:w="567" w:type="dxa"/>
                <w:vAlign w:val="center"/>
              </w:tcPr>
              <w:p w14:paraId="13DD3E43" w14:textId="77777777" w:rsidR="0031695B" w:rsidRPr="008648BE" w:rsidRDefault="00195B69" w:rsidP="0031695B">
                <w:pPr>
                  <w:jc w:val="center"/>
                  <w:rPr>
                    <w:rFonts w:ascii="Arial" w:hAnsi="Arial" w:cs="Arial"/>
                    <w:sz w:val="18"/>
                    <w:szCs w:val="18"/>
                  </w:rPr>
                </w:pPr>
                <w:r>
                  <w:rPr>
                    <w:rFonts w:ascii="Arial" w:hAnsi="Arial" w:cs="Arial"/>
                    <w:sz w:val="18"/>
                    <w:szCs w:val="18"/>
                  </w:rPr>
                  <w:t>C</w:t>
                </w:r>
              </w:p>
            </w:tc>
          </w:sdtContent>
        </w:sdt>
        <w:sdt>
          <w:sdtPr>
            <w:rPr>
              <w:rFonts w:ascii="Arial" w:hAnsi="Arial" w:cs="Arial"/>
              <w:sz w:val="18"/>
              <w:szCs w:val="18"/>
            </w:rPr>
            <w:alias w:val="Grade"/>
            <w:tag w:val="Grade"/>
            <w:id w:val="1361252281"/>
            <w:placeholder>
              <w:docPart w:val="55C4545A22E44F2EB3B078380E8A26A4"/>
            </w:placeholder>
            <w:dropDownList>
              <w:listItem w:displayText="C" w:value="C"/>
              <w:listItem w:displayText="NC" w:value="NC"/>
              <w:listItem w:displayText="N/A" w:value="N/A"/>
              <w:listItem w:displayText=" " w:value=" "/>
            </w:dropDownList>
          </w:sdtPr>
          <w:sdtEndPr/>
          <w:sdtContent>
            <w:tc>
              <w:tcPr>
                <w:tcW w:w="567" w:type="dxa"/>
                <w:vAlign w:val="center"/>
              </w:tcPr>
              <w:p w14:paraId="29AA4EAF" w14:textId="77777777" w:rsidR="0031695B" w:rsidRPr="008648BE" w:rsidRDefault="00195B69" w:rsidP="0031695B">
                <w:pPr>
                  <w:jc w:val="center"/>
                  <w:rPr>
                    <w:rFonts w:ascii="Arial" w:hAnsi="Arial" w:cs="Arial"/>
                    <w:sz w:val="18"/>
                    <w:szCs w:val="18"/>
                  </w:rPr>
                </w:pPr>
                <w:r>
                  <w:rPr>
                    <w:rFonts w:ascii="Arial" w:hAnsi="Arial" w:cs="Arial"/>
                    <w:sz w:val="18"/>
                    <w:szCs w:val="18"/>
                  </w:rPr>
                  <w:t>C</w:t>
                </w:r>
              </w:p>
            </w:tc>
          </w:sdtContent>
        </w:sdt>
        <w:sdt>
          <w:sdtPr>
            <w:rPr>
              <w:rFonts w:ascii="Arial" w:hAnsi="Arial" w:cs="Arial"/>
              <w:sz w:val="18"/>
              <w:szCs w:val="18"/>
            </w:rPr>
            <w:alias w:val="Grade"/>
            <w:tag w:val="Grade"/>
            <w:id w:val="2087108875"/>
            <w:placeholder>
              <w:docPart w:val="3BA761BECC7047FDA7ED1DF4006E3EB5"/>
            </w:placeholder>
            <w:dropDownList>
              <w:listItem w:displayText="C" w:value="C"/>
              <w:listItem w:displayText="NC" w:value="NC"/>
              <w:listItem w:displayText="N/A" w:value="N/A"/>
              <w:listItem w:displayText=" " w:value=" "/>
            </w:dropDownList>
          </w:sdtPr>
          <w:sdtEndPr/>
          <w:sdtContent>
            <w:tc>
              <w:tcPr>
                <w:tcW w:w="567" w:type="dxa"/>
                <w:vAlign w:val="center"/>
              </w:tcPr>
              <w:p w14:paraId="059947D9" w14:textId="77777777" w:rsidR="0031695B" w:rsidRPr="008648BE" w:rsidRDefault="00195B69" w:rsidP="0031695B">
                <w:pPr>
                  <w:jc w:val="center"/>
                  <w:rPr>
                    <w:rFonts w:ascii="Arial" w:hAnsi="Arial" w:cs="Arial"/>
                    <w:sz w:val="18"/>
                    <w:szCs w:val="18"/>
                  </w:rPr>
                </w:pPr>
                <w:r>
                  <w:rPr>
                    <w:rFonts w:ascii="Arial" w:hAnsi="Arial" w:cs="Arial"/>
                    <w:sz w:val="18"/>
                    <w:szCs w:val="18"/>
                  </w:rPr>
                  <w:t>C</w:t>
                </w:r>
              </w:p>
            </w:tc>
          </w:sdtContent>
        </w:sdt>
        <w:sdt>
          <w:sdtPr>
            <w:rPr>
              <w:rFonts w:ascii="Arial" w:hAnsi="Arial" w:cs="Arial"/>
              <w:sz w:val="18"/>
              <w:szCs w:val="18"/>
            </w:rPr>
            <w:alias w:val="Grade"/>
            <w:tag w:val="Grade"/>
            <w:id w:val="771365060"/>
            <w:placeholder>
              <w:docPart w:val="8DD53FC7133F4D769D1C55D35C7A1AD7"/>
            </w:placeholder>
            <w:dropDownList>
              <w:listItem w:displayText="C" w:value="C"/>
              <w:listItem w:displayText="NC" w:value="NC"/>
              <w:listItem w:displayText="N/A" w:value="N/A"/>
              <w:listItem w:displayText=" " w:value=" "/>
            </w:dropDownList>
          </w:sdtPr>
          <w:sdtEndPr/>
          <w:sdtContent>
            <w:tc>
              <w:tcPr>
                <w:tcW w:w="567" w:type="dxa"/>
                <w:vAlign w:val="center"/>
              </w:tcPr>
              <w:p w14:paraId="6466131E" w14:textId="77777777" w:rsidR="0031695B" w:rsidRPr="008648BE" w:rsidRDefault="00195B69" w:rsidP="0031695B">
                <w:pPr>
                  <w:jc w:val="center"/>
                  <w:rPr>
                    <w:rFonts w:ascii="Arial" w:hAnsi="Arial" w:cs="Arial"/>
                    <w:sz w:val="18"/>
                    <w:szCs w:val="18"/>
                  </w:rPr>
                </w:pPr>
                <w:r>
                  <w:rPr>
                    <w:rFonts w:ascii="Arial" w:hAnsi="Arial" w:cs="Arial"/>
                    <w:sz w:val="18"/>
                    <w:szCs w:val="18"/>
                  </w:rPr>
                  <w:t>C</w:t>
                </w:r>
              </w:p>
            </w:tc>
          </w:sdtContent>
        </w:sdt>
        <w:sdt>
          <w:sdtPr>
            <w:rPr>
              <w:rFonts w:ascii="Arial" w:hAnsi="Arial" w:cs="Arial"/>
              <w:sz w:val="18"/>
              <w:szCs w:val="18"/>
            </w:rPr>
            <w:alias w:val="Grade"/>
            <w:tag w:val="Grade"/>
            <w:id w:val="1669755564"/>
            <w:placeholder>
              <w:docPart w:val="BD172D9DA4FA438EA7A11007A8D96F95"/>
            </w:placeholder>
            <w:dropDownList>
              <w:listItem w:displayText="C" w:value="C"/>
              <w:listItem w:displayText="NC" w:value="NC"/>
              <w:listItem w:displayText="N/A" w:value="N/A"/>
              <w:listItem w:displayText=" " w:value=" "/>
            </w:dropDownList>
          </w:sdtPr>
          <w:sdtEndPr/>
          <w:sdtContent>
            <w:tc>
              <w:tcPr>
                <w:tcW w:w="567" w:type="dxa"/>
                <w:vAlign w:val="center"/>
              </w:tcPr>
              <w:p w14:paraId="3AF84415" w14:textId="77777777" w:rsidR="0031695B" w:rsidRPr="008648BE" w:rsidRDefault="00195B69" w:rsidP="0031695B">
                <w:pPr>
                  <w:jc w:val="center"/>
                  <w:rPr>
                    <w:rFonts w:ascii="Arial" w:hAnsi="Arial" w:cs="Arial"/>
                    <w:sz w:val="18"/>
                    <w:szCs w:val="18"/>
                  </w:rPr>
                </w:pPr>
                <w:r>
                  <w:rPr>
                    <w:rFonts w:ascii="Arial" w:hAnsi="Arial" w:cs="Arial"/>
                    <w:sz w:val="18"/>
                    <w:szCs w:val="18"/>
                  </w:rPr>
                  <w:t>C</w:t>
                </w:r>
              </w:p>
            </w:tc>
          </w:sdtContent>
        </w:sdt>
        <w:sdt>
          <w:sdtPr>
            <w:rPr>
              <w:rFonts w:ascii="Arial" w:hAnsi="Arial" w:cs="Arial"/>
              <w:sz w:val="18"/>
              <w:szCs w:val="18"/>
            </w:rPr>
            <w:alias w:val="Grade"/>
            <w:tag w:val="Grade"/>
            <w:id w:val="-1888643845"/>
            <w:placeholder>
              <w:docPart w:val="9B53FC48DDE44D17B61AE1EF82C15A24"/>
            </w:placeholder>
            <w:dropDownList>
              <w:listItem w:displayText="C" w:value="C"/>
              <w:listItem w:displayText="NC" w:value="NC"/>
              <w:listItem w:displayText="N/A" w:value="N/A"/>
              <w:listItem w:displayText=" " w:value=" "/>
            </w:dropDownList>
          </w:sdtPr>
          <w:sdtEndPr/>
          <w:sdtContent>
            <w:tc>
              <w:tcPr>
                <w:tcW w:w="567" w:type="dxa"/>
                <w:vAlign w:val="center"/>
              </w:tcPr>
              <w:p w14:paraId="6158BFD4" w14:textId="77777777" w:rsidR="0031695B" w:rsidRPr="008648BE" w:rsidRDefault="00195B69" w:rsidP="0031695B">
                <w:pPr>
                  <w:jc w:val="center"/>
                  <w:rPr>
                    <w:rFonts w:ascii="Arial" w:hAnsi="Arial" w:cs="Arial"/>
                    <w:sz w:val="18"/>
                    <w:szCs w:val="18"/>
                  </w:rPr>
                </w:pPr>
                <w:r>
                  <w:rPr>
                    <w:rFonts w:ascii="Arial" w:hAnsi="Arial" w:cs="Arial"/>
                    <w:sz w:val="18"/>
                    <w:szCs w:val="18"/>
                  </w:rPr>
                  <w:t>C</w:t>
                </w:r>
              </w:p>
            </w:tc>
          </w:sdtContent>
        </w:sdt>
        <w:sdt>
          <w:sdtPr>
            <w:rPr>
              <w:rFonts w:ascii="Arial" w:hAnsi="Arial" w:cs="Arial"/>
              <w:sz w:val="18"/>
              <w:szCs w:val="18"/>
            </w:rPr>
            <w:alias w:val="Grade"/>
            <w:tag w:val="Grade"/>
            <w:id w:val="-1150445485"/>
            <w:placeholder>
              <w:docPart w:val="E20BBE37695749959F2FCB6B03771950"/>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24C41EEE" w14:textId="77777777" w:rsidR="0031695B" w:rsidRPr="008648BE" w:rsidRDefault="00195B69" w:rsidP="0031695B">
                <w:pPr>
                  <w:jc w:val="center"/>
                  <w:rPr>
                    <w:rFonts w:ascii="Arial" w:hAnsi="Arial" w:cs="Arial"/>
                    <w:sz w:val="18"/>
                    <w:szCs w:val="18"/>
                  </w:rPr>
                </w:pPr>
                <w:r>
                  <w:rPr>
                    <w:rFonts w:ascii="Arial" w:hAnsi="Arial" w:cs="Arial"/>
                    <w:sz w:val="18"/>
                    <w:szCs w:val="18"/>
                  </w:rPr>
                  <w:t>C</w:t>
                </w:r>
              </w:p>
            </w:tc>
          </w:sdtContent>
        </w:sdt>
      </w:tr>
      <w:tr w:rsidR="0031695B" w:rsidRPr="008648BE" w14:paraId="704156FE" w14:textId="77777777" w:rsidTr="0031695B">
        <w:trPr>
          <w:trHeight w:val="440"/>
        </w:trPr>
        <w:tc>
          <w:tcPr>
            <w:tcW w:w="5490" w:type="dxa"/>
            <w:gridSpan w:val="2"/>
            <w:vAlign w:val="center"/>
          </w:tcPr>
          <w:p w14:paraId="35362E67" w14:textId="77777777" w:rsidR="0031695B" w:rsidRPr="00AB7550" w:rsidRDefault="0031695B" w:rsidP="0031695B">
            <w:pPr>
              <w:widowControl/>
              <w:adjustRightInd w:val="0"/>
              <w:rPr>
                <w:rFonts w:ascii="Arial" w:hAnsi="Arial" w:cs="Arial"/>
                <w:sz w:val="24"/>
                <w:szCs w:val="24"/>
              </w:rPr>
            </w:pPr>
            <w:r w:rsidRPr="00AB7550">
              <w:rPr>
                <w:rFonts w:ascii="Arial" w:hAnsi="Arial" w:cs="Arial"/>
                <w:sz w:val="24"/>
                <w:szCs w:val="24"/>
              </w:rPr>
              <w:t>6.1.7. Comply with ordinance signs or instructions from the flight crew</w:t>
            </w:r>
          </w:p>
        </w:tc>
        <w:tc>
          <w:tcPr>
            <w:tcW w:w="1350" w:type="dxa"/>
            <w:vMerge/>
            <w:vAlign w:val="center"/>
          </w:tcPr>
          <w:p w14:paraId="7A9EEB8C" w14:textId="77777777" w:rsidR="0031695B" w:rsidRPr="00AB7550" w:rsidRDefault="0031695B" w:rsidP="0031695B">
            <w:pPr>
              <w:pStyle w:val="TableParagraph"/>
              <w:spacing w:before="7"/>
              <w:rPr>
                <w:sz w:val="20"/>
              </w:rPr>
            </w:pPr>
          </w:p>
        </w:tc>
        <w:sdt>
          <w:sdtPr>
            <w:rPr>
              <w:rFonts w:ascii="Arial" w:hAnsi="Arial" w:cs="Arial"/>
              <w:sz w:val="18"/>
              <w:szCs w:val="18"/>
            </w:rPr>
            <w:alias w:val="Grade"/>
            <w:tag w:val="Grade"/>
            <w:id w:val="471417142"/>
            <w:placeholder>
              <w:docPart w:val="E1F972D13F4F47F7A37C4077C876B2FA"/>
            </w:placeholder>
            <w:dropDownList>
              <w:listItem w:displayText="C" w:value="C"/>
              <w:listItem w:displayText="NC" w:value="NC"/>
              <w:listItem w:displayText="N/A" w:value="N/A"/>
              <w:listItem w:displayText=" " w:value=" "/>
            </w:dropDownList>
          </w:sdtPr>
          <w:sdtEndPr/>
          <w:sdtContent>
            <w:tc>
              <w:tcPr>
                <w:tcW w:w="567" w:type="dxa"/>
                <w:vAlign w:val="center"/>
              </w:tcPr>
              <w:p w14:paraId="3DBF5AA9" w14:textId="77777777" w:rsidR="0031695B" w:rsidRPr="008648BE" w:rsidRDefault="00195B69" w:rsidP="0031695B">
                <w:pPr>
                  <w:jc w:val="center"/>
                  <w:rPr>
                    <w:rFonts w:ascii="Arial" w:hAnsi="Arial" w:cs="Arial"/>
                    <w:sz w:val="18"/>
                    <w:szCs w:val="18"/>
                  </w:rPr>
                </w:pPr>
                <w:r>
                  <w:rPr>
                    <w:rFonts w:ascii="Arial" w:hAnsi="Arial" w:cs="Arial"/>
                    <w:sz w:val="18"/>
                    <w:szCs w:val="18"/>
                  </w:rPr>
                  <w:t>C</w:t>
                </w:r>
              </w:p>
            </w:tc>
          </w:sdtContent>
        </w:sdt>
        <w:sdt>
          <w:sdtPr>
            <w:rPr>
              <w:rFonts w:ascii="Arial" w:hAnsi="Arial" w:cs="Arial"/>
              <w:sz w:val="18"/>
              <w:szCs w:val="18"/>
            </w:rPr>
            <w:alias w:val="Grade"/>
            <w:tag w:val="Grade"/>
            <w:id w:val="354152858"/>
            <w:placeholder>
              <w:docPart w:val="10D8ADAB27EC4C0A942844AF76821E91"/>
            </w:placeholder>
            <w:dropDownList>
              <w:listItem w:displayText="C" w:value="C"/>
              <w:listItem w:displayText="NC" w:value="NC"/>
              <w:listItem w:displayText="N/A" w:value="N/A"/>
              <w:listItem w:displayText=" " w:value=" "/>
            </w:dropDownList>
          </w:sdtPr>
          <w:sdtEndPr/>
          <w:sdtContent>
            <w:tc>
              <w:tcPr>
                <w:tcW w:w="567" w:type="dxa"/>
                <w:vAlign w:val="center"/>
              </w:tcPr>
              <w:p w14:paraId="7105E886" w14:textId="77777777" w:rsidR="0031695B" w:rsidRPr="008648BE" w:rsidRDefault="00195B69" w:rsidP="0031695B">
                <w:pPr>
                  <w:jc w:val="center"/>
                  <w:rPr>
                    <w:rFonts w:ascii="Arial" w:hAnsi="Arial" w:cs="Arial"/>
                    <w:sz w:val="18"/>
                    <w:szCs w:val="18"/>
                  </w:rPr>
                </w:pPr>
                <w:r>
                  <w:rPr>
                    <w:rFonts w:ascii="Arial" w:hAnsi="Arial" w:cs="Arial"/>
                    <w:sz w:val="18"/>
                    <w:szCs w:val="18"/>
                  </w:rPr>
                  <w:t>C</w:t>
                </w:r>
              </w:p>
            </w:tc>
          </w:sdtContent>
        </w:sdt>
        <w:sdt>
          <w:sdtPr>
            <w:rPr>
              <w:rFonts w:ascii="Arial" w:hAnsi="Arial" w:cs="Arial"/>
              <w:sz w:val="18"/>
              <w:szCs w:val="18"/>
            </w:rPr>
            <w:alias w:val="Grade"/>
            <w:tag w:val="Grade"/>
            <w:id w:val="303737190"/>
            <w:placeholder>
              <w:docPart w:val="008DE698146948A5AFAE8073D4CCD2AE"/>
            </w:placeholder>
            <w:dropDownList>
              <w:listItem w:displayText="C" w:value="C"/>
              <w:listItem w:displayText="NC" w:value="NC"/>
              <w:listItem w:displayText="N/A" w:value="N/A"/>
              <w:listItem w:displayText=" " w:value=" "/>
            </w:dropDownList>
          </w:sdtPr>
          <w:sdtEndPr/>
          <w:sdtContent>
            <w:tc>
              <w:tcPr>
                <w:tcW w:w="567" w:type="dxa"/>
                <w:vAlign w:val="center"/>
              </w:tcPr>
              <w:p w14:paraId="0AB64270" w14:textId="77777777" w:rsidR="0031695B" w:rsidRPr="008648BE" w:rsidRDefault="00195B69" w:rsidP="0031695B">
                <w:pPr>
                  <w:jc w:val="center"/>
                  <w:rPr>
                    <w:rFonts w:ascii="Arial" w:hAnsi="Arial" w:cs="Arial"/>
                    <w:sz w:val="18"/>
                    <w:szCs w:val="18"/>
                  </w:rPr>
                </w:pPr>
                <w:r>
                  <w:rPr>
                    <w:rFonts w:ascii="Arial" w:hAnsi="Arial" w:cs="Arial"/>
                    <w:sz w:val="18"/>
                    <w:szCs w:val="18"/>
                  </w:rPr>
                  <w:t>C</w:t>
                </w:r>
              </w:p>
            </w:tc>
          </w:sdtContent>
        </w:sdt>
        <w:tc>
          <w:tcPr>
            <w:tcW w:w="567" w:type="dxa"/>
            <w:vAlign w:val="center"/>
          </w:tcPr>
          <w:p w14:paraId="0D1F6994" w14:textId="77777777" w:rsidR="0031695B" w:rsidRPr="008648BE" w:rsidRDefault="0031695B" w:rsidP="0031695B">
            <w:pPr>
              <w:jc w:val="center"/>
              <w:rPr>
                <w:rFonts w:ascii="Arial" w:hAnsi="Arial" w:cs="Arial"/>
                <w:sz w:val="18"/>
                <w:szCs w:val="18"/>
              </w:rPr>
            </w:pPr>
            <w:r w:rsidRPr="008648BE">
              <w:rPr>
                <w:rFonts w:ascii="Arial" w:hAnsi="Arial" w:cs="Arial"/>
                <w:sz w:val="18"/>
                <w:szCs w:val="18"/>
              </w:rPr>
              <w:t>N/A</w:t>
            </w:r>
          </w:p>
        </w:tc>
        <w:sdt>
          <w:sdtPr>
            <w:rPr>
              <w:rFonts w:ascii="Arial" w:hAnsi="Arial" w:cs="Arial"/>
              <w:sz w:val="18"/>
              <w:szCs w:val="18"/>
            </w:rPr>
            <w:alias w:val="Grade"/>
            <w:tag w:val="Grade"/>
            <w:id w:val="763191860"/>
            <w:placeholder>
              <w:docPart w:val="7CE9491837834F54965FE34FDFD08E9F"/>
            </w:placeholder>
            <w:dropDownList>
              <w:listItem w:displayText="C" w:value="C"/>
              <w:listItem w:displayText="NC" w:value="NC"/>
              <w:listItem w:displayText="N/A" w:value="N/A"/>
              <w:listItem w:displayText=" " w:value=" "/>
            </w:dropDownList>
          </w:sdtPr>
          <w:sdtEndPr/>
          <w:sdtContent>
            <w:tc>
              <w:tcPr>
                <w:tcW w:w="567" w:type="dxa"/>
                <w:vAlign w:val="center"/>
              </w:tcPr>
              <w:p w14:paraId="092210A9" w14:textId="77777777" w:rsidR="0031695B" w:rsidRPr="008648BE" w:rsidRDefault="00195B69" w:rsidP="0031695B">
                <w:pPr>
                  <w:jc w:val="center"/>
                  <w:rPr>
                    <w:rFonts w:ascii="Arial" w:hAnsi="Arial" w:cs="Arial"/>
                    <w:sz w:val="18"/>
                    <w:szCs w:val="18"/>
                  </w:rPr>
                </w:pPr>
                <w:r>
                  <w:rPr>
                    <w:rFonts w:ascii="Arial" w:hAnsi="Arial" w:cs="Arial"/>
                    <w:sz w:val="18"/>
                    <w:szCs w:val="18"/>
                  </w:rPr>
                  <w:t>C</w:t>
                </w:r>
              </w:p>
            </w:tc>
          </w:sdtContent>
        </w:sdt>
        <w:sdt>
          <w:sdtPr>
            <w:rPr>
              <w:rFonts w:ascii="Arial" w:hAnsi="Arial" w:cs="Arial"/>
              <w:sz w:val="18"/>
              <w:szCs w:val="18"/>
            </w:rPr>
            <w:alias w:val="Grade"/>
            <w:tag w:val="Grade"/>
            <w:id w:val="-916625011"/>
            <w:placeholder>
              <w:docPart w:val="90F2A4521DB348DCAE79A7D4C4A5B6F6"/>
            </w:placeholder>
            <w:dropDownList>
              <w:listItem w:displayText="C" w:value="C"/>
              <w:listItem w:displayText="NC" w:value="NC"/>
              <w:listItem w:displayText="N/A" w:value="N/A"/>
              <w:listItem w:displayText=" " w:value=" "/>
            </w:dropDownList>
          </w:sdtPr>
          <w:sdtEndPr/>
          <w:sdtContent>
            <w:tc>
              <w:tcPr>
                <w:tcW w:w="567" w:type="dxa"/>
                <w:vAlign w:val="center"/>
              </w:tcPr>
              <w:p w14:paraId="7AE5D837" w14:textId="77777777" w:rsidR="0031695B" w:rsidRPr="008648BE" w:rsidRDefault="00195B69" w:rsidP="0031695B">
                <w:pPr>
                  <w:jc w:val="center"/>
                  <w:rPr>
                    <w:rFonts w:ascii="Arial" w:hAnsi="Arial" w:cs="Arial"/>
                    <w:sz w:val="18"/>
                    <w:szCs w:val="18"/>
                  </w:rPr>
                </w:pPr>
                <w:r>
                  <w:rPr>
                    <w:rFonts w:ascii="Arial" w:hAnsi="Arial" w:cs="Arial"/>
                    <w:sz w:val="18"/>
                    <w:szCs w:val="18"/>
                  </w:rPr>
                  <w:t>C</w:t>
                </w:r>
              </w:p>
            </w:tc>
          </w:sdtContent>
        </w:sdt>
        <w:tc>
          <w:tcPr>
            <w:tcW w:w="567" w:type="dxa"/>
            <w:gridSpan w:val="2"/>
            <w:vAlign w:val="center"/>
          </w:tcPr>
          <w:p w14:paraId="5EA4B85B" w14:textId="77777777" w:rsidR="0031695B" w:rsidRPr="008648BE" w:rsidRDefault="0031695B" w:rsidP="0031695B">
            <w:pPr>
              <w:jc w:val="center"/>
              <w:rPr>
                <w:rFonts w:ascii="Arial" w:hAnsi="Arial" w:cs="Arial"/>
                <w:sz w:val="18"/>
                <w:szCs w:val="18"/>
              </w:rPr>
            </w:pPr>
            <w:r w:rsidRPr="008648BE">
              <w:rPr>
                <w:rFonts w:ascii="Arial" w:hAnsi="Arial" w:cs="Arial"/>
                <w:sz w:val="18"/>
                <w:szCs w:val="18"/>
              </w:rPr>
              <w:t>N/A</w:t>
            </w:r>
          </w:p>
        </w:tc>
      </w:tr>
      <w:tr w:rsidR="0031695B" w:rsidRPr="008648BE" w14:paraId="37ECF6F1" w14:textId="77777777" w:rsidTr="0031695B">
        <w:trPr>
          <w:trHeight w:val="440"/>
        </w:trPr>
        <w:tc>
          <w:tcPr>
            <w:tcW w:w="5490" w:type="dxa"/>
            <w:gridSpan w:val="2"/>
            <w:vAlign w:val="center"/>
          </w:tcPr>
          <w:p w14:paraId="15B3499C" w14:textId="77777777" w:rsidR="0031695B" w:rsidRPr="00AB7550" w:rsidRDefault="0031695B" w:rsidP="0031695B">
            <w:pPr>
              <w:widowControl/>
              <w:adjustRightInd w:val="0"/>
              <w:rPr>
                <w:rFonts w:ascii="Arial" w:hAnsi="Arial" w:cs="Arial"/>
                <w:sz w:val="24"/>
                <w:szCs w:val="24"/>
              </w:rPr>
            </w:pPr>
            <w:r w:rsidRPr="00AB7550">
              <w:rPr>
                <w:rFonts w:ascii="Arial" w:hAnsi="Arial" w:cs="Arial"/>
                <w:sz w:val="24"/>
                <w:szCs w:val="24"/>
              </w:rPr>
              <w:t>6.1.8. Take assigned station/seat for landing and remain  secure in required position</w:t>
            </w:r>
          </w:p>
        </w:tc>
        <w:tc>
          <w:tcPr>
            <w:tcW w:w="1350" w:type="dxa"/>
            <w:vMerge/>
            <w:vAlign w:val="center"/>
          </w:tcPr>
          <w:p w14:paraId="1A1B988D" w14:textId="77777777" w:rsidR="0031695B" w:rsidRPr="00AB7550" w:rsidRDefault="0031695B" w:rsidP="0031695B">
            <w:pPr>
              <w:pStyle w:val="TableParagraph"/>
              <w:spacing w:before="7"/>
              <w:rPr>
                <w:sz w:val="20"/>
              </w:rPr>
            </w:pPr>
          </w:p>
        </w:tc>
        <w:sdt>
          <w:sdtPr>
            <w:rPr>
              <w:rFonts w:ascii="Arial" w:hAnsi="Arial" w:cs="Arial"/>
              <w:sz w:val="18"/>
              <w:szCs w:val="18"/>
            </w:rPr>
            <w:alias w:val="Grade"/>
            <w:tag w:val="Grade"/>
            <w:id w:val="-1035347183"/>
            <w:placeholder>
              <w:docPart w:val="9952EEEA353C449895600A6668BE188C"/>
            </w:placeholder>
            <w:dropDownList>
              <w:listItem w:displayText="C" w:value="C"/>
              <w:listItem w:displayText="NC" w:value="NC"/>
              <w:listItem w:displayText="N/A" w:value="N/A"/>
              <w:listItem w:displayText=" " w:value=" "/>
            </w:dropDownList>
          </w:sdtPr>
          <w:sdtEndPr/>
          <w:sdtContent>
            <w:tc>
              <w:tcPr>
                <w:tcW w:w="567" w:type="dxa"/>
                <w:vAlign w:val="center"/>
              </w:tcPr>
              <w:p w14:paraId="2FB81983" w14:textId="77777777" w:rsidR="0031695B" w:rsidRPr="008648BE" w:rsidRDefault="00195B69" w:rsidP="0031695B">
                <w:pPr>
                  <w:jc w:val="center"/>
                  <w:rPr>
                    <w:rFonts w:ascii="Arial" w:hAnsi="Arial" w:cs="Arial"/>
                    <w:sz w:val="18"/>
                    <w:szCs w:val="18"/>
                  </w:rPr>
                </w:pPr>
                <w:r>
                  <w:rPr>
                    <w:rFonts w:ascii="Arial" w:hAnsi="Arial" w:cs="Arial"/>
                    <w:sz w:val="18"/>
                    <w:szCs w:val="18"/>
                  </w:rPr>
                  <w:t>C</w:t>
                </w:r>
              </w:p>
            </w:tc>
          </w:sdtContent>
        </w:sdt>
        <w:tc>
          <w:tcPr>
            <w:tcW w:w="567" w:type="dxa"/>
            <w:vAlign w:val="center"/>
          </w:tcPr>
          <w:p w14:paraId="44B78A96" w14:textId="77777777" w:rsidR="0031695B" w:rsidRPr="008648BE" w:rsidRDefault="0031695B" w:rsidP="0031695B">
            <w:pPr>
              <w:jc w:val="center"/>
              <w:rPr>
                <w:rFonts w:ascii="Arial" w:hAnsi="Arial" w:cs="Arial"/>
                <w:sz w:val="18"/>
                <w:szCs w:val="18"/>
              </w:rPr>
            </w:pPr>
            <w:r w:rsidRPr="008648BE">
              <w:rPr>
                <w:rFonts w:ascii="Arial" w:hAnsi="Arial" w:cs="Arial"/>
                <w:sz w:val="18"/>
                <w:szCs w:val="18"/>
              </w:rPr>
              <w:t>N/A</w:t>
            </w:r>
          </w:p>
        </w:tc>
        <w:tc>
          <w:tcPr>
            <w:tcW w:w="567" w:type="dxa"/>
            <w:vAlign w:val="center"/>
          </w:tcPr>
          <w:p w14:paraId="504C67B8" w14:textId="77777777" w:rsidR="0031695B" w:rsidRPr="008648BE" w:rsidRDefault="0031695B" w:rsidP="0031695B">
            <w:pPr>
              <w:jc w:val="center"/>
              <w:rPr>
                <w:rFonts w:ascii="Arial" w:hAnsi="Arial" w:cs="Arial"/>
                <w:sz w:val="18"/>
                <w:szCs w:val="18"/>
              </w:rPr>
            </w:pPr>
            <w:r w:rsidRPr="008648BE">
              <w:rPr>
                <w:rFonts w:ascii="Arial" w:hAnsi="Arial" w:cs="Arial"/>
                <w:sz w:val="18"/>
                <w:szCs w:val="18"/>
              </w:rPr>
              <w:t>N/A</w:t>
            </w:r>
          </w:p>
        </w:tc>
        <w:tc>
          <w:tcPr>
            <w:tcW w:w="567" w:type="dxa"/>
            <w:vAlign w:val="center"/>
          </w:tcPr>
          <w:p w14:paraId="1E33E5C6" w14:textId="77777777" w:rsidR="0031695B" w:rsidRPr="008648BE" w:rsidRDefault="0031695B" w:rsidP="0031695B">
            <w:pPr>
              <w:jc w:val="center"/>
              <w:rPr>
                <w:rFonts w:ascii="Arial" w:hAnsi="Arial" w:cs="Arial"/>
                <w:sz w:val="18"/>
                <w:szCs w:val="18"/>
              </w:rPr>
            </w:pPr>
            <w:r w:rsidRPr="008648BE">
              <w:rPr>
                <w:rFonts w:ascii="Arial" w:hAnsi="Arial" w:cs="Arial"/>
                <w:sz w:val="18"/>
                <w:szCs w:val="18"/>
              </w:rPr>
              <w:t>N/A</w:t>
            </w:r>
          </w:p>
        </w:tc>
        <w:tc>
          <w:tcPr>
            <w:tcW w:w="567" w:type="dxa"/>
            <w:vAlign w:val="center"/>
          </w:tcPr>
          <w:p w14:paraId="48028DEF" w14:textId="77777777" w:rsidR="0031695B" w:rsidRPr="008648BE" w:rsidRDefault="0031695B" w:rsidP="0031695B">
            <w:pPr>
              <w:jc w:val="center"/>
              <w:rPr>
                <w:rFonts w:ascii="Arial" w:hAnsi="Arial" w:cs="Arial"/>
                <w:sz w:val="18"/>
                <w:szCs w:val="18"/>
              </w:rPr>
            </w:pPr>
            <w:r w:rsidRPr="008648BE">
              <w:rPr>
                <w:rFonts w:ascii="Arial" w:hAnsi="Arial" w:cs="Arial"/>
                <w:sz w:val="18"/>
                <w:szCs w:val="18"/>
              </w:rPr>
              <w:t>N/A</w:t>
            </w:r>
          </w:p>
        </w:tc>
        <w:sdt>
          <w:sdtPr>
            <w:rPr>
              <w:rFonts w:ascii="Arial" w:hAnsi="Arial" w:cs="Arial"/>
              <w:sz w:val="18"/>
              <w:szCs w:val="18"/>
            </w:rPr>
            <w:alias w:val="Grade"/>
            <w:tag w:val="Grade"/>
            <w:id w:val="-1528253418"/>
            <w:placeholder>
              <w:docPart w:val="54DCACE82AF34983873A5D1632935C42"/>
            </w:placeholder>
            <w:dropDownList>
              <w:listItem w:displayText="C" w:value="C"/>
              <w:listItem w:displayText="NC" w:value="NC"/>
              <w:listItem w:displayText="N/A" w:value="N/A"/>
              <w:listItem w:displayText=" " w:value=" "/>
            </w:dropDownList>
          </w:sdtPr>
          <w:sdtEndPr/>
          <w:sdtContent>
            <w:tc>
              <w:tcPr>
                <w:tcW w:w="567" w:type="dxa"/>
                <w:vAlign w:val="center"/>
              </w:tcPr>
              <w:p w14:paraId="250BDBB9" w14:textId="77777777" w:rsidR="0031695B" w:rsidRPr="008648BE" w:rsidRDefault="00195B69" w:rsidP="0031695B">
                <w:pPr>
                  <w:jc w:val="center"/>
                  <w:rPr>
                    <w:rFonts w:ascii="Arial" w:hAnsi="Arial" w:cs="Arial"/>
                    <w:sz w:val="18"/>
                    <w:szCs w:val="18"/>
                  </w:rPr>
                </w:pPr>
                <w:r>
                  <w:rPr>
                    <w:rFonts w:ascii="Arial" w:hAnsi="Arial" w:cs="Arial"/>
                    <w:sz w:val="18"/>
                    <w:szCs w:val="18"/>
                  </w:rPr>
                  <w:t>C</w:t>
                </w:r>
              </w:p>
            </w:tc>
          </w:sdtContent>
        </w:sdt>
        <w:tc>
          <w:tcPr>
            <w:tcW w:w="567" w:type="dxa"/>
            <w:gridSpan w:val="2"/>
            <w:vAlign w:val="center"/>
          </w:tcPr>
          <w:p w14:paraId="52F91023" w14:textId="77777777" w:rsidR="0031695B" w:rsidRPr="008648BE" w:rsidRDefault="0031695B" w:rsidP="0031695B">
            <w:pPr>
              <w:jc w:val="center"/>
              <w:rPr>
                <w:rFonts w:ascii="Arial" w:hAnsi="Arial" w:cs="Arial"/>
                <w:sz w:val="18"/>
                <w:szCs w:val="18"/>
              </w:rPr>
            </w:pPr>
            <w:r w:rsidRPr="008648BE">
              <w:rPr>
                <w:rFonts w:ascii="Arial" w:hAnsi="Arial" w:cs="Arial"/>
                <w:sz w:val="18"/>
                <w:szCs w:val="18"/>
              </w:rPr>
              <w:t>N/A</w:t>
            </w:r>
          </w:p>
        </w:tc>
      </w:tr>
      <w:tr w:rsidR="0031695B" w:rsidRPr="008648BE" w14:paraId="2A603842" w14:textId="77777777" w:rsidTr="0031695B">
        <w:trPr>
          <w:trHeight w:val="440"/>
        </w:trPr>
        <w:tc>
          <w:tcPr>
            <w:tcW w:w="5490" w:type="dxa"/>
            <w:gridSpan w:val="2"/>
            <w:vAlign w:val="center"/>
          </w:tcPr>
          <w:p w14:paraId="18CA486E" w14:textId="77777777" w:rsidR="0031695B" w:rsidRPr="00AB7550" w:rsidRDefault="0031695B" w:rsidP="0031695B">
            <w:pPr>
              <w:widowControl/>
              <w:adjustRightInd w:val="0"/>
              <w:rPr>
                <w:rFonts w:ascii="Arial" w:hAnsi="Arial" w:cs="Arial"/>
                <w:sz w:val="24"/>
                <w:szCs w:val="24"/>
              </w:rPr>
            </w:pPr>
            <w:r w:rsidRPr="00AB7550">
              <w:rPr>
                <w:rFonts w:ascii="Arial" w:hAnsi="Arial" w:cs="Arial"/>
                <w:sz w:val="24"/>
                <w:szCs w:val="24"/>
              </w:rPr>
              <w:t>6.1.9. Confirm "cabin readiness" for landing to the flight crew</w:t>
            </w:r>
          </w:p>
        </w:tc>
        <w:tc>
          <w:tcPr>
            <w:tcW w:w="1350" w:type="dxa"/>
            <w:vMerge/>
            <w:vAlign w:val="center"/>
          </w:tcPr>
          <w:p w14:paraId="23496560" w14:textId="77777777" w:rsidR="0031695B" w:rsidRPr="00AB7550" w:rsidRDefault="0031695B" w:rsidP="0031695B">
            <w:pPr>
              <w:pStyle w:val="TableParagraph"/>
              <w:spacing w:before="7"/>
              <w:rPr>
                <w:sz w:val="20"/>
              </w:rPr>
            </w:pPr>
          </w:p>
        </w:tc>
        <w:sdt>
          <w:sdtPr>
            <w:rPr>
              <w:rFonts w:ascii="Arial" w:hAnsi="Arial" w:cs="Arial"/>
              <w:sz w:val="18"/>
              <w:szCs w:val="18"/>
            </w:rPr>
            <w:alias w:val="Grade"/>
            <w:tag w:val="Grade"/>
            <w:id w:val="-1987008900"/>
            <w:placeholder>
              <w:docPart w:val="D751ECD2C85144FE9CB9C8EF8D0F97B9"/>
            </w:placeholder>
            <w:dropDownList>
              <w:listItem w:displayText="C" w:value="C"/>
              <w:listItem w:displayText="NC" w:value="NC"/>
              <w:listItem w:displayText="N/A" w:value="N/A"/>
              <w:listItem w:displayText=" " w:value=" "/>
            </w:dropDownList>
          </w:sdtPr>
          <w:sdtEndPr/>
          <w:sdtContent>
            <w:tc>
              <w:tcPr>
                <w:tcW w:w="567" w:type="dxa"/>
                <w:vAlign w:val="center"/>
              </w:tcPr>
              <w:p w14:paraId="51C2DD4E" w14:textId="77777777" w:rsidR="0031695B" w:rsidRPr="008648BE" w:rsidRDefault="00195B69" w:rsidP="0031695B">
                <w:pPr>
                  <w:jc w:val="center"/>
                  <w:rPr>
                    <w:rFonts w:ascii="Arial" w:hAnsi="Arial" w:cs="Arial"/>
                    <w:sz w:val="18"/>
                    <w:szCs w:val="18"/>
                  </w:rPr>
                </w:pPr>
                <w:r>
                  <w:rPr>
                    <w:rFonts w:ascii="Arial" w:hAnsi="Arial" w:cs="Arial"/>
                    <w:sz w:val="18"/>
                    <w:szCs w:val="18"/>
                  </w:rPr>
                  <w:t>C</w:t>
                </w:r>
              </w:p>
            </w:tc>
          </w:sdtContent>
        </w:sdt>
        <w:sdt>
          <w:sdtPr>
            <w:rPr>
              <w:rFonts w:ascii="Arial" w:hAnsi="Arial" w:cs="Arial"/>
              <w:sz w:val="18"/>
              <w:szCs w:val="18"/>
            </w:rPr>
            <w:alias w:val="Grade"/>
            <w:tag w:val="Grade"/>
            <w:id w:val="-1638250629"/>
            <w:placeholder>
              <w:docPart w:val="613AD5C8C4F14B53827F6DC858B1FF74"/>
            </w:placeholder>
            <w:dropDownList>
              <w:listItem w:displayText="C" w:value="C"/>
              <w:listItem w:displayText="NC" w:value="NC"/>
              <w:listItem w:displayText="N/A" w:value="N/A"/>
              <w:listItem w:displayText=" " w:value=" "/>
            </w:dropDownList>
          </w:sdtPr>
          <w:sdtEndPr/>
          <w:sdtContent>
            <w:tc>
              <w:tcPr>
                <w:tcW w:w="567" w:type="dxa"/>
                <w:vAlign w:val="center"/>
              </w:tcPr>
              <w:p w14:paraId="3BB0D37A" w14:textId="77777777" w:rsidR="0031695B" w:rsidRPr="008648BE" w:rsidRDefault="00195B69" w:rsidP="0031695B">
                <w:pPr>
                  <w:jc w:val="center"/>
                  <w:rPr>
                    <w:rFonts w:ascii="Arial" w:hAnsi="Arial" w:cs="Arial"/>
                    <w:sz w:val="18"/>
                    <w:szCs w:val="18"/>
                  </w:rPr>
                </w:pPr>
                <w:r>
                  <w:rPr>
                    <w:rFonts w:ascii="Arial" w:hAnsi="Arial" w:cs="Arial"/>
                    <w:sz w:val="18"/>
                    <w:szCs w:val="18"/>
                  </w:rPr>
                  <w:t>C</w:t>
                </w:r>
              </w:p>
            </w:tc>
          </w:sdtContent>
        </w:sdt>
        <w:tc>
          <w:tcPr>
            <w:tcW w:w="567" w:type="dxa"/>
            <w:vAlign w:val="center"/>
          </w:tcPr>
          <w:p w14:paraId="09ADB681" w14:textId="77777777" w:rsidR="0031695B" w:rsidRPr="008648BE" w:rsidRDefault="0031695B" w:rsidP="0031695B">
            <w:pPr>
              <w:jc w:val="center"/>
              <w:rPr>
                <w:rFonts w:ascii="Arial" w:hAnsi="Arial" w:cs="Arial"/>
                <w:sz w:val="18"/>
                <w:szCs w:val="18"/>
              </w:rPr>
            </w:pPr>
            <w:r w:rsidRPr="008648BE">
              <w:rPr>
                <w:rFonts w:ascii="Arial" w:hAnsi="Arial" w:cs="Arial"/>
                <w:sz w:val="18"/>
                <w:szCs w:val="18"/>
              </w:rPr>
              <w:t>N/A</w:t>
            </w:r>
          </w:p>
        </w:tc>
        <w:tc>
          <w:tcPr>
            <w:tcW w:w="567" w:type="dxa"/>
            <w:vAlign w:val="center"/>
          </w:tcPr>
          <w:p w14:paraId="683F3BC4" w14:textId="77777777" w:rsidR="0031695B" w:rsidRPr="008648BE" w:rsidRDefault="0031695B" w:rsidP="0031695B">
            <w:pPr>
              <w:jc w:val="center"/>
              <w:rPr>
                <w:rFonts w:ascii="Arial" w:hAnsi="Arial" w:cs="Arial"/>
                <w:sz w:val="18"/>
                <w:szCs w:val="18"/>
              </w:rPr>
            </w:pPr>
            <w:r w:rsidRPr="008648BE">
              <w:rPr>
                <w:rFonts w:ascii="Arial" w:hAnsi="Arial" w:cs="Arial"/>
                <w:sz w:val="18"/>
                <w:szCs w:val="18"/>
              </w:rPr>
              <w:t>N/A</w:t>
            </w:r>
          </w:p>
        </w:tc>
        <w:tc>
          <w:tcPr>
            <w:tcW w:w="567" w:type="dxa"/>
            <w:vAlign w:val="center"/>
          </w:tcPr>
          <w:p w14:paraId="5CE4C44A" w14:textId="77777777" w:rsidR="0031695B" w:rsidRPr="008648BE" w:rsidRDefault="0031695B" w:rsidP="0031695B">
            <w:pPr>
              <w:jc w:val="center"/>
              <w:rPr>
                <w:rFonts w:ascii="Arial" w:hAnsi="Arial" w:cs="Arial"/>
                <w:sz w:val="18"/>
                <w:szCs w:val="18"/>
              </w:rPr>
            </w:pPr>
            <w:r w:rsidRPr="008648BE">
              <w:rPr>
                <w:rFonts w:ascii="Arial" w:hAnsi="Arial" w:cs="Arial"/>
                <w:sz w:val="18"/>
                <w:szCs w:val="18"/>
              </w:rPr>
              <w:t>N/A</w:t>
            </w:r>
          </w:p>
        </w:tc>
        <w:sdt>
          <w:sdtPr>
            <w:rPr>
              <w:rFonts w:ascii="Arial" w:hAnsi="Arial" w:cs="Arial"/>
              <w:sz w:val="18"/>
              <w:szCs w:val="18"/>
            </w:rPr>
            <w:alias w:val="Grade"/>
            <w:tag w:val="Grade"/>
            <w:id w:val="475350149"/>
            <w:placeholder>
              <w:docPart w:val="A980831347F84F76BF7FD7A0BA11A6A5"/>
            </w:placeholder>
            <w:dropDownList>
              <w:listItem w:displayText="C" w:value="C"/>
              <w:listItem w:displayText="NC" w:value="NC"/>
              <w:listItem w:displayText="N/A" w:value="N/A"/>
              <w:listItem w:displayText=" " w:value=" "/>
            </w:dropDownList>
          </w:sdtPr>
          <w:sdtEndPr/>
          <w:sdtContent>
            <w:tc>
              <w:tcPr>
                <w:tcW w:w="567" w:type="dxa"/>
                <w:vAlign w:val="center"/>
              </w:tcPr>
              <w:p w14:paraId="4F4B2EE9" w14:textId="77777777" w:rsidR="0031695B" w:rsidRPr="008648BE" w:rsidRDefault="00195B69" w:rsidP="0031695B">
                <w:pPr>
                  <w:jc w:val="center"/>
                  <w:rPr>
                    <w:rFonts w:ascii="Arial" w:hAnsi="Arial" w:cs="Arial"/>
                    <w:sz w:val="18"/>
                    <w:szCs w:val="18"/>
                  </w:rPr>
                </w:pPr>
                <w:r>
                  <w:rPr>
                    <w:rFonts w:ascii="Arial" w:hAnsi="Arial" w:cs="Arial"/>
                    <w:sz w:val="18"/>
                    <w:szCs w:val="18"/>
                  </w:rPr>
                  <w:t>C</w:t>
                </w:r>
              </w:p>
            </w:tc>
          </w:sdtContent>
        </w:sdt>
        <w:tc>
          <w:tcPr>
            <w:tcW w:w="567" w:type="dxa"/>
            <w:gridSpan w:val="2"/>
            <w:vAlign w:val="center"/>
          </w:tcPr>
          <w:p w14:paraId="12538D4B" w14:textId="77777777" w:rsidR="0031695B" w:rsidRPr="008648BE" w:rsidRDefault="0031695B" w:rsidP="0031695B">
            <w:pPr>
              <w:jc w:val="center"/>
              <w:rPr>
                <w:rFonts w:ascii="Arial" w:hAnsi="Arial" w:cs="Arial"/>
                <w:sz w:val="18"/>
                <w:szCs w:val="18"/>
              </w:rPr>
            </w:pPr>
            <w:r w:rsidRPr="008648BE">
              <w:rPr>
                <w:rFonts w:ascii="Arial" w:hAnsi="Arial" w:cs="Arial"/>
                <w:sz w:val="18"/>
                <w:szCs w:val="18"/>
              </w:rPr>
              <w:t>N/A</w:t>
            </w:r>
          </w:p>
        </w:tc>
      </w:tr>
      <w:tr w:rsidR="0031695B" w:rsidRPr="008648BE" w14:paraId="3F7075E8" w14:textId="77777777" w:rsidTr="0031695B">
        <w:trPr>
          <w:trHeight w:val="440"/>
        </w:trPr>
        <w:tc>
          <w:tcPr>
            <w:tcW w:w="5490" w:type="dxa"/>
            <w:gridSpan w:val="2"/>
          </w:tcPr>
          <w:p w14:paraId="485B16CA" w14:textId="77777777" w:rsidR="0031695B" w:rsidRPr="00AB7550" w:rsidRDefault="0031695B" w:rsidP="0031695B">
            <w:pPr>
              <w:adjustRightInd w:val="0"/>
              <w:rPr>
                <w:rFonts w:ascii="Arial" w:hAnsi="Arial" w:cs="Arial"/>
                <w:sz w:val="24"/>
                <w:szCs w:val="24"/>
              </w:rPr>
            </w:pPr>
            <w:r w:rsidRPr="00AB7550">
              <w:rPr>
                <w:rFonts w:ascii="Arial" w:hAnsi="Arial" w:cs="Arial"/>
                <w:sz w:val="24"/>
                <w:szCs w:val="24"/>
              </w:rPr>
              <w:t>6.1.10. Apply sterile flight deck procedure</w:t>
            </w:r>
          </w:p>
        </w:tc>
        <w:tc>
          <w:tcPr>
            <w:tcW w:w="1350" w:type="dxa"/>
            <w:vMerge/>
            <w:vAlign w:val="center"/>
          </w:tcPr>
          <w:p w14:paraId="698622EA" w14:textId="77777777" w:rsidR="0031695B" w:rsidRPr="00AB7550" w:rsidRDefault="0031695B" w:rsidP="0031695B">
            <w:pPr>
              <w:pStyle w:val="TableParagraph"/>
              <w:spacing w:before="7"/>
              <w:rPr>
                <w:sz w:val="20"/>
              </w:rPr>
            </w:pPr>
          </w:p>
        </w:tc>
        <w:sdt>
          <w:sdtPr>
            <w:rPr>
              <w:rFonts w:ascii="Arial" w:hAnsi="Arial" w:cs="Arial"/>
              <w:sz w:val="18"/>
              <w:szCs w:val="18"/>
            </w:rPr>
            <w:alias w:val="Grade"/>
            <w:tag w:val="Grade"/>
            <w:id w:val="950823628"/>
            <w:placeholder>
              <w:docPart w:val="76740811505948319F31860EA840441A"/>
            </w:placeholder>
            <w:dropDownList>
              <w:listItem w:displayText="C" w:value="C"/>
              <w:listItem w:displayText="NC" w:value="NC"/>
              <w:listItem w:displayText="N/A" w:value="N/A"/>
              <w:listItem w:displayText=" " w:value=" "/>
            </w:dropDownList>
          </w:sdtPr>
          <w:sdtEndPr/>
          <w:sdtContent>
            <w:tc>
              <w:tcPr>
                <w:tcW w:w="567" w:type="dxa"/>
                <w:vAlign w:val="center"/>
              </w:tcPr>
              <w:p w14:paraId="59F65B8D" w14:textId="77777777" w:rsidR="0031695B" w:rsidRPr="008648BE" w:rsidRDefault="00195B69" w:rsidP="0031695B">
                <w:pPr>
                  <w:jc w:val="center"/>
                  <w:rPr>
                    <w:rFonts w:ascii="Arial" w:hAnsi="Arial" w:cs="Arial"/>
                    <w:sz w:val="18"/>
                    <w:szCs w:val="18"/>
                  </w:rPr>
                </w:pPr>
                <w:r>
                  <w:rPr>
                    <w:rFonts w:ascii="Arial" w:hAnsi="Arial" w:cs="Arial"/>
                    <w:sz w:val="18"/>
                    <w:szCs w:val="18"/>
                  </w:rPr>
                  <w:t>C</w:t>
                </w:r>
              </w:p>
            </w:tc>
          </w:sdtContent>
        </w:sdt>
        <w:sdt>
          <w:sdtPr>
            <w:rPr>
              <w:rFonts w:ascii="Arial" w:hAnsi="Arial" w:cs="Arial"/>
              <w:sz w:val="18"/>
              <w:szCs w:val="18"/>
            </w:rPr>
            <w:alias w:val="Grade"/>
            <w:tag w:val="Grade"/>
            <w:id w:val="-1656598488"/>
            <w:placeholder>
              <w:docPart w:val="68FCF8BEA7E94FC388DA1A82CA54A8CB"/>
            </w:placeholder>
            <w:dropDownList>
              <w:listItem w:displayText="C" w:value="C"/>
              <w:listItem w:displayText="NC" w:value="NC"/>
              <w:listItem w:displayText="N/A" w:value="N/A"/>
              <w:listItem w:displayText=" " w:value=" "/>
            </w:dropDownList>
          </w:sdtPr>
          <w:sdtEndPr/>
          <w:sdtContent>
            <w:tc>
              <w:tcPr>
                <w:tcW w:w="567" w:type="dxa"/>
                <w:vAlign w:val="center"/>
              </w:tcPr>
              <w:p w14:paraId="5B230351" w14:textId="77777777" w:rsidR="0031695B" w:rsidRPr="008648BE" w:rsidRDefault="00195B69" w:rsidP="0031695B">
                <w:pPr>
                  <w:jc w:val="center"/>
                  <w:rPr>
                    <w:rFonts w:ascii="Arial" w:hAnsi="Arial" w:cs="Arial"/>
                    <w:sz w:val="18"/>
                    <w:szCs w:val="18"/>
                  </w:rPr>
                </w:pPr>
                <w:r>
                  <w:rPr>
                    <w:rFonts w:ascii="Arial" w:hAnsi="Arial" w:cs="Arial"/>
                    <w:sz w:val="18"/>
                    <w:szCs w:val="18"/>
                  </w:rPr>
                  <w:t>C</w:t>
                </w:r>
              </w:p>
            </w:tc>
          </w:sdtContent>
        </w:sdt>
        <w:sdt>
          <w:sdtPr>
            <w:rPr>
              <w:rFonts w:ascii="Arial" w:hAnsi="Arial" w:cs="Arial"/>
              <w:sz w:val="18"/>
              <w:szCs w:val="18"/>
            </w:rPr>
            <w:alias w:val="Grade"/>
            <w:tag w:val="Grade"/>
            <w:id w:val="1737199427"/>
            <w:placeholder>
              <w:docPart w:val="8A8EE973BB6E4A45A713D6D70A58F062"/>
            </w:placeholder>
            <w:dropDownList>
              <w:listItem w:displayText="C" w:value="C"/>
              <w:listItem w:displayText="NC" w:value="NC"/>
              <w:listItem w:displayText="N/A" w:value="N/A"/>
              <w:listItem w:displayText=" " w:value=" "/>
            </w:dropDownList>
          </w:sdtPr>
          <w:sdtEndPr/>
          <w:sdtContent>
            <w:tc>
              <w:tcPr>
                <w:tcW w:w="567" w:type="dxa"/>
                <w:vAlign w:val="center"/>
              </w:tcPr>
              <w:p w14:paraId="6943251F" w14:textId="77777777" w:rsidR="0031695B" w:rsidRPr="008648BE" w:rsidRDefault="00195B69" w:rsidP="0031695B">
                <w:pPr>
                  <w:jc w:val="center"/>
                  <w:rPr>
                    <w:rFonts w:ascii="Arial" w:hAnsi="Arial" w:cs="Arial"/>
                    <w:sz w:val="18"/>
                    <w:szCs w:val="18"/>
                  </w:rPr>
                </w:pPr>
                <w:r>
                  <w:rPr>
                    <w:rFonts w:ascii="Arial" w:hAnsi="Arial" w:cs="Arial"/>
                    <w:sz w:val="18"/>
                    <w:szCs w:val="18"/>
                  </w:rPr>
                  <w:t>C</w:t>
                </w:r>
              </w:p>
            </w:tc>
          </w:sdtContent>
        </w:sdt>
        <w:tc>
          <w:tcPr>
            <w:tcW w:w="567" w:type="dxa"/>
            <w:vAlign w:val="center"/>
          </w:tcPr>
          <w:p w14:paraId="4FF40947" w14:textId="77777777" w:rsidR="0031695B" w:rsidRPr="008648BE" w:rsidRDefault="0031695B" w:rsidP="0031695B">
            <w:pPr>
              <w:jc w:val="center"/>
              <w:rPr>
                <w:rFonts w:ascii="Arial" w:hAnsi="Arial" w:cs="Arial"/>
                <w:sz w:val="18"/>
                <w:szCs w:val="18"/>
              </w:rPr>
            </w:pPr>
            <w:r w:rsidRPr="008648BE">
              <w:rPr>
                <w:rFonts w:ascii="Arial" w:hAnsi="Arial" w:cs="Arial"/>
                <w:sz w:val="18"/>
                <w:szCs w:val="18"/>
              </w:rPr>
              <w:t>N/A</w:t>
            </w:r>
          </w:p>
        </w:tc>
        <w:tc>
          <w:tcPr>
            <w:tcW w:w="567" w:type="dxa"/>
            <w:vAlign w:val="center"/>
          </w:tcPr>
          <w:p w14:paraId="6014BBA9" w14:textId="77777777" w:rsidR="0031695B" w:rsidRPr="008648BE" w:rsidRDefault="0031695B" w:rsidP="0031695B">
            <w:pPr>
              <w:jc w:val="center"/>
              <w:rPr>
                <w:rFonts w:ascii="Arial" w:hAnsi="Arial" w:cs="Arial"/>
                <w:sz w:val="18"/>
                <w:szCs w:val="18"/>
              </w:rPr>
            </w:pPr>
            <w:r w:rsidRPr="008648BE">
              <w:rPr>
                <w:rFonts w:ascii="Arial" w:hAnsi="Arial" w:cs="Arial"/>
                <w:sz w:val="18"/>
                <w:szCs w:val="18"/>
              </w:rPr>
              <w:t>N/A</w:t>
            </w:r>
          </w:p>
        </w:tc>
        <w:sdt>
          <w:sdtPr>
            <w:rPr>
              <w:rFonts w:ascii="Arial" w:hAnsi="Arial" w:cs="Arial"/>
              <w:sz w:val="18"/>
              <w:szCs w:val="18"/>
            </w:rPr>
            <w:alias w:val="Grade"/>
            <w:tag w:val="Grade"/>
            <w:id w:val="-122383718"/>
            <w:placeholder>
              <w:docPart w:val="72DEB287FA83445DA6AC6C4EFCEB1055"/>
            </w:placeholder>
            <w:dropDownList>
              <w:listItem w:displayText="C" w:value="C"/>
              <w:listItem w:displayText="NC" w:value="NC"/>
              <w:listItem w:displayText="N/A" w:value="N/A"/>
              <w:listItem w:displayText=" " w:value=" "/>
            </w:dropDownList>
          </w:sdtPr>
          <w:sdtEndPr/>
          <w:sdtContent>
            <w:tc>
              <w:tcPr>
                <w:tcW w:w="567" w:type="dxa"/>
                <w:vAlign w:val="center"/>
              </w:tcPr>
              <w:p w14:paraId="16703E8E" w14:textId="77777777" w:rsidR="0031695B" w:rsidRPr="008648BE" w:rsidRDefault="00195B69" w:rsidP="0031695B">
                <w:pPr>
                  <w:jc w:val="center"/>
                  <w:rPr>
                    <w:rFonts w:ascii="Arial" w:hAnsi="Arial" w:cs="Arial"/>
                    <w:sz w:val="18"/>
                    <w:szCs w:val="18"/>
                  </w:rPr>
                </w:pPr>
                <w:r>
                  <w:rPr>
                    <w:rFonts w:ascii="Arial" w:hAnsi="Arial" w:cs="Arial"/>
                    <w:sz w:val="18"/>
                    <w:szCs w:val="18"/>
                  </w:rPr>
                  <w:t>C</w:t>
                </w:r>
              </w:p>
            </w:tc>
          </w:sdtContent>
        </w:sdt>
        <w:tc>
          <w:tcPr>
            <w:tcW w:w="567" w:type="dxa"/>
            <w:gridSpan w:val="2"/>
            <w:vAlign w:val="center"/>
          </w:tcPr>
          <w:p w14:paraId="6B1C803C" w14:textId="77777777" w:rsidR="0031695B" w:rsidRPr="008648BE" w:rsidRDefault="0031695B" w:rsidP="0031695B">
            <w:pPr>
              <w:jc w:val="center"/>
              <w:rPr>
                <w:rFonts w:ascii="Arial" w:hAnsi="Arial" w:cs="Arial"/>
                <w:sz w:val="18"/>
                <w:szCs w:val="18"/>
              </w:rPr>
            </w:pPr>
            <w:r w:rsidRPr="008648BE">
              <w:rPr>
                <w:rFonts w:ascii="Arial" w:hAnsi="Arial" w:cs="Arial"/>
                <w:sz w:val="18"/>
                <w:szCs w:val="18"/>
              </w:rPr>
              <w:t>N/A</w:t>
            </w:r>
          </w:p>
        </w:tc>
      </w:tr>
      <w:tr w:rsidR="0031695B" w:rsidRPr="008648BE" w14:paraId="139338A7" w14:textId="77777777" w:rsidTr="0031695B">
        <w:trPr>
          <w:trHeight w:val="440"/>
        </w:trPr>
        <w:tc>
          <w:tcPr>
            <w:tcW w:w="5490" w:type="dxa"/>
            <w:gridSpan w:val="2"/>
          </w:tcPr>
          <w:p w14:paraId="586825B6" w14:textId="77777777" w:rsidR="0031695B" w:rsidRPr="00AB7550" w:rsidRDefault="0031695B" w:rsidP="0031695B">
            <w:pPr>
              <w:rPr>
                <w:rFonts w:ascii="Arial" w:hAnsi="Arial" w:cs="Arial"/>
              </w:rPr>
            </w:pPr>
            <w:r w:rsidRPr="00AB7550">
              <w:rPr>
                <w:rFonts w:ascii="Arial" w:hAnsi="Arial" w:cs="Arial"/>
                <w:sz w:val="24"/>
                <w:szCs w:val="24"/>
              </w:rPr>
              <w:t>6.1.11. Comply with the pre-landing signal</w:t>
            </w:r>
          </w:p>
        </w:tc>
        <w:tc>
          <w:tcPr>
            <w:tcW w:w="1350" w:type="dxa"/>
            <w:vMerge/>
            <w:vAlign w:val="center"/>
          </w:tcPr>
          <w:p w14:paraId="2E7BAE8E" w14:textId="77777777" w:rsidR="0031695B" w:rsidRPr="00AB7550" w:rsidRDefault="0031695B" w:rsidP="0031695B">
            <w:pPr>
              <w:pStyle w:val="TableParagraph"/>
              <w:spacing w:before="7"/>
              <w:rPr>
                <w:sz w:val="20"/>
              </w:rPr>
            </w:pPr>
          </w:p>
        </w:tc>
        <w:sdt>
          <w:sdtPr>
            <w:rPr>
              <w:rFonts w:ascii="Arial" w:hAnsi="Arial" w:cs="Arial"/>
              <w:sz w:val="18"/>
              <w:szCs w:val="18"/>
            </w:rPr>
            <w:alias w:val="Grade"/>
            <w:tag w:val="Grade"/>
            <w:id w:val="2013565920"/>
            <w:placeholder>
              <w:docPart w:val="6BC4C45A188A401F9A752713CDDBD22A"/>
            </w:placeholder>
            <w:dropDownList>
              <w:listItem w:displayText="C" w:value="C"/>
              <w:listItem w:displayText="NC" w:value="NC"/>
              <w:listItem w:displayText="N/A" w:value="N/A"/>
              <w:listItem w:displayText=" " w:value=" "/>
            </w:dropDownList>
          </w:sdtPr>
          <w:sdtEndPr/>
          <w:sdtContent>
            <w:tc>
              <w:tcPr>
                <w:tcW w:w="567" w:type="dxa"/>
                <w:vAlign w:val="center"/>
              </w:tcPr>
              <w:p w14:paraId="59E44597" w14:textId="77777777" w:rsidR="0031695B" w:rsidRPr="008648BE" w:rsidRDefault="00195B69" w:rsidP="0031695B">
                <w:pPr>
                  <w:jc w:val="center"/>
                  <w:rPr>
                    <w:rFonts w:ascii="Arial" w:hAnsi="Arial" w:cs="Arial"/>
                    <w:sz w:val="18"/>
                    <w:szCs w:val="18"/>
                  </w:rPr>
                </w:pPr>
                <w:r>
                  <w:rPr>
                    <w:rFonts w:ascii="Arial" w:hAnsi="Arial" w:cs="Arial"/>
                    <w:sz w:val="18"/>
                    <w:szCs w:val="18"/>
                  </w:rPr>
                  <w:t>C</w:t>
                </w:r>
              </w:p>
            </w:tc>
          </w:sdtContent>
        </w:sdt>
        <w:tc>
          <w:tcPr>
            <w:tcW w:w="567" w:type="dxa"/>
            <w:vAlign w:val="center"/>
          </w:tcPr>
          <w:p w14:paraId="254EA10D" w14:textId="77777777" w:rsidR="0031695B" w:rsidRPr="008648BE" w:rsidRDefault="0031695B" w:rsidP="0031695B">
            <w:pPr>
              <w:jc w:val="center"/>
              <w:rPr>
                <w:rFonts w:ascii="Arial" w:hAnsi="Arial" w:cs="Arial"/>
                <w:sz w:val="18"/>
                <w:szCs w:val="18"/>
              </w:rPr>
            </w:pPr>
            <w:r w:rsidRPr="008648BE">
              <w:rPr>
                <w:rFonts w:ascii="Arial" w:hAnsi="Arial" w:cs="Arial"/>
                <w:sz w:val="18"/>
                <w:szCs w:val="18"/>
              </w:rPr>
              <w:t>N/A</w:t>
            </w:r>
          </w:p>
        </w:tc>
        <w:tc>
          <w:tcPr>
            <w:tcW w:w="567" w:type="dxa"/>
            <w:vAlign w:val="center"/>
          </w:tcPr>
          <w:p w14:paraId="5485387A" w14:textId="77777777" w:rsidR="0031695B" w:rsidRPr="008648BE" w:rsidRDefault="0031695B" w:rsidP="0031695B">
            <w:pPr>
              <w:jc w:val="center"/>
              <w:rPr>
                <w:rFonts w:ascii="Arial" w:hAnsi="Arial" w:cs="Arial"/>
                <w:sz w:val="18"/>
                <w:szCs w:val="18"/>
              </w:rPr>
            </w:pPr>
            <w:r w:rsidRPr="008648BE">
              <w:rPr>
                <w:rFonts w:ascii="Arial" w:hAnsi="Arial" w:cs="Arial"/>
                <w:sz w:val="18"/>
                <w:szCs w:val="18"/>
              </w:rPr>
              <w:t>N/A</w:t>
            </w:r>
          </w:p>
        </w:tc>
        <w:tc>
          <w:tcPr>
            <w:tcW w:w="567" w:type="dxa"/>
            <w:vAlign w:val="center"/>
          </w:tcPr>
          <w:p w14:paraId="15D48879" w14:textId="77777777" w:rsidR="0031695B" w:rsidRPr="008648BE" w:rsidRDefault="0031695B" w:rsidP="0031695B">
            <w:pPr>
              <w:jc w:val="center"/>
              <w:rPr>
                <w:rFonts w:ascii="Arial" w:hAnsi="Arial" w:cs="Arial"/>
                <w:sz w:val="18"/>
                <w:szCs w:val="18"/>
              </w:rPr>
            </w:pPr>
            <w:r w:rsidRPr="008648BE">
              <w:rPr>
                <w:rFonts w:ascii="Arial" w:hAnsi="Arial" w:cs="Arial"/>
                <w:sz w:val="18"/>
                <w:szCs w:val="18"/>
              </w:rPr>
              <w:t>N/A</w:t>
            </w:r>
          </w:p>
        </w:tc>
        <w:tc>
          <w:tcPr>
            <w:tcW w:w="567" w:type="dxa"/>
            <w:vAlign w:val="center"/>
          </w:tcPr>
          <w:p w14:paraId="15844FDE" w14:textId="77777777" w:rsidR="0031695B" w:rsidRPr="008648BE" w:rsidRDefault="0031695B" w:rsidP="0031695B">
            <w:pPr>
              <w:jc w:val="center"/>
              <w:rPr>
                <w:rFonts w:ascii="Arial" w:hAnsi="Arial" w:cs="Arial"/>
                <w:sz w:val="18"/>
                <w:szCs w:val="18"/>
              </w:rPr>
            </w:pPr>
            <w:r w:rsidRPr="008648BE">
              <w:rPr>
                <w:rFonts w:ascii="Arial" w:hAnsi="Arial" w:cs="Arial"/>
                <w:sz w:val="18"/>
                <w:szCs w:val="18"/>
              </w:rPr>
              <w:t>N/A</w:t>
            </w:r>
          </w:p>
        </w:tc>
        <w:sdt>
          <w:sdtPr>
            <w:rPr>
              <w:rFonts w:ascii="Arial" w:hAnsi="Arial" w:cs="Arial"/>
              <w:sz w:val="18"/>
              <w:szCs w:val="18"/>
            </w:rPr>
            <w:alias w:val="Grade"/>
            <w:tag w:val="Grade"/>
            <w:id w:val="1889611018"/>
            <w:placeholder>
              <w:docPart w:val="69D4DEAB942D43BDBD3CAFBCB82D0A19"/>
            </w:placeholder>
            <w:dropDownList>
              <w:listItem w:displayText="C" w:value="C"/>
              <w:listItem w:displayText="NC" w:value="NC"/>
              <w:listItem w:displayText="N/A" w:value="N/A"/>
              <w:listItem w:displayText=" " w:value=" "/>
            </w:dropDownList>
          </w:sdtPr>
          <w:sdtEndPr/>
          <w:sdtContent>
            <w:tc>
              <w:tcPr>
                <w:tcW w:w="567" w:type="dxa"/>
                <w:vAlign w:val="center"/>
              </w:tcPr>
              <w:p w14:paraId="0FF8BD2F" w14:textId="77777777" w:rsidR="0031695B" w:rsidRPr="008648BE" w:rsidRDefault="00195B69" w:rsidP="0031695B">
                <w:pPr>
                  <w:jc w:val="center"/>
                  <w:rPr>
                    <w:rFonts w:ascii="Arial" w:hAnsi="Arial" w:cs="Arial"/>
                    <w:sz w:val="18"/>
                    <w:szCs w:val="18"/>
                  </w:rPr>
                </w:pPr>
                <w:r>
                  <w:rPr>
                    <w:rFonts w:ascii="Arial" w:hAnsi="Arial" w:cs="Arial"/>
                    <w:sz w:val="18"/>
                    <w:szCs w:val="18"/>
                  </w:rPr>
                  <w:t>C</w:t>
                </w:r>
              </w:p>
            </w:tc>
          </w:sdtContent>
        </w:sdt>
        <w:sdt>
          <w:sdtPr>
            <w:rPr>
              <w:rFonts w:ascii="Arial" w:hAnsi="Arial" w:cs="Arial"/>
              <w:sz w:val="18"/>
              <w:szCs w:val="18"/>
            </w:rPr>
            <w:alias w:val="Grade"/>
            <w:tag w:val="Grade"/>
            <w:id w:val="1944652409"/>
            <w:placeholder>
              <w:docPart w:val="5C4749AE0F4942A4816C80BE00415159"/>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547E7D21" w14:textId="77777777" w:rsidR="0031695B" w:rsidRPr="008648BE" w:rsidRDefault="00195B69" w:rsidP="0031695B">
                <w:pPr>
                  <w:jc w:val="center"/>
                  <w:rPr>
                    <w:rFonts w:ascii="Arial" w:hAnsi="Arial" w:cs="Arial"/>
                    <w:sz w:val="18"/>
                    <w:szCs w:val="18"/>
                  </w:rPr>
                </w:pPr>
                <w:r>
                  <w:rPr>
                    <w:rFonts w:ascii="Arial" w:hAnsi="Arial" w:cs="Arial"/>
                    <w:sz w:val="18"/>
                    <w:szCs w:val="18"/>
                  </w:rPr>
                  <w:t>C</w:t>
                </w:r>
              </w:p>
            </w:tc>
          </w:sdtContent>
        </w:sdt>
      </w:tr>
      <w:tr w:rsidR="0031695B" w:rsidRPr="008648BE" w14:paraId="5843ED1A" w14:textId="77777777" w:rsidTr="0031695B">
        <w:trPr>
          <w:trHeight w:val="440"/>
        </w:trPr>
        <w:tc>
          <w:tcPr>
            <w:tcW w:w="5490" w:type="dxa"/>
            <w:gridSpan w:val="2"/>
            <w:vAlign w:val="center"/>
          </w:tcPr>
          <w:p w14:paraId="11F11418" w14:textId="77777777" w:rsidR="0031695B" w:rsidRPr="00AB7550" w:rsidRDefault="0031695B" w:rsidP="0031695B">
            <w:pPr>
              <w:widowControl/>
              <w:adjustRightInd w:val="0"/>
              <w:rPr>
                <w:rFonts w:ascii="Arial" w:hAnsi="Arial" w:cs="Arial"/>
                <w:sz w:val="24"/>
                <w:szCs w:val="24"/>
              </w:rPr>
            </w:pPr>
            <w:r w:rsidRPr="00AB7550">
              <w:rPr>
                <w:rFonts w:ascii="Arial" w:hAnsi="Arial" w:cs="Arial"/>
                <w:sz w:val="24"/>
                <w:szCs w:val="24"/>
              </w:rPr>
              <w:t>6.1.12. Take appropriate safety seating position for landing (including brace, if applicable)</w:t>
            </w:r>
          </w:p>
        </w:tc>
        <w:tc>
          <w:tcPr>
            <w:tcW w:w="1350" w:type="dxa"/>
            <w:vMerge/>
            <w:vAlign w:val="center"/>
          </w:tcPr>
          <w:p w14:paraId="689CA3C0" w14:textId="77777777" w:rsidR="0031695B" w:rsidRPr="00AB7550" w:rsidRDefault="0031695B" w:rsidP="0031695B">
            <w:pPr>
              <w:pStyle w:val="TableParagraph"/>
              <w:spacing w:before="7"/>
              <w:rPr>
                <w:sz w:val="20"/>
              </w:rPr>
            </w:pPr>
          </w:p>
        </w:tc>
        <w:sdt>
          <w:sdtPr>
            <w:rPr>
              <w:rFonts w:ascii="Arial" w:hAnsi="Arial" w:cs="Arial"/>
              <w:sz w:val="18"/>
              <w:szCs w:val="18"/>
            </w:rPr>
            <w:alias w:val="Grade"/>
            <w:tag w:val="Grade"/>
            <w:id w:val="1719704409"/>
            <w:placeholder>
              <w:docPart w:val="60F94DB9158B4723B9BD9ADC6B533E66"/>
            </w:placeholder>
            <w:dropDownList>
              <w:listItem w:displayText="C" w:value="C"/>
              <w:listItem w:displayText="NC" w:value="NC"/>
              <w:listItem w:displayText="N/A" w:value="N/A"/>
              <w:listItem w:displayText=" " w:value=" "/>
            </w:dropDownList>
          </w:sdtPr>
          <w:sdtEndPr/>
          <w:sdtContent>
            <w:tc>
              <w:tcPr>
                <w:tcW w:w="567" w:type="dxa"/>
                <w:vAlign w:val="center"/>
              </w:tcPr>
              <w:p w14:paraId="5C42DE15" w14:textId="77777777" w:rsidR="0031695B" w:rsidRPr="008648BE" w:rsidRDefault="00195B69" w:rsidP="0031695B">
                <w:pPr>
                  <w:jc w:val="center"/>
                  <w:rPr>
                    <w:rFonts w:ascii="Arial" w:hAnsi="Arial" w:cs="Arial"/>
                    <w:sz w:val="18"/>
                    <w:szCs w:val="18"/>
                  </w:rPr>
                </w:pPr>
                <w:r>
                  <w:rPr>
                    <w:rFonts w:ascii="Arial" w:hAnsi="Arial" w:cs="Arial"/>
                    <w:sz w:val="18"/>
                    <w:szCs w:val="18"/>
                  </w:rPr>
                  <w:t>C</w:t>
                </w:r>
              </w:p>
            </w:tc>
          </w:sdtContent>
        </w:sdt>
        <w:tc>
          <w:tcPr>
            <w:tcW w:w="567" w:type="dxa"/>
            <w:vAlign w:val="center"/>
          </w:tcPr>
          <w:p w14:paraId="0C4EA399" w14:textId="77777777" w:rsidR="0031695B" w:rsidRPr="008648BE" w:rsidRDefault="0031695B" w:rsidP="0031695B">
            <w:pPr>
              <w:jc w:val="center"/>
              <w:rPr>
                <w:rFonts w:ascii="Arial" w:hAnsi="Arial" w:cs="Arial"/>
                <w:sz w:val="18"/>
                <w:szCs w:val="18"/>
              </w:rPr>
            </w:pPr>
            <w:r w:rsidRPr="008648BE">
              <w:rPr>
                <w:rFonts w:ascii="Arial" w:hAnsi="Arial" w:cs="Arial"/>
                <w:sz w:val="18"/>
                <w:szCs w:val="18"/>
              </w:rPr>
              <w:t>N/A</w:t>
            </w:r>
          </w:p>
        </w:tc>
        <w:tc>
          <w:tcPr>
            <w:tcW w:w="567" w:type="dxa"/>
            <w:vAlign w:val="center"/>
          </w:tcPr>
          <w:p w14:paraId="3FE6E180" w14:textId="77777777" w:rsidR="0031695B" w:rsidRPr="008648BE" w:rsidRDefault="0031695B" w:rsidP="0031695B">
            <w:pPr>
              <w:jc w:val="center"/>
              <w:rPr>
                <w:rFonts w:ascii="Arial" w:hAnsi="Arial" w:cs="Arial"/>
                <w:sz w:val="18"/>
                <w:szCs w:val="18"/>
              </w:rPr>
            </w:pPr>
            <w:r w:rsidRPr="008648BE">
              <w:rPr>
                <w:rFonts w:ascii="Arial" w:hAnsi="Arial" w:cs="Arial"/>
                <w:sz w:val="18"/>
                <w:szCs w:val="18"/>
              </w:rPr>
              <w:t>N/A</w:t>
            </w:r>
          </w:p>
        </w:tc>
        <w:tc>
          <w:tcPr>
            <w:tcW w:w="567" w:type="dxa"/>
            <w:vAlign w:val="center"/>
          </w:tcPr>
          <w:p w14:paraId="1765B8D4" w14:textId="77777777" w:rsidR="0031695B" w:rsidRPr="008648BE" w:rsidRDefault="0031695B" w:rsidP="0031695B">
            <w:pPr>
              <w:jc w:val="center"/>
              <w:rPr>
                <w:rFonts w:ascii="Arial" w:hAnsi="Arial" w:cs="Arial"/>
                <w:sz w:val="18"/>
                <w:szCs w:val="18"/>
              </w:rPr>
            </w:pPr>
            <w:r w:rsidRPr="008648BE">
              <w:rPr>
                <w:rFonts w:ascii="Arial" w:hAnsi="Arial" w:cs="Arial"/>
                <w:sz w:val="18"/>
                <w:szCs w:val="18"/>
              </w:rPr>
              <w:t>N/A</w:t>
            </w:r>
          </w:p>
        </w:tc>
        <w:tc>
          <w:tcPr>
            <w:tcW w:w="567" w:type="dxa"/>
            <w:vAlign w:val="center"/>
          </w:tcPr>
          <w:p w14:paraId="347061E0" w14:textId="77777777" w:rsidR="0031695B" w:rsidRPr="008648BE" w:rsidRDefault="0031695B" w:rsidP="0031695B">
            <w:pPr>
              <w:jc w:val="center"/>
              <w:rPr>
                <w:rFonts w:ascii="Arial" w:hAnsi="Arial" w:cs="Arial"/>
                <w:sz w:val="18"/>
                <w:szCs w:val="18"/>
              </w:rPr>
            </w:pPr>
            <w:r w:rsidRPr="008648BE">
              <w:rPr>
                <w:rFonts w:ascii="Arial" w:hAnsi="Arial" w:cs="Arial"/>
                <w:sz w:val="18"/>
                <w:szCs w:val="18"/>
              </w:rPr>
              <w:t>N/A</w:t>
            </w:r>
          </w:p>
        </w:tc>
        <w:sdt>
          <w:sdtPr>
            <w:rPr>
              <w:rFonts w:ascii="Arial" w:hAnsi="Arial" w:cs="Arial"/>
              <w:sz w:val="18"/>
              <w:szCs w:val="18"/>
            </w:rPr>
            <w:alias w:val="Grade"/>
            <w:tag w:val="Grade"/>
            <w:id w:val="818770085"/>
            <w:placeholder>
              <w:docPart w:val="B86181C1AD0440409EF197211CCEF936"/>
            </w:placeholder>
            <w:dropDownList>
              <w:listItem w:displayText="C" w:value="C"/>
              <w:listItem w:displayText="NC" w:value="NC"/>
              <w:listItem w:displayText="N/A" w:value="N/A"/>
              <w:listItem w:displayText=" " w:value=" "/>
            </w:dropDownList>
          </w:sdtPr>
          <w:sdtEndPr/>
          <w:sdtContent>
            <w:tc>
              <w:tcPr>
                <w:tcW w:w="567" w:type="dxa"/>
                <w:vAlign w:val="center"/>
              </w:tcPr>
              <w:p w14:paraId="5667A571" w14:textId="77777777" w:rsidR="0031695B" w:rsidRPr="008648BE" w:rsidRDefault="00195B69" w:rsidP="0031695B">
                <w:pPr>
                  <w:jc w:val="center"/>
                  <w:rPr>
                    <w:rFonts w:ascii="Arial" w:hAnsi="Arial" w:cs="Arial"/>
                    <w:sz w:val="18"/>
                    <w:szCs w:val="18"/>
                  </w:rPr>
                </w:pPr>
                <w:r>
                  <w:rPr>
                    <w:rFonts w:ascii="Arial" w:hAnsi="Arial" w:cs="Arial"/>
                    <w:sz w:val="18"/>
                    <w:szCs w:val="18"/>
                  </w:rPr>
                  <w:t>C</w:t>
                </w:r>
              </w:p>
            </w:tc>
          </w:sdtContent>
        </w:sdt>
        <w:tc>
          <w:tcPr>
            <w:tcW w:w="567" w:type="dxa"/>
            <w:gridSpan w:val="2"/>
            <w:vAlign w:val="center"/>
          </w:tcPr>
          <w:p w14:paraId="6142BC70" w14:textId="77777777" w:rsidR="0031695B" w:rsidRPr="008648BE" w:rsidRDefault="0031695B" w:rsidP="0031695B">
            <w:pPr>
              <w:jc w:val="center"/>
              <w:rPr>
                <w:rFonts w:ascii="Arial" w:hAnsi="Arial" w:cs="Arial"/>
                <w:sz w:val="18"/>
                <w:szCs w:val="18"/>
              </w:rPr>
            </w:pPr>
            <w:r w:rsidRPr="008648BE">
              <w:rPr>
                <w:rFonts w:ascii="Arial" w:hAnsi="Arial" w:cs="Arial"/>
                <w:sz w:val="18"/>
                <w:szCs w:val="18"/>
              </w:rPr>
              <w:t>N/A</w:t>
            </w:r>
          </w:p>
        </w:tc>
      </w:tr>
      <w:tr w:rsidR="0031695B" w:rsidRPr="008648BE" w14:paraId="4ADB4A7F" w14:textId="77777777" w:rsidTr="0031695B">
        <w:trPr>
          <w:trHeight w:val="440"/>
        </w:trPr>
        <w:tc>
          <w:tcPr>
            <w:tcW w:w="5490" w:type="dxa"/>
            <w:gridSpan w:val="2"/>
            <w:vAlign w:val="center"/>
          </w:tcPr>
          <w:p w14:paraId="40EBE52C" w14:textId="77777777" w:rsidR="0031695B" w:rsidRPr="00AB7550" w:rsidRDefault="0031695B" w:rsidP="0031695B">
            <w:pPr>
              <w:widowControl/>
              <w:adjustRightInd w:val="0"/>
              <w:rPr>
                <w:rFonts w:ascii="Arial" w:hAnsi="Arial" w:cs="Arial"/>
                <w:sz w:val="24"/>
                <w:szCs w:val="24"/>
              </w:rPr>
            </w:pPr>
            <w:r w:rsidRPr="00AB7550">
              <w:rPr>
                <w:rFonts w:ascii="Arial" w:hAnsi="Arial" w:cs="Arial"/>
                <w:sz w:val="24"/>
                <w:szCs w:val="24"/>
              </w:rPr>
              <w:t>6.1.13. Perform silent review</w:t>
            </w:r>
          </w:p>
        </w:tc>
        <w:tc>
          <w:tcPr>
            <w:tcW w:w="1350" w:type="dxa"/>
            <w:vMerge/>
            <w:vAlign w:val="center"/>
          </w:tcPr>
          <w:p w14:paraId="34C3A3F3" w14:textId="77777777" w:rsidR="0031695B" w:rsidRPr="00AB7550" w:rsidRDefault="0031695B" w:rsidP="0031695B">
            <w:pPr>
              <w:pStyle w:val="TableParagraph"/>
              <w:spacing w:before="7"/>
              <w:rPr>
                <w:sz w:val="20"/>
              </w:rPr>
            </w:pPr>
          </w:p>
        </w:tc>
        <w:sdt>
          <w:sdtPr>
            <w:rPr>
              <w:rFonts w:ascii="Arial" w:hAnsi="Arial" w:cs="Arial"/>
              <w:sz w:val="18"/>
              <w:szCs w:val="18"/>
            </w:rPr>
            <w:alias w:val="Grade"/>
            <w:tag w:val="Grade"/>
            <w:id w:val="-22945521"/>
            <w:placeholder>
              <w:docPart w:val="951CBFBAF8214300B6F08F0D88CDA181"/>
            </w:placeholder>
            <w:dropDownList>
              <w:listItem w:displayText="C" w:value="C"/>
              <w:listItem w:displayText="NC" w:value="NC"/>
              <w:listItem w:displayText="N/A" w:value="N/A"/>
              <w:listItem w:displayText=" " w:value=" "/>
            </w:dropDownList>
          </w:sdtPr>
          <w:sdtEndPr/>
          <w:sdtContent>
            <w:tc>
              <w:tcPr>
                <w:tcW w:w="567" w:type="dxa"/>
                <w:vAlign w:val="center"/>
              </w:tcPr>
              <w:p w14:paraId="50756862" w14:textId="77777777" w:rsidR="0031695B" w:rsidRPr="008648BE" w:rsidRDefault="00195B69" w:rsidP="0031695B">
                <w:pPr>
                  <w:jc w:val="center"/>
                  <w:rPr>
                    <w:rFonts w:ascii="Arial" w:hAnsi="Arial" w:cs="Arial"/>
                    <w:sz w:val="18"/>
                    <w:szCs w:val="18"/>
                  </w:rPr>
                </w:pPr>
                <w:r>
                  <w:rPr>
                    <w:rFonts w:ascii="Arial" w:hAnsi="Arial" w:cs="Arial"/>
                    <w:sz w:val="18"/>
                    <w:szCs w:val="18"/>
                  </w:rPr>
                  <w:t>C</w:t>
                </w:r>
              </w:p>
            </w:tc>
          </w:sdtContent>
        </w:sdt>
        <w:tc>
          <w:tcPr>
            <w:tcW w:w="567" w:type="dxa"/>
            <w:vAlign w:val="center"/>
          </w:tcPr>
          <w:p w14:paraId="43325FE7" w14:textId="77777777" w:rsidR="0031695B" w:rsidRPr="008648BE" w:rsidRDefault="0031695B" w:rsidP="0031695B">
            <w:pPr>
              <w:jc w:val="center"/>
              <w:rPr>
                <w:rFonts w:ascii="Arial" w:hAnsi="Arial" w:cs="Arial"/>
                <w:sz w:val="18"/>
                <w:szCs w:val="18"/>
              </w:rPr>
            </w:pPr>
            <w:r w:rsidRPr="008648BE">
              <w:rPr>
                <w:rFonts w:ascii="Arial" w:hAnsi="Arial" w:cs="Arial"/>
                <w:sz w:val="18"/>
                <w:szCs w:val="18"/>
              </w:rPr>
              <w:t>N/A</w:t>
            </w:r>
          </w:p>
        </w:tc>
        <w:tc>
          <w:tcPr>
            <w:tcW w:w="567" w:type="dxa"/>
            <w:vAlign w:val="center"/>
          </w:tcPr>
          <w:p w14:paraId="7E95F4C2" w14:textId="77777777" w:rsidR="0031695B" w:rsidRPr="008648BE" w:rsidRDefault="0031695B" w:rsidP="0031695B">
            <w:pPr>
              <w:jc w:val="center"/>
              <w:rPr>
                <w:rFonts w:ascii="Arial" w:hAnsi="Arial" w:cs="Arial"/>
                <w:sz w:val="18"/>
                <w:szCs w:val="18"/>
              </w:rPr>
            </w:pPr>
            <w:r w:rsidRPr="008648BE">
              <w:rPr>
                <w:rFonts w:ascii="Arial" w:hAnsi="Arial" w:cs="Arial"/>
                <w:sz w:val="18"/>
                <w:szCs w:val="18"/>
              </w:rPr>
              <w:t>N/A</w:t>
            </w:r>
          </w:p>
        </w:tc>
        <w:tc>
          <w:tcPr>
            <w:tcW w:w="567" w:type="dxa"/>
            <w:vAlign w:val="center"/>
          </w:tcPr>
          <w:p w14:paraId="59DBC07E" w14:textId="77777777" w:rsidR="0031695B" w:rsidRPr="008648BE" w:rsidRDefault="0031695B" w:rsidP="0031695B">
            <w:pPr>
              <w:jc w:val="center"/>
              <w:rPr>
                <w:rFonts w:ascii="Arial" w:hAnsi="Arial" w:cs="Arial"/>
                <w:sz w:val="18"/>
                <w:szCs w:val="18"/>
              </w:rPr>
            </w:pPr>
            <w:r w:rsidRPr="008648BE">
              <w:rPr>
                <w:rFonts w:ascii="Arial" w:hAnsi="Arial" w:cs="Arial"/>
                <w:sz w:val="18"/>
                <w:szCs w:val="18"/>
              </w:rPr>
              <w:t>N/A</w:t>
            </w:r>
          </w:p>
        </w:tc>
        <w:tc>
          <w:tcPr>
            <w:tcW w:w="567" w:type="dxa"/>
            <w:vAlign w:val="center"/>
          </w:tcPr>
          <w:p w14:paraId="5E749217" w14:textId="77777777" w:rsidR="0031695B" w:rsidRPr="008648BE" w:rsidRDefault="0031695B" w:rsidP="0031695B">
            <w:pPr>
              <w:jc w:val="center"/>
              <w:rPr>
                <w:rFonts w:ascii="Arial" w:hAnsi="Arial" w:cs="Arial"/>
                <w:sz w:val="18"/>
                <w:szCs w:val="18"/>
              </w:rPr>
            </w:pPr>
            <w:r w:rsidRPr="008648BE">
              <w:rPr>
                <w:rFonts w:ascii="Arial" w:hAnsi="Arial" w:cs="Arial"/>
                <w:sz w:val="18"/>
                <w:szCs w:val="18"/>
              </w:rPr>
              <w:t>N/A</w:t>
            </w:r>
          </w:p>
        </w:tc>
        <w:sdt>
          <w:sdtPr>
            <w:rPr>
              <w:rFonts w:ascii="Arial" w:hAnsi="Arial" w:cs="Arial"/>
              <w:sz w:val="18"/>
              <w:szCs w:val="18"/>
            </w:rPr>
            <w:alias w:val="Grade"/>
            <w:tag w:val="Grade"/>
            <w:id w:val="603470928"/>
            <w:placeholder>
              <w:docPart w:val="A1F1F5723BDE4A0089F31A95288A4551"/>
            </w:placeholder>
            <w:dropDownList>
              <w:listItem w:displayText="C" w:value="C"/>
              <w:listItem w:displayText="NC" w:value="NC"/>
              <w:listItem w:displayText="N/A" w:value="N/A"/>
              <w:listItem w:displayText=" " w:value=" "/>
            </w:dropDownList>
          </w:sdtPr>
          <w:sdtEndPr/>
          <w:sdtContent>
            <w:tc>
              <w:tcPr>
                <w:tcW w:w="567" w:type="dxa"/>
                <w:vAlign w:val="center"/>
              </w:tcPr>
              <w:p w14:paraId="391560E9" w14:textId="77777777" w:rsidR="0031695B" w:rsidRPr="008648BE" w:rsidRDefault="00195B69" w:rsidP="0031695B">
                <w:pPr>
                  <w:jc w:val="center"/>
                  <w:rPr>
                    <w:rFonts w:ascii="Arial" w:hAnsi="Arial" w:cs="Arial"/>
                    <w:sz w:val="18"/>
                    <w:szCs w:val="18"/>
                  </w:rPr>
                </w:pPr>
                <w:r>
                  <w:rPr>
                    <w:rFonts w:ascii="Arial" w:hAnsi="Arial" w:cs="Arial"/>
                    <w:sz w:val="18"/>
                    <w:szCs w:val="18"/>
                  </w:rPr>
                  <w:t>C</w:t>
                </w:r>
              </w:p>
            </w:tc>
          </w:sdtContent>
        </w:sdt>
        <w:sdt>
          <w:sdtPr>
            <w:rPr>
              <w:rFonts w:ascii="Arial" w:hAnsi="Arial" w:cs="Arial"/>
              <w:sz w:val="18"/>
              <w:szCs w:val="18"/>
            </w:rPr>
            <w:alias w:val="Grade"/>
            <w:tag w:val="Grade"/>
            <w:id w:val="-1900363175"/>
            <w:placeholder>
              <w:docPart w:val="4247C9D00C9F4CACAB5E73B1B8EC4D92"/>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04339B59" w14:textId="77777777" w:rsidR="0031695B" w:rsidRPr="008648BE" w:rsidRDefault="00195B69" w:rsidP="0031695B">
                <w:pPr>
                  <w:jc w:val="center"/>
                  <w:rPr>
                    <w:rFonts w:ascii="Arial" w:hAnsi="Arial" w:cs="Arial"/>
                    <w:sz w:val="18"/>
                    <w:szCs w:val="18"/>
                  </w:rPr>
                </w:pPr>
                <w:r>
                  <w:rPr>
                    <w:rFonts w:ascii="Arial" w:hAnsi="Arial" w:cs="Arial"/>
                    <w:sz w:val="18"/>
                    <w:szCs w:val="18"/>
                  </w:rPr>
                  <w:t>C</w:t>
                </w:r>
              </w:p>
            </w:tc>
          </w:sdtContent>
        </w:sdt>
      </w:tr>
    </w:tbl>
    <w:p w14:paraId="59C5C792" w14:textId="77777777" w:rsidR="00B55365" w:rsidRPr="00AB7550" w:rsidRDefault="00B55365">
      <w:pPr>
        <w:rPr>
          <w:rFonts w:ascii="Arial" w:hAnsi="Arial" w:cs="Arial"/>
        </w:rPr>
      </w:pPr>
      <w:r w:rsidRPr="00AB7550">
        <w:rPr>
          <w:rFonts w:ascii="Arial" w:hAnsi="Arial" w:cs="Arial"/>
        </w:rPr>
        <w:br w:type="page"/>
      </w:r>
    </w:p>
    <w:tbl>
      <w:tblPr>
        <w:tblStyle w:val="LiBang"/>
        <w:tblW w:w="0" w:type="auto"/>
        <w:tblInd w:w="288" w:type="dxa"/>
        <w:tblLayout w:type="fixed"/>
        <w:tblLook w:val="04A0" w:firstRow="1" w:lastRow="0" w:firstColumn="1" w:lastColumn="0" w:noHBand="0" w:noVBand="1"/>
      </w:tblPr>
      <w:tblGrid>
        <w:gridCol w:w="5400"/>
        <w:gridCol w:w="90"/>
        <w:gridCol w:w="1350"/>
        <w:gridCol w:w="567"/>
        <w:gridCol w:w="567"/>
        <w:gridCol w:w="567"/>
        <w:gridCol w:w="567"/>
        <w:gridCol w:w="567"/>
        <w:gridCol w:w="567"/>
        <w:gridCol w:w="558"/>
        <w:gridCol w:w="9"/>
      </w:tblGrid>
      <w:tr w:rsidR="007809EA" w:rsidRPr="00AB7550" w14:paraId="75826936" w14:textId="77777777" w:rsidTr="00CD0A9A">
        <w:trPr>
          <w:gridAfter w:val="1"/>
          <w:wAfter w:w="9" w:type="dxa"/>
          <w:trHeight w:val="510"/>
        </w:trPr>
        <w:tc>
          <w:tcPr>
            <w:tcW w:w="5400" w:type="dxa"/>
            <w:tcBorders>
              <w:right w:val="nil"/>
            </w:tcBorders>
            <w:vAlign w:val="center"/>
          </w:tcPr>
          <w:p w14:paraId="1386194A" w14:textId="77777777" w:rsidR="007809EA" w:rsidRPr="00CD0A9A" w:rsidRDefault="007809EA" w:rsidP="00CD0A9A">
            <w:r w:rsidRPr="00CD0A9A">
              <w:rPr>
                <w:rFonts w:ascii="Arial" w:eastAsia="Arial" w:hAnsi="Arial" w:cs="Arial"/>
                <w:b/>
                <w:sz w:val="24"/>
                <w:szCs w:val="24"/>
              </w:rPr>
              <w:lastRenderedPageBreak/>
              <w:t>Phase 7. Landing</w:t>
            </w:r>
          </w:p>
        </w:tc>
        <w:tc>
          <w:tcPr>
            <w:tcW w:w="5400" w:type="dxa"/>
            <w:gridSpan w:val="9"/>
            <w:tcBorders>
              <w:left w:val="nil"/>
            </w:tcBorders>
            <w:vAlign w:val="center"/>
          </w:tcPr>
          <w:p w14:paraId="1A84D8EB" w14:textId="77777777" w:rsidR="007809EA" w:rsidRPr="00CD0A9A" w:rsidRDefault="00B30975" w:rsidP="00CD0A9A">
            <w:pPr>
              <w:jc w:val="right"/>
            </w:pPr>
            <w:r w:rsidRPr="00CD0A9A">
              <w:object w:dxaOrig="1440" w:dyaOrig="1440" w14:anchorId="2EF8C308">
                <v:shape id="_x0000_i1050" type="#_x0000_t75" style="width:59.75pt;height:21.75pt" o:ole="">
                  <v:imagedata r:id="rId32" o:title=""/>
                </v:shape>
                <w:control r:id="rId33" w:name="Đối tượng 26" w:shapeid="_x0000_i1050"/>
              </w:object>
            </w:r>
            <w:r w:rsidRPr="00CD0A9A">
              <w:tab/>
            </w:r>
            <w:r w:rsidRPr="00CD0A9A">
              <w:object w:dxaOrig="1440" w:dyaOrig="1440" w14:anchorId="185EE074">
                <v:shape id="_x0000_i1052" type="#_x0000_t75" style="width:80.15pt;height:21.75pt" o:ole="">
                  <v:imagedata r:id="rId34" o:title=""/>
                </v:shape>
                <w:control r:id="rId35" w:name="Đối tượng 28" w:shapeid="_x0000_i1052"/>
              </w:object>
            </w:r>
            <w:r w:rsidRPr="00CD0A9A">
              <w:tab/>
            </w:r>
          </w:p>
        </w:tc>
      </w:tr>
      <w:tr w:rsidR="00F95755" w:rsidRPr="00AB7550" w14:paraId="706387C7" w14:textId="77777777" w:rsidTr="00F95755">
        <w:trPr>
          <w:cantSplit/>
          <w:trHeight w:val="1304"/>
        </w:trPr>
        <w:tc>
          <w:tcPr>
            <w:tcW w:w="6840" w:type="dxa"/>
            <w:gridSpan w:val="3"/>
            <w:vAlign w:val="center"/>
          </w:tcPr>
          <w:p w14:paraId="270B4583" w14:textId="77777777" w:rsidR="00F95755" w:rsidRPr="00AB7550" w:rsidRDefault="00F95755" w:rsidP="0016256A">
            <w:pPr>
              <w:pStyle w:val="TableParagraph"/>
              <w:rPr>
                <w:sz w:val="20"/>
              </w:rPr>
            </w:pPr>
            <w:r w:rsidRPr="00AB7550">
              <w:rPr>
                <w:b/>
                <w:sz w:val="24"/>
                <w:szCs w:val="24"/>
              </w:rPr>
              <w:t>7.1. Perform landing tasks</w:t>
            </w:r>
          </w:p>
        </w:tc>
        <w:tc>
          <w:tcPr>
            <w:tcW w:w="567" w:type="dxa"/>
            <w:vMerge w:val="restart"/>
            <w:textDirection w:val="btLr"/>
            <w:vAlign w:val="center"/>
          </w:tcPr>
          <w:p w14:paraId="76768708" w14:textId="77777777" w:rsidR="00F95755" w:rsidRPr="00AB7550" w:rsidRDefault="00F95755" w:rsidP="0016256A">
            <w:pPr>
              <w:pStyle w:val="TableParagraph"/>
              <w:spacing w:line="210" w:lineRule="atLeast"/>
              <w:ind w:left="29"/>
              <w:rPr>
                <w:b/>
                <w:sz w:val="18"/>
              </w:rPr>
            </w:pPr>
            <w:r w:rsidRPr="00AB7550">
              <w:rPr>
                <w:b/>
                <w:sz w:val="18"/>
              </w:rPr>
              <w:t xml:space="preserve">Application of policies and </w:t>
            </w:r>
            <w:r w:rsidRPr="00AB7550">
              <w:rPr>
                <w:b/>
                <w:spacing w:val="-2"/>
                <w:sz w:val="18"/>
              </w:rPr>
              <w:t>procedures</w:t>
            </w:r>
          </w:p>
        </w:tc>
        <w:tc>
          <w:tcPr>
            <w:tcW w:w="567" w:type="dxa"/>
            <w:vMerge w:val="restart"/>
            <w:textDirection w:val="btLr"/>
            <w:vAlign w:val="center"/>
          </w:tcPr>
          <w:p w14:paraId="3C2732F2" w14:textId="77777777" w:rsidR="00F95755" w:rsidRPr="00AB7550" w:rsidRDefault="00F95755" w:rsidP="0016256A">
            <w:pPr>
              <w:pStyle w:val="TableParagraph"/>
              <w:ind w:left="29"/>
              <w:rPr>
                <w:b/>
                <w:sz w:val="18"/>
              </w:rPr>
            </w:pPr>
            <w:r w:rsidRPr="00AB7550">
              <w:rPr>
                <w:b/>
                <w:spacing w:val="-2"/>
                <w:sz w:val="18"/>
              </w:rPr>
              <w:t>Communication</w:t>
            </w:r>
          </w:p>
        </w:tc>
        <w:tc>
          <w:tcPr>
            <w:tcW w:w="567" w:type="dxa"/>
            <w:vMerge w:val="restart"/>
            <w:textDirection w:val="btLr"/>
            <w:vAlign w:val="center"/>
          </w:tcPr>
          <w:p w14:paraId="46DA3D43" w14:textId="77777777" w:rsidR="00F95755" w:rsidRPr="00AB7550" w:rsidRDefault="00F95755" w:rsidP="0016256A">
            <w:pPr>
              <w:pStyle w:val="TableParagraph"/>
              <w:ind w:left="29"/>
              <w:rPr>
                <w:b/>
                <w:sz w:val="18"/>
              </w:rPr>
            </w:pPr>
            <w:r w:rsidRPr="00AB7550">
              <w:rPr>
                <w:b/>
                <w:sz w:val="18"/>
              </w:rPr>
              <w:t>Leadership</w:t>
            </w:r>
            <w:r w:rsidRPr="00AB7550">
              <w:rPr>
                <w:b/>
                <w:spacing w:val="20"/>
                <w:sz w:val="18"/>
              </w:rPr>
              <w:t xml:space="preserve"> </w:t>
            </w:r>
            <w:r w:rsidRPr="00AB7550">
              <w:rPr>
                <w:b/>
                <w:sz w:val="18"/>
              </w:rPr>
              <w:t>and</w:t>
            </w:r>
            <w:r w:rsidRPr="00AB7550">
              <w:rPr>
                <w:b/>
                <w:spacing w:val="22"/>
                <w:sz w:val="18"/>
              </w:rPr>
              <w:t xml:space="preserve"> </w:t>
            </w:r>
            <w:r w:rsidRPr="00AB7550">
              <w:rPr>
                <w:b/>
                <w:spacing w:val="-2"/>
                <w:sz w:val="18"/>
              </w:rPr>
              <w:t>teamwork</w:t>
            </w:r>
          </w:p>
        </w:tc>
        <w:tc>
          <w:tcPr>
            <w:tcW w:w="567" w:type="dxa"/>
            <w:vMerge w:val="restart"/>
            <w:textDirection w:val="btLr"/>
            <w:vAlign w:val="center"/>
          </w:tcPr>
          <w:p w14:paraId="3D6D1AE4" w14:textId="77777777" w:rsidR="00F95755" w:rsidRPr="00AB7550" w:rsidRDefault="00F95755" w:rsidP="0016256A">
            <w:pPr>
              <w:pStyle w:val="TableParagraph"/>
              <w:ind w:left="29"/>
              <w:rPr>
                <w:b/>
                <w:sz w:val="18"/>
              </w:rPr>
            </w:pPr>
            <w:r w:rsidRPr="00AB7550">
              <w:rPr>
                <w:b/>
                <w:sz w:val="18"/>
              </w:rPr>
              <w:t>Passenger</w:t>
            </w:r>
            <w:r w:rsidRPr="00AB7550">
              <w:rPr>
                <w:b/>
                <w:spacing w:val="-3"/>
                <w:sz w:val="18"/>
              </w:rPr>
              <w:t xml:space="preserve"> </w:t>
            </w:r>
            <w:r w:rsidRPr="00AB7550">
              <w:rPr>
                <w:b/>
                <w:spacing w:val="-2"/>
                <w:sz w:val="18"/>
              </w:rPr>
              <w:t>management</w:t>
            </w:r>
          </w:p>
        </w:tc>
        <w:tc>
          <w:tcPr>
            <w:tcW w:w="567" w:type="dxa"/>
            <w:vMerge w:val="restart"/>
            <w:textDirection w:val="btLr"/>
            <w:vAlign w:val="center"/>
          </w:tcPr>
          <w:p w14:paraId="1DAD77B8" w14:textId="77777777" w:rsidR="00F95755" w:rsidRPr="00AB7550" w:rsidRDefault="00F95755" w:rsidP="0016256A">
            <w:pPr>
              <w:pStyle w:val="TableParagraph"/>
              <w:spacing w:line="210" w:lineRule="atLeast"/>
              <w:ind w:left="29"/>
              <w:rPr>
                <w:b/>
                <w:sz w:val="18"/>
              </w:rPr>
            </w:pPr>
            <w:r w:rsidRPr="00AB7550">
              <w:rPr>
                <w:b/>
                <w:sz w:val="18"/>
              </w:rPr>
              <w:t>Problem solving and decision making</w:t>
            </w:r>
          </w:p>
        </w:tc>
        <w:tc>
          <w:tcPr>
            <w:tcW w:w="567" w:type="dxa"/>
            <w:vMerge w:val="restart"/>
            <w:textDirection w:val="btLr"/>
            <w:vAlign w:val="center"/>
          </w:tcPr>
          <w:p w14:paraId="22D68DFC" w14:textId="77777777" w:rsidR="00F95755" w:rsidRPr="00AB7550" w:rsidRDefault="00F95755" w:rsidP="0016256A">
            <w:pPr>
              <w:pStyle w:val="TableParagraph"/>
              <w:spacing w:line="244" w:lineRule="auto"/>
              <w:ind w:left="29"/>
              <w:rPr>
                <w:b/>
                <w:sz w:val="18"/>
              </w:rPr>
            </w:pPr>
            <w:r w:rsidRPr="00AB7550">
              <w:rPr>
                <w:b/>
                <w:sz w:val="18"/>
              </w:rPr>
              <w:t>Situation awareness and management</w:t>
            </w:r>
            <w:r w:rsidRPr="00AB7550">
              <w:rPr>
                <w:b/>
                <w:spacing w:val="-10"/>
                <w:sz w:val="18"/>
              </w:rPr>
              <w:t xml:space="preserve"> </w:t>
            </w:r>
            <w:r w:rsidRPr="00AB7550">
              <w:rPr>
                <w:b/>
                <w:sz w:val="18"/>
              </w:rPr>
              <w:t>of</w:t>
            </w:r>
            <w:r w:rsidRPr="00AB7550">
              <w:rPr>
                <w:b/>
                <w:spacing w:val="-9"/>
                <w:sz w:val="18"/>
              </w:rPr>
              <w:t xml:space="preserve"> </w:t>
            </w:r>
            <w:r w:rsidRPr="00AB7550">
              <w:rPr>
                <w:b/>
                <w:sz w:val="18"/>
              </w:rPr>
              <w:t>information</w:t>
            </w:r>
          </w:p>
        </w:tc>
        <w:tc>
          <w:tcPr>
            <w:tcW w:w="567" w:type="dxa"/>
            <w:gridSpan w:val="2"/>
            <w:vMerge w:val="restart"/>
            <w:textDirection w:val="btLr"/>
            <w:vAlign w:val="center"/>
          </w:tcPr>
          <w:p w14:paraId="1C11C29B" w14:textId="77777777" w:rsidR="00F95755" w:rsidRPr="00AB7550" w:rsidRDefault="00F95755" w:rsidP="0016256A">
            <w:pPr>
              <w:pStyle w:val="TableParagraph"/>
              <w:ind w:left="29"/>
              <w:rPr>
                <w:b/>
                <w:sz w:val="18"/>
              </w:rPr>
            </w:pPr>
            <w:r w:rsidRPr="00AB7550">
              <w:rPr>
                <w:b/>
                <w:sz w:val="18"/>
              </w:rPr>
              <w:t>Workload</w:t>
            </w:r>
            <w:r w:rsidRPr="00AB7550">
              <w:rPr>
                <w:b/>
                <w:spacing w:val="29"/>
                <w:sz w:val="18"/>
              </w:rPr>
              <w:t xml:space="preserve"> </w:t>
            </w:r>
            <w:r w:rsidRPr="00AB7550">
              <w:rPr>
                <w:b/>
                <w:spacing w:val="-2"/>
                <w:sz w:val="18"/>
              </w:rPr>
              <w:t>management</w:t>
            </w:r>
          </w:p>
        </w:tc>
      </w:tr>
      <w:tr w:rsidR="00F95755" w:rsidRPr="00AB7550" w14:paraId="313F5D5A" w14:textId="77777777" w:rsidTr="006D6E43">
        <w:trPr>
          <w:cantSplit/>
          <w:trHeight w:val="1133"/>
        </w:trPr>
        <w:tc>
          <w:tcPr>
            <w:tcW w:w="5490" w:type="dxa"/>
            <w:gridSpan w:val="2"/>
            <w:tcBorders>
              <w:bottom w:val="nil"/>
            </w:tcBorders>
            <w:vAlign w:val="center"/>
          </w:tcPr>
          <w:p w14:paraId="355CC478" w14:textId="77777777" w:rsidR="00F95755" w:rsidRPr="00AB7550" w:rsidRDefault="00F95755" w:rsidP="00EC5C19">
            <w:pPr>
              <w:pStyle w:val="TableParagraph"/>
              <w:spacing w:before="7"/>
              <w:rPr>
                <w:sz w:val="20"/>
              </w:rPr>
            </w:pPr>
          </w:p>
          <w:p w14:paraId="42EA0E14" w14:textId="77777777" w:rsidR="00F95755" w:rsidRPr="00AB7550" w:rsidRDefault="00F95755" w:rsidP="00EC5C19">
            <w:pPr>
              <w:pStyle w:val="TableParagraph"/>
              <w:ind w:left="121"/>
              <w:jc w:val="center"/>
              <w:rPr>
                <w:b/>
                <w:sz w:val="20"/>
              </w:rPr>
            </w:pPr>
            <w:r w:rsidRPr="00AB7550">
              <w:rPr>
                <w:b/>
                <w:spacing w:val="-4"/>
                <w:sz w:val="20"/>
              </w:rPr>
              <w:t>Task</w:t>
            </w:r>
          </w:p>
        </w:tc>
        <w:tc>
          <w:tcPr>
            <w:tcW w:w="1350" w:type="dxa"/>
            <w:vMerge w:val="restart"/>
            <w:vAlign w:val="center"/>
          </w:tcPr>
          <w:p w14:paraId="282AF0FB" w14:textId="77777777" w:rsidR="00F95755" w:rsidRPr="00AB7550" w:rsidRDefault="00F95755" w:rsidP="006D6E43">
            <w:pPr>
              <w:pStyle w:val="TableParagraph"/>
              <w:jc w:val="center"/>
              <w:rPr>
                <w:b/>
                <w:sz w:val="20"/>
                <w:szCs w:val="20"/>
              </w:rPr>
            </w:pPr>
            <w:r w:rsidRPr="00AB7550">
              <w:rPr>
                <w:b/>
                <w:spacing w:val="-2"/>
                <w:sz w:val="20"/>
                <w:szCs w:val="20"/>
              </w:rPr>
              <w:t>Reference</w:t>
            </w:r>
          </w:p>
        </w:tc>
        <w:tc>
          <w:tcPr>
            <w:tcW w:w="567" w:type="dxa"/>
            <w:vMerge/>
            <w:textDirection w:val="btLr"/>
          </w:tcPr>
          <w:p w14:paraId="126B8D40" w14:textId="77777777" w:rsidR="00F95755" w:rsidRPr="00AB7550" w:rsidRDefault="00F95755" w:rsidP="00EC5C19">
            <w:pPr>
              <w:pStyle w:val="TableParagraph"/>
              <w:spacing w:before="112" w:line="210" w:lineRule="atLeast"/>
              <w:ind w:left="29"/>
              <w:rPr>
                <w:b/>
                <w:sz w:val="18"/>
              </w:rPr>
            </w:pPr>
          </w:p>
        </w:tc>
        <w:tc>
          <w:tcPr>
            <w:tcW w:w="567" w:type="dxa"/>
            <w:vMerge/>
            <w:textDirection w:val="btLr"/>
          </w:tcPr>
          <w:p w14:paraId="43168F57" w14:textId="77777777" w:rsidR="00F95755" w:rsidRPr="00AB7550" w:rsidRDefault="00F95755" w:rsidP="00EC5C19">
            <w:pPr>
              <w:pStyle w:val="TableParagraph"/>
              <w:spacing w:before="192"/>
              <w:ind w:left="29"/>
              <w:rPr>
                <w:b/>
                <w:spacing w:val="-2"/>
                <w:sz w:val="18"/>
              </w:rPr>
            </w:pPr>
          </w:p>
        </w:tc>
        <w:tc>
          <w:tcPr>
            <w:tcW w:w="567" w:type="dxa"/>
            <w:vMerge/>
            <w:textDirection w:val="btLr"/>
          </w:tcPr>
          <w:p w14:paraId="5385D432" w14:textId="77777777" w:rsidR="00F95755" w:rsidRPr="00AB7550" w:rsidRDefault="00F95755" w:rsidP="00EC5C19">
            <w:pPr>
              <w:pStyle w:val="TableParagraph"/>
              <w:spacing w:before="192"/>
              <w:ind w:left="29"/>
              <w:rPr>
                <w:b/>
                <w:sz w:val="18"/>
              </w:rPr>
            </w:pPr>
          </w:p>
        </w:tc>
        <w:tc>
          <w:tcPr>
            <w:tcW w:w="567" w:type="dxa"/>
            <w:vMerge/>
            <w:textDirection w:val="btLr"/>
          </w:tcPr>
          <w:p w14:paraId="502A68F7" w14:textId="77777777" w:rsidR="00F95755" w:rsidRPr="00AB7550" w:rsidRDefault="00F95755" w:rsidP="00EC5C19">
            <w:pPr>
              <w:pStyle w:val="TableParagraph"/>
              <w:spacing w:before="192"/>
              <w:ind w:left="29"/>
              <w:rPr>
                <w:b/>
                <w:sz w:val="18"/>
              </w:rPr>
            </w:pPr>
          </w:p>
        </w:tc>
        <w:tc>
          <w:tcPr>
            <w:tcW w:w="567" w:type="dxa"/>
            <w:vMerge/>
            <w:textDirection w:val="btLr"/>
          </w:tcPr>
          <w:p w14:paraId="0609ADAA" w14:textId="77777777" w:rsidR="00F95755" w:rsidRPr="00AB7550" w:rsidRDefault="00F95755" w:rsidP="00EC5C19">
            <w:pPr>
              <w:pStyle w:val="TableParagraph"/>
              <w:spacing w:before="120" w:line="210" w:lineRule="atLeast"/>
              <w:ind w:left="29"/>
              <w:rPr>
                <w:b/>
                <w:sz w:val="18"/>
              </w:rPr>
            </w:pPr>
          </w:p>
        </w:tc>
        <w:tc>
          <w:tcPr>
            <w:tcW w:w="567" w:type="dxa"/>
            <w:vMerge/>
            <w:textDirection w:val="btLr"/>
          </w:tcPr>
          <w:p w14:paraId="3C5815BF" w14:textId="77777777" w:rsidR="00F95755" w:rsidRPr="00AB7550" w:rsidRDefault="00F95755" w:rsidP="00EC5C19">
            <w:pPr>
              <w:pStyle w:val="TableParagraph"/>
              <w:spacing w:before="117" w:line="244" w:lineRule="auto"/>
              <w:ind w:left="29"/>
              <w:rPr>
                <w:b/>
                <w:sz w:val="18"/>
              </w:rPr>
            </w:pPr>
          </w:p>
        </w:tc>
        <w:tc>
          <w:tcPr>
            <w:tcW w:w="567" w:type="dxa"/>
            <w:gridSpan w:val="2"/>
            <w:vMerge/>
            <w:textDirection w:val="btLr"/>
          </w:tcPr>
          <w:p w14:paraId="1A4702B3" w14:textId="77777777" w:rsidR="00F95755" w:rsidRPr="00AB7550" w:rsidRDefault="00F95755" w:rsidP="00EC5C19">
            <w:pPr>
              <w:pStyle w:val="TableParagraph"/>
              <w:spacing w:before="187"/>
              <w:ind w:left="29"/>
              <w:rPr>
                <w:b/>
                <w:sz w:val="18"/>
              </w:rPr>
            </w:pPr>
          </w:p>
        </w:tc>
      </w:tr>
      <w:tr w:rsidR="00F95755" w:rsidRPr="00AB7550" w14:paraId="11A00E30" w14:textId="77777777" w:rsidTr="0089094E">
        <w:trPr>
          <w:cantSplit/>
          <w:trHeight w:val="1132"/>
        </w:trPr>
        <w:tc>
          <w:tcPr>
            <w:tcW w:w="5490" w:type="dxa"/>
            <w:gridSpan w:val="2"/>
            <w:tcBorders>
              <w:top w:val="nil"/>
            </w:tcBorders>
            <w:vAlign w:val="center"/>
          </w:tcPr>
          <w:p w14:paraId="66ED14BE" w14:textId="77777777" w:rsidR="00F95755" w:rsidRPr="00AB7550" w:rsidRDefault="00F95755" w:rsidP="0089094E">
            <w:pPr>
              <w:pStyle w:val="TableParagraph"/>
              <w:spacing w:before="7"/>
              <w:jc w:val="center"/>
              <w:rPr>
                <w:sz w:val="20"/>
              </w:rPr>
            </w:pPr>
            <w:r>
              <w:rPr>
                <w:b/>
                <w:bCs/>
                <w:sz w:val="24"/>
                <w:szCs w:val="24"/>
              </w:rPr>
              <w:t xml:space="preserve">First Position: </w:t>
            </w:r>
            <w:sdt>
              <w:sdtPr>
                <w:rPr>
                  <w:b/>
                  <w:bCs/>
                  <w:sz w:val="24"/>
                  <w:szCs w:val="24"/>
                </w:rPr>
                <w:alias w:val="Position"/>
                <w:tag w:val="Position"/>
                <w:id w:val="1409191757"/>
                <w:placeholder>
                  <w:docPart w:val="337AAF4741384607B2719A23F1D8566B"/>
                </w:placeholder>
                <w:dropDownList>
                  <w:listItem w:displayText="P1" w:value="1"/>
                  <w:listItem w:displayText="P2" w:value="2"/>
                  <w:listItem w:displayText="P3" w:value="3"/>
                  <w:listItem w:displayText="P4" w:value="4"/>
                  <w:listItem w:displayText="P5" w:value="5"/>
                  <w:listItem w:displayText="N/A" w:value="N/A"/>
                </w:dropDownList>
              </w:sdtPr>
              <w:sdtEndPr/>
              <w:sdtContent>
                <w:r w:rsidR="00195B69">
                  <w:rPr>
                    <w:b/>
                    <w:bCs/>
                    <w:sz w:val="24"/>
                    <w:szCs w:val="24"/>
                  </w:rPr>
                  <w:t>P1</w:t>
                </w:r>
              </w:sdtContent>
            </w:sdt>
            <w:r>
              <w:rPr>
                <w:b/>
                <w:bCs/>
                <w:sz w:val="24"/>
                <w:szCs w:val="24"/>
              </w:rPr>
              <w:tab/>
              <w:t xml:space="preserve">Second Position: </w:t>
            </w:r>
            <w:sdt>
              <w:sdtPr>
                <w:rPr>
                  <w:b/>
                  <w:bCs/>
                  <w:sz w:val="24"/>
                  <w:szCs w:val="24"/>
                </w:rPr>
                <w:alias w:val="Position"/>
                <w:tag w:val="Position"/>
                <w:id w:val="-609204541"/>
                <w:placeholder>
                  <w:docPart w:val="8CE4F75C17234FC89420D9C3871545BA"/>
                </w:placeholder>
                <w:dropDownList>
                  <w:listItem w:displayText="P1" w:value="1"/>
                  <w:listItem w:displayText="P2" w:value="2"/>
                  <w:listItem w:displayText="P3" w:value="3"/>
                  <w:listItem w:displayText="P4" w:value="4"/>
                  <w:listItem w:displayText="P5" w:value="5"/>
                  <w:listItem w:displayText="N/A" w:value="N/A"/>
                </w:dropDownList>
              </w:sdtPr>
              <w:sdtEndPr/>
              <w:sdtContent>
                <w:r w:rsidR="00195B69">
                  <w:rPr>
                    <w:b/>
                    <w:bCs/>
                    <w:sz w:val="24"/>
                    <w:szCs w:val="24"/>
                  </w:rPr>
                  <w:t>P1</w:t>
                </w:r>
              </w:sdtContent>
            </w:sdt>
          </w:p>
        </w:tc>
        <w:tc>
          <w:tcPr>
            <w:tcW w:w="1350" w:type="dxa"/>
            <w:vMerge/>
            <w:vAlign w:val="center"/>
          </w:tcPr>
          <w:p w14:paraId="3041AF11" w14:textId="77777777" w:rsidR="00F95755" w:rsidRPr="00AB7550" w:rsidRDefault="00F95755" w:rsidP="00F95755">
            <w:pPr>
              <w:pStyle w:val="TableParagraph"/>
              <w:spacing w:before="7"/>
              <w:rPr>
                <w:sz w:val="20"/>
              </w:rPr>
            </w:pPr>
          </w:p>
        </w:tc>
        <w:tc>
          <w:tcPr>
            <w:tcW w:w="567" w:type="dxa"/>
            <w:vMerge/>
            <w:textDirection w:val="btLr"/>
          </w:tcPr>
          <w:p w14:paraId="62E5E42F" w14:textId="77777777" w:rsidR="00F95755" w:rsidRPr="00AB7550" w:rsidRDefault="00F95755" w:rsidP="00F95755">
            <w:pPr>
              <w:pStyle w:val="TableParagraph"/>
              <w:spacing w:before="112" w:line="210" w:lineRule="atLeast"/>
              <w:ind w:left="29"/>
              <w:rPr>
                <w:b/>
                <w:sz w:val="18"/>
              </w:rPr>
            </w:pPr>
          </w:p>
        </w:tc>
        <w:tc>
          <w:tcPr>
            <w:tcW w:w="567" w:type="dxa"/>
            <w:vMerge/>
            <w:textDirection w:val="btLr"/>
          </w:tcPr>
          <w:p w14:paraId="286FC414" w14:textId="77777777" w:rsidR="00F95755" w:rsidRPr="00AB7550" w:rsidRDefault="00F95755" w:rsidP="00F95755">
            <w:pPr>
              <w:pStyle w:val="TableParagraph"/>
              <w:spacing w:before="192"/>
              <w:ind w:left="29"/>
              <w:rPr>
                <w:b/>
                <w:spacing w:val="-2"/>
                <w:sz w:val="18"/>
              </w:rPr>
            </w:pPr>
          </w:p>
        </w:tc>
        <w:tc>
          <w:tcPr>
            <w:tcW w:w="567" w:type="dxa"/>
            <w:vMerge/>
            <w:textDirection w:val="btLr"/>
          </w:tcPr>
          <w:p w14:paraId="62C20769" w14:textId="77777777" w:rsidR="00F95755" w:rsidRPr="00AB7550" w:rsidRDefault="00F95755" w:rsidP="00F95755">
            <w:pPr>
              <w:pStyle w:val="TableParagraph"/>
              <w:spacing w:before="192"/>
              <w:ind w:left="29"/>
              <w:rPr>
                <w:b/>
                <w:sz w:val="18"/>
              </w:rPr>
            </w:pPr>
          </w:p>
        </w:tc>
        <w:tc>
          <w:tcPr>
            <w:tcW w:w="567" w:type="dxa"/>
            <w:vMerge/>
            <w:textDirection w:val="btLr"/>
          </w:tcPr>
          <w:p w14:paraId="48A3204F" w14:textId="77777777" w:rsidR="00F95755" w:rsidRPr="00AB7550" w:rsidRDefault="00F95755" w:rsidP="00F95755">
            <w:pPr>
              <w:pStyle w:val="TableParagraph"/>
              <w:spacing w:before="192"/>
              <w:ind w:left="29"/>
              <w:rPr>
                <w:b/>
                <w:sz w:val="18"/>
              </w:rPr>
            </w:pPr>
          </w:p>
        </w:tc>
        <w:tc>
          <w:tcPr>
            <w:tcW w:w="567" w:type="dxa"/>
            <w:vMerge/>
            <w:textDirection w:val="btLr"/>
          </w:tcPr>
          <w:p w14:paraId="351B5662" w14:textId="77777777" w:rsidR="00F95755" w:rsidRPr="00AB7550" w:rsidRDefault="00F95755" w:rsidP="00F95755">
            <w:pPr>
              <w:pStyle w:val="TableParagraph"/>
              <w:spacing w:before="120" w:line="210" w:lineRule="atLeast"/>
              <w:ind w:left="29"/>
              <w:rPr>
                <w:b/>
                <w:sz w:val="18"/>
              </w:rPr>
            </w:pPr>
          </w:p>
        </w:tc>
        <w:tc>
          <w:tcPr>
            <w:tcW w:w="567" w:type="dxa"/>
            <w:vMerge/>
            <w:textDirection w:val="btLr"/>
          </w:tcPr>
          <w:p w14:paraId="74CDC5B7" w14:textId="77777777" w:rsidR="00F95755" w:rsidRPr="00AB7550" w:rsidRDefault="00F95755" w:rsidP="00F95755">
            <w:pPr>
              <w:pStyle w:val="TableParagraph"/>
              <w:spacing w:before="117" w:line="244" w:lineRule="auto"/>
              <w:ind w:left="29"/>
              <w:rPr>
                <w:b/>
                <w:sz w:val="18"/>
              </w:rPr>
            </w:pPr>
          </w:p>
        </w:tc>
        <w:tc>
          <w:tcPr>
            <w:tcW w:w="567" w:type="dxa"/>
            <w:gridSpan w:val="2"/>
            <w:vMerge/>
            <w:textDirection w:val="btLr"/>
          </w:tcPr>
          <w:p w14:paraId="1526EEB3" w14:textId="77777777" w:rsidR="00F95755" w:rsidRPr="00AB7550" w:rsidRDefault="00F95755" w:rsidP="00F95755">
            <w:pPr>
              <w:pStyle w:val="TableParagraph"/>
              <w:spacing w:before="187"/>
              <w:ind w:left="29"/>
              <w:rPr>
                <w:b/>
                <w:sz w:val="18"/>
              </w:rPr>
            </w:pPr>
          </w:p>
        </w:tc>
      </w:tr>
      <w:tr w:rsidR="0031695B" w:rsidRPr="008648BE" w14:paraId="3ADE5C32" w14:textId="77777777" w:rsidTr="0016256A">
        <w:trPr>
          <w:trHeight w:val="440"/>
        </w:trPr>
        <w:tc>
          <w:tcPr>
            <w:tcW w:w="5490" w:type="dxa"/>
            <w:gridSpan w:val="2"/>
            <w:vAlign w:val="center"/>
          </w:tcPr>
          <w:p w14:paraId="444D1404" w14:textId="77777777" w:rsidR="0031695B" w:rsidRPr="00AB7550" w:rsidRDefault="0031695B" w:rsidP="0031695B">
            <w:pPr>
              <w:widowControl/>
              <w:adjustRightInd w:val="0"/>
              <w:rPr>
                <w:rFonts w:ascii="Arial" w:hAnsi="Arial" w:cs="Arial"/>
                <w:sz w:val="24"/>
                <w:szCs w:val="24"/>
              </w:rPr>
            </w:pPr>
            <w:r w:rsidRPr="00AB7550">
              <w:rPr>
                <w:rFonts w:ascii="Arial" w:hAnsi="Arial" w:cs="Arial"/>
                <w:sz w:val="24"/>
                <w:szCs w:val="24"/>
              </w:rPr>
              <w:t>7.1.1. Apply sterile flight deck procedure</w:t>
            </w:r>
          </w:p>
        </w:tc>
        <w:tc>
          <w:tcPr>
            <w:tcW w:w="1350" w:type="dxa"/>
            <w:vMerge w:val="restart"/>
            <w:vAlign w:val="center"/>
          </w:tcPr>
          <w:p w14:paraId="5C05A95B" w14:textId="77777777" w:rsidR="0031695B" w:rsidRPr="00AB7550" w:rsidRDefault="0031695B" w:rsidP="0031695B">
            <w:pPr>
              <w:pStyle w:val="TableParagraph"/>
              <w:spacing w:before="7"/>
              <w:jc w:val="center"/>
              <w:rPr>
                <w:sz w:val="20"/>
              </w:rPr>
            </w:pPr>
            <w:r w:rsidRPr="00AB7550">
              <w:rPr>
                <w:bCs/>
              </w:rPr>
              <w:t>Airline Manual</w:t>
            </w:r>
          </w:p>
        </w:tc>
        <w:sdt>
          <w:sdtPr>
            <w:rPr>
              <w:sz w:val="18"/>
              <w:szCs w:val="18"/>
            </w:rPr>
            <w:alias w:val="Grade"/>
            <w:tag w:val="Grade"/>
            <w:id w:val="280383692"/>
            <w:placeholder>
              <w:docPart w:val="879B86060E384406B47FBDE0BB65A3A7"/>
            </w:placeholder>
            <w:dropDownList>
              <w:listItem w:displayText="C" w:value="C"/>
              <w:listItem w:displayText="NC" w:value="NC"/>
              <w:listItem w:displayText="N/A" w:value="N/A"/>
              <w:listItem w:displayText=" " w:value=" "/>
            </w:dropDownList>
          </w:sdtPr>
          <w:sdtEndPr/>
          <w:sdtContent>
            <w:tc>
              <w:tcPr>
                <w:tcW w:w="567" w:type="dxa"/>
                <w:vAlign w:val="center"/>
              </w:tcPr>
              <w:p w14:paraId="603EE1F9" w14:textId="77777777" w:rsidR="0031695B" w:rsidRPr="008648BE"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84041987"/>
            <w:placeholder>
              <w:docPart w:val="A4831882201740AD9598C44A92EF5220"/>
            </w:placeholder>
            <w:dropDownList>
              <w:listItem w:displayText="C" w:value="C"/>
              <w:listItem w:displayText="NC" w:value="NC"/>
              <w:listItem w:displayText="N/A" w:value="N/A"/>
              <w:listItem w:displayText=" " w:value=" "/>
            </w:dropDownList>
          </w:sdtPr>
          <w:sdtEndPr/>
          <w:sdtContent>
            <w:tc>
              <w:tcPr>
                <w:tcW w:w="567" w:type="dxa"/>
                <w:vAlign w:val="center"/>
              </w:tcPr>
              <w:p w14:paraId="676FE618" w14:textId="77777777" w:rsidR="0031695B" w:rsidRPr="008648BE"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318854579"/>
            <w:placeholder>
              <w:docPart w:val="6A85AEF862F1449D97100FA799FE6CA8"/>
            </w:placeholder>
            <w:dropDownList>
              <w:listItem w:displayText="C" w:value="C"/>
              <w:listItem w:displayText="NC" w:value="NC"/>
              <w:listItem w:displayText="N/A" w:value="N/A"/>
              <w:listItem w:displayText=" " w:value=" "/>
            </w:dropDownList>
          </w:sdtPr>
          <w:sdtEndPr/>
          <w:sdtContent>
            <w:tc>
              <w:tcPr>
                <w:tcW w:w="567" w:type="dxa"/>
                <w:vAlign w:val="center"/>
              </w:tcPr>
              <w:p w14:paraId="4ADB225A" w14:textId="77777777" w:rsidR="0031695B" w:rsidRPr="008648BE"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94375026"/>
            <w:placeholder>
              <w:docPart w:val="1838D3467E5247B19C881780E641417E"/>
            </w:placeholder>
            <w:dropDownList>
              <w:listItem w:displayText="C" w:value="C"/>
              <w:listItem w:displayText="NC" w:value="NC"/>
              <w:listItem w:displayText="N/A" w:value="N/A"/>
              <w:listItem w:displayText=" " w:value=" "/>
            </w:dropDownList>
          </w:sdtPr>
          <w:sdtEndPr/>
          <w:sdtContent>
            <w:tc>
              <w:tcPr>
                <w:tcW w:w="567" w:type="dxa"/>
                <w:vAlign w:val="center"/>
              </w:tcPr>
              <w:p w14:paraId="53C1A54B" w14:textId="77777777" w:rsidR="0031695B" w:rsidRPr="008648BE"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879632011"/>
            <w:placeholder>
              <w:docPart w:val="9EC5CB2733CC4CC0B0054DFF972F85C4"/>
            </w:placeholder>
            <w:dropDownList>
              <w:listItem w:displayText="C" w:value="C"/>
              <w:listItem w:displayText="NC" w:value="NC"/>
              <w:listItem w:displayText="N/A" w:value="N/A"/>
              <w:listItem w:displayText=" " w:value=" "/>
            </w:dropDownList>
          </w:sdtPr>
          <w:sdtEndPr/>
          <w:sdtContent>
            <w:tc>
              <w:tcPr>
                <w:tcW w:w="567" w:type="dxa"/>
                <w:vAlign w:val="center"/>
              </w:tcPr>
              <w:p w14:paraId="46EF1CD7" w14:textId="77777777" w:rsidR="0031695B" w:rsidRPr="008648BE"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1603790922"/>
            <w:placeholder>
              <w:docPart w:val="14194356206C49BCABE1E3794E6CF98F"/>
            </w:placeholder>
            <w:dropDownList>
              <w:listItem w:displayText="C" w:value="C"/>
              <w:listItem w:displayText="NC" w:value="NC"/>
              <w:listItem w:displayText="N/A" w:value="N/A"/>
              <w:listItem w:displayText=" " w:value=" "/>
            </w:dropDownList>
          </w:sdtPr>
          <w:sdtEndPr/>
          <w:sdtContent>
            <w:tc>
              <w:tcPr>
                <w:tcW w:w="567" w:type="dxa"/>
                <w:vAlign w:val="center"/>
              </w:tcPr>
              <w:p w14:paraId="5E3241D7" w14:textId="77777777" w:rsidR="0031695B" w:rsidRPr="008648BE"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425569669"/>
            <w:placeholder>
              <w:docPart w:val="BE572E293A0C476985EF5F4CBE939C84"/>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4914B7DC" w14:textId="77777777" w:rsidR="0031695B" w:rsidRPr="008648BE" w:rsidRDefault="00195B69" w:rsidP="0031695B">
                <w:pPr>
                  <w:pStyle w:val="TableParagraph"/>
                  <w:jc w:val="center"/>
                  <w:rPr>
                    <w:b/>
                    <w:bCs/>
                    <w:sz w:val="18"/>
                    <w:szCs w:val="18"/>
                  </w:rPr>
                </w:pPr>
                <w:r>
                  <w:rPr>
                    <w:sz w:val="18"/>
                    <w:szCs w:val="18"/>
                  </w:rPr>
                  <w:t>C</w:t>
                </w:r>
              </w:p>
            </w:tc>
          </w:sdtContent>
        </w:sdt>
      </w:tr>
      <w:tr w:rsidR="0031695B" w:rsidRPr="008648BE" w14:paraId="52383C5D" w14:textId="77777777" w:rsidTr="0016256A">
        <w:trPr>
          <w:trHeight w:val="440"/>
        </w:trPr>
        <w:tc>
          <w:tcPr>
            <w:tcW w:w="5490" w:type="dxa"/>
            <w:gridSpan w:val="2"/>
            <w:vAlign w:val="center"/>
          </w:tcPr>
          <w:p w14:paraId="7F83CBDE" w14:textId="77777777" w:rsidR="0031695B" w:rsidRPr="00AB7550" w:rsidRDefault="0031695B" w:rsidP="0031695B">
            <w:pPr>
              <w:widowControl/>
              <w:adjustRightInd w:val="0"/>
              <w:rPr>
                <w:rFonts w:ascii="Arial" w:hAnsi="Arial" w:cs="Arial"/>
                <w:sz w:val="24"/>
                <w:szCs w:val="24"/>
              </w:rPr>
            </w:pPr>
            <w:r w:rsidRPr="00AB7550">
              <w:rPr>
                <w:rFonts w:ascii="Arial" w:hAnsi="Arial" w:cs="Arial"/>
                <w:sz w:val="24"/>
                <w:szCs w:val="24"/>
              </w:rPr>
              <w:t>7.1.2. Remain in appropriate safety seating position for landing (including brace, if applicable)</w:t>
            </w:r>
          </w:p>
        </w:tc>
        <w:tc>
          <w:tcPr>
            <w:tcW w:w="1350" w:type="dxa"/>
            <w:vMerge/>
            <w:vAlign w:val="center"/>
          </w:tcPr>
          <w:p w14:paraId="7E30FE74" w14:textId="77777777" w:rsidR="0031695B" w:rsidRPr="00AB7550" w:rsidRDefault="0031695B" w:rsidP="0031695B">
            <w:pPr>
              <w:pStyle w:val="TableParagraph"/>
              <w:spacing w:before="7"/>
              <w:rPr>
                <w:sz w:val="20"/>
              </w:rPr>
            </w:pPr>
          </w:p>
        </w:tc>
        <w:sdt>
          <w:sdtPr>
            <w:rPr>
              <w:sz w:val="18"/>
              <w:szCs w:val="18"/>
            </w:rPr>
            <w:alias w:val="Grade"/>
            <w:tag w:val="Grade"/>
            <w:id w:val="-2127305328"/>
            <w:placeholder>
              <w:docPart w:val="37807533238D498A9997E5F9764F0761"/>
            </w:placeholder>
            <w:dropDownList>
              <w:listItem w:displayText="C" w:value="C"/>
              <w:listItem w:displayText="NC" w:value="NC"/>
              <w:listItem w:displayText="N/A" w:value="N/A"/>
              <w:listItem w:displayText=" " w:value=" "/>
            </w:dropDownList>
          </w:sdtPr>
          <w:sdtEndPr/>
          <w:sdtContent>
            <w:tc>
              <w:tcPr>
                <w:tcW w:w="567" w:type="dxa"/>
                <w:vAlign w:val="center"/>
              </w:tcPr>
              <w:p w14:paraId="389E9D41" w14:textId="77777777" w:rsidR="0031695B" w:rsidRPr="008648BE"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770744844"/>
            <w:placeholder>
              <w:docPart w:val="A88EF48F78DA4C58BA0859EFBC3B53D6"/>
            </w:placeholder>
            <w:dropDownList>
              <w:listItem w:displayText="C" w:value="C"/>
              <w:listItem w:displayText="NC" w:value="NC"/>
              <w:listItem w:displayText="N/A" w:value="N/A"/>
              <w:listItem w:displayText=" " w:value=" "/>
            </w:dropDownList>
          </w:sdtPr>
          <w:sdtEndPr/>
          <w:sdtContent>
            <w:tc>
              <w:tcPr>
                <w:tcW w:w="567" w:type="dxa"/>
                <w:vAlign w:val="center"/>
              </w:tcPr>
              <w:p w14:paraId="38039CDB" w14:textId="77777777" w:rsidR="0031695B" w:rsidRPr="008648BE"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17745247"/>
            <w:placeholder>
              <w:docPart w:val="EDBC735AB3E94B19A6FE46E88F0A2B58"/>
            </w:placeholder>
            <w:dropDownList>
              <w:listItem w:displayText="C" w:value="C"/>
              <w:listItem w:displayText="NC" w:value="NC"/>
              <w:listItem w:displayText="N/A" w:value="N/A"/>
              <w:listItem w:displayText=" " w:value=" "/>
            </w:dropDownList>
          </w:sdtPr>
          <w:sdtEndPr/>
          <w:sdtContent>
            <w:tc>
              <w:tcPr>
                <w:tcW w:w="567" w:type="dxa"/>
                <w:vAlign w:val="center"/>
              </w:tcPr>
              <w:p w14:paraId="7DA55A04" w14:textId="77777777" w:rsidR="0031695B" w:rsidRPr="008648BE"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844761135"/>
            <w:placeholder>
              <w:docPart w:val="5386E91F52CB45B68FF75EC40CB6FE5A"/>
            </w:placeholder>
            <w:dropDownList>
              <w:listItem w:displayText="C" w:value="C"/>
              <w:listItem w:displayText="NC" w:value="NC"/>
              <w:listItem w:displayText="N/A" w:value="N/A"/>
              <w:listItem w:displayText=" " w:value=" "/>
            </w:dropDownList>
          </w:sdtPr>
          <w:sdtEndPr/>
          <w:sdtContent>
            <w:tc>
              <w:tcPr>
                <w:tcW w:w="567" w:type="dxa"/>
                <w:vAlign w:val="center"/>
              </w:tcPr>
              <w:p w14:paraId="4B7B5133" w14:textId="77777777" w:rsidR="0031695B" w:rsidRPr="008648BE"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1063677805"/>
            <w:placeholder>
              <w:docPart w:val="015DB131A5B746E987A104BC43F2F51F"/>
            </w:placeholder>
            <w:dropDownList>
              <w:listItem w:displayText="C" w:value="C"/>
              <w:listItem w:displayText="NC" w:value="NC"/>
              <w:listItem w:displayText="N/A" w:value="N/A"/>
              <w:listItem w:displayText=" " w:value=" "/>
            </w:dropDownList>
          </w:sdtPr>
          <w:sdtEndPr/>
          <w:sdtContent>
            <w:tc>
              <w:tcPr>
                <w:tcW w:w="567" w:type="dxa"/>
                <w:vAlign w:val="center"/>
              </w:tcPr>
              <w:p w14:paraId="54E6F435" w14:textId="77777777" w:rsidR="0031695B" w:rsidRPr="008648BE"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274711277"/>
            <w:placeholder>
              <w:docPart w:val="7115A8785C0F4A4EBBCC5DEB713E2B19"/>
            </w:placeholder>
            <w:dropDownList>
              <w:listItem w:displayText="C" w:value="C"/>
              <w:listItem w:displayText="NC" w:value="NC"/>
              <w:listItem w:displayText="N/A" w:value="N/A"/>
              <w:listItem w:displayText=" " w:value=" "/>
            </w:dropDownList>
          </w:sdtPr>
          <w:sdtEndPr/>
          <w:sdtContent>
            <w:tc>
              <w:tcPr>
                <w:tcW w:w="567" w:type="dxa"/>
                <w:vAlign w:val="center"/>
              </w:tcPr>
              <w:p w14:paraId="3B33778F" w14:textId="77777777" w:rsidR="0031695B" w:rsidRPr="008648BE"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1187638078"/>
            <w:placeholder>
              <w:docPart w:val="08E7A890940E4CCD933D0107E60CACA0"/>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407E8EC7" w14:textId="77777777" w:rsidR="0031695B" w:rsidRPr="008648BE" w:rsidRDefault="00195B69" w:rsidP="0031695B">
                <w:pPr>
                  <w:pStyle w:val="TableParagraph"/>
                  <w:jc w:val="center"/>
                  <w:rPr>
                    <w:b/>
                    <w:bCs/>
                    <w:sz w:val="18"/>
                    <w:szCs w:val="18"/>
                  </w:rPr>
                </w:pPr>
                <w:r>
                  <w:rPr>
                    <w:sz w:val="18"/>
                    <w:szCs w:val="18"/>
                  </w:rPr>
                  <w:t>C</w:t>
                </w:r>
              </w:p>
            </w:tc>
          </w:sdtContent>
        </w:sdt>
      </w:tr>
      <w:tr w:rsidR="0031695B" w:rsidRPr="008648BE" w14:paraId="3A5BA2C4" w14:textId="77777777" w:rsidTr="0016256A">
        <w:trPr>
          <w:trHeight w:val="440"/>
        </w:trPr>
        <w:tc>
          <w:tcPr>
            <w:tcW w:w="5490" w:type="dxa"/>
            <w:gridSpan w:val="2"/>
            <w:vAlign w:val="center"/>
          </w:tcPr>
          <w:p w14:paraId="52708DFB" w14:textId="77777777" w:rsidR="0031695B" w:rsidRPr="00AB7550" w:rsidRDefault="0031695B" w:rsidP="0031695B">
            <w:pPr>
              <w:widowControl/>
              <w:adjustRightInd w:val="0"/>
              <w:rPr>
                <w:rFonts w:ascii="Arial" w:hAnsi="Arial" w:cs="Arial"/>
                <w:sz w:val="24"/>
                <w:szCs w:val="24"/>
              </w:rPr>
            </w:pPr>
            <w:r w:rsidRPr="00AB7550">
              <w:rPr>
                <w:rFonts w:ascii="Arial" w:hAnsi="Arial" w:cs="Arial"/>
                <w:sz w:val="24"/>
                <w:szCs w:val="24"/>
              </w:rPr>
              <w:t>7.1.3. Perform silent review</w:t>
            </w:r>
          </w:p>
        </w:tc>
        <w:tc>
          <w:tcPr>
            <w:tcW w:w="1350" w:type="dxa"/>
            <w:vMerge/>
            <w:vAlign w:val="center"/>
          </w:tcPr>
          <w:p w14:paraId="4303B9FD" w14:textId="77777777" w:rsidR="0031695B" w:rsidRPr="00AB7550" w:rsidRDefault="0031695B" w:rsidP="0031695B">
            <w:pPr>
              <w:pStyle w:val="TableParagraph"/>
              <w:spacing w:before="7"/>
              <w:rPr>
                <w:sz w:val="20"/>
              </w:rPr>
            </w:pPr>
          </w:p>
        </w:tc>
        <w:sdt>
          <w:sdtPr>
            <w:rPr>
              <w:sz w:val="18"/>
              <w:szCs w:val="18"/>
            </w:rPr>
            <w:alias w:val="Grade"/>
            <w:tag w:val="Grade"/>
            <w:id w:val="264049480"/>
            <w:placeholder>
              <w:docPart w:val="2E03BC42B91E411392F196F4222F47C0"/>
            </w:placeholder>
            <w:dropDownList>
              <w:listItem w:displayText="C" w:value="C"/>
              <w:listItem w:displayText="NC" w:value="NC"/>
              <w:listItem w:displayText="N/A" w:value="N/A"/>
              <w:listItem w:displayText=" " w:value=" "/>
            </w:dropDownList>
          </w:sdtPr>
          <w:sdtEndPr/>
          <w:sdtContent>
            <w:tc>
              <w:tcPr>
                <w:tcW w:w="567" w:type="dxa"/>
                <w:vAlign w:val="center"/>
              </w:tcPr>
              <w:p w14:paraId="0102F6A8" w14:textId="77777777" w:rsidR="0031695B" w:rsidRPr="008648BE"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39438090"/>
            <w:placeholder>
              <w:docPart w:val="0C84DA29D37741D68025A1866830E5A0"/>
            </w:placeholder>
            <w:dropDownList>
              <w:listItem w:displayText="C" w:value="C"/>
              <w:listItem w:displayText="NC" w:value="NC"/>
              <w:listItem w:displayText="N/A" w:value="N/A"/>
              <w:listItem w:displayText=" " w:value=" "/>
            </w:dropDownList>
          </w:sdtPr>
          <w:sdtEndPr/>
          <w:sdtContent>
            <w:tc>
              <w:tcPr>
                <w:tcW w:w="567" w:type="dxa"/>
                <w:vAlign w:val="center"/>
              </w:tcPr>
              <w:p w14:paraId="69BD330A" w14:textId="77777777" w:rsidR="0031695B" w:rsidRPr="008648BE"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1860508649"/>
            <w:placeholder>
              <w:docPart w:val="4B015C0BDB23435692A5E0B3ED6CE9BD"/>
            </w:placeholder>
            <w:dropDownList>
              <w:listItem w:displayText="C" w:value="C"/>
              <w:listItem w:displayText="NC" w:value="NC"/>
              <w:listItem w:displayText="N/A" w:value="N/A"/>
              <w:listItem w:displayText=" " w:value=" "/>
            </w:dropDownList>
          </w:sdtPr>
          <w:sdtEndPr/>
          <w:sdtContent>
            <w:tc>
              <w:tcPr>
                <w:tcW w:w="567" w:type="dxa"/>
                <w:vAlign w:val="center"/>
              </w:tcPr>
              <w:p w14:paraId="1A5C06B0" w14:textId="77777777" w:rsidR="0031695B" w:rsidRPr="008648BE"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1082291001"/>
            <w:placeholder>
              <w:docPart w:val="C19114907B5A400C987C23D057B4B327"/>
            </w:placeholder>
            <w:dropDownList>
              <w:listItem w:displayText="C" w:value="C"/>
              <w:listItem w:displayText="NC" w:value="NC"/>
              <w:listItem w:displayText="N/A" w:value="N/A"/>
              <w:listItem w:displayText=" " w:value=" "/>
            </w:dropDownList>
          </w:sdtPr>
          <w:sdtEndPr/>
          <w:sdtContent>
            <w:tc>
              <w:tcPr>
                <w:tcW w:w="567" w:type="dxa"/>
                <w:vAlign w:val="center"/>
              </w:tcPr>
              <w:p w14:paraId="57795D23" w14:textId="77777777" w:rsidR="0031695B" w:rsidRPr="008648BE"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254564030"/>
            <w:placeholder>
              <w:docPart w:val="2D81ED960086468A8FF3B0071E414500"/>
            </w:placeholder>
            <w:dropDownList>
              <w:listItem w:displayText="C" w:value="C"/>
              <w:listItem w:displayText="NC" w:value="NC"/>
              <w:listItem w:displayText="N/A" w:value="N/A"/>
              <w:listItem w:displayText=" " w:value=" "/>
            </w:dropDownList>
          </w:sdtPr>
          <w:sdtEndPr/>
          <w:sdtContent>
            <w:tc>
              <w:tcPr>
                <w:tcW w:w="567" w:type="dxa"/>
                <w:vAlign w:val="center"/>
              </w:tcPr>
              <w:p w14:paraId="65F6E154" w14:textId="77777777" w:rsidR="0031695B" w:rsidRPr="008648BE"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86661896"/>
            <w:placeholder>
              <w:docPart w:val="149A8DA9865544C2A8C5E0135C8B41D8"/>
            </w:placeholder>
            <w:dropDownList>
              <w:listItem w:displayText="C" w:value="C"/>
              <w:listItem w:displayText="NC" w:value="NC"/>
              <w:listItem w:displayText="N/A" w:value="N/A"/>
              <w:listItem w:displayText=" " w:value=" "/>
            </w:dropDownList>
          </w:sdtPr>
          <w:sdtEndPr/>
          <w:sdtContent>
            <w:tc>
              <w:tcPr>
                <w:tcW w:w="567" w:type="dxa"/>
                <w:vAlign w:val="center"/>
              </w:tcPr>
              <w:p w14:paraId="4B2F36A5" w14:textId="77777777" w:rsidR="0031695B" w:rsidRPr="008648BE"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1438290913"/>
            <w:placeholder>
              <w:docPart w:val="42DAA640B19B4882A81D56BC8D69817E"/>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6D503DB1" w14:textId="77777777" w:rsidR="0031695B" w:rsidRPr="008648BE" w:rsidRDefault="00195B69" w:rsidP="0031695B">
                <w:pPr>
                  <w:pStyle w:val="TableParagraph"/>
                  <w:jc w:val="center"/>
                  <w:rPr>
                    <w:b/>
                    <w:bCs/>
                    <w:sz w:val="18"/>
                    <w:szCs w:val="18"/>
                  </w:rPr>
                </w:pPr>
                <w:r>
                  <w:rPr>
                    <w:sz w:val="18"/>
                    <w:szCs w:val="18"/>
                  </w:rPr>
                  <w:t>C</w:t>
                </w:r>
              </w:p>
            </w:tc>
          </w:sdtContent>
        </w:sdt>
      </w:tr>
      <w:tr w:rsidR="0031695B" w:rsidRPr="00AB7550" w14:paraId="0C00988B" w14:textId="77777777" w:rsidTr="00CD0A9A">
        <w:trPr>
          <w:gridAfter w:val="1"/>
          <w:wAfter w:w="9" w:type="dxa"/>
          <w:trHeight w:val="440"/>
        </w:trPr>
        <w:tc>
          <w:tcPr>
            <w:tcW w:w="5400" w:type="dxa"/>
            <w:tcBorders>
              <w:right w:val="nil"/>
            </w:tcBorders>
            <w:vAlign w:val="center"/>
          </w:tcPr>
          <w:p w14:paraId="68800F98" w14:textId="77777777" w:rsidR="0031695B" w:rsidRPr="00CD0A9A" w:rsidRDefault="0031695B" w:rsidP="00CD0A9A">
            <w:r w:rsidRPr="00CD0A9A">
              <w:rPr>
                <w:rFonts w:ascii="Arial" w:eastAsia="Arial" w:hAnsi="Arial" w:cs="Arial"/>
                <w:b/>
                <w:sz w:val="24"/>
                <w:szCs w:val="24"/>
              </w:rPr>
              <w:t>Phase 8. Post flight operations</w:t>
            </w:r>
          </w:p>
        </w:tc>
        <w:tc>
          <w:tcPr>
            <w:tcW w:w="5400" w:type="dxa"/>
            <w:gridSpan w:val="9"/>
            <w:tcBorders>
              <w:left w:val="nil"/>
            </w:tcBorders>
            <w:vAlign w:val="center"/>
          </w:tcPr>
          <w:p w14:paraId="13E3249F" w14:textId="77777777" w:rsidR="0031695B" w:rsidRPr="00CD0A9A" w:rsidRDefault="0031695B" w:rsidP="00CD0A9A">
            <w:pPr>
              <w:jc w:val="right"/>
            </w:pPr>
            <w:r w:rsidRPr="00CD0A9A">
              <w:object w:dxaOrig="1440" w:dyaOrig="1440" w14:anchorId="0AD56DC1">
                <v:shape id="_x0000_i1054" type="#_x0000_t75" style="width:59.75pt;height:21.75pt" o:ole="">
                  <v:imagedata r:id="rId36" o:title=""/>
                </v:shape>
                <w:control r:id="rId37" w:name="Đối tượng 30" w:shapeid="_x0000_i1054"/>
              </w:object>
            </w:r>
            <w:r w:rsidRPr="00CD0A9A">
              <w:tab/>
            </w:r>
            <w:r w:rsidRPr="00CD0A9A">
              <w:object w:dxaOrig="1440" w:dyaOrig="1440" w14:anchorId="38E02DA6">
                <v:shape id="_x0000_i1056" type="#_x0000_t75" style="width:80.15pt;height:21.75pt" o:ole="">
                  <v:imagedata r:id="rId38" o:title=""/>
                </v:shape>
                <w:control r:id="rId39" w:name="Đối tượng 32" w:shapeid="_x0000_i1056"/>
              </w:object>
            </w:r>
            <w:r w:rsidRPr="00CD0A9A">
              <w:tab/>
            </w:r>
          </w:p>
        </w:tc>
      </w:tr>
      <w:tr w:rsidR="0031695B" w:rsidRPr="00AB7550" w14:paraId="10A538C1" w14:textId="77777777" w:rsidTr="0016256A">
        <w:trPr>
          <w:trHeight w:val="1335"/>
        </w:trPr>
        <w:tc>
          <w:tcPr>
            <w:tcW w:w="6840" w:type="dxa"/>
            <w:gridSpan w:val="3"/>
            <w:vAlign w:val="center"/>
          </w:tcPr>
          <w:p w14:paraId="0DE8C97E" w14:textId="77777777" w:rsidR="0031695B" w:rsidRPr="00AB7550" w:rsidRDefault="0031695B" w:rsidP="0031695B">
            <w:pPr>
              <w:pStyle w:val="TableParagraph"/>
              <w:rPr>
                <w:sz w:val="20"/>
              </w:rPr>
            </w:pPr>
            <w:r w:rsidRPr="00AB7550">
              <w:rPr>
                <w:b/>
                <w:sz w:val="24"/>
                <w:szCs w:val="24"/>
              </w:rPr>
              <w:t>8.1. Perform post-landing and post-flight tasks</w:t>
            </w:r>
          </w:p>
        </w:tc>
        <w:tc>
          <w:tcPr>
            <w:tcW w:w="567" w:type="dxa"/>
            <w:vMerge w:val="restart"/>
            <w:textDirection w:val="btLr"/>
            <w:vAlign w:val="center"/>
          </w:tcPr>
          <w:p w14:paraId="368694B5" w14:textId="77777777" w:rsidR="0031695B" w:rsidRPr="00AB7550" w:rsidRDefault="0031695B" w:rsidP="0031695B">
            <w:pPr>
              <w:pStyle w:val="TableParagraph"/>
              <w:spacing w:line="210" w:lineRule="atLeast"/>
              <w:ind w:left="29"/>
              <w:rPr>
                <w:b/>
                <w:sz w:val="18"/>
              </w:rPr>
            </w:pPr>
            <w:r w:rsidRPr="00AB7550">
              <w:rPr>
                <w:b/>
                <w:sz w:val="18"/>
              </w:rPr>
              <w:t xml:space="preserve">Application of policies and </w:t>
            </w:r>
            <w:r w:rsidRPr="00AB7550">
              <w:rPr>
                <w:b/>
                <w:spacing w:val="-2"/>
                <w:sz w:val="18"/>
              </w:rPr>
              <w:t>procedures</w:t>
            </w:r>
          </w:p>
        </w:tc>
        <w:tc>
          <w:tcPr>
            <w:tcW w:w="567" w:type="dxa"/>
            <w:vMerge w:val="restart"/>
            <w:textDirection w:val="btLr"/>
            <w:vAlign w:val="center"/>
          </w:tcPr>
          <w:p w14:paraId="6403A47D" w14:textId="77777777" w:rsidR="0031695B" w:rsidRPr="00AB7550" w:rsidRDefault="0031695B" w:rsidP="0031695B">
            <w:pPr>
              <w:pStyle w:val="TableParagraph"/>
              <w:ind w:left="29"/>
              <w:rPr>
                <w:b/>
                <w:sz w:val="18"/>
              </w:rPr>
            </w:pPr>
            <w:r w:rsidRPr="00AB7550">
              <w:rPr>
                <w:b/>
                <w:spacing w:val="-2"/>
                <w:sz w:val="18"/>
              </w:rPr>
              <w:t>Communication</w:t>
            </w:r>
          </w:p>
        </w:tc>
        <w:tc>
          <w:tcPr>
            <w:tcW w:w="567" w:type="dxa"/>
            <w:vMerge w:val="restart"/>
            <w:textDirection w:val="btLr"/>
            <w:vAlign w:val="center"/>
          </w:tcPr>
          <w:p w14:paraId="7ACA4D36" w14:textId="77777777" w:rsidR="0031695B" w:rsidRPr="00AB7550" w:rsidRDefault="0031695B" w:rsidP="0031695B">
            <w:pPr>
              <w:pStyle w:val="TableParagraph"/>
              <w:ind w:left="29"/>
              <w:rPr>
                <w:b/>
                <w:sz w:val="18"/>
              </w:rPr>
            </w:pPr>
            <w:r w:rsidRPr="00AB7550">
              <w:rPr>
                <w:b/>
                <w:sz w:val="18"/>
              </w:rPr>
              <w:t>Leadership</w:t>
            </w:r>
            <w:r w:rsidRPr="00AB7550">
              <w:rPr>
                <w:b/>
                <w:spacing w:val="20"/>
                <w:sz w:val="18"/>
              </w:rPr>
              <w:t xml:space="preserve"> </w:t>
            </w:r>
            <w:r w:rsidRPr="00AB7550">
              <w:rPr>
                <w:b/>
                <w:sz w:val="18"/>
              </w:rPr>
              <w:t>and</w:t>
            </w:r>
            <w:r w:rsidRPr="00AB7550">
              <w:rPr>
                <w:b/>
                <w:spacing w:val="22"/>
                <w:sz w:val="18"/>
              </w:rPr>
              <w:t xml:space="preserve"> </w:t>
            </w:r>
            <w:r w:rsidRPr="00AB7550">
              <w:rPr>
                <w:b/>
                <w:spacing w:val="-2"/>
                <w:sz w:val="18"/>
              </w:rPr>
              <w:t>teamwork</w:t>
            </w:r>
          </w:p>
        </w:tc>
        <w:tc>
          <w:tcPr>
            <w:tcW w:w="567" w:type="dxa"/>
            <w:vMerge w:val="restart"/>
            <w:textDirection w:val="btLr"/>
            <w:vAlign w:val="center"/>
          </w:tcPr>
          <w:p w14:paraId="3E010FD9" w14:textId="77777777" w:rsidR="0031695B" w:rsidRPr="00AB7550" w:rsidRDefault="0031695B" w:rsidP="0031695B">
            <w:pPr>
              <w:pStyle w:val="TableParagraph"/>
              <w:ind w:left="29"/>
              <w:rPr>
                <w:b/>
                <w:sz w:val="18"/>
              </w:rPr>
            </w:pPr>
            <w:r w:rsidRPr="00AB7550">
              <w:rPr>
                <w:b/>
                <w:sz w:val="18"/>
              </w:rPr>
              <w:t>Passenger</w:t>
            </w:r>
            <w:r w:rsidRPr="00AB7550">
              <w:rPr>
                <w:b/>
                <w:spacing w:val="-3"/>
                <w:sz w:val="18"/>
              </w:rPr>
              <w:t xml:space="preserve"> </w:t>
            </w:r>
            <w:r w:rsidRPr="00AB7550">
              <w:rPr>
                <w:b/>
                <w:spacing w:val="-2"/>
                <w:sz w:val="18"/>
              </w:rPr>
              <w:t>management</w:t>
            </w:r>
          </w:p>
        </w:tc>
        <w:tc>
          <w:tcPr>
            <w:tcW w:w="567" w:type="dxa"/>
            <w:vMerge w:val="restart"/>
            <w:textDirection w:val="btLr"/>
            <w:vAlign w:val="center"/>
          </w:tcPr>
          <w:p w14:paraId="49C9BBCB" w14:textId="77777777" w:rsidR="0031695B" w:rsidRPr="00AB7550" w:rsidRDefault="0031695B" w:rsidP="0031695B">
            <w:pPr>
              <w:pStyle w:val="TableParagraph"/>
              <w:spacing w:line="210" w:lineRule="atLeast"/>
              <w:ind w:left="29"/>
              <w:rPr>
                <w:b/>
                <w:sz w:val="18"/>
              </w:rPr>
            </w:pPr>
            <w:r w:rsidRPr="00AB7550">
              <w:rPr>
                <w:b/>
                <w:sz w:val="18"/>
              </w:rPr>
              <w:t>Problem solving and decision making</w:t>
            </w:r>
          </w:p>
        </w:tc>
        <w:tc>
          <w:tcPr>
            <w:tcW w:w="567" w:type="dxa"/>
            <w:vMerge w:val="restart"/>
            <w:textDirection w:val="btLr"/>
            <w:vAlign w:val="center"/>
          </w:tcPr>
          <w:p w14:paraId="5B362AEB" w14:textId="77777777" w:rsidR="0031695B" w:rsidRPr="00AB7550" w:rsidRDefault="0031695B" w:rsidP="0031695B">
            <w:pPr>
              <w:pStyle w:val="TableParagraph"/>
              <w:spacing w:line="244" w:lineRule="auto"/>
              <w:ind w:left="29"/>
              <w:rPr>
                <w:b/>
                <w:sz w:val="18"/>
              </w:rPr>
            </w:pPr>
            <w:r w:rsidRPr="00AB7550">
              <w:rPr>
                <w:b/>
                <w:sz w:val="18"/>
              </w:rPr>
              <w:t>Situation awareness and management</w:t>
            </w:r>
            <w:r w:rsidRPr="00AB7550">
              <w:rPr>
                <w:b/>
                <w:spacing w:val="-10"/>
                <w:sz w:val="18"/>
              </w:rPr>
              <w:t xml:space="preserve"> </w:t>
            </w:r>
            <w:r w:rsidRPr="00AB7550">
              <w:rPr>
                <w:b/>
                <w:sz w:val="18"/>
              </w:rPr>
              <w:t>of</w:t>
            </w:r>
            <w:r w:rsidRPr="00AB7550">
              <w:rPr>
                <w:b/>
                <w:spacing w:val="-9"/>
                <w:sz w:val="18"/>
              </w:rPr>
              <w:t xml:space="preserve"> </w:t>
            </w:r>
            <w:r w:rsidRPr="00AB7550">
              <w:rPr>
                <w:b/>
                <w:sz w:val="18"/>
              </w:rPr>
              <w:t>information</w:t>
            </w:r>
          </w:p>
        </w:tc>
        <w:tc>
          <w:tcPr>
            <w:tcW w:w="567" w:type="dxa"/>
            <w:gridSpan w:val="2"/>
            <w:vMerge w:val="restart"/>
            <w:textDirection w:val="btLr"/>
            <w:vAlign w:val="center"/>
          </w:tcPr>
          <w:p w14:paraId="481960D9" w14:textId="77777777" w:rsidR="0031695B" w:rsidRPr="00AB7550" w:rsidRDefault="0031695B" w:rsidP="0031695B">
            <w:pPr>
              <w:pStyle w:val="TableParagraph"/>
              <w:ind w:left="29"/>
              <w:rPr>
                <w:b/>
                <w:sz w:val="18"/>
              </w:rPr>
            </w:pPr>
            <w:r w:rsidRPr="00AB7550">
              <w:rPr>
                <w:b/>
                <w:sz w:val="18"/>
              </w:rPr>
              <w:t>Workload</w:t>
            </w:r>
            <w:r w:rsidRPr="00AB7550">
              <w:rPr>
                <w:b/>
                <w:spacing w:val="29"/>
                <w:sz w:val="18"/>
              </w:rPr>
              <w:t xml:space="preserve"> </w:t>
            </w:r>
            <w:r w:rsidRPr="00AB7550">
              <w:rPr>
                <w:b/>
                <w:spacing w:val="-2"/>
                <w:sz w:val="18"/>
              </w:rPr>
              <w:t>management</w:t>
            </w:r>
          </w:p>
        </w:tc>
      </w:tr>
      <w:tr w:rsidR="0031695B" w:rsidRPr="00AB7550" w14:paraId="58DBBE21" w14:textId="77777777" w:rsidTr="006D6E43">
        <w:trPr>
          <w:trHeight w:val="1185"/>
        </w:trPr>
        <w:tc>
          <w:tcPr>
            <w:tcW w:w="5490" w:type="dxa"/>
            <w:gridSpan w:val="2"/>
            <w:tcBorders>
              <w:bottom w:val="nil"/>
            </w:tcBorders>
            <w:vAlign w:val="center"/>
          </w:tcPr>
          <w:p w14:paraId="2D7F0860" w14:textId="77777777" w:rsidR="0031695B" w:rsidRPr="00AB7550" w:rsidRDefault="0031695B" w:rsidP="0031695B">
            <w:pPr>
              <w:pStyle w:val="TableParagraph"/>
              <w:spacing w:before="7"/>
              <w:rPr>
                <w:sz w:val="20"/>
              </w:rPr>
            </w:pPr>
          </w:p>
          <w:p w14:paraId="7D71108E" w14:textId="77777777" w:rsidR="0031695B" w:rsidRPr="00AB7550" w:rsidRDefault="0031695B" w:rsidP="0031695B">
            <w:pPr>
              <w:pStyle w:val="TableParagraph"/>
              <w:ind w:left="121"/>
              <w:jc w:val="center"/>
              <w:rPr>
                <w:b/>
                <w:sz w:val="20"/>
              </w:rPr>
            </w:pPr>
            <w:r w:rsidRPr="00AB7550">
              <w:rPr>
                <w:b/>
                <w:spacing w:val="-4"/>
                <w:sz w:val="20"/>
              </w:rPr>
              <w:t>Task</w:t>
            </w:r>
          </w:p>
        </w:tc>
        <w:tc>
          <w:tcPr>
            <w:tcW w:w="1350" w:type="dxa"/>
            <w:vMerge w:val="restart"/>
            <w:vAlign w:val="center"/>
          </w:tcPr>
          <w:p w14:paraId="759514F0" w14:textId="77777777" w:rsidR="0031695B" w:rsidRPr="00AB7550" w:rsidRDefault="0031695B" w:rsidP="0031695B">
            <w:pPr>
              <w:pStyle w:val="TableParagraph"/>
              <w:jc w:val="center"/>
              <w:rPr>
                <w:b/>
                <w:sz w:val="20"/>
                <w:szCs w:val="20"/>
              </w:rPr>
            </w:pPr>
            <w:r w:rsidRPr="00AB7550">
              <w:rPr>
                <w:b/>
                <w:spacing w:val="-2"/>
                <w:sz w:val="20"/>
                <w:szCs w:val="20"/>
              </w:rPr>
              <w:t>Reference</w:t>
            </w:r>
          </w:p>
        </w:tc>
        <w:tc>
          <w:tcPr>
            <w:tcW w:w="567" w:type="dxa"/>
            <w:vMerge/>
            <w:textDirection w:val="btLr"/>
          </w:tcPr>
          <w:p w14:paraId="7351370B" w14:textId="77777777" w:rsidR="0031695B" w:rsidRPr="00AB7550" w:rsidRDefault="0031695B" w:rsidP="0031695B">
            <w:pPr>
              <w:pStyle w:val="TableParagraph"/>
              <w:spacing w:before="112" w:line="210" w:lineRule="atLeast"/>
              <w:ind w:left="29"/>
              <w:rPr>
                <w:b/>
                <w:sz w:val="18"/>
              </w:rPr>
            </w:pPr>
          </w:p>
        </w:tc>
        <w:tc>
          <w:tcPr>
            <w:tcW w:w="567" w:type="dxa"/>
            <w:vMerge/>
            <w:textDirection w:val="btLr"/>
          </w:tcPr>
          <w:p w14:paraId="0DB98494" w14:textId="77777777" w:rsidR="0031695B" w:rsidRPr="00AB7550" w:rsidRDefault="0031695B" w:rsidP="0031695B">
            <w:pPr>
              <w:pStyle w:val="TableParagraph"/>
              <w:spacing w:before="192"/>
              <w:ind w:left="29"/>
              <w:rPr>
                <w:b/>
                <w:spacing w:val="-2"/>
                <w:sz w:val="18"/>
              </w:rPr>
            </w:pPr>
          </w:p>
        </w:tc>
        <w:tc>
          <w:tcPr>
            <w:tcW w:w="567" w:type="dxa"/>
            <w:vMerge/>
            <w:textDirection w:val="btLr"/>
          </w:tcPr>
          <w:p w14:paraId="211FE4AE" w14:textId="77777777" w:rsidR="0031695B" w:rsidRPr="00AB7550" w:rsidRDefault="0031695B" w:rsidP="0031695B">
            <w:pPr>
              <w:pStyle w:val="TableParagraph"/>
              <w:spacing w:before="192"/>
              <w:ind w:left="29"/>
              <w:rPr>
                <w:b/>
                <w:sz w:val="18"/>
              </w:rPr>
            </w:pPr>
          </w:p>
        </w:tc>
        <w:tc>
          <w:tcPr>
            <w:tcW w:w="567" w:type="dxa"/>
            <w:vMerge/>
            <w:textDirection w:val="btLr"/>
          </w:tcPr>
          <w:p w14:paraId="5F94A28D" w14:textId="77777777" w:rsidR="0031695B" w:rsidRPr="00AB7550" w:rsidRDefault="0031695B" w:rsidP="0031695B">
            <w:pPr>
              <w:pStyle w:val="TableParagraph"/>
              <w:spacing w:before="192"/>
              <w:ind w:left="29"/>
              <w:rPr>
                <w:b/>
                <w:sz w:val="18"/>
              </w:rPr>
            </w:pPr>
          </w:p>
        </w:tc>
        <w:tc>
          <w:tcPr>
            <w:tcW w:w="567" w:type="dxa"/>
            <w:vMerge/>
            <w:textDirection w:val="btLr"/>
          </w:tcPr>
          <w:p w14:paraId="642CF607" w14:textId="77777777" w:rsidR="0031695B" w:rsidRPr="00AB7550" w:rsidRDefault="0031695B" w:rsidP="0031695B">
            <w:pPr>
              <w:pStyle w:val="TableParagraph"/>
              <w:spacing w:before="120" w:line="210" w:lineRule="atLeast"/>
              <w:ind w:left="29"/>
              <w:rPr>
                <w:b/>
                <w:sz w:val="18"/>
              </w:rPr>
            </w:pPr>
          </w:p>
        </w:tc>
        <w:tc>
          <w:tcPr>
            <w:tcW w:w="567" w:type="dxa"/>
            <w:vMerge/>
            <w:textDirection w:val="btLr"/>
          </w:tcPr>
          <w:p w14:paraId="2BE75F95" w14:textId="77777777" w:rsidR="0031695B" w:rsidRPr="00AB7550" w:rsidRDefault="0031695B" w:rsidP="0031695B">
            <w:pPr>
              <w:pStyle w:val="TableParagraph"/>
              <w:spacing w:before="117" w:line="244" w:lineRule="auto"/>
              <w:ind w:left="29"/>
              <w:rPr>
                <w:b/>
                <w:sz w:val="18"/>
              </w:rPr>
            </w:pPr>
          </w:p>
        </w:tc>
        <w:tc>
          <w:tcPr>
            <w:tcW w:w="567" w:type="dxa"/>
            <w:gridSpan w:val="2"/>
            <w:vMerge/>
            <w:textDirection w:val="btLr"/>
          </w:tcPr>
          <w:p w14:paraId="664AA653" w14:textId="77777777" w:rsidR="0031695B" w:rsidRPr="00AB7550" w:rsidRDefault="0031695B" w:rsidP="0031695B">
            <w:pPr>
              <w:pStyle w:val="TableParagraph"/>
              <w:spacing w:before="187"/>
              <w:ind w:left="29"/>
              <w:rPr>
                <w:b/>
                <w:sz w:val="18"/>
              </w:rPr>
            </w:pPr>
          </w:p>
        </w:tc>
      </w:tr>
      <w:tr w:rsidR="0031695B" w:rsidRPr="00AB7550" w14:paraId="05CDBA07" w14:textId="77777777" w:rsidTr="0089094E">
        <w:trPr>
          <w:trHeight w:val="1185"/>
        </w:trPr>
        <w:tc>
          <w:tcPr>
            <w:tcW w:w="5490" w:type="dxa"/>
            <w:gridSpan w:val="2"/>
            <w:tcBorders>
              <w:top w:val="nil"/>
            </w:tcBorders>
            <w:vAlign w:val="center"/>
          </w:tcPr>
          <w:p w14:paraId="0119DB1F" w14:textId="77777777" w:rsidR="0031695B" w:rsidRPr="00AB7550" w:rsidRDefault="0031695B" w:rsidP="0089094E">
            <w:pPr>
              <w:pStyle w:val="TableParagraph"/>
              <w:spacing w:before="7"/>
              <w:jc w:val="center"/>
              <w:rPr>
                <w:sz w:val="20"/>
              </w:rPr>
            </w:pPr>
            <w:r>
              <w:rPr>
                <w:b/>
                <w:bCs/>
                <w:sz w:val="24"/>
                <w:szCs w:val="24"/>
              </w:rPr>
              <w:t xml:space="preserve">First Position: </w:t>
            </w:r>
            <w:sdt>
              <w:sdtPr>
                <w:rPr>
                  <w:b/>
                  <w:bCs/>
                  <w:sz w:val="24"/>
                  <w:szCs w:val="24"/>
                </w:rPr>
                <w:alias w:val="Position"/>
                <w:tag w:val="Position"/>
                <w:id w:val="1566073471"/>
                <w:placeholder>
                  <w:docPart w:val="A90A4A3C7CF74763AF4420548AAB4DDE"/>
                </w:placeholder>
                <w:dropDownList>
                  <w:listItem w:displayText="P1" w:value="1"/>
                  <w:listItem w:displayText="P2" w:value="2"/>
                  <w:listItem w:displayText="P3" w:value="3"/>
                  <w:listItem w:displayText="P4" w:value="4"/>
                  <w:listItem w:displayText="P5" w:value="5"/>
                  <w:listItem w:displayText="N/A" w:value="N/A"/>
                </w:dropDownList>
              </w:sdtPr>
              <w:sdtEndPr/>
              <w:sdtContent>
                <w:r w:rsidR="00195B69">
                  <w:rPr>
                    <w:b/>
                    <w:bCs/>
                    <w:sz w:val="24"/>
                    <w:szCs w:val="24"/>
                  </w:rPr>
                  <w:t>P1</w:t>
                </w:r>
              </w:sdtContent>
            </w:sdt>
            <w:r>
              <w:rPr>
                <w:b/>
                <w:bCs/>
                <w:sz w:val="24"/>
                <w:szCs w:val="24"/>
              </w:rPr>
              <w:tab/>
              <w:t xml:space="preserve">Second Position: </w:t>
            </w:r>
            <w:sdt>
              <w:sdtPr>
                <w:rPr>
                  <w:b/>
                  <w:bCs/>
                  <w:sz w:val="24"/>
                  <w:szCs w:val="24"/>
                </w:rPr>
                <w:alias w:val="Position"/>
                <w:tag w:val="Position"/>
                <w:id w:val="44572812"/>
                <w:placeholder>
                  <w:docPart w:val="B1786465D499485CA4964A7720634845"/>
                </w:placeholder>
                <w:dropDownList>
                  <w:listItem w:displayText="P1" w:value="1"/>
                  <w:listItem w:displayText="P2" w:value="2"/>
                  <w:listItem w:displayText="P3" w:value="3"/>
                  <w:listItem w:displayText="P4" w:value="4"/>
                  <w:listItem w:displayText="P5" w:value="5"/>
                  <w:listItem w:displayText="N/A" w:value="N/A"/>
                </w:dropDownList>
              </w:sdtPr>
              <w:sdtEndPr/>
              <w:sdtContent>
                <w:r w:rsidR="00195B69">
                  <w:rPr>
                    <w:b/>
                    <w:bCs/>
                    <w:sz w:val="24"/>
                    <w:szCs w:val="24"/>
                  </w:rPr>
                  <w:t>P1</w:t>
                </w:r>
              </w:sdtContent>
            </w:sdt>
          </w:p>
        </w:tc>
        <w:tc>
          <w:tcPr>
            <w:tcW w:w="1350" w:type="dxa"/>
            <w:vMerge/>
            <w:vAlign w:val="center"/>
          </w:tcPr>
          <w:p w14:paraId="57F7F3A6" w14:textId="77777777" w:rsidR="0031695B" w:rsidRPr="00AB7550" w:rsidRDefault="0031695B" w:rsidP="0031695B">
            <w:pPr>
              <w:pStyle w:val="TableParagraph"/>
              <w:spacing w:before="7"/>
              <w:rPr>
                <w:sz w:val="20"/>
              </w:rPr>
            </w:pPr>
          </w:p>
        </w:tc>
        <w:tc>
          <w:tcPr>
            <w:tcW w:w="567" w:type="dxa"/>
            <w:vMerge/>
            <w:textDirection w:val="btLr"/>
          </w:tcPr>
          <w:p w14:paraId="5E4B1AC5" w14:textId="77777777" w:rsidR="0031695B" w:rsidRPr="00AB7550" w:rsidRDefault="0031695B" w:rsidP="0031695B">
            <w:pPr>
              <w:pStyle w:val="TableParagraph"/>
              <w:spacing w:before="112" w:line="210" w:lineRule="atLeast"/>
              <w:ind w:left="29"/>
              <w:rPr>
                <w:b/>
                <w:sz w:val="18"/>
              </w:rPr>
            </w:pPr>
          </w:p>
        </w:tc>
        <w:tc>
          <w:tcPr>
            <w:tcW w:w="567" w:type="dxa"/>
            <w:vMerge/>
            <w:textDirection w:val="btLr"/>
          </w:tcPr>
          <w:p w14:paraId="024ED95A" w14:textId="77777777" w:rsidR="0031695B" w:rsidRPr="00AB7550" w:rsidRDefault="0031695B" w:rsidP="0031695B">
            <w:pPr>
              <w:pStyle w:val="TableParagraph"/>
              <w:spacing w:before="192"/>
              <w:ind w:left="29"/>
              <w:rPr>
                <w:b/>
                <w:spacing w:val="-2"/>
                <w:sz w:val="18"/>
              </w:rPr>
            </w:pPr>
          </w:p>
        </w:tc>
        <w:tc>
          <w:tcPr>
            <w:tcW w:w="567" w:type="dxa"/>
            <w:vMerge/>
            <w:textDirection w:val="btLr"/>
          </w:tcPr>
          <w:p w14:paraId="25F506BF" w14:textId="77777777" w:rsidR="0031695B" w:rsidRPr="00AB7550" w:rsidRDefault="0031695B" w:rsidP="0031695B">
            <w:pPr>
              <w:pStyle w:val="TableParagraph"/>
              <w:spacing w:before="192"/>
              <w:ind w:left="29"/>
              <w:rPr>
                <w:b/>
                <w:sz w:val="18"/>
              </w:rPr>
            </w:pPr>
          </w:p>
        </w:tc>
        <w:tc>
          <w:tcPr>
            <w:tcW w:w="567" w:type="dxa"/>
            <w:vMerge/>
            <w:textDirection w:val="btLr"/>
          </w:tcPr>
          <w:p w14:paraId="441097F1" w14:textId="77777777" w:rsidR="0031695B" w:rsidRPr="00AB7550" w:rsidRDefault="0031695B" w:rsidP="0031695B">
            <w:pPr>
              <w:pStyle w:val="TableParagraph"/>
              <w:spacing w:before="192"/>
              <w:ind w:left="29"/>
              <w:rPr>
                <w:b/>
                <w:sz w:val="18"/>
              </w:rPr>
            </w:pPr>
          </w:p>
        </w:tc>
        <w:tc>
          <w:tcPr>
            <w:tcW w:w="567" w:type="dxa"/>
            <w:vMerge/>
            <w:textDirection w:val="btLr"/>
          </w:tcPr>
          <w:p w14:paraId="4BA1DF21" w14:textId="77777777" w:rsidR="0031695B" w:rsidRPr="00AB7550" w:rsidRDefault="0031695B" w:rsidP="0031695B">
            <w:pPr>
              <w:pStyle w:val="TableParagraph"/>
              <w:spacing w:before="120" w:line="210" w:lineRule="atLeast"/>
              <w:ind w:left="29"/>
              <w:rPr>
                <w:b/>
                <w:sz w:val="18"/>
              </w:rPr>
            </w:pPr>
          </w:p>
        </w:tc>
        <w:tc>
          <w:tcPr>
            <w:tcW w:w="567" w:type="dxa"/>
            <w:vMerge/>
            <w:textDirection w:val="btLr"/>
          </w:tcPr>
          <w:p w14:paraId="1BF9C204" w14:textId="77777777" w:rsidR="0031695B" w:rsidRPr="00AB7550" w:rsidRDefault="0031695B" w:rsidP="0031695B">
            <w:pPr>
              <w:pStyle w:val="TableParagraph"/>
              <w:spacing w:before="117" w:line="244" w:lineRule="auto"/>
              <w:ind w:left="29"/>
              <w:rPr>
                <w:b/>
                <w:sz w:val="18"/>
              </w:rPr>
            </w:pPr>
          </w:p>
        </w:tc>
        <w:tc>
          <w:tcPr>
            <w:tcW w:w="567" w:type="dxa"/>
            <w:gridSpan w:val="2"/>
            <w:vMerge/>
            <w:textDirection w:val="btLr"/>
          </w:tcPr>
          <w:p w14:paraId="5794E2CD" w14:textId="77777777" w:rsidR="0031695B" w:rsidRPr="00AB7550" w:rsidRDefault="0031695B" w:rsidP="0031695B">
            <w:pPr>
              <w:pStyle w:val="TableParagraph"/>
              <w:spacing w:before="187"/>
              <w:ind w:left="29"/>
              <w:rPr>
                <w:b/>
                <w:sz w:val="18"/>
              </w:rPr>
            </w:pPr>
          </w:p>
        </w:tc>
      </w:tr>
      <w:tr w:rsidR="0031695B" w:rsidRPr="00432560" w14:paraId="7DC94783" w14:textId="77777777" w:rsidTr="0016256A">
        <w:trPr>
          <w:trHeight w:val="440"/>
        </w:trPr>
        <w:tc>
          <w:tcPr>
            <w:tcW w:w="5490" w:type="dxa"/>
            <w:gridSpan w:val="2"/>
            <w:vAlign w:val="center"/>
          </w:tcPr>
          <w:p w14:paraId="40665311" w14:textId="77777777" w:rsidR="0031695B" w:rsidRPr="00AB7550" w:rsidRDefault="0031695B" w:rsidP="0031695B">
            <w:pPr>
              <w:widowControl/>
              <w:adjustRightInd w:val="0"/>
              <w:rPr>
                <w:rFonts w:ascii="Arial" w:hAnsi="Arial" w:cs="Arial"/>
                <w:sz w:val="24"/>
                <w:szCs w:val="24"/>
              </w:rPr>
            </w:pPr>
            <w:r w:rsidRPr="00AB7550">
              <w:rPr>
                <w:rFonts w:ascii="Arial" w:hAnsi="Arial" w:cs="Arial"/>
                <w:sz w:val="24"/>
                <w:szCs w:val="24"/>
              </w:rPr>
              <w:t>8.1.1. Remain in assigned station/seat and remain secure in required position</w:t>
            </w:r>
          </w:p>
        </w:tc>
        <w:tc>
          <w:tcPr>
            <w:tcW w:w="1350" w:type="dxa"/>
            <w:vMerge w:val="restart"/>
            <w:vAlign w:val="center"/>
          </w:tcPr>
          <w:p w14:paraId="308D99AE" w14:textId="77777777" w:rsidR="0031695B" w:rsidRPr="00AB7550" w:rsidRDefault="0031695B" w:rsidP="0031695B">
            <w:pPr>
              <w:pStyle w:val="TableParagraph"/>
              <w:spacing w:before="7"/>
              <w:jc w:val="center"/>
              <w:rPr>
                <w:sz w:val="20"/>
              </w:rPr>
            </w:pPr>
            <w:r w:rsidRPr="00AB7550">
              <w:rPr>
                <w:bCs/>
              </w:rPr>
              <w:t>Airline Manual</w:t>
            </w:r>
          </w:p>
        </w:tc>
        <w:sdt>
          <w:sdtPr>
            <w:rPr>
              <w:sz w:val="18"/>
              <w:szCs w:val="18"/>
            </w:rPr>
            <w:alias w:val="Grade"/>
            <w:tag w:val="Grade"/>
            <w:id w:val="1801568307"/>
            <w:placeholder>
              <w:docPart w:val="7F34C051FFA840EAA8EDC6AC9D8944ED"/>
            </w:placeholder>
            <w:dropDownList>
              <w:listItem w:displayText="C" w:value="C"/>
              <w:listItem w:displayText="NC" w:value="NC"/>
              <w:listItem w:displayText="N/A" w:value="N/A"/>
              <w:listItem w:displayText=" " w:value=" "/>
            </w:dropDownList>
          </w:sdtPr>
          <w:sdtEndPr/>
          <w:sdtContent>
            <w:tc>
              <w:tcPr>
                <w:tcW w:w="567" w:type="dxa"/>
                <w:vAlign w:val="center"/>
              </w:tcPr>
              <w:p w14:paraId="434D6E45" w14:textId="77777777" w:rsidR="0031695B" w:rsidRPr="0043256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881785641"/>
            <w:placeholder>
              <w:docPart w:val="09EEA204554D4506B324DCE12A94C210"/>
            </w:placeholder>
            <w:dropDownList>
              <w:listItem w:displayText="C" w:value="C"/>
              <w:listItem w:displayText="NC" w:value="NC"/>
              <w:listItem w:displayText="N/A" w:value="N/A"/>
              <w:listItem w:displayText=" " w:value=" "/>
            </w:dropDownList>
          </w:sdtPr>
          <w:sdtEndPr/>
          <w:sdtContent>
            <w:tc>
              <w:tcPr>
                <w:tcW w:w="567" w:type="dxa"/>
                <w:vAlign w:val="center"/>
              </w:tcPr>
              <w:p w14:paraId="0C8C208A" w14:textId="77777777" w:rsidR="0031695B" w:rsidRPr="0043256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38056049"/>
            <w:placeholder>
              <w:docPart w:val="E78D306C672F4A0CB03E0D792570D18E"/>
            </w:placeholder>
            <w:dropDownList>
              <w:listItem w:displayText="C" w:value="C"/>
              <w:listItem w:displayText="NC" w:value="NC"/>
              <w:listItem w:displayText="N/A" w:value="N/A"/>
              <w:listItem w:displayText=" " w:value=" "/>
            </w:dropDownList>
          </w:sdtPr>
          <w:sdtEndPr/>
          <w:sdtContent>
            <w:tc>
              <w:tcPr>
                <w:tcW w:w="567" w:type="dxa"/>
                <w:vAlign w:val="center"/>
              </w:tcPr>
              <w:p w14:paraId="76C90EF1" w14:textId="77777777" w:rsidR="0031695B" w:rsidRPr="0043256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1749772594"/>
            <w:placeholder>
              <w:docPart w:val="22143508B0494B3FA540FDAC417E9FB5"/>
            </w:placeholder>
            <w:dropDownList>
              <w:listItem w:displayText="C" w:value="C"/>
              <w:listItem w:displayText="NC" w:value="NC"/>
              <w:listItem w:displayText="N/A" w:value="N/A"/>
              <w:listItem w:displayText=" " w:value=" "/>
            </w:dropDownList>
          </w:sdtPr>
          <w:sdtEndPr/>
          <w:sdtContent>
            <w:tc>
              <w:tcPr>
                <w:tcW w:w="567" w:type="dxa"/>
                <w:vAlign w:val="center"/>
              </w:tcPr>
              <w:p w14:paraId="1A4F3854" w14:textId="77777777" w:rsidR="0031695B" w:rsidRPr="0043256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251122768"/>
            <w:placeholder>
              <w:docPart w:val="540BC2B6652642DEBA88665AAD9E339A"/>
            </w:placeholder>
            <w:dropDownList>
              <w:listItem w:displayText="C" w:value="C"/>
              <w:listItem w:displayText="NC" w:value="NC"/>
              <w:listItem w:displayText="N/A" w:value="N/A"/>
              <w:listItem w:displayText=" " w:value=" "/>
            </w:dropDownList>
          </w:sdtPr>
          <w:sdtEndPr/>
          <w:sdtContent>
            <w:tc>
              <w:tcPr>
                <w:tcW w:w="567" w:type="dxa"/>
                <w:vAlign w:val="center"/>
              </w:tcPr>
              <w:p w14:paraId="6C309CE5" w14:textId="77777777" w:rsidR="0031695B" w:rsidRPr="0043256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1118412722"/>
            <w:placeholder>
              <w:docPart w:val="D305DDC28E9F42AD918F9BCED9A31DA5"/>
            </w:placeholder>
            <w:dropDownList>
              <w:listItem w:displayText="C" w:value="C"/>
              <w:listItem w:displayText="NC" w:value="NC"/>
              <w:listItem w:displayText="N/A" w:value="N/A"/>
              <w:listItem w:displayText=" " w:value=" "/>
            </w:dropDownList>
          </w:sdtPr>
          <w:sdtEndPr/>
          <w:sdtContent>
            <w:tc>
              <w:tcPr>
                <w:tcW w:w="567" w:type="dxa"/>
                <w:vAlign w:val="center"/>
              </w:tcPr>
              <w:p w14:paraId="1FFFE7BE" w14:textId="77777777" w:rsidR="0031695B" w:rsidRPr="0043256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605657579"/>
            <w:placeholder>
              <w:docPart w:val="86468E72877446EBA3431FB2389941CA"/>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376A22E4" w14:textId="77777777" w:rsidR="0031695B" w:rsidRPr="00432560" w:rsidRDefault="00195B69" w:rsidP="0031695B">
                <w:pPr>
                  <w:pStyle w:val="TableParagraph"/>
                  <w:jc w:val="center"/>
                  <w:rPr>
                    <w:b/>
                    <w:bCs/>
                    <w:sz w:val="18"/>
                    <w:szCs w:val="18"/>
                  </w:rPr>
                </w:pPr>
                <w:r>
                  <w:rPr>
                    <w:sz w:val="18"/>
                    <w:szCs w:val="18"/>
                  </w:rPr>
                  <w:t>C</w:t>
                </w:r>
              </w:p>
            </w:tc>
          </w:sdtContent>
        </w:sdt>
      </w:tr>
      <w:tr w:rsidR="0031695B" w:rsidRPr="00432560" w14:paraId="3CD0698B" w14:textId="77777777" w:rsidTr="0016256A">
        <w:trPr>
          <w:trHeight w:val="440"/>
        </w:trPr>
        <w:tc>
          <w:tcPr>
            <w:tcW w:w="5490" w:type="dxa"/>
            <w:gridSpan w:val="2"/>
            <w:vAlign w:val="center"/>
          </w:tcPr>
          <w:p w14:paraId="2DC95FC2" w14:textId="77777777" w:rsidR="0031695B" w:rsidRPr="00AB7550" w:rsidRDefault="0031695B" w:rsidP="0031695B">
            <w:pPr>
              <w:widowControl/>
              <w:adjustRightInd w:val="0"/>
              <w:rPr>
                <w:rFonts w:ascii="Arial" w:hAnsi="Arial" w:cs="Arial"/>
                <w:sz w:val="24"/>
                <w:szCs w:val="24"/>
              </w:rPr>
            </w:pPr>
            <w:r w:rsidRPr="00AB7550">
              <w:rPr>
                <w:rFonts w:ascii="Arial" w:hAnsi="Arial" w:cs="Arial"/>
                <w:sz w:val="24"/>
                <w:szCs w:val="24"/>
              </w:rPr>
              <w:t>8.1.2. Comply with ordinance signs and instructions from the flight crew</w:t>
            </w:r>
          </w:p>
        </w:tc>
        <w:tc>
          <w:tcPr>
            <w:tcW w:w="1350" w:type="dxa"/>
            <w:vMerge/>
            <w:vAlign w:val="center"/>
          </w:tcPr>
          <w:p w14:paraId="216B4FFF" w14:textId="77777777" w:rsidR="0031695B" w:rsidRPr="00AB7550" w:rsidRDefault="0031695B" w:rsidP="0031695B">
            <w:pPr>
              <w:pStyle w:val="TableParagraph"/>
              <w:spacing w:before="7"/>
              <w:rPr>
                <w:sz w:val="20"/>
              </w:rPr>
            </w:pPr>
          </w:p>
        </w:tc>
        <w:sdt>
          <w:sdtPr>
            <w:rPr>
              <w:sz w:val="18"/>
              <w:szCs w:val="18"/>
            </w:rPr>
            <w:alias w:val="Grade"/>
            <w:tag w:val="Grade"/>
            <w:id w:val="-1865436395"/>
            <w:placeholder>
              <w:docPart w:val="5FD49508F9414CBFB183BE118566A099"/>
            </w:placeholder>
            <w:dropDownList>
              <w:listItem w:displayText="C" w:value="C"/>
              <w:listItem w:displayText="NC" w:value="NC"/>
              <w:listItem w:displayText="N/A" w:value="N/A"/>
              <w:listItem w:displayText=" " w:value=" "/>
            </w:dropDownList>
          </w:sdtPr>
          <w:sdtEndPr/>
          <w:sdtContent>
            <w:tc>
              <w:tcPr>
                <w:tcW w:w="567" w:type="dxa"/>
                <w:vAlign w:val="center"/>
              </w:tcPr>
              <w:p w14:paraId="2CE8BE28" w14:textId="77777777" w:rsidR="0031695B" w:rsidRPr="0043256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1622599622"/>
            <w:placeholder>
              <w:docPart w:val="2BD110202A114A1CB32582D32B06B20F"/>
            </w:placeholder>
            <w:dropDownList>
              <w:listItem w:displayText="C" w:value="C"/>
              <w:listItem w:displayText="NC" w:value="NC"/>
              <w:listItem w:displayText="N/A" w:value="N/A"/>
              <w:listItem w:displayText=" " w:value=" "/>
            </w:dropDownList>
          </w:sdtPr>
          <w:sdtEndPr/>
          <w:sdtContent>
            <w:tc>
              <w:tcPr>
                <w:tcW w:w="567" w:type="dxa"/>
                <w:vAlign w:val="center"/>
              </w:tcPr>
              <w:p w14:paraId="77D3DA2C" w14:textId="77777777" w:rsidR="0031695B" w:rsidRPr="0043256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1463889464"/>
            <w:placeholder>
              <w:docPart w:val="8A18A30D800D4CD6BAA987C4BEB244BD"/>
            </w:placeholder>
            <w:dropDownList>
              <w:listItem w:displayText="C" w:value="C"/>
              <w:listItem w:displayText="NC" w:value="NC"/>
              <w:listItem w:displayText="N/A" w:value="N/A"/>
              <w:listItem w:displayText=" " w:value=" "/>
            </w:dropDownList>
          </w:sdtPr>
          <w:sdtEndPr/>
          <w:sdtContent>
            <w:tc>
              <w:tcPr>
                <w:tcW w:w="567" w:type="dxa"/>
                <w:vAlign w:val="center"/>
              </w:tcPr>
              <w:p w14:paraId="1565BB6E" w14:textId="77777777" w:rsidR="0031695B" w:rsidRPr="0043256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1326704485"/>
            <w:placeholder>
              <w:docPart w:val="9976D3224B294F0595F37E65435B1A99"/>
            </w:placeholder>
            <w:dropDownList>
              <w:listItem w:displayText="C" w:value="C"/>
              <w:listItem w:displayText="NC" w:value="NC"/>
              <w:listItem w:displayText="N/A" w:value="N/A"/>
              <w:listItem w:displayText=" " w:value=" "/>
            </w:dropDownList>
          </w:sdtPr>
          <w:sdtEndPr/>
          <w:sdtContent>
            <w:tc>
              <w:tcPr>
                <w:tcW w:w="567" w:type="dxa"/>
                <w:vAlign w:val="center"/>
              </w:tcPr>
              <w:p w14:paraId="7AD41EBC" w14:textId="77777777" w:rsidR="0031695B" w:rsidRPr="0043256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2100248911"/>
            <w:placeholder>
              <w:docPart w:val="044D46BBB5764AD9B1E243258AA2EF8E"/>
            </w:placeholder>
            <w:dropDownList>
              <w:listItem w:displayText="C" w:value="C"/>
              <w:listItem w:displayText="NC" w:value="NC"/>
              <w:listItem w:displayText="N/A" w:value="N/A"/>
              <w:listItem w:displayText=" " w:value=" "/>
            </w:dropDownList>
          </w:sdtPr>
          <w:sdtEndPr/>
          <w:sdtContent>
            <w:tc>
              <w:tcPr>
                <w:tcW w:w="567" w:type="dxa"/>
                <w:vAlign w:val="center"/>
              </w:tcPr>
              <w:p w14:paraId="36ABFFD8" w14:textId="77777777" w:rsidR="0031695B" w:rsidRPr="0043256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281814004"/>
            <w:placeholder>
              <w:docPart w:val="D5768FB533884AA49E36FA46DC7F0824"/>
            </w:placeholder>
            <w:dropDownList>
              <w:listItem w:displayText="C" w:value="C"/>
              <w:listItem w:displayText="NC" w:value="NC"/>
              <w:listItem w:displayText="N/A" w:value="N/A"/>
              <w:listItem w:displayText=" " w:value=" "/>
            </w:dropDownList>
          </w:sdtPr>
          <w:sdtEndPr/>
          <w:sdtContent>
            <w:tc>
              <w:tcPr>
                <w:tcW w:w="567" w:type="dxa"/>
                <w:vAlign w:val="center"/>
              </w:tcPr>
              <w:p w14:paraId="7F82CA85" w14:textId="77777777" w:rsidR="0031695B" w:rsidRPr="0043256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782390029"/>
            <w:placeholder>
              <w:docPart w:val="26115F19901D4747B30434E5EFA12180"/>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57A05457" w14:textId="77777777" w:rsidR="0031695B" w:rsidRPr="00432560" w:rsidRDefault="00195B69" w:rsidP="0031695B">
                <w:pPr>
                  <w:pStyle w:val="TableParagraph"/>
                  <w:jc w:val="center"/>
                  <w:rPr>
                    <w:b/>
                    <w:bCs/>
                    <w:sz w:val="18"/>
                    <w:szCs w:val="18"/>
                  </w:rPr>
                </w:pPr>
                <w:r>
                  <w:rPr>
                    <w:sz w:val="18"/>
                    <w:szCs w:val="18"/>
                  </w:rPr>
                  <w:t>C</w:t>
                </w:r>
              </w:p>
            </w:tc>
          </w:sdtContent>
        </w:sdt>
      </w:tr>
      <w:tr w:rsidR="0031695B" w:rsidRPr="00432560" w14:paraId="539CAAEA" w14:textId="77777777" w:rsidTr="0016256A">
        <w:trPr>
          <w:trHeight w:val="440"/>
        </w:trPr>
        <w:tc>
          <w:tcPr>
            <w:tcW w:w="5490" w:type="dxa"/>
            <w:gridSpan w:val="2"/>
            <w:vAlign w:val="center"/>
          </w:tcPr>
          <w:p w14:paraId="226DCE78" w14:textId="77777777" w:rsidR="0031695B" w:rsidRPr="00AB7550" w:rsidRDefault="0031695B" w:rsidP="0031695B">
            <w:pPr>
              <w:widowControl/>
              <w:adjustRightInd w:val="0"/>
              <w:rPr>
                <w:rFonts w:ascii="Arial" w:hAnsi="Arial" w:cs="Arial"/>
                <w:sz w:val="24"/>
                <w:szCs w:val="24"/>
              </w:rPr>
            </w:pPr>
            <w:r w:rsidRPr="00AB7550">
              <w:rPr>
                <w:rFonts w:ascii="Arial" w:hAnsi="Arial" w:cs="Arial"/>
                <w:sz w:val="24"/>
                <w:szCs w:val="24"/>
              </w:rPr>
              <w:t>8.1.3. Check passenger compliance with ordinance signs and instructions</w:t>
            </w:r>
          </w:p>
        </w:tc>
        <w:tc>
          <w:tcPr>
            <w:tcW w:w="1350" w:type="dxa"/>
            <w:vMerge/>
            <w:vAlign w:val="center"/>
          </w:tcPr>
          <w:p w14:paraId="69968451" w14:textId="77777777" w:rsidR="0031695B" w:rsidRPr="00AB7550" w:rsidRDefault="0031695B" w:rsidP="0031695B">
            <w:pPr>
              <w:pStyle w:val="TableParagraph"/>
              <w:spacing w:before="7"/>
              <w:rPr>
                <w:sz w:val="20"/>
              </w:rPr>
            </w:pPr>
          </w:p>
        </w:tc>
        <w:sdt>
          <w:sdtPr>
            <w:rPr>
              <w:sz w:val="18"/>
              <w:szCs w:val="18"/>
            </w:rPr>
            <w:alias w:val="Grade"/>
            <w:tag w:val="Grade"/>
            <w:id w:val="1745378424"/>
            <w:placeholder>
              <w:docPart w:val="93B7408D948B4BDEAF729E905C39FADF"/>
            </w:placeholder>
            <w:dropDownList>
              <w:listItem w:displayText="C" w:value="C"/>
              <w:listItem w:displayText="NC" w:value="NC"/>
              <w:listItem w:displayText="N/A" w:value="N/A"/>
              <w:listItem w:displayText=" " w:value=" "/>
            </w:dropDownList>
          </w:sdtPr>
          <w:sdtEndPr/>
          <w:sdtContent>
            <w:tc>
              <w:tcPr>
                <w:tcW w:w="567" w:type="dxa"/>
                <w:vAlign w:val="center"/>
              </w:tcPr>
              <w:p w14:paraId="4E5F1681" w14:textId="77777777" w:rsidR="0031695B" w:rsidRPr="0043256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988097533"/>
            <w:placeholder>
              <w:docPart w:val="05FFBADEDDE548B087152BC0F75ADF75"/>
            </w:placeholder>
            <w:dropDownList>
              <w:listItem w:displayText="C" w:value="C"/>
              <w:listItem w:displayText="NC" w:value="NC"/>
              <w:listItem w:displayText="N/A" w:value="N/A"/>
              <w:listItem w:displayText=" " w:value=" "/>
            </w:dropDownList>
          </w:sdtPr>
          <w:sdtEndPr/>
          <w:sdtContent>
            <w:tc>
              <w:tcPr>
                <w:tcW w:w="567" w:type="dxa"/>
                <w:vAlign w:val="center"/>
              </w:tcPr>
              <w:p w14:paraId="30EF2F1A" w14:textId="77777777" w:rsidR="0031695B" w:rsidRPr="0043256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836297147"/>
            <w:placeholder>
              <w:docPart w:val="8A7DF427908B4F119548E05933BC50BD"/>
            </w:placeholder>
            <w:dropDownList>
              <w:listItem w:displayText="C" w:value="C"/>
              <w:listItem w:displayText="NC" w:value="NC"/>
              <w:listItem w:displayText="N/A" w:value="N/A"/>
              <w:listItem w:displayText=" " w:value=" "/>
            </w:dropDownList>
          </w:sdtPr>
          <w:sdtEndPr/>
          <w:sdtContent>
            <w:tc>
              <w:tcPr>
                <w:tcW w:w="567" w:type="dxa"/>
                <w:vAlign w:val="center"/>
              </w:tcPr>
              <w:p w14:paraId="62EEC2EC" w14:textId="77777777" w:rsidR="0031695B" w:rsidRPr="0043256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2093922193"/>
            <w:placeholder>
              <w:docPart w:val="09FFB832E62E45E584C723D74BD8E172"/>
            </w:placeholder>
            <w:dropDownList>
              <w:listItem w:displayText="C" w:value="C"/>
              <w:listItem w:displayText="NC" w:value="NC"/>
              <w:listItem w:displayText="N/A" w:value="N/A"/>
              <w:listItem w:displayText=" " w:value=" "/>
            </w:dropDownList>
          </w:sdtPr>
          <w:sdtEndPr/>
          <w:sdtContent>
            <w:tc>
              <w:tcPr>
                <w:tcW w:w="567" w:type="dxa"/>
                <w:vAlign w:val="center"/>
              </w:tcPr>
              <w:p w14:paraId="7CB8C6B3" w14:textId="77777777" w:rsidR="0031695B" w:rsidRPr="0043256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550508867"/>
            <w:placeholder>
              <w:docPart w:val="2DDA51CC58764BAEA00C923D25C843CF"/>
            </w:placeholder>
            <w:dropDownList>
              <w:listItem w:displayText="C" w:value="C"/>
              <w:listItem w:displayText="NC" w:value="NC"/>
              <w:listItem w:displayText="N/A" w:value="N/A"/>
              <w:listItem w:displayText=" " w:value=" "/>
            </w:dropDownList>
          </w:sdtPr>
          <w:sdtEndPr/>
          <w:sdtContent>
            <w:tc>
              <w:tcPr>
                <w:tcW w:w="567" w:type="dxa"/>
                <w:vAlign w:val="center"/>
              </w:tcPr>
              <w:p w14:paraId="57ABC19A" w14:textId="77777777" w:rsidR="0031695B" w:rsidRPr="0043256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1875499543"/>
            <w:placeholder>
              <w:docPart w:val="B1627EB84BD2445A99552A50A90E6141"/>
            </w:placeholder>
            <w:dropDownList>
              <w:listItem w:displayText="C" w:value="C"/>
              <w:listItem w:displayText="NC" w:value="NC"/>
              <w:listItem w:displayText="N/A" w:value="N/A"/>
              <w:listItem w:displayText=" " w:value=" "/>
            </w:dropDownList>
          </w:sdtPr>
          <w:sdtEndPr/>
          <w:sdtContent>
            <w:tc>
              <w:tcPr>
                <w:tcW w:w="567" w:type="dxa"/>
                <w:vAlign w:val="center"/>
              </w:tcPr>
              <w:p w14:paraId="732F2575" w14:textId="77777777" w:rsidR="0031695B" w:rsidRPr="0043256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87818207"/>
            <w:placeholder>
              <w:docPart w:val="C60535BAFA2F4B829F16885F2BC79CD6"/>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72BCE4A6" w14:textId="77777777" w:rsidR="0031695B" w:rsidRPr="00432560" w:rsidRDefault="00195B69" w:rsidP="0031695B">
                <w:pPr>
                  <w:pStyle w:val="TableParagraph"/>
                  <w:jc w:val="center"/>
                  <w:rPr>
                    <w:b/>
                    <w:bCs/>
                    <w:sz w:val="18"/>
                    <w:szCs w:val="18"/>
                  </w:rPr>
                </w:pPr>
                <w:r>
                  <w:rPr>
                    <w:sz w:val="18"/>
                    <w:szCs w:val="18"/>
                  </w:rPr>
                  <w:t>C</w:t>
                </w:r>
              </w:p>
            </w:tc>
          </w:sdtContent>
        </w:sdt>
      </w:tr>
      <w:tr w:rsidR="0031695B" w:rsidRPr="006F7920" w14:paraId="0CA005D9" w14:textId="77777777" w:rsidTr="0016256A">
        <w:trPr>
          <w:trHeight w:val="440"/>
        </w:trPr>
        <w:tc>
          <w:tcPr>
            <w:tcW w:w="5490" w:type="dxa"/>
            <w:gridSpan w:val="2"/>
            <w:vAlign w:val="center"/>
          </w:tcPr>
          <w:p w14:paraId="3C55C187" w14:textId="77777777" w:rsidR="0031695B" w:rsidRPr="00AB7550" w:rsidRDefault="0031695B" w:rsidP="0031695B">
            <w:pPr>
              <w:adjustRightInd w:val="0"/>
              <w:rPr>
                <w:rFonts w:ascii="Arial" w:hAnsi="Arial" w:cs="Arial"/>
                <w:sz w:val="24"/>
                <w:szCs w:val="24"/>
              </w:rPr>
            </w:pPr>
            <w:r w:rsidRPr="00AB7550">
              <w:rPr>
                <w:rFonts w:ascii="Arial" w:hAnsi="Arial" w:cs="Arial"/>
                <w:sz w:val="24"/>
                <w:szCs w:val="24"/>
              </w:rPr>
              <w:lastRenderedPageBreak/>
              <w:t>8.1.4. Monitor cabin</w:t>
            </w:r>
          </w:p>
        </w:tc>
        <w:tc>
          <w:tcPr>
            <w:tcW w:w="1350" w:type="dxa"/>
            <w:vMerge/>
            <w:vAlign w:val="center"/>
          </w:tcPr>
          <w:p w14:paraId="40EE2ECF" w14:textId="77777777" w:rsidR="0031695B" w:rsidRPr="00AB7550" w:rsidRDefault="0031695B" w:rsidP="0031695B">
            <w:pPr>
              <w:pStyle w:val="TableParagraph"/>
              <w:spacing w:before="7"/>
              <w:rPr>
                <w:sz w:val="20"/>
              </w:rPr>
            </w:pPr>
          </w:p>
        </w:tc>
        <w:sdt>
          <w:sdtPr>
            <w:rPr>
              <w:sz w:val="18"/>
              <w:szCs w:val="18"/>
            </w:rPr>
            <w:alias w:val="Grade"/>
            <w:tag w:val="Grade"/>
            <w:id w:val="-1429889509"/>
            <w:placeholder>
              <w:docPart w:val="46FB3590F3FB4E9BA3851DE7AB79F1ED"/>
            </w:placeholder>
            <w:dropDownList>
              <w:listItem w:displayText="C" w:value="C"/>
              <w:listItem w:displayText="NC" w:value="NC"/>
              <w:listItem w:displayText="N/A" w:value="N/A"/>
              <w:listItem w:displayText=" " w:value=" "/>
            </w:dropDownList>
          </w:sdtPr>
          <w:sdtEndPr/>
          <w:sdtContent>
            <w:tc>
              <w:tcPr>
                <w:tcW w:w="567" w:type="dxa"/>
                <w:vAlign w:val="center"/>
              </w:tcPr>
              <w:p w14:paraId="0C86A214"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726299768"/>
            <w:placeholder>
              <w:docPart w:val="A131C0C2FE1342DD89E723D8C17DFC13"/>
            </w:placeholder>
            <w:dropDownList>
              <w:listItem w:displayText="C" w:value="C"/>
              <w:listItem w:displayText="NC" w:value="NC"/>
              <w:listItem w:displayText="N/A" w:value="N/A"/>
              <w:listItem w:displayText=" " w:value=" "/>
            </w:dropDownList>
          </w:sdtPr>
          <w:sdtEndPr/>
          <w:sdtContent>
            <w:tc>
              <w:tcPr>
                <w:tcW w:w="567" w:type="dxa"/>
                <w:vAlign w:val="center"/>
              </w:tcPr>
              <w:p w14:paraId="24049BCE"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1199053572"/>
            <w:placeholder>
              <w:docPart w:val="A01747F0D3A84225879EAEFFB318D55E"/>
            </w:placeholder>
            <w:dropDownList>
              <w:listItem w:displayText="C" w:value="C"/>
              <w:listItem w:displayText="NC" w:value="NC"/>
              <w:listItem w:displayText="N/A" w:value="N/A"/>
              <w:listItem w:displayText=" " w:value=" "/>
            </w:dropDownList>
          </w:sdtPr>
          <w:sdtEndPr/>
          <w:sdtContent>
            <w:tc>
              <w:tcPr>
                <w:tcW w:w="567" w:type="dxa"/>
                <w:vAlign w:val="center"/>
              </w:tcPr>
              <w:p w14:paraId="5FD9ECB3"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1161073020"/>
            <w:placeholder>
              <w:docPart w:val="61F9C6DD454E49B7B35205792F74D505"/>
            </w:placeholder>
            <w:dropDownList>
              <w:listItem w:displayText="C" w:value="C"/>
              <w:listItem w:displayText="NC" w:value="NC"/>
              <w:listItem w:displayText="N/A" w:value="N/A"/>
              <w:listItem w:displayText=" " w:value=" "/>
            </w:dropDownList>
          </w:sdtPr>
          <w:sdtEndPr/>
          <w:sdtContent>
            <w:tc>
              <w:tcPr>
                <w:tcW w:w="567" w:type="dxa"/>
                <w:vAlign w:val="center"/>
              </w:tcPr>
              <w:p w14:paraId="465A7814"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678702945"/>
            <w:placeholder>
              <w:docPart w:val="712AE0263AB444EBB962987357AF68D5"/>
            </w:placeholder>
            <w:dropDownList>
              <w:listItem w:displayText="C" w:value="C"/>
              <w:listItem w:displayText="NC" w:value="NC"/>
              <w:listItem w:displayText="N/A" w:value="N/A"/>
              <w:listItem w:displayText=" " w:value=" "/>
            </w:dropDownList>
          </w:sdtPr>
          <w:sdtEndPr/>
          <w:sdtContent>
            <w:tc>
              <w:tcPr>
                <w:tcW w:w="567" w:type="dxa"/>
                <w:vAlign w:val="center"/>
              </w:tcPr>
              <w:p w14:paraId="17BD6412"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416321165"/>
            <w:placeholder>
              <w:docPart w:val="DDF0D51246DC4C689DEC4E706CC0C687"/>
            </w:placeholder>
            <w:dropDownList>
              <w:listItem w:displayText="C" w:value="C"/>
              <w:listItem w:displayText="NC" w:value="NC"/>
              <w:listItem w:displayText="N/A" w:value="N/A"/>
              <w:listItem w:displayText=" " w:value=" "/>
            </w:dropDownList>
          </w:sdtPr>
          <w:sdtEndPr/>
          <w:sdtContent>
            <w:tc>
              <w:tcPr>
                <w:tcW w:w="567" w:type="dxa"/>
                <w:vAlign w:val="center"/>
              </w:tcPr>
              <w:p w14:paraId="57B4C0FB"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1395346223"/>
            <w:placeholder>
              <w:docPart w:val="D14E1C03FB5849BE9078A29C2AED95AB"/>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4C5C5119" w14:textId="77777777" w:rsidR="0031695B" w:rsidRPr="006F7920" w:rsidRDefault="00195B69" w:rsidP="0031695B">
                <w:pPr>
                  <w:pStyle w:val="TableParagraph"/>
                  <w:jc w:val="center"/>
                  <w:rPr>
                    <w:b/>
                    <w:bCs/>
                    <w:sz w:val="18"/>
                    <w:szCs w:val="18"/>
                  </w:rPr>
                </w:pPr>
                <w:r>
                  <w:rPr>
                    <w:sz w:val="18"/>
                    <w:szCs w:val="18"/>
                  </w:rPr>
                  <w:t>C</w:t>
                </w:r>
              </w:p>
            </w:tc>
          </w:sdtContent>
        </w:sdt>
      </w:tr>
      <w:tr w:rsidR="0031695B" w:rsidRPr="006F7920" w14:paraId="7F589C26" w14:textId="77777777" w:rsidTr="0016256A">
        <w:trPr>
          <w:trHeight w:val="440"/>
        </w:trPr>
        <w:tc>
          <w:tcPr>
            <w:tcW w:w="5490" w:type="dxa"/>
            <w:gridSpan w:val="2"/>
            <w:vAlign w:val="center"/>
          </w:tcPr>
          <w:p w14:paraId="720D2088" w14:textId="77777777" w:rsidR="0031695B" w:rsidRPr="00AB7550" w:rsidRDefault="0031695B" w:rsidP="0031695B">
            <w:pPr>
              <w:adjustRightInd w:val="0"/>
              <w:rPr>
                <w:rFonts w:ascii="Arial" w:hAnsi="Arial" w:cs="Arial"/>
                <w:sz w:val="24"/>
                <w:szCs w:val="24"/>
              </w:rPr>
            </w:pPr>
            <w:r w:rsidRPr="00AB7550">
              <w:rPr>
                <w:rFonts w:ascii="Arial" w:hAnsi="Arial" w:cs="Arial"/>
                <w:sz w:val="24"/>
                <w:szCs w:val="24"/>
              </w:rPr>
              <w:t>8.1.5. Disarm aircraft door(s)</w:t>
            </w:r>
          </w:p>
        </w:tc>
        <w:tc>
          <w:tcPr>
            <w:tcW w:w="1350" w:type="dxa"/>
            <w:vMerge w:val="restart"/>
            <w:vAlign w:val="center"/>
          </w:tcPr>
          <w:p w14:paraId="7CA60547" w14:textId="77777777" w:rsidR="0031695B" w:rsidRPr="00AB7550" w:rsidRDefault="0031695B" w:rsidP="0031695B">
            <w:pPr>
              <w:pStyle w:val="TableParagraph"/>
              <w:spacing w:before="7"/>
              <w:jc w:val="center"/>
              <w:rPr>
                <w:sz w:val="20"/>
              </w:rPr>
            </w:pPr>
            <w:r w:rsidRPr="00AB7550">
              <w:rPr>
                <w:bCs/>
              </w:rPr>
              <w:t>Airline Manual</w:t>
            </w:r>
          </w:p>
        </w:tc>
        <w:sdt>
          <w:sdtPr>
            <w:rPr>
              <w:sz w:val="18"/>
              <w:szCs w:val="18"/>
            </w:rPr>
            <w:alias w:val="Grade"/>
            <w:tag w:val="Grade"/>
            <w:id w:val="673303041"/>
            <w:placeholder>
              <w:docPart w:val="5CD2EAD260BB4CDFAE7604D6CDB40D72"/>
            </w:placeholder>
            <w:dropDownList>
              <w:listItem w:displayText="C" w:value="C"/>
              <w:listItem w:displayText="NC" w:value="NC"/>
              <w:listItem w:displayText="N/A" w:value="N/A"/>
              <w:listItem w:displayText=" " w:value=" "/>
            </w:dropDownList>
          </w:sdtPr>
          <w:sdtEndPr/>
          <w:sdtContent>
            <w:tc>
              <w:tcPr>
                <w:tcW w:w="567" w:type="dxa"/>
                <w:vAlign w:val="center"/>
              </w:tcPr>
              <w:p w14:paraId="08256903"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201248034"/>
            <w:placeholder>
              <w:docPart w:val="FD308819C00E4DB39F9BBA72FA1D1569"/>
            </w:placeholder>
            <w:dropDownList>
              <w:listItem w:displayText="C" w:value="C"/>
              <w:listItem w:displayText="NC" w:value="NC"/>
              <w:listItem w:displayText="N/A" w:value="N/A"/>
              <w:listItem w:displayText=" " w:value=" "/>
            </w:dropDownList>
          </w:sdtPr>
          <w:sdtEndPr/>
          <w:sdtContent>
            <w:tc>
              <w:tcPr>
                <w:tcW w:w="567" w:type="dxa"/>
                <w:vAlign w:val="center"/>
              </w:tcPr>
              <w:p w14:paraId="1E3A4114"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1230846146"/>
            <w:placeholder>
              <w:docPart w:val="6812FD817F4B48D681FC5B6F25279008"/>
            </w:placeholder>
            <w:dropDownList>
              <w:listItem w:displayText="C" w:value="C"/>
              <w:listItem w:displayText="NC" w:value="NC"/>
              <w:listItem w:displayText="N/A" w:value="N/A"/>
              <w:listItem w:displayText=" " w:value=" "/>
            </w:dropDownList>
          </w:sdtPr>
          <w:sdtEndPr/>
          <w:sdtContent>
            <w:tc>
              <w:tcPr>
                <w:tcW w:w="567" w:type="dxa"/>
                <w:vAlign w:val="center"/>
              </w:tcPr>
              <w:p w14:paraId="3BDF5D74"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168066652"/>
            <w:placeholder>
              <w:docPart w:val="EDE70B0184AB4BE8A6C94C2D9286194C"/>
            </w:placeholder>
            <w:dropDownList>
              <w:listItem w:displayText="C" w:value="C"/>
              <w:listItem w:displayText="NC" w:value="NC"/>
              <w:listItem w:displayText="N/A" w:value="N/A"/>
              <w:listItem w:displayText=" " w:value=" "/>
            </w:dropDownList>
          </w:sdtPr>
          <w:sdtEndPr/>
          <w:sdtContent>
            <w:tc>
              <w:tcPr>
                <w:tcW w:w="567" w:type="dxa"/>
                <w:vAlign w:val="center"/>
              </w:tcPr>
              <w:p w14:paraId="03110608"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625550177"/>
            <w:placeholder>
              <w:docPart w:val="BE86EEC841DC49148964E2F693384FAF"/>
            </w:placeholder>
            <w:dropDownList>
              <w:listItem w:displayText="C" w:value="C"/>
              <w:listItem w:displayText="NC" w:value="NC"/>
              <w:listItem w:displayText="N/A" w:value="N/A"/>
              <w:listItem w:displayText=" " w:value=" "/>
            </w:dropDownList>
          </w:sdtPr>
          <w:sdtEndPr/>
          <w:sdtContent>
            <w:tc>
              <w:tcPr>
                <w:tcW w:w="567" w:type="dxa"/>
                <w:vAlign w:val="center"/>
              </w:tcPr>
              <w:p w14:paraId="3F21210C"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691890225"/>
            <w:placeholder>
              <w:docPart w:val="F1E74F817E9442CE9E5AD94B1F4F2F05"/>
            </w:placeholder>
            <w:dropDownList>
              <w:listItem w:displayText="C" w:value="C"/>
              <w:listItem w:displayText="NC" w:value="NC"/>
              <w:listItem w:displayText="N/A" w:value="N/A"/>
              <w:listItem w:displayText=" " w:value=" "/>
            </w:dropDownList>
          </w:sdtPr>
          <w:sdtEndPr/>
          <w:sdtContent>
            <w:tc>
              <w:tcPr>
                <w:tcW w:w="567" w:type="dxa"/>
                <w:vAlign w:val="center"/>
              </w:tcPr>
              <w:p w14:paraId="74FD8F6B"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2145469680"/>
            <w:placeholder>
              <w:docPart w:val="A0FC6CF8FE6F4B9ABFAAF27296B4B226"/>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3E73E658" w14:textId="77777777" w:rsidR="0031695B" w:rsidRPr="006F7920" w:rsidRDefault="00195B69" w:rsidP="0031695B">
                <w:pPr>
                  <w:pStyle w:val="TableParagraph"/>
                  <w:jc w:val="center"/>
                  <w:rPr>
                    <w:b/>
                    <w:bCs/>
                    <w:sz w:val="18"/>
                    <w:szCs w:val="18"/>
                  </w:rPr>
                </w:pPr>
                <w:r>
                  <w:rPr>
                    <w:sz w:val="18"/>
                    <w:szCs w:val="18"/>
                  </w:rPr>
                  <w:t>C</w:t>
                </w:r>
              </w:p>
            </w:tc>
          </w:sdtContent>
        </w:sdt>
      </w:tr>
      <w:tr w:rsidR="0031695B" w:rsidRPr="006F7920" w14:paraId="30E9864D" w14:textId="77777777" w:rsidTr="0016256A">
        <w:trPr>
          <w:trHeight w:val="440"/>
        </w:trPr>
        <w:tc>
          <w:tcPr>
            <w:tcW w:w="5490" w:type="dxa"/>
            <w:gridSpan w:val="2"/>
            <w:vAlign w:val="center"/>
          </w:tcPr>
          <w:p w14:paraId="056B6A60" w14:textId="77777777" w:rsidR="0031695B" w:rsidRPr="00AB7550" w:rsidRDefault="0031695B" w:rsidP="0031695B">
            <w:pPr>
              <w:rPr>
                <w:rFonts w:ascii="Arial" w:hAnsi="Arial" w:cs="Arial"/>
              </w:rPr>
            </w:pPr>
            <w:r w:rsidRPr="00AB7550">
              <w:rPr>
                <w:rFonts w:ascii="Arial" w:hAnsi="Arial" w:cs="Arial"/>
                <w:sz w:val="24"/>
                <w:szCs w:val="24"/>
              </w:rPr>
              <w:t>8.1.6. Check aircraft door(s) status</w:t>
            </w:r>
          </w:p>
        </w:tc>
        <w:tc>
          <w:tcPr>
            <w:tcW w:w="1350" w:type="dxa"/>
            <w:vMerge/>
            <w:vAlign w:val="center"/>
          </w:tcPr>
          <w:p w14:paraId="04DC8F10" w14:textId="77777777" w:rsidR="0031695B" w:rsidRPr="00AB7550" w:rsidRDefault="0031695B" w:rsidP="0031695B">
            <w:pPr>
              <w:pStyle w:val="TableParagraph"/>
              <w:spacing w:before="7"/>
              <w:rPr>
                <w:sz w:val="20"/>
              </w:rPr>
            </w:pPr>
          </w:p>
        </w:tc>
        <w:sdt>
          <w:sdtPr>
            <w:rPr>
              <w:sz w:val="18"/>
              <w:szCs w:val="18"/>
            </w:rPr>
            <w:alias w:val="Grade"/>
            <w:tag w:val="Grade"/>
            <w:id w:val="-138043027"/>
            <w:placeholder>
              <w:docPart w:val="15ACF502A327425BA9953541BD28DC7B"/>
            </w:placeholder>
            <w:dropDownList>
              <w:listItem w:displayText="C" w:value="C"/>
              <w:listItem w:displayText="NC" w:value="NC"/>
              <w:listItem w:displayText="N/A" w:value="N/A"/>
              <w:listItem w:displayText=" " w:value=" "/>
            </w:dropDownList>
          </w:sdtPr>
          <w:sdtEndPr/>
          <w:sdtContent>
            <w:tc>
              <w:tcPr>
                <w:tcW w:w="567" w:type="dxa"/>
                <w:vAlign w:val="center"/>
              </w:tcPr>
              <w:p w14:paraId="1C691668"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756641422"/>
            <w:placeholder>
              <w:docPart w:val="7E47AB7B780C467290B5B2ED217B7D7E"/>
            </w:placeholder>
            <w:dropDownList>
              <w:listItem w:displayText="C" w:value="C"/>
              <w:listItem w:displayText="NC" w:value="NC"/>
              <w:listItem w:displayText="N/A" w:value="N/A"/>
              <w:listItem w:displayText=" " w:value=" "/>
            </w:dropDownList>
          </w:sdtPr>
          <w:sdtEndPr/>
          <w:sdtContent>
            <w:tc>
              <w:tcPr>
                <w:tcW w:w="567" w:type="dxa"/>
                <w:vAlign w:val="center"/>
              </w:tcPr>
              <w:p w14:paraId="068D5319"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1745947152"/>
            <w:placeholder>
              <w:docPart w:val="6EC65A56693C4B90BE6962F0B705841A"/>
            </w:placeholder>
            <w:dropDownList>
              <w:listItem w:displayText="C" w:value="C"/>
              <w:listItem w:displayText="NC" w:value="NC"/>
              <w:listItem w:displayText="N/A" w:value="N/A"/>
              <w:listItem w:displayText=" " w:value=" "/>
            </w:dropDownList>
          </w:sdtPr>
          <w:sdtEndPr/>
          <w:sdtContent>
            <w:tc>
              <w:tcPr>
                <w:tcW w:w="567" w:type="dxa"/>
                <w:vAlign w:val="center"/>
              </w:tcPr>
              <w:p w14:paraId="76B9AC36"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1622794215"/>
            <w:placeholder>
              <w:docPart w:val="7BB94B033E1E474CA0ACB84D3BCBC59F"/>
            </w:placeholder>
            <w:dropDownList>
              <w:listItem w:displayText="C" w:value="C"/>
              <w:listItem w:displayText="NC" w:value="NC"/>
              <w:listItem w:displayText="N/A" w:value="N/A"/>
              <w:listItem w:displayText=" " w:value=" "/>
            </w:dropDownList>
          </w:sdtPr>
          <w:sdtEndPr/>
          <w:sdtContent>
            <w:tc>
              <w:tcPr>
                <w:tcW w:w="567" w:type="dxa"/>
                <w:vAlign w:val="center"/>
              </w:tcPr>
              <w:p w14:paraId="4C10946B"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55284285"/>
            <w:placeholder>
              <w:docPart w:val="BEE5A72280F3448A90EE9C41E348FF9C"/>
            </w:placeholder>
            <w:dropDownList>
              <w:listItem w:displayText="C" w:value="C"/>
              <w:listItem w:displayText="NC" w:value="NC"/>
              <w:listItem w:displayText="N/A" w:value="N/A"/>
              <w:listItem w:displayText=" " w:value=" "/>
            </w:dropDownList>
          </w:sdtPr>
          <w:sdtEndPr/>
          <w:sdtContent>
            <w:tc>
              <w:tcPr>
                <w:tcW w:w="567" w:type="dxa"/>
                <w:vAlign w:val="center"/>
              </w:tcPr>
              <w:p w14:paraId="331AB001"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2126802779"/>
            <w:placeholder>
              <w:docPart w:val="2EF8A52D1C3C4F10BB5DCDC8C80DC8F5"/>
            </w:placeholder>
            <w:dropDownList>
              <w:listItem w:displayText="C" w:value="C"/>
              <w:listItem w:displayText="NC" w:value="NC"/>
              <w:listItem w:displayText="N/A" w:value="N/A"/>
              <w:listItem w:displayText=" " w:value=" "/>
            </w:dropDownList>
          </w:sdtPr>
          <w:sdtEndPr/>
          <w:sdtContent>
            <w:tc>
              <w:tcPr>
                <w:tcW w:w="567" w:type="dxa"/>
                <w:vAlign w:val="center"/>
              </w:tcPr>
              <w:p w14:paraId="21DED5C1"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1246070192"/>
            <w:placeholder>
              <w:docPart w:val="08139FD86FED497596C56AD18FF57336"/>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7CBB1A36" w14:textId="77777777" w:rsidR="0031695B" w:rsidRPr="006F7920" w:rsidRDefault="00195B69" w:rsidP="0031695B">
                <w:pPr>
                  <w:pStyle w:val="TableParagraph"/>
                  <w:jc w:val="center"/>
                  <w:rPr>
                    <w:b/>
                    <w:bCs/>
                    <w:sz w:val="18"/>
                    <w:szCs w:val="18"/>
                  </w:rPr>
                </w:pPr>
                <w:r>
                  <w:rPr>
                    <w:sz w:val="18"/>
                    <w:szCs w:val="18"/>
                  </w:rPr>
                  <w:t>C</w:t>
                </w:r>
              </w:p>
            </w:tc>
          </w:sdtContent>
        </w:sdt>
      </w:tr>
      <w:tr w:rsidR="0031695B" w:rsidRPr="006F7920" w14:paraId="5A81D0AE" w14:textId="77777777" w:rsidTr="0016256A">
        <w:trPr>
          <w:trHeight w:val="440"/>
        </w:trPr>
        <w:tc>
          <w:tcPr>
            <w:tcW w:w="5490" w:type="dxa"/>
            <w:gridSpan w:val="2"/>
            <w:vAlign w:val="center"/>
          </w:tcPr>
          <w:p w14:paraId="09D1F50B" w14:textId="77777777" w:rsidR="0031695B" w:rsidRPr="00AB7550" w:rsidRDefault="0031695B" w:rsidP="0031695B">
            <w:pPr>
              <w:adjustRightInd w:val="0"/>
              <w:rPr>
                <w:rFonts w:ascii="Arial" w:hAnsi="Arial" w:cs="Arial"/>
                <w:sz w:val="24"/>
                <w:szCs w:val="24"/>
              </w:rPr>
            </w:pPr>
            <w:r w:rsidRPr="00AB7550">
              <w:rPr>
                <w:rFonts w:ascii="Arial" w:hAnsi="Arial" w:cs="Arial"/>
                <w:sz w:val="24"/>
                <w:szCs w:val="24"/>
              </w:rPr>
              <w:t>8.1.7. Open aircraft door(s) procedures</w:t>
            </w:r>
          </w:p>
        </w:tc>
        <w:tc>
          <w:tcPr>
            <w:tcW w:w="1350" w:type="dxa"/>
            <w:vMerge/>
            <w:vAlign w:val="center"/>
          </w:tcPr>
          <w:p w14:paraId="56B25BE5" w14:textId="77777777" w:rsidR="0031695B" w:rsidRPr="00AB7550" w:rsidRDefault="0031695B" w:rsidP="0031695B">
            <w:pPr>
              <w:pStyle w:val="TableParagraph"/>
              <w:spacing w:before="7"/>
              <w:rPr>
                <w:sz w:val="20"/>
              </w:rPr>
            </w:pPr>
          </w:p>
        </w:tc>
        <w:sdt>
          <w:sdtPr>
            <w:rPr>
              <w:sz w:val="18"/>
              <w:szCs w:val="18"/>
            </w:rPr>
            <w:alias w:val="Grade"/>
            <w:tag w:val="Grade"/>
            <w:id w:val="-752817854"/>
            <w:placeholder>
              <w:docPart w:val="AADC68FB28F14C00B23E2A8983D3AA1A"/>
            </w:placeholder>
            <w:dropDownList>
              <w:listItem w:displayText="C" w:value="C"/>
              <w:listItem w:displayText="NC" w:value="NC"/>
              <w:listItem w:displayText="N/A" w:value="N/A"/>
              <w:listItem w:displayText=" " w:value=" "/>
            </w:dropDownList>
          </w:sdtPr>
          <w:sdtEndPr/>
          <w:sdtContent>
            <w:tc>
              <w:tcPr>
                <w:tcW w:w="567" w:type="dxa"/>
                <w:vAlign w:val="center"/>
              </w:tcPr>
              <w:p w14:paraId="137C432D"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375390171"/>
            <w:placeholder>
              <w:docPart w:val="D16D880A37A6459F9F2E5341F92F12D1"/>
            </w:placeholder>
            <w:dropDownList>
              <w:listItem w:displayText="C" w:value="C"/>
              <w:listItem w:displayText="NC" w:value="NC"/>
              <w:listItem w:displayText="N/A" w:value="N/A"/>
              <w:listItem w:displayText=" " w:value=" "/>
            </w:dropDownList>
          </w:sdtPr>
          <w:sdtEndPr/>
          <w:sdtContent>
            <w:tc>
              <w:tcPr>
                <w:tcW w:w="567" w:type="dxa"/>
                <w:vAlign w:val="center"/>
              </w:tcPr>
              <w:p w14:paraId="2129C6CD"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884171554"/>
            <w:placeholder>
              <w:docPart w:val="BB063A1C374D4081835C647565AFF637"/>
            </w:placeholder>
            <w:dropDownList>
              <w:listItem w:displayText="C" w:value="C"/>
              <w:listItem w:displayText="NC" w:value="NC"/>
              <w:listItem w:displayText="N/A" w:value="N/A"/>
              <w:listItem w:displayText=" " w:value=" "/>
            </w:dropDownList>
          </w:sdtPr>
          <w:sdtEndPr/>
          <w:sdtContent>
            <w:tc>
              <w:tcPr>
                <w:tcW w:w="567" w:type="dxa"/>
                <w:vAlign w:val="center"/>
              </w:tcPr>
              <w:p w14:paraId="5ABC7BD1"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1196504530"/>
            <w:placeholder>
              <w:docPart w:val="F88356BE4D4347459D9A3F146E939D5C"/>
            </w:placeholder>
            <w:dropDownList>
              <w:listItem w:displayText="C" w:value="C"/>
              <w:listItem w:displayText="NC" w:value="NC"/>
              <w:listItem w:displayText="N/A" w:value="N/A"/>
              <w:listItem w:displayText=" " w:value=" "/>
            </w:dropDownList>
          </w:sdtPr>
          <w:sdtEndPr/>
          <w:sdtContent>
            <w:tc>
              <w:tcPr>
                <w:tcW w:w="567" w:type="dxa"/>
                <w:vAlign w:val="center"/>
              </w:tcPr>
              <w:p w14:paraId="0BE6D67F"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69666156"/>
            <w:placeholder>
              <w:docPart w:val="CCBD719EB6EB420B9201238BF7CAD508"/>
            </w:placeholder>
            <w:dropDownList>
              <w:listItem w:displayText="C" w:value="C"/>
              <w:listItem w:displayText="NC" w:value="NC"/>
              <w:listItem w:displayText="N/A" w:value="N/A"/>
              <w:listItem w:displayText=" " w:value=" "/>
            </w:dropDownList>
          </w:sdtPr>
          <w:sdtEndPr/>
          <w:sdtContent>
            <w:tc>
              <w:tcPr>
                <w:tcW w:w="567" w:type="dxa"/>
                <w:vAlign w:val="center"/>
              </w:tcPr>
              <w:p w14:paraId="31BF8A3F"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1726028479"/>
            <w:placeholder>
              <w:docPart w:val="361F87749D9041D59306CA110B6FD6ED"/>
            </w:placeholder>
            <w:dropDownList>
              <w:listItem w:displayText="C" w:value="C"/>
              <w:listItem w:displayText="NC" w:value="NC"/>
              <w:listItem w:displayText="N/A" w:value="N/A"/>
              <w:listItem w:displayText=" " w:value=" "/>
            </w:dropDownList>
          </w:sdtPr>
          <w:sdtEndPr/>
          <w:sdtContent>
            <w:tc>
              <w:tcPr>
                <w:tcW w:w="567" w:type="dxa"/>
                <w:vAlign w:val="center"/>
              </w:tcPr>
              <w:p w14:paraId="1C277100"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1696574392"/>
            <w:placeholder>
              <w:docPart w:val="C1F9E51A61F842E3909034A3153DA150"/>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3026C5DF" w14:textId="77777777" w:rsidR="0031695B" w:rsidRPr="006F7920" w:rsidRDefault="00195B69" w:rsidP="0031695B">
                <w:pPr>
                  <w:pStyle w:val="TableParagraph"/>
                  <w:jc w:val="center"/>
                  <w:rPr>
                    <w:b/>
                    <w:bCs/>
                    <w:sz w:val="18"/>
                    <w:szCs w:val="18"/>
                  </w:rPr>
                </w:pPr>
                <w:r>
                  <w:rPr>
                    <w:sz w:val="18"/>
                    <w:szCs w:val="18"/>
                  </w:rPr>
                  <w:t>C</w:t>
                </w:r>
              </w:p>
            </w:tc>
          </w:sdtContent>
        </w:sdt>
      </w:tr>
      <w:tr w:rsidR="0031695B" w:rsidRPr="006F7920" w14:paraId="7880B191" w14:textId="77777777" w:rsidTr="0016256A">
        <w:trPr>
          <w:trHeight w:val="440"/>
        </w:trPr>
        <w:tc>
          <w:tcPr>
            <w:tcW w:w="5490" w:type="dxa"/>
            <w:gridSpan w:val="2"/>
            <w:vAlign w:val="center"/>
          </w:tcPr>
          <w:p w14:paraId="412F86CA" w14:textId="77777777" w:rsidR="0031695B" w:rsidRPr="00AB7550" w:rsidRDefault="0031695B" w:rsidP="0031695B">
            <w:pPr>
              <w:adjustRightInd w:val="0"/>
              <w:rPr>
                <w:rFonts w:ascii="Arial" w:hAnsi="Arial" w:cs="Arial"/>
                <w:sz w:val="24"/>
                <w:szCs w:val="24"/>
              </w:rPr>
            </w:pPr>
            <w:r w:rsidRPr="00AB7550">
              <w:rPr>
                <w:rFonts w:ascii="Arial" w:hAnsi="Arial" w:cs="Arial"/>
                <w:sz w:val="24"/>
                <w:szCs w:val="24"/>
              </w:rPr>
              <w:t>8.1.8. Manage passenger disembarkation process</w:t>
            </w:r>
          </w:p>
        </w:tc>
        <w:tc>
          <w:tcPr>
            <w:tcW w:w="1350" w:type="dxa"/>
            <w:vMerge/>
            <w:vAlign w:val="center"/>
          </w:tcPr>
          <w:p w14:paraId="5752DC95" w14:textId="77777777" w:rsidR="0031695B" w:rsidRPr="00AB7550" w:rsidRDefault="0031695B" w:rsidP="0031695B">
            <w:pPr>
              <w:pStyle w:val="TableParagraph"/>
              <w:spacing w:before="7"/>
              <w:rPr>
                <w:sz w:val="20"/>
              </w:rPr>
            </w:pPr>
          </w:p>
        </w:tc>
        <w:sdt>
          <w:sdtPr>
            <w:rPr>
              <w:sz w:val="18"/>
              <w:szCs w:val="18"/>
            </w:rPr>
            <w:alias w:val="Grade"/>
            <w:tag w:val="Grade"/>
            <w:id w:val="667670508"/>
            <w:placeholder>
              <w:docPart w:val="8FFAB201004E45719CFFCFF50EB7C767"/>
            </w:placeholder>
            <w:dropDownList>
              <w:listItem w:displayText="C" w:value="C"/>
              <w:listItem w:displayText="NC" w:value="NC"/>
              <w:listItem w:displayText="N/A" w:value="N/A"/>
              <w:listItem w:displayText=" " w:value=" "/>
            </w:dropDownList>
          </w:sdtPr>
          <w:sdtEndPr/>
          <w:sdtContent>
            <w:tc>
              <w:tcPr>
                <w:tcW w:w="567" w:type="dxa"/>
                <w:vAlign w:val="center"/>
              </w:tcPr>
              <w:p w14:paraId="20E51ADF"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664093430"/>
            <w:placeholder>
              <w:docPart w:val="88AA7771662F4418B025D1531A249ED9"/>
            </w:placeholder>
            <w:dropDownList>
              <w:listItem w:displayText="C" w:value="C"/>
              <w:listItem w:displayText="NC" w:value="NC"/>
              <w:listItem w:displayText="N/A" w:value="N/A"/>
              <w:listItem w:displayText=" " w:value=" "/>
            </w:dropDownList>
          </w:sdtPr>
          <w:sdtEndPr/>
          <w:sdtContent>
            <w:tc>
              <w:tcPr>
                <w:tcW w:w="567" w:type="dxa"/>
                <w:vAlign w:val="center"/>
              </w:tcPr>
              <w:p w14:paraId="10448F38"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2072490427"/>
            <w:placeholder>
              <w:docPart w:val="C6D5E9528C16465C840DA6BA92229208"/>
            </w:placeholder>
            <w:dropDownList>
              <w:listItem w:displayText="C" w:value="C"/>
              <w:listItem w:displayText="NC" w:value="NC"/>
              <w:listItem w:displayText="N/A" w:value="N/A"/>
              <w:listItem w:displayText=" " w:value=" "/>
            </w:dropDownList>
          </w:sdtPr>
          <w:sdtEndPr/>
          <w:sdtContent>
            <w:tc>
              <w:tcPr>
                <w:tcW w:w="567" w:type="dxa"/>
                <w:vAlign w:val="center"/>
              </w:tcPr>
              <w:p w14:paraId="3136FF48"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343592861"/>
            <w:placeholder>
              <w:docPart w:val="477814C637614BAE86DB3A7FF6CE902C"/>
            </w:placeholder>
            <w:dropDownList>
              <w:listItem w:displayText="C" w:value="C"/>
              <w:listItem w:displayText="NC" w:value="NC"/>
              <w:listItem w:displayText="N/A" w:value="N/A"/>
              <w:listItem w:displayText=" " w:value=" "/>
            </w:dropDownList>
          </w:sdtPr>
          <w:sdtEndPr/>
          <w:sdtContent>
            <w:tc>
              <w:tcPr>
                <w:tcW w:w="567" w:type="dxa"/>
                <w:vAlign w:val="center"/>
              </w:tcPr>
              <w:p w14:paraId="25EC3FE1"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308759605"/>
            <w:placeholder>
              <w:docPart w:val="972E2D4CA2E44878A95D65B84E04054A"/>
            </w:placeholder>
            <w:dropDownList>
              <w:listItem w:displayText="C" w:value="C"/>
              <w:listItem w:displayText="NC" w:value="NC"/>
              <w:listItem w:displayText="N/A" w:value="N/A"/>
              <w:listItem w:displayText=" " w:value=" "/>
            </w:dropDownList>
          </w:sdtPr>
          <w:sdtEndPr/>
          <w:sdtContent>
            <w:tc>
              <w:tcPr>
                <w:tcW w:w="567" w:type="dxa"/>
                <w:vAlign w:val="center"/>
              </w:tcPr>
              <w:p w14:paraId="735B6297"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693003066"/>
            <w:placeholder>
              <w:docPart w:val="E5E68E362FCE496B96157C81EBE607F6"/>
            </w:placeholder>
            <w:dropDownList>
              <w:listItem w:displayText="C" w:value="C"/>
              <w:listItem w:displayText="NC" w:value="NC"/>
              <w:listItem w:displayText="N/A" w:value="N/A"/>
              <w:listItem w:displayText=" " w:value=" "/>
            </w:dropDownList>
          </w:sdtPr>
          <w:sdtEndPr/>
          <w:sdtContent>
            <w:tc>
              <w:tcPr>
                <w:tcW w:w="567" w:type="dxa"/>
                <w:vAlign w:val="center"/>
              </w:tcPr>
              <w:p w14:paraId="13E2427B"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945223607"/>
            <w:placeholder>
              <w:docPart w:val="59CF97E220D24C1E946C99B24492C53C"/>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6A1D1377" w14:textId="77777777" w:rsidR="0031695B" w:rsidRPr="006F7920" w:rsidRDefault="00195B69" w:rsidP="0031695B">
                <w:pPr>
                  <w:pStyle w:val="TableParagraph"/>
                  <w:jc w:val="center"/>
                  <w:rPr>
                    <w:b/>
                    <w:bCs/>
                    <w:sz w:val="18"/>
                    <w:szCs w:val="18"/>
                  </w:rPr>
                </w:pPr>
                <w:r>
                  <w:rPr>
                    <w:sz w:val="18"/>
                    <w:szCs w:val="18"/>
                  </w:rPr>
                  <w:t>C</w:t>
                </w:r>
              </w:p>
            </w:tc>
          </w:sdtContent>
        </w:sdt>
      </w:tr>
      <w:tr w:rsidR="0031695B" w:rsidRPr="006F7920" w14:paraId="668D1A31" w14:textId="77777777" w:rsidTr="0016256A">
        <w:trPr>
          <w:trHeight w:val="440"/>
        </w:trPr>
        <w:tc>
          <w:tcPr>
            <w:tcW w:w="5490" w:type="dxa"/>
            <w:gridSpan w:val="2"/>
            <w:vAlign w:val="center"/>
          </w:tcPr>
          <w:p w14:paraId="7C28F2BF" w14:textId="77777777" w:rsidR="0031695B" w:rsidRPr="00AB7550" w:rsidRDefault="0031695B" w:rsidP="0031695B">
            <w:pPr>
              <w:adjustRightInd w:val="0"/>
              <w:rPr>
                <w:rFonts w:ascii="Arial" w:hAnsi="Arial" w:cs="Arial"/>
                <w:sz w:val="24"/>
                <w:szCs w:val="24"/>
              </w:rPr>
            </w:pPr>
            <w:r w:rsidRPr="00AB7550">
              <w:rPr>
                <w:rFonts w:ascii="Arial" w:hAnsi="Arial" w:cs="Arial"/>
                <w:sz w:val="24"/>
                <w:szCs w:val="24"/>
              </w:rPr>
              <w:t>8.1.9. Perform security checks, if applicable</w:t>
            </w:r>
          </w:p>
        </w:tc>
        <w:tc>
          <w:tcPr>
            <w:tcW w:w="1350" w:type="dxa"/>
            <w:vMerge/>
            <w:vAlign w:val="center"/>
          </w:tcPr>
          <w:p w14:paraId="49F578F4" w14:textId="77777777" w:rsidR="0031695B" w:rsidRPr="00AB7550" w:rsidRDefault="0031695B" w:rsidP="0031695B">
            <w:pPr>
              <w:pStyle w:val="TableParagraph"/>
              <w:spacing w:before="7"/>
              <w:rPr>
                <w:sz w:val="20"/>
              </w:rPr>
            </w:pPr>
          </w:p>
        </w:tc>
        <w:sdt>
          <w:sdtPr>
            <w:rPr>
              <w:sz w:val="18"/>
              <w:szCs w:val="18"/>
            </w:rPr>
            <w:alias w:val="Grade"/>
            <w:tag w:val="Grade"/>
            <w:id w:val="429865741"/>
            <w:placeholder>
              <w:docPart w:val="748C6841357A4ADF9C1A70231548655D"/>
            </w:placeholder>
            <w:dropDownList>
              <w:listItem w:displayText="C" w:value="C"/>
              <w:listItem w:displayText="NC" w:value="NC"/>
              <w:listItem w:displayText="N/A" w:value="N/A"/>
              <w:listItem w:displayText=" " w:value=" "/>
            </w:dropDownList>
          </w:sdtPr>
          <w:sdtEndPr/>
          <w:sdtContent>
            <w:tc>
              <w:tcPr>
                <w:tcW w:w="567" w:type="dxa"/>
                <w:vAlign w:val="center"/>
              </w:tcPr>
              <w:p w14:paraId="692E144F"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1069035885"/>
            <w:placeholder>
              <w:docPart w:val="BCF3ACED62164A5BA914BA588A82C6C5"/>
            </w:placeholder>
            <w:dropDownList>
              <w:listItem w:displayText="C" w:value="C"/>
              <w:listItem w:displayText="NC" w:value="NC"/>
              <w:listItem w:displayText="N/A" w:value="N/A"/>
              <w:listItem w:displayText=" " w:value=" "/>
            </w:dropDownList>
          </w:sdtPr>
          <w:sdtEndPr/>
          <w:sdtContent>
            <w:tc>
              <w:tcPr>
                <w:tcW w:w="567" w:type="dxa"/>
                <w:vAlign w:val="center"/>
              </w:tcPr>
              <w:p w14:paraId="27CE1B94"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1259106212"/>
            <w:placeholder>
              <w:docPart w:val="498284D8F4F84E67B3198A4B77699696"/>
            </w:placeholder>
            <w:dropDownList>
              <w:listItem w:displayText="C" w:value="C"/>
              <w:listItem w:displayText="NC" w:value="NC"/>
              <w:listItem w:displayText="N/A" w:value="N/A"/>
              <w:listItem w:displayText=" " w:value=" "/>
            </w:dropDownList>
          </w:sdtPr>
          <w:sdtEndPr/>
          <w:sdtContent>
            <w:tc>
              <w:tcPr>
                <w:tcW w:w="567" w:type="dxa"/>
                <w:vAlign w:val="center"/>
              </w:tcPr>
              <w:p w14:paraId="2904C06D"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944963287"/>
            <w:placeholder>
              <w:docPart w:val="BF662C4403F04F19BCADFB21E6DEB765"/>
            </w:placeholder>
            <w:dropDownList>
              <w:listItem w:displayText="C" w:value="C"/>
              <w:listItem w:displayText="NC" w:value="NC"/>
              <w:listItem w:displayText="N/A" w:value="N/A"/>
              <w:listItem w:displayText=" " w:value=" "/>
            </w:dropDownList>
          </w:sdtPr>
          <w:sdtEndPr/>
          <w:sdtContent>
            <w:tc>
              <w:tcPr>
                <w:tcW w:w="567" w:type="dxa"/>
                <w:vAlign w:val="center"/>
              </w:tcPr>
              <w:p w14:paraId="3656F043"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415402400"/>
            <w:placeholder>
              <w:docPart w:val="52448DA70822432290FC32F6672FD3AD"/>
            </w:placeholder>
            <w:dropDownList>
              <w:listItem w:displayText="C" w:value="C"/>
              <w:listItem w:displayText="NC" w:value="NC"/>
              <w:listItem w:displayText="N/A" w:value="N/A"/>
              <w:listItem w:displayText=" " w:value=" "/>
            </w:dropDownList>
          </w:sdtPr>
          <w:sdtEndPr/>
          <w:sdtContent>
            <w:tc>
              <w:tcPr>
                <w:tcW w:w="567" w:type="dxa"/>
                <w:vAlign w:val="center"/>
              </w:tcPr>
              <w:p w14:paraId="404C0BF0"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1582061745"/>
            <w:placeholder>
              <w:docPart w:val="79DD16F8F92245CE8DD11EA6F8B037F5"/>
            </w:placeholder>
            <w:dropDownList>
              <w:listItem w:displayText="C" w:value="C"/>
              <w:listItem w:displayText="NC" w:value="NC"/>
              <w:listItem w:displayText="N/A" w:value="N/A"/>
              <w:listItem w:displayText=" " w:value=" "/>
            </w:dropDownList>
          </w:sdtPr>
          <w:sdtEndPr/>
          <w:sdtContent>
            <w:tc>
              <w:tcPr>
                <w:tcW w:w="567" w:type="dxa"/>
                <w:vAlign w:val="center"/>
              </w:tcPr>
              <w:p w14:paraId="4072C89C"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553542367"/>
            <w:placeholder>
              <w:docPart w:val="19461C2194F04A05BFD5B6F16326FED3"/>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0E86DB05" w14:textId="77777777" w:rsidR="0031695B" w:rsidRPr="006F7920" w:rsidRDefault="00195B69" w:rsidP="0031695B">
                <w:pPr>
                  <w:pStyle w:val="TableParagraph"/>
                  <w:jc w:val="center"/>
                  <w:rPr>
                    <w:b/>
                    <w:bCs/>
                    <w:sz w:val="18"/>
                    <w:szCs w:val="18"/>
                  </w:rPr>
                </w:pPr>
                <w:r>
                  <w:rPr>
                    <w:sz w:val="18"/>
                    <w:szCs w:val="18"/>
                  </w:rPr>
                  <w:t>C</w:t>
                </w:r>
              </w:p>
            </w:tc>
          </w:sdtContent>
        </w:sdt>
      </w:tr>
      <w:tr w:rsidR="0031695B" w:rsidRPr="006F7920" w14:paraId="1830154D" w14:textId="77777777" w:rsidTr="0016256A">
        <w:trPr>
          <w:trHeight w:val="440"/>
        </w:trPr>
        <w:tc>
          <w:tcPr>
            <w:tcW w:w="5490" w:type="dxa"/>
            <w:gridSpan w:val="2"/>
            <w:vAlign w:val="center"/>
          </w:tcPr>
          <w:p w14:paraId="4E32BFAA" w14:textId="77777777" w:rsidR="0031695B" w:rsidRPr="00AB7550" w:rsidRDefault="0031695B" w:rsidP="0031695B">
            <w:pPr>
              <w:adjustRightInd w:val="0"/>
              <w:rPr>
                <w:rFonts w:ascii="Arial" w:hAnsi="Arial" w:cs="Arial"/>
                <w:sz w:val="24"/>
                <w:szCs w:val="24"/>
              </w:rPr>
            </w:pPr>
            <w:r w:rsidRPr="00AB7550">
              <w:rPr>
                <w:rFonts w:ascii="Arial" w:hAnsi="Arial" w:cs="Arial"/>
                <w:sz w:val="24"/>
                <w:szCs w:val="24"/>
              </w:rPr>
              <w:t>8.1.10. Complete the applicable documentation</w:t>
            </w:r>
          </w:p>
        </w:tc>
        <w:tc>
          <w:tcPr>
            <w:tcW w:w="1350" w:type="dxa"/>
            <w:vMerge/>
            <w:vAlign w:val="center"/>
          </w:tcPr>
          <w:p w14:paraId="0BEFABE3" w14:textId="77777777" w:rsidR="0031695B" w:rsidRPr="00AB7550" w:rsidRDefault="0031695B" w:rsidP="0031695B">
            <w:pPr>
              <w:pStyle w:val="TableParagraph"/>
              <w:spacing w:before="7"/>
              <w:rPr>
                <w:sz w:val="20"/>
              </w:rPr>
            </w:pPr>
          </w:p>
        </w:tc>
        <w:sdt>
          <w:sdtPr>
            <w:rPr>
              <w:sz w:val="18"/>
              <w:szCs w:val="18"/>
            </w:rPr>
            <w:alias w:val="Grade"/>
            <w:tag w:val="Grade"/>
            <w:id w:val="132459788"/>
            <w:placeholder>
              <w:docPart w:val="33CC8BBC38374484BD4B84503927E110"/>
            </w:placeholder>
            <w:dropDownList>
              <w:listItem w:displayText="C" w:value="C"/>
              <w:listItem w:displayText="NC" w:value="NC"/>
              <w:listItem w:displayText="N/A" w:value="N/A"/>
              <w:listItem w:displayText=" " w:value=" "/>
            </w:dropDownList>
          </w:sdtPr>
          <w:sdtEndPr/>
          <w:sdtContent>
            <w:tc>
              <w:tcPr>
                <w:tcW w:w="567" w:type="dxa"/>
                <w:vAlign w:val="center"/>
              </w:tcPr>
              <w:p w14:paraId="04A1CFC0"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1904329669"/>
            <w:placeholder>
              <w:docPart w:val="5BF9D20340804EE78273EE1FEECA8ED6"/>
            </w:placeholder>
            <w:dropDownList>
              <w:listItem w:displayText="C" w:value="C"/>
              <w:listItem w:displayText="NC" w:value="NC"/>
              <w:listItem w:displayText="N/A" w:value="N/A"/>
              <w:listItem w:displayText=" " w:value=" "/>
            </w:dropDownList>
          </w:sdtPr>
          <w:sdtEndPr/>
          <w:sdtContent>
            <w:tc>
              <w:tcPr>
                <w:tcW w:w="567" w:type="dxa"/>
                <w:vAlign w:val="center"/>
              </w:tcPr>
              <w:p w14:paraId="4EABB9A3"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1214348051"/>
            <w:placeholder>
              <w:docPart w:val="01AC8052E718418F81647DEF958609DE"/>
            </w:placeholder>
            <w:dropDownList>
              <w:listItem w:displayText="C" w:value="C"/>
              <w:listItem w:displayText="NC" w:value="NC"/>
              <w:listItem w:displayText="N/A" w:value="N/A"/>
              <w:listItem w:displayText=" " w:value=" "/>
            </w:dropDownList>
          </w:sdtPr>
          <w:sdtEndPr/>
          <w:sdtContent>
            <w:tc>
              <w:tcPr>
                <w:tcW w:w="567" w:type="dxa"/>
                <w:vAlign w:val="center"/>
              </w:tcPr>
              <w:p w14:paraId="2CFD8798"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531188001"/>
            <w:placeholder>
              <w:docPart w:val="42767D0D6CF74495950307C57FADC348"/>
            </w:placeholder>
            <w:dropDownList>
              <w:listItem w:displayText="C" w:value="C"/>
              <w:listItem w:displayText="NC" w:value="NC"/>
              <w:listItem w:displayText="N/A" w:value="N/A"/>
              <w:listItem w:displayText=" " w:value=" "/>
            </w:dropDownList>
          </w:sdtPr>
          <w:sdtEndPr/>
          <w:sdtContent>
            <w:tc>
              <w:tcPr>
                <w:tcW w:w="567" w:type="dxa"/>
                <w:vAlign w:val="center"/>
              </w:tcPr>
              <w:p w14:paraId="1547A2D8"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568883891"/>
            <w:placeholder>
              <w:docPart w:val="3DEA24C914524842874E3673983CEEFC"/>
            </w:placeholder>
            <w:dropDownList>
              <w:listItem w:displayText="C" w:value="C"/>
              <w:listItem w:displayText="NC" w:value="NC"/>
              <w:listItem w:displayText="N/A" w:value="N/A"/>
              <w:listItem w:displayText=" " w:value=" "/>
            </w:dropDownList>
          </w:sdtPr>
          <w:sdtEndPr/>
          <w:sdtContent>
            <w:tc>
              <w:tcPr>
                <w:tcW w:w="567" w:type="dxa"/>
                <w:vAlign w:val="center"/>
              </w:tcPr>
              <w:p w14:paraId="783EFD06"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682549814"/>
            <w:placeholder>
              <w:docPart w:val="95B01645DABF4107AF2764207F36A0B3"/>
            </w:placeholder>
            <w:dropDownList>
              <w:listItem w:displayText="C" w:value="C"/>
              <w:listItem w:displayText="NC" w:value="NC"/>
              <w:listItem w:displayText="N/A" w:value="N/A"/>
              <w:listItem w:displayText=" " w:value=" "/>
            </w:dropDownList>
          </w:sdtPr>
          <w:sdtEndPr/>
          <w:sdtContent>
            <w:tc>
              <w:tcPr>
                <w:tcW w:w="567" w:type="dxa"/>
                <w:vAlign w:val="center"/>
              </w:tcPr>
              <w:p w14:paraId="237DD71A"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1733849987"/>
            <w:placeholder>
              <w:docPart w:val="E5F44A0F960E4347B20565C760384558"/>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2DB1C71B" w14:textId="77777777" w:rsidR="0031695B" w:rsidRPr="006F7920" w:rsidRDefault="00195B69" w:rsidP="0031695B">
                <w:pPr>
                  <w:pStyle w:val="TableParagraph"/>
                  <w:jc w:val="center"/>
                  <w:rPr>
                    <w:b/>
                    <w:bCs/>
                    <w:sz w:val="18"/>
                    <w:szCs w:val="18"/>
                  </w:rPr>
                </w:pPr>
                <w:r>
                  <w:rPr>
                    <w:sz w:val="18"/>
                    <w:szCs w:val="18"/>
                  </w:rPr>
                  <w:t>C</w:t>
                </w:r>
              </w:p>
            </w:tc>
          </w:sdtContent>
        </w:sdt>
      </w:tr>
      <w:tr w:rsidR="0031695B" w:rsidRPr="00AB7550" w14:paraId="370A531E" w14:textId="77777777" w:rsidTr="00C10CB8">
        <w:trPr>
          <w:gridAfter w:val="1"/>
          <w:wAfter w:w="9" w:type="dxa"/>
          <w:trHeight w:val="440"/>
        </w:trPr>
        <w:tc>
          <w:tcPr>
            <w:tcW w:w="10800" w:type="dxa"/>
            <w:gridSpan w:val="10"/>
            <w:vAlign w:val="center"/>
          </w:tcPr>
          <w:p w14:paraId="07ADF12F" w14:textId="77777777" w:rsidR="0031695B" w:rsidRPr="00AB7550" w:rsidRDefault="0031695B" w:rsidP="0031695B">
            <w:pPr>
              <w:widowControl/>
              <w:adjustRightInd w:val="0"/>
              <w:rPr>
                <w:rFonts w:ascii="Arial" w:hAnsi="Arial" w:cs="Arial"/>
                <w:sz w:val="24"/>
                <w:szCs w:val="24"/>
              </w:rPr>
            </w:pPr>
            <w:r w:rsidRPr="00AB7550">
              <w:rPr>
                <w:rFonts w:ascii="Arial" w:eastAsia="Arial" w:hAnsi="Arial" w:cs="Arial"/>
                <w:b/>
                <w:sz w:val="24"/>
                <w:szCs w:val="24"/>
              </w:rPr>
              <w:t>8.2. Perform transit tasks</w:t>
            </w:r>
          </w:p>
        </w:tc>
      </w:tr>
      <w:tr w:rsidR="0031695B" w:rsidRPr="006F7920" w14:paraId="538D3C4A" w14:textId="77777777" w:rsidTr="0016256A">
        <w:trPr>
          <w:trHeight w:val="440"/>
        </w:trPr>
        <w:tc>
          <w:tcPr>
            <w:tcW w:w="5490" w:type="dxa"/>
            <w:gridSpan w:val="2"/>
            <w:vAlign w:val="center"/>
          </w:tcPr>
          <w:p w14:paraId="222384D6" w14:textId="77777777" w:rsidR="0031695B" w:rsidRPr="00AB7550" w:rsidRDefault="0031695B" w:rsidP="0031695B">
            <w:pPr>
              <w:widowControl/>
              <w:adjustRightInd w:val="0"/>
              <w:rPr>
                <w:rFonts w:ascii="Arial" w:hAnsi="Arial" w:cs="Arial"/>
                <w:sz w:val="24"/>
                <w:szCs w:val="24"/>
              </w:rPr>
            </w:pPr>
            <w:r w:rsidRPr="00AB7550">
              <w:rPr>
                <w:rFonts w:ascii="Arial" w:hAnsi="Arial" w:cs="Arial"/>
                <w:sz w:val="24"/>
                <w:szCs w:val="24"/>
              </w:rPr>
              <w:t>8.2.1. Manage passenger disembarkation process</w:t>
            </w:r>
          </w:p>
        </w:tc>
        <w:tc>
          <w:tcPr>
            <w:tcW w:w="1350" w:type="dxa"/>
            <w:vMerge w:val="restart"/>
            <w:vAlign w:val="center"/>
          </w:tcPr>
          <w:p w14:paraId="47ABBE8A" w14:textId="77777777" w:rsidR="0031695B" w:rsidRPr="00AB7550" w:rsidRDefault="0031695B" w:rsidP="0031695B">
            <w:pPr>
              <w:pStyle w:val="TableParagraph"/>
              <w:spacing w:before="7"/>
              <w:jc w:val="center"/>
              <w:rPr>
                <w:sz w:val="20"/>
              </w:rPr>
            </w:pPr>
            <w:r w:rsidRPr="00AB7550">
              <w:rPr>
                <w:bCs/>
              </w:rPr>
              <w:t>Airline Manual</w:t>
            </w:r>
          </w:p>
        </w:tc>
        <w:sdt>
          <w:sdtPr>
            <w:rPr>
              <w:sz w:val="18"/>
              <w:szCs w:val="18"/>
            </w:rPr>
            <w:alias w:val="Grade"/>
            <w:tag w:val="Grade"/>
            <w:id w:val="-246111904"/>
            <w:placeholder>
              <w:docPart w:val="EC0D01FFD4044746A90ECCF402F2DBA9"/>
            </w:placeholder>
            <w:dropDownList>
              <w:listItem w:displayText="C" w:value="C"/>
              <w:listItem w:displayText="NC" w:value="NC"/>
              <w:listItem w:displayText="N/A" w:value="N/A"/>
              <w:listItem w:displayText=" " w:value=" "/>
            </w:dropDownList>
          </w:sdtPr>
          <w:sdtEndPr/>
          <w:sdtContent>
            <w:tc>
              <w:tcPr>
                <w:tcW w:w="567" w:type="dxa"/>
                <w:vAlign w:val="center"/>
              </w:tcPr>
              <w:p w14:paraId="22B981D6"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1313442900"/>
            <w:placeholder>
              <w:docPart w:val="5EA02AF09ABE4EBCAC5A9F36EB1CB75A"/>
            </w:placeholder>
            <w:dropDownList>
              <w:listItem w:displayText="C" w:value="C"/>
              <w:listItem w:displayText="NC" w:value="NC"/>
              <w:listItem w:displayText="N/A" w:value="N/A"/>
              <w:listItem w:displayText=" " w:value=" "/>
            </w:dropDownList>
          </w:sdtPr>
          <w:sdtEndPr/>
          <w:sdtContent>
            <w:tc>
              <w:tcPr>
                <w:tcW w:w="567" w:type="dxa"/>
                <w:vAlign w:val="center"/>
              </w:tcPr>
              <w:p w14:paraId="41B6B014"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631642825"/>
            <w:placeholder>
              <w:docPart w:val="3CB9FE05DEBF4B388A33749E5EED9E50"/>
            </w:placeholder>
            <w:dropDownList>
              <w:listItem w:displayText="C" w:value="C"/>
              <w:listItem w:displayText="NC" w:value="NC"/>
              <w:listItem w:displayText="N/A" w:value="N/A"/>
              <w:listItem w:displayText=" " w:value=" "/>
            </w:dropDownList>
          </w:sdtPr>
          <w:sdtEndPr/>
          <w:sdtContent>
            <w:tc>
              <w:tcPr>
                <w:tcW w:w="567" w:type="dxa"/>
                <w:vAlign w:val="center"/>
              </w:tcPr>
              <w:p w14:paraId="188DD818"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666555600"/>
            <w:placeholder>
              <w:docPart w:val="D4C2D9F9BF90482BAE817A94E0860B9A"/>
            </w:placeholder>
            <w:dropDownList>
              <w:listItem w:displayText="C" w:value="C"/>
              <w:listItem w:displayText="NC" w:value="NC"/>
              <w:listItem w:displayText="N/A" w:value="N/A"/>
              <w:listItem w:displayText=" " w:value=" "/>
            </w:dropDownList>
          </w:sdtPr>
          <w:sdtEndPr/>
          <w:sdtContent>
            <w:tc>
              <w:tcPr>
                <w:tcW w:w="567" w:type="dxa"/>
                <w:vAlign w:val="center"/>
              </w:tcPr>
              <w:p w14:paraId="14A7C89E"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800345225"/>
            <w:placeholder>
              <w:docPart w:val="DE01227313A643C7815F99804DB85EE1"/>
            </w:placeholder>
            <w:dropDownList>
              <w:listItem w:displayText="C" w:value="C"/>
              <w:listItem w:displayText="NC" w:value="NC"/>
              <w:listItem w:displayText="N/A" w:value="N/A"/>
              <w:listItem w:displayText=" " w:value=" "/>
            </w:dropDownList>
          </w:sdtPr>
          <w:sdtEndPr/>
          <w:sdtContent>
            <w:tc>
              <w:tcPr>
                <w:tcW w:w="567" w:type="dxa"/>
                <w:vAlign w:val="center"/>
              </w:tcPr>
              <w:p w14:paraId="03C81C36"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1992248979"/>
            <w:placeholder>
              <w:docPart w:val="4DD99D83F26A40448764BBDF5DED5D11"/>
            </w:placeholder>
            <w:dropDownList>
              <w:listItem w:displayText="C" w:value="C"/>
              <w:listItem w:displayText="NC" w:value="NC"/>
              <w:listItem w:displayText="N/A" w:value="N/A"/>
              <w:listItem w:displayText=" " w:value=" "/>
            </w:dropDownList>
          </w:sdtPr>
          <w:sdtEndPr/>
          <w:sdtContent>
            <w:tc>
              <w:tcPr>
                <w:tcW w:w="567" w:type="dxa"/>
                <w:vAlign w:val="center"/>
              </w:tcPr>
              <w:p w14:paraId="2EEEE9AF"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189301467"/>
            <w:placeholder>
              <w:docPart w:val="00EEE17B27694BF0A5B5ED835D57EFCD"/>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1E879C8B" w14:textId="77777777" w:rsidR="0031695B" w:rsidRPr="006F7920" w:rsidRDefault="00195B69" w:rsidP="0031695B">
                <w:pPr>
                  <w:pStyle w:val="TableParagraph"/>
                  <w:jc w:val="center"/>
                  <w:rPr>
                    <w:b/>
                    <w:bCs/>
                    <w:sz w:val="18"/>
                    <w:szCs w:val="18"/>
                  </w:rPr>
                </w:pPr>
                <w:r>
                  <w:rPr>
                    <w:sz w:val="18"/>
                    <w:szCs w:val="18"/>
                  </w:rPr>
                  <w:t>C</w:t>
                </w:r>
              </w:p>
            </w:tc>
          </w:sdtContent>
        </w:sdt>
      </w:tr>
      <w:tr w:rsidR="0031695B" w:rsidRPr="006F7920" w14:paraId="03FE8EA7" w14:textId="77777777" w:rsidTr="0016256A">
        <w:trPr>
          <w:trHeight w:val="440"/>
        </w:trPr>
        <w:tc>
          <w:tcPr>
            <w:tcW w:w="5490" w:type="dxa"/>
            <w:gridSpan w:val="2"/>
          </w:tcPr>
          <w:p w14:paraId="6C4EBAC5" w14:textId="77777777" w:rsidR="0031695B" w:rsidRPr="00AB7550" w:rsidRDefault="0031695B" w:rsidP="0031695B">
            <w:pPr>
              <w:adjustRightInd w:val="0"/>
              <w:rPr>
                <w:rFonts w:ascii="Arial" w:hAnsi="Arial" w:cs="Arial"/>
                <w:sz w:val="24"/>
                <w:szCs w:val="24"/>
              </w:rPr>
            </w:pPr>
            <w:r w:rsidRPr="00AB7550">
              <w:rPr>
                <w:rFonts w:ascii="Arial" w:hAnsi="Arial" w:cs="Arial"/>
                <w:sz w:val="24"/>
                <w:szCs w:val="24"/>
              </w:rPr>
              <w:t>8.2.2. Perform security checks</w:t>
            </w:r>
          </w:p>
        </w:tc>
        <w:tc>
          <w:tcPr>
            <w:tcW w:w="1350" w:type="dxa"/>
            <w:vMerge/>
            <w:vAlign w:val="center"/>
          </w:tcPr>
          <w:p w14:paraId="23601A3E" w14:textId="77777777" w:rsidR="0031695B" w:rsidRPr="00AB7550" w:rsidRDefault="0031695B" w:rsidP="0031695B">
            <w:pPr>
              <w:pStyle w:val="TableParagraph"/>
              <w:spacing w:before="7"/>
              <w:rPr>
                <w:sz w:val="20"/>
              </w:rPr>
            </w:pPr>
          </w:p>
        </w:tc>
        <w:sdt>
          <w:sdtPr>
            <w:rPr>
              <w:sz w:val="18"/>
              <w:szCs w:val="18"/>
            </w:rPr>
            <w:alias w:val="Grade"/>
            <w:tag w:val="Grade"/>
            <w:id w:val="1313836926"/>
            <w:placeholder>
              <w:docPart w:val="B5D6C2E295D74AF0994FC3DA634FE006"/>
            </w:placeholder>
            <w:dropDownList>
              <w:listItem w:displayText="C" w:value="C"/>
              <w:listItem w:displayText="NC" w:value="NC"/>
              <w:listItem w:displayText="N/A" w:value="N/A"/>
              <w:listItem w:displayText=" " w:value=" "/>
            </w:dropDownList>
          </w:sdtPr>
          <w:sdtEndPr/>
          <w:sdtContent>
            <w:tc>
              <w:tcPr>
                <w:tcW w:w="567" w:type="dxa"/>
                <w:vAlign w:val="center"/>
              </w:tcPr>
              <w:p w14:paraId="38DB8DF9"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827247556"/>
            <w:placeholder>
              <w:docPart w:val="14D1E8EB89FC4F34A7786D22DD24E3D1"/>
            </w:placeholder>
            <w:dropDownList>
              <w:listItem w:displayText="C" w:value="C"/>
              <w:listItem w:displayText="NC" w:value="NC"/>
              <w:listItem w:displayText="N/A" w:value="N/A"/>
              <w:listItem w:displayText=" " w:value=" "/>
            </w:dropDownList>
          </w:sdtPr>
          <w:sdtEndPr/>
          <w:sdtContent>
            <w:tc>
              <w:tcPr>
                <w:tcW w:w="567" w:type="dxa"/>
                <w:vAlign w:val="center"/>
              </w:tcPr>
              <w:p w14:paraId="59E24DF1"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2050907330"/>
            <w:placeholder>
              <w:docPart w:val="5BE7C45503494E7D9776C8E2252BB0F2"/>
            </w:placeholder>
            <w:dropDownList>
              <w:listItem w:displayText="C" w:value="C"/>
              <w:listItem w:displayText="NC" w:value="NC"/>
              <w:listItem w:displayText="N/A" w:value="N/A"/>
              <w:listItem w:displayText=" " w:value=" "/>
            </w:dropDownList>
          </w:sdtPr>
          <w:sdtEndPr/>
          <w:sdtContent>
            <w:tc>
              <w:tcPr>
                <w:tcW w:w="567" w:type="dxa"/>
                <w:vAlign w:val="center"/>
              </w:tcPr>
              <w:p w14:paraId="59D4F123"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770085850"/>
            <w:placeholder>
              <w:docPart w:val="48EE12AB598B476CA9E5807ADE2C1567"/>
            </w:placeholder>
            <w:dropDownList>
              <w:listItem w:displayText="C" w:value="C"/>
              <w:listItem w:displayText="NC" w:value="NC"/>
              <w:listItem w:displayText="N/A" w:value="N/A"/>
              <w:listItem w:displayText=" " w:value=" "/>
            </w:dropDownList>
          </w:sdtPr>
          <w:sdtEndPr/>
          <w:sdtContent>
            <w:tc>
              <w:tcPr>
                <w:tcW w:w="567" w:type="dxa"/>
                <w:vAlign w:val="center"/>
              </w:tcPr>
              <w:p w14:paraId="5933BCB5"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1009414626"/>
            <w:placeholder>
              <w:docPart w:val="B721B0008F6F44328CB5B8B4F7E71F65"/>
            </w:placeholder>
            <w:dropDownList>
              <w:listItem w:displayText="C" w:value="C"/>
              <w:listItem w:displayText="NC" w:value="NC"/>
              <w:listItem w:displayText="N/A" w:value="N/A"/>
              <w:listItem w:displayText=" " w:value=" "/>
            </w:dropDownList>
          </w:sdtPr>
          <w:sdtEndPr/>
          <w:sdtContent>
            <w:tc>
              <w:tcPr>
                <w:tcW w:w="567" w:type="dxa"/>
                <w:vAlign w:val="center"/>
              </w:tcPr>
              <w:p w14:paraId="30DB424C"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1298178701"/>
            <w:placeholder>
              <w:docPart w:val="C49786E44EC846829DFC057CDBBC2E7D"/>
            </w:placeholder>
            <w:dropDownList>
              <w:listItem w:displayText="C" w:value="C"/>
              <w:listItem w:displayText="NC" w:value="NC"/>
              <w:listItem w:displayText="N/A" w:value="N/A"/>
              <w:listItem w:displayText=" " w:value=" "/>
            </w:dropDownList>
          </w:sdtPr>
          <w:sdtEndPr/>
          <w:sdtContent>
            <w:tc>
              <w:tcPr>
                <w:tcW w:w="567" w:type="dxa"/>
                <w:vAlign w:val="center"/>
              </w:tcPr>
              <w:p w14:paraId="668B2F94"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1744529712"/>
            <w:placeholder>
              <w:docPart w:val="398CDA4F42FD4A36BDCEEF6FF51E0224"/>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04AD3608" w14:textId="77777777" w:rsidR="0031695B" w:rsidRPr="006F7920" w:rsidRDefault="00195B69" w:rsidP="0031695B">
                <w:pPr>
                  <w:pStyle w:val="TableParagraph"/>
                  <w:jc w:val="center"/>
                  <w:rPr>
                    <w:b/>
                    <w:bCs/>
                    <w:sz w:val="18"/>
                    <w:szCs w:val="18"/>
                  </w:rPr>
                </w:pPr>
                <w:r>
                  <w:rPr>
                    <w:sz w:val="18"/>
                    <w:szCs w:val="18"/>
                  </w:rPr>
                  <w:t>C</w:t>
                </w:r>
              </w:p>
            </w:tc>
          </w:sdtContent>
        </w:sdt>
      </w:tr>
      <w:tr w:rsidR="0031695B" w:rsidRPr="006F7920" w14:paraId="3A5B3EE0" w14:textId="77777777" w:rsidTr="0016256A">
        <w:trPr>
          <w:trHeight w:val="440"/>
        </w:trPr>
        <w:tc>
          <w:tcPr>
            <w:tcW w:w="5490" w:type="dxa"/>
            <w:gridSpan w:val="2"/>
          </w:tcPr>
          <w:p w14:paraId="57B3438E" w14:textId="77777777" w:rsidR="0031695B" w:rsidRPr="00AB7550" w:rsidRDefault="0031695B" w:rsidP="0031695B">
            <w:pPr>
              <w:widowControl/>
              <w:adjustRightInd w:val="0"/>
              <w:rPr>
                <w:rFonts w:ascii="Arial" w:hAnsi="Arial" w:cs="Arial"/>
                <w:sz w:val="24"/>
                <w:szCs w:val="24"/>
              </w:rPr>
            </w:pPr>
            <w:r w:rsidRPr="00AB7550">
              <w:rPr>
                <w:rFonts w:ascii="Arial" w:hAnsi="Arial" w:cs="Arial"/>
                <w:sz w:val="24"/>
                <w:szCs w:val="24"/>
              </w:rPr>
              <w:t>8.2.3. Obtain flight crew briefing, if applicable</w:t>
            </w:r>
          </w:p>
        </w:tc>
        <w:tc>
          <w:tcPr>
            <w:tcW w:w="1350" w:type="dxa"/>
            <w:vMerge/>
            <w:vAlign w:val="center"/>
          </w:tcPr>
          <w:p w14:paraId="133382D8" w14:textId="77777777" w:rsidR="0031695B" w:rsidRPr="00AB7550" w:rsidRDefault="0031695B" w:rsidP="0031695B">
            <w:pPr>
              <w:pStyle w:val="TableParagraph"/>
              <w:spacing w:before="7"/>
              <w:rPr>
                <w:sz w:val="20"/>
              </w:rPr>
            </w:pPr>
          </w:p>
        </w:tc>
        <w:sdt>
          <w:sdtPr>
            <w:rPr>
              <w:sz w:val="18"/>
              <w:szCs w:val="18"/>
            </w:rPr>
            <w:alias w:val="Grade"/>
            <w:tag w:val="Grade"/>
            <w:id w:val="-1184819965"/>
            <w:placeholder>
              <w:docPart w:val="23A399C6212940B4BEFEEE4D7293D66B"/>
            </w:placeholder>
            <w:dropDownList>
              <w:listItem w:displayText="C" w:value="C"/>
              <w:listItem w:displayText="NC" w:value="NC"/>
              <w:listItem w:displayText="N/A" w:value="N/A"/>
              <w:listItem w:displayText=" " w:value=" "/>
            </w:dropDownList>
          </w:sdtPr>
          <w:sdtEndPr/>
          <w:sdtContent>
            <w:tc>
              <w:tcPr>
                <w:tcW w:w="567" w:type="dxa"/>
                <w:vAlign w:val="center"/>
              </w:tcPr>
              <w:p w14:paraId="3A2F4D4B"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1602225661"/>
            <w:placeholder>
              <w:docPart w:val="068E821060F147A3BE5A9F6C993BFA8F"/>
            </w:placeholder>
            <w:dropDownList>
              <w:listItem w:displayText="C" w:value="C"/>
              <w:listItem w:displayText="NC" w:value="NC"/>
              <w:listItem w:displayText="N/A" w:value="N/A"/>
              <w:listItem w:displayText=" " w:value=" "/>
            </w:dropDownList>
          </w:sdtPr>
          <w:sdtEndPr/>
          <w:sdtContent>
            <w:tc>
              <w:tcPr>
                <w:tcW w:w="567" w:type="dxa"/>
                <w:vAlign w:val="center"/>
              </w:tcPr>
              <w:p w14:paraId="43B51242"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702026116"/>
            <w:placeholder>
              <w:docPart w:val="5E0F89238E65419D84F4F7D9BEF8E4BF"/>
            </w:placeholder>
            <w:dropDownList>
              <w:listItem w:displayText="C" w:value="C"/>
              <w:listItem w:displayText="NC" w:value="NC"/>
              <w:listItem w:displayText="N/A" w:value="N/A"/>
              <w:listItem w:displayText=" " w:value=" "/>
            </w:dropDownList>
          </w:sdtPr>
          <w:sdtEndPr/>
          <w:sdtContent>
            <w:tc>
              <w:tcPr>
                <w:tcW w:w="567" w:type="dxa"/>
                <w:vAlign w:val="center"/>
              </w:tcPr>
              <w:p w14:paraId="148A49EB"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1804497608"/>
            <w:placeholder>
              <w:docPart w:val="98B3FC9646F44C11A538DCFACB5F9CCA"/>
            </w:placeholder>
            <w:dropDownList>
              <w:listItem w:displayText="C" w:value="C"/>
              <w:listItem w:displayText="NC" w:value="NC"/>
              <w:listItem w:displayText="N/A" w:value="N/A"/>
              <w:listItem w:displayText=" " w:value=" "/>
            </w:dropDownList>
          </w:sdtPr>
          <w:sdtEndPr/>
          <w:sdtContent>
            <w:tc>
              <w:tcPr>
                <w:tcW w:w="567" w:type="dxa"/>
                <w:vAlign w:val="center"/>
              </w:tcPr>
              <w:p w14:paraId="18426AFB"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1199851273"/>
            <w:placeholder>
              <w:docPart w:val="DDB634BF630141DCA59BDE9C994D6E6B"/>
            </w:placeholder>
            <w:dropDownList>
              <w:listItem w:displayText="C" w:value="C"/>
              <w:listItem w:displayText="NC" w:value="NC"/>
              <w:listItem w:displayText="N/A" w:value="N/A"/>
              <w:listItem w:displayText=" " w:value=" "/>
            </w:dropDownList>
          </w:sdtPr>
          <w:sdtEndPr/>
          <w:sdtContent>
            <w:tc>
              <w:tcPr>
                <w:tcW w:w="567" w:type="dxa"/>
                <w:vAlign w:val="center"/>
              </w:tcPr>
              <w:p w14:paraId="470ED1E9"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917134494"/>
            <w:placeholder>
              <w:docPart w:val="0CC44C2087FD4C008CAF68CA2AB9F90F"/>
            </w:placeholder>
            <w:dropDownList>
              <w:listItem w:displayText="C" w:value="C"/>
              <w:listItem w:displayText="NC" w:value="NC"/>
              <w:listItem w:displayText="N/A" w:value="N/A"/>
              <w:listItem w:displayText=" " w:value=" "/>
            </w:dropDownList>
          </w:sdtPr>
          <w:sdtEndPr/>
          <w:sdtContent>
            <w:tc>
              <w:tcPr>
                <w:tcW w:w="567" w:type="dxa"/>
                <w:vAlign w:val="center"/>
              </w:tcPr>
              <w:p w14:paraId="1E97B05D"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1914198469"/>
            <w:placeholder>
              <w:docPart w:val="588F13C3C2284F90905DB3840547F2A4"/>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3C5595A9" w14:textId="77777777" w:rsidR="0031695B" w:rsidRPr="006F7920" w:rsidRDefault="00195B69" w:rsidP="0031695B">
                <w:pPr>
                  <w:pStyle w:val="TableParagraph"/>
                  <w:jc w:val="center"/>
                  <w:rPr>
                    <w:b/>
                    <w:bCs/>
                    <w:sz w:val="18"/>
                    <w:szCs w:val="18"/>
                  </w:rPr>
                </w:pPr>
                <w:r>
                  <w:rPr>
                    <w:sz w:val="18"/>
                    <w:szCs w:val="18"/>
                  </w:rPr>
                  <w:t>C</w:t>
                </w:r>
              </w:p>
            </w:tc>
          </w:sdtContent>
        </w:sdt>
      </w:tr>
      <w:tr w:rsidR="0031695B" w:rsidRPr="006F7920" w14:paraId="69EDFEE3" w14:textId="77777777" w:rsidTr="0016256A">
        <w:trPr>
          <w:trHeight w:val="440"/>
        </w:trPr>
        <w:tc>
          <w:tcPr>
            <w:tcW w:w="5490" w:type="dxa"/>
            <w:gridSpan w:val="2"/>
          </w:tcPr>
          <w:p w14:paraId="5987DFFB" w14:textId="77777777" w:rsidR="0031695B" w:rsidRPr="00AB7550" w:rsidRDefault="0031695B" w:rsidP="0031695B">
            <w:pPr>
              <w:widowControl/>
              <w:adjustRightInd w:val="0"/>
              <w:rPr>
                <w:rFonts w:ascii="Arial" w:hAnsi="Arial" w:cs="Arial"/>
                <w:sz w:val="24"/>
                <w:szCs w:val="24"/>
              </w:rPr>
            </w:pPr>
            <w:r w:rsidRPr="00AB7550">
              <w:rPr>
                <w:rFonts w:ascii="Arial" w:hAnsi="Arial" w:cs="Arial"/>
                <w:sz w:val="24"/>
                <w:szCs w:val="24"/>
              </w:rPr>
              <w:t>8.2.4. Conduct cabin crew briefing, if applicable</w:t>
            </w:r>
          </w:p>
        </w:tc>
        <w:tc>
          <w:tcPr>
            <w:tcW w:w="1350" w:type="dxa"/>
            <w:vMerge/>
            <w:vAlign w:val="center"/>
          </w:tcPr>
          <w:p w14:paraId="4CA87A66" w14:textId="77777777" w:rsidR="0031695B" w:rsidRPr="00AB7550" w:rsidRDefault="0031695B" w:rsidP="0031695B">
            <w:pPr>
              <w:pStyle w:val="TableParagraph"/>
              <w:spacing w:before="7"/>
              <w:rPr>
                <w:sz w:val="20"/>
              </w:rPr>
            </w:pPr>
          </w:p>
        </w:tc>
        <w:sdt>
          <w:sdtPr>
            <w:rPr>
              <w:sz w:val="18"/>
              <w:szCs w:val="18"/>
            </w:rPr>
            <w:alias w:val="Grade"/>
            <w:tag w:val="Grade"/>
            <w:id w:val="-833287475"/>
            <w:placeholder>
              <w:docPart w:val="8A1D8A2B48404BC4A113652C92C8017F"/>
            </w:placeholder>
            <w:dropDownList>
              <w:listItem w:displayText="C" w:value="C"/>
              <w:listItem w:displayText="NC" w:value="NC"/>
              <w:listItem w:displayText="N/A" w:value="N/A"/>
              <w:listItem w:displayText=" " w:value=" "/>
            </w:dropDownList>
          </w:sdtPr>
          <w:sdtEndPr/>
          <w:sdtContent>
            <w:tc>
              <w:tcPr>
                <w:tcW w:w="567" w:type="dxa"/>
                <w:vAlign w:val="center"/>
              </w:tcPr>
              <w:p w14:paraId="766C6934"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1406524849"/>
            <w:placeholder>
              <w:docPart w:val="C7D02713173C4549BD7E3D4E66384087"/>
            </w:placeholder>
            <w:dropDownList>
              <w:listItem w:displayText="C" w:value="C"/>
              <w:listItem w:displayText="NC" w:value="NC"/>
              <w:listItem w:displayText="N/A" w:value="N/A"/>
              <w:listItem w:displayText=" " w:value=" "/>
            </w:dropDownList>
          </w:sdtPr>
          <w:sdtEndPr/>
          <w:sdtContent>
            <w:tc>
              <w:tcPr>
                <w:tcW w:w="567" w:type="dxa"/>
                <w:vAlign w:val="center"/>
              </w:tcPr>
              <w:p w14:paraId="380CDB0A"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1856954769"/>
            <w:placeholder>
              <w:docPart w:val="F7D7BF0A19214B9C99A69078C006658D"/>
            </w:placeholder>
            <w:dropDownList>
              <w:listItem w:displayText="C" w:value="C"/>
              <w:listItem w:displayText="NC" w:value="NC"/>
              <w:listItem w:displayText="N/A" w:value="N/A"/>
              <w:listItem w:displayText=" " w:value=" "/>
            </w:dropDownList>
          </w:sdtPr>
          <w:sdtEndPr/>
          <w:sdtContent>
            <w:tc>
              <w:tcPr>
                <w:tcW w:w="567" w:type="dxa"/>
                <w:vAlign w:val="center"/>
              </w:tcPr>
              <w:p w14:paraId="603BDEE1"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992568245"/>
            <w:placeholder>
              <w:docPart w:val="DD8F5FCC1DD64D2997B72284C151FC70"/>
            </w:placeholder>
            <w:dropDownList>
              <w:listItem w:displayText="C" w:value="C"/>
              <w:listItem w:displayText="NC" w:value="NC"/>
              <w:listItem w:displayText="N/A" w:value="N/A"/>
              <w:listItem w:displayText=" " w:value=" "/>
            </w:dropDownList>
          </w:sdtPr>
          <w:sdtEndPr/>
          <w:sdtContent>
            <w:tc>
              <w:tcPr>
                <w:tcW w:w="567" w:type="dxa"/>
                <w:vAlign w:val="center"/>
              </w:tcPr>
              <w:p w14:paraId="73E24C2E"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949052792"/>
            <w:placeholder>
              <w:docPart w:val="5B31CDBEB3174E678F77EABE2B703AEB"/>
            </w:placeholder>
            <w:dropDownList>
              <w:listItem w:displayText="C" w:value="C"/>
              <w:listItem w:displayText="NC" w:value="NC"/>
              <w:listItem w:displayText="N/A" w:value="N/A"/>
              <w:listItem w:displayText=" " w:value=" "/>
            </w:dropDownList>
          </w:sdtPr>
          <w:sdtEndPr/>
          <w:sdtContent>
            <w:tc>
              <w:tcPr>
                <w:tcW w:w="567" w:type="dxa"/>
                <w:vAlign w:val="center"/>
              </w:tcPr>
              <w:p w14:paraId="4B9176DF"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67504908"/>
            <w:placeholder>
              <w:docPart w:val="D3FE04DDBAAD46F7A2BF689D276036A3"/>
            </w:placeholder>
            <w:dropDownList>
              <w:listItem w:displayText="C" w:value="C"/>
              <w:listItem w:displayText="NC" w:value="NC"/>
              <w:listItem w:displayText="N/A" w:value="N/A"/>
              <w:listItem w:displayText=" " w:value=" "/>
            </w:dropDownList>
          </w:sdtPr>
          <w:sdtEndPr/>
          <w:sdtContent>
            <w:tc>
              <w:tcPr>
                <w:tcW w:w="567" w:type="dxa"/>
                <w:vAlign w:val="center"/>
              </w:tcPr>
              <w:p w14:paraId="268A3416"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1405132696"/>
            <w:placeholder>
              <w:docPart w:val="C4B2AD4D09B248249D7DB96EA8729787"/>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1EFCF920" w14:textId="77777777" w:rsidR="0031695B" w:rsidRPr="006F7920" w:rsidRDefault="00195B69" w:rsidP="0031695B">
                <w:pPr>
                  <w:pStyle w:val="TableParagraph"/>
                  <w:jc w:val="center"/>
                  <w:rPr>
                    <w:b/>
                    <w:bCs/>
                    <w:sz w:val="18"/>
                    <w:szCs w:val="18"/>
                  </w:rPr>
                </w:pPr>
                <w:r>
                  <w:rPr>
                    <w:sz w:val="18"/>
                    <w:szCs w:val="18"/>
                  </w:rPr>
                  <w:t>C</w:t>
                </w:r>
              </w:p>
            </w:tc>
          </w:sdtContent>
        </w:sdt>
      </w:tr>
      <w:tr w:rsidR="0031695B" w:rsidRPr="006F7920" w14:paraId="438F7896" w14:textId="77777777" w:rsidTr="0016256A">
        <w:trPr>
          <w:trHeight w:val="440"/>
        </w:trPr>
        <w:tc>
          <w:tcPr>
            <w:tcW w:w="5490" w:type="dxa"/>
            <w:gridSpan w:val="2"/>
          </w:tcPr>
          <w:p w14:paraId="6A58487E" w14:textId="77777777" w:rsidR="0031695B" w:rsidRPr="00AB7550" w:rsidRDefault="0031695B" w:rsidP="0031695B">
            <w:pPr>
              <w:adjustRightInd w:val="0"/>
              <w:rPr>
                <w:rFonts w:ascii="Arial" w:hAnsi="Arial" w:cs="Arial"/>
                <w:sz w:val="24"/>
                <w:szCs w:val="24"/>
              </w:rPr>
            </w:pPr>
            <w:r w:rsidRPr="00AB7550">
              <w:rPr>
                <w:rFonts w:ascii="Arial" w:hAnsi="Arial" w:cs="Arial"/>
                <w:sz w:val="24"/>
                <w:szCs w:val="24"/>
              </w:rPr>
              <w:t>8.2.5. Check minimum crew complement</w:t>
            </w:r>
          </w:p>
        </w:tc>
        <w:tc>
          <w:tcPr>
            <w:tcW w:w="1350" w:type="dxa"/>
            <w:vMerge/>
            <w:vAlign w:val="center"/>
          </w:tcPr>
          <w:p w14:paraId="57E1F78B" w14:textId="77777777" w:rsidR="0031695B" w:rsidRPr="00AB7550" w:rsidRDefault="0031695B" w:rsidP="0031695B">
            <w:pPr>
              <w:pStyle w:val="TableParagraph"/>
              <w:spacing w:before="7"/>
              <w:rPr>
                <w:sz w:val="20"/>
              </w:rPr>
            </w:pPr>
          </w:p>
        </w:tc>
        <w:sdt>
          <w:sdtPr>
            <w:rPr>
              <w:sz w:val="18"/>
              <w:szCs w:val="18"/>
            </w:rPr>
            <w:alias w:val="Grade"/>
            <w:tag w:val="Grade"/>
            <w:id w:val="-930192513"/>
            <w:placeholder>
              <w:docPart w:val="3F9FA9A9F3A3419EBC182F67AB0759E5"/>
            </w:placeholder>
            <w:dropDownList>
              <w:listItem w:displayText="C" w:value="C"/>
              <w:listItem w:displayText="NC" w:value="NC"/>
              <w:listItem w:displayText="N/A" w:value="N/A"/>
              <w:listItem w:displayText=" " w:value=" "/>
            </w:dropDownList>
          </w:sdtPr>
          <w:sdtEndPr/>
          <w:sdtContent>
            <w:tc>
              <w:tcPr>
                <w:tcW w:w="567" w:type="dxa"/>
                <w:vAlign w:val="center"/>
              </w:tcPr>
              <w:p w14:paraId="12E26D4F"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1143703314"/>
            <w:placeholder>
              <w:docPart w:val="1A1D45BFCB3D479693570BB7EC1C10D8"/>
            </w:placeholder>
            <w:dropDownList>
              <w:listItem w:displayText="C" w:value="C"/>
              <w:listItem w:displayText="NC" w:value="NC"/>
              <w:listItem w:displayText="N/A" w:value="N/A"/>
              <w:listItem w:displayText=" " w:value=" "/>
            </w:dropDownList>
          </w:sdtPr>
          <w:sdtEndPr/>
          <w:sdtContent>
            <w:tc>
              <w:tcPr>
                <w:tcW w:w="567" w:type="dxa"/>
                <w:vAlign w:val="center"/>
              </w:tcPr>
              <w:p w14:paraId="13883310"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289028985"/>
            <w:placeholder>
              <w:docPart w:val="3FE4D720D1CA426B88E9756073B2FC05"/>
            </w:placeholder>
            <w:dropDownList>
              <w:listItem w:displayText="C" w:value="C"/>
              <w:listItem w:displayText="NC" w:value="NC"/>
              <w:listItem w:displayText="N/A" w:value="N/A"/>
              <w:listItem w:displayText=" " w:value=" "/>
            </w:dropDownList>
          </w:sdtPr>
          <w:sdtEndPr/>
          <w:sdtContent>
            <w:tc>
              <w:tcPr>
                <w:tcW w:w="567" w:type="dxa"/>
                <w:vAlign w:val="center"/>
              </w:tcPr>
              <w:p w14:paraId="6B1BAB9A"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621308496"/>
            <w:placeholder>
              <w:docPart w:val="217B8B8AAF614ED78E33EC77481D8030"/>
            </w:placeholder>
            <w:dropDownList>
              <w:listItem w:displayText="C" w:value="C"/>
              <w:listItem w:displayText="NC" w:value="NC"/>
              <w:listItem w:displayText="N/A" w:value="N/A"/>
              <w:listItem w:displayText=" " w:value=" "/>
            </w:dropDownList>
          </w:sdtPr>
          <w:sdtEndPr/>
          <w:sdtContent>
            <w:tc>
              <w:tcPr>
                <w:tcW w:w="567" w:type="dxa"/>
                <w:vAlign w:val="center"/>
              </w:tcPr>
              <w:p w14:paraId="1F931507"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631717328"/>
            <w:placeholder>
              <w:docPart w:val="401F40827D0342958F9761443444125B"/>
            </w:placeholder>
            <w:dropDownList>
              <w:listItem w:displayText="C" w:value="C"/>
              <w:listItem w:displayText="NC" w:value="NC"/>
              <w:listItem w:displayText="N/A" w:value="N/A"/>
              <w:listItem w:displayText=" " w:value=" "/>
            </w:dropDownList>
          </w:sdtPr>
          <w:sdtEndPr/>
          <w:sdtContent>
            <w:tc>
              <w:tcPr>
                <w:tcW w:w="567" w:type="dxa"/>
                <w:vAlign w:val="center"/>
              </w:tcPr>
              <w:p w14:paraId="689A7E8A"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316069061"/>
            <w:placeholder>
              <w:docPart w:val="0AB20B1844DC40BEADDD036838EF0A30"/>
            </w:placeholder>
            <w:dropDownList>
              <w:listItem w:displayText="C" w:value="C"/>
              <w:listItem w:displayText="NC" w:value="NC"/>
              <w:listItem w:displayText="N/A" w:value="N/A"/>
              <w:listItem w:displayText=" " w:value=" "/>
            </w:dropDownList>
          </w:sdtPr>
          <w:sdtEndPr/>
          <w:sdtContent>
            <w:tc>
              <w:tcPr>
                <w:tcW w:w="567" w:type="dxa"/>
                <w:vAlign w:val="center"/>
              </w:tcPr>
              <w:p w14:paraId="09F55B8A"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414406634"/>
            <w:placeholder>
              <w:docPart w:val="1C4BB558116C4A51A5D21CE93AC6CD20"/>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24C563B9" w14:textId="77777777" w:rsidR="0031695B" w:rsidRPr="006F7920" w:rsidRDefault="00195B69" w:rsidP="0031695B">
                <w:pPr>
                  <w:pStyle w:val="TableParagraph"/>
                  <w:jc w:val="center"/>
                  <w:rPr>
                    <w:b/>
                    <w:bCs/>
                    <w:sz w:val="18"/>
                    <w:szCs w:val="18"/>
                  </w:rPr>
                </w:pPr>
                <w:r>
                  <w:rPr>
                    <w:sz w:val="18"/>
                    <w:szCs w:val="18"/>
                  </w:rPr>
                  <w:t>C</w:t>
                </w:r>
              </w:p>
            </w:tc>
          </w:sdtContent>
        </w:sdt>
      </w:tr>
      <w:tr w:rsidR="0031695B" w:rsidRPr="006F7920" w14:paraId="2FF04B54" w14:textId="77777777" w:rsidTr="0016256A">
        <w:trPr>
          <w:trHeight w:val="440"/>
        </w:trPr>
        <w:tc>
          <w:tcPr>
            <w:tcW w:w="5490" w:type="dxa"/>
            <w:gridSpan w:val="2"/>
          </w:tcPr>
          <w:p w14:paraId="7211FE29" w14:textId="77777777" w:rsidR="0031695B" w:rsidRPr="00AB7550" w:rsidRDefault="0031695B" w:rsidP="0031695B">
            <w:pPr>
              <w:rPr>
                <w:rFonts w:ascii="Arial" w:hAnsi="Arial" w:cs="Arial"/>
              </w:rPr>
            </w:pPr>
            <w:r w:rsidRPr="00AB7550">
              <w:rPr>
                <w:rFonts w:ascii="Arial" w:hAnsi="Arial" w:cs="Arial"/>
                <w:sz w:val="24"/>
                <w:szCs w:val="24"/>
              </w:rPr>
              <w:t>8.2.6. Manage passenger boarding process</w:t>
            </w:r>
          </w:p>
        </w:tc>
        <w:tc>
          <w:tcPr>
            <w:tcW w:w="1350" w:type="dxa"/>
            <w:vMerge/>
            <w:vAlign w:val="center"/>
          </w:tcPr>
          <w:p w14:paraId="37506BC6" w14:textId="77777777" w:rsidR="0031695B" w:rsidRPr="00AB7550" w:rsidRDefault="0031695B" w:rsidP="0031695B">
            <w:pPr>
              <w:pStyle w:val="TableParagraph"/>
              <w:spacing w:before="7"/>
              <w:rPr>
                <w:sz w:val="20"/>
              </w:rPr>
            </w:pPr>
          </w:p>
        </w:tc>
        <w:sdt>
          <w:sdtPr>
            <w:rPr>
              <w:sz w:val="18"/>
              <w:szCs w:val="18"/>
            </w:rPr>
            <w:alias w:val="Grade"/>
            <w:tag w:val="Grade"/>
            <w:id w:val="-1391422676"/>
            <w:placeholder>
              <w:docPart w:val="3D29C3B7060A4702943B46FCFF019984"/>
            </w:placeholder>
            <w:dropDownList>
              <w:listItem w:displayText="C" w:value="C"/>
              <w:listItem w:displayText="NC" w:value="NC"/>
              <w:listItem w:displayText="N/A" w:value="N/A"/>
              <w:listItem w:displayText=" " w:value=" "/>
            </w:dropDownList>
          </w:sdtPr>
          <w:sdtEndPr/>
          <w:sdtContent>
            <w:tc>
              <w:tcPr>
                <w:tcW w:w="567" w:type="dxa"/>
                <w:vAlign w:val="center"/>
              </w:tcPr>
              <w:p w14:paraId="23434E98"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1376114554"/>
            <w:placeholder>
              <w:docPart w:val="3CD310B3D957445CA8096647B25CF68C"/>
            </w:placeholder>
            <w:dropDownList>
              <w:listItem w:displayText="C" w:value="C"/>
              <w:listItem w:displayText="NC" w:value="NC"/>
              <w:listItem w:displayText="N/A" w:value="N/A"/>
              <w:listItem w:displayText=" " w:value=" "/>
            </w:dropDownList>
          </w:sdtPr>
          <w:sdtEndPr/>
          <w:sdtContent>
            <w:tc>
              <w:tcPr>
                <w:tcW w:w="567" w:type="dxa"/>
                <w:vAlign w:val="center"/>
              </w:tcPr>
              <w:p w14:paraId="682AD184"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936898009"/>
            <w:placeholder>
              <w:docPart w:val="C638FCC3865F4BA78009FB7FBB5CBABF"/>
            </w:placeholder>
            <w:dropDownList>
              <w:listItem w:displayText="C" w:value="C"/>
              <w:listItem w:displayText="NC" w:value="NC"/>
              <w:listItem w:displayText="N/A" w:value="N/A"/>
              <w:listItem w:displayText=" " w:value=" "/>
            </w:dropDownList>
          </w:sdtPr>
          <w:sdtEndPr/>
          <w:sdtContent>
            <w:tc>
              <w:tcPr>
                <w:tcW w:w="567" w:type="dxa"/>
                <w:vAlign w:val="center"/>
              </w:tcPr>
              <w:p w14:paraId="4DB4ACEA"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1090077330"/>
            <w:placeholder>
              <w:docPart w:val="FD7DF5441AE1433590494FB8747DD492"/>
            </w:placeholder>
            <w:dropDownList>
              <w:listItem w:displayText="C" w:value="C"/>
              <w:listItem w:displayText="NC" w:value="NC"/>
              <w:listItem w:displayText="N/A" w:value="N/A"/>
              <w:listItem w:displayText=" " w:value=" "/>
            </w:dropDownList>
          </w:sdtPr>
          <w:sdtEndPr/>
          <w:sdtContent>
            <w:tc>
              <w:tcPr>
                <w:tcW w:w="567" w:type="dxa"/>
                <w:vAlign w:val="center"/>
              </w:tcPr>
              <w:p w14:paraId="275A5F6E"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2072177031"/>
            <w:placeholder>
              <w:docPart w:val="5EB6938B3B0F4F46A2AF6C3B421366EC"/>
            </w:placeholder>
            <w:dropDownList>
              <w:listItem w:displayText="C" w:value="C"/>
              <w:listItem w:displayText="NC" w:value="NC"/>
              <w:listItem w:displayText="N/A" w:value="N/A"/>
              <w:listItem w:displayText=" " w:value=" "/>
            </w:dropDownList>
          </w:sdtPr>
          <w:sdtEndPr/>
          <w:sdtContent>
            <w:tc>
              <w:tcPr>
                <w:tcW w:w="567" w:type="dxa"/>
                <w:vAlign w:val="center"/>
              </w:tcPr>
              <w:p w14:paraId="510BD14E"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1825230245"/>
            <w:placeholder>
              <w:docPart w:val="9D2FA6D8965F458DBD7F986725501C92"/>
            </w:placeholder>
            <w:dropDownList>
              <w:listItem w:displayText="C" w:value="C"/>
              <w:listItem w:displayText="NC" w:value="NC"/>
              <w:listItem w:displayText="N/A" w:value="N/A"/>
              <w:listItem w:displayText=" " w:value=" "/>
            </w:dropDownList>
          </w:sdtPr>
          <w:sdtEndPr/>
          <w:sdtContent>
            <w:tc>
              <w:tcPr>
                <w:tcW w:w="567" w:type="dxa"/>
                <w:vAlign w:val="center"/>
              </w:tcPr>
              <w:p w14:paraId="4D698F14"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1945760116"/>
            <w:placeholder>
              <w:docPart w:val="D3C6FDAD995A45CE9D9FDF897613E915"/>
            </w:placeholder>
            <w:dropDownList>
              <w:listItem w:displayText="C" w:value="C"/>
              <w:listItem w:displayText="NC" w:value="NC"/>
              <w:listItem w:displayText="N/A" w:value="N/A"/>
              <w:listItem w:displayText=" " w:value=" "/>
            </w:dropDownList>
          </w:sdtPr>
          <w:sdtEndPr/>
          <w:sdtContent>
            <w:tc>
              <w:tcPr>
                <w:tcW w:w="567" w:type="dxa"/>
                <w:gridSpan w:val="2"/>
                <w:vAlign w:val="center"/>
              </w:tcPr>
              <w:p w14:paraId="65A2C1C3" w14:textId="77777777" w:rsidR="0031695B" w:rsidRPr="006F7920" w:rsidRDefault="00195B69" w:rsidP="0031695B">
                <w:pPr>
                  <w:pStyle w:val="TableParagraph"/>
                  <w:jc w:val="center"/>
                  <w:rPr>
                    <w:b/>
                    <w:bCs/>
                    <w:sz w:val="18"/>
                    <w:szCs w:val="18"/>
                  </w:rPr>
                </w:pPr>
                <w:r>
                  <w:rPr>
                    <w:sz w:val="18"/>
                    <w:szCs w:val="18"/>
                  </w:rPr>
                  <w:t>C</w:t>
                </w:r>
              </w:p>
            </w:tc>
          </w:sdtContent>
        </w:sdt>
      </w:tr>
    </w:tbl>
    <w:p w14:paraId="3086A82A" w14:textId="77777777" w:rsidR="00D472A1" w:rsidRPr="00AB7550" w:rsidRDefault="00D472A1">
      <w:pPr>
        <w:spacing w:before="1"/>
        <w:rPr>
          <w:rFonts w:ascii="Arial" w:hAnsi="Arial" w:cs="Arial"/>
          <w:sz w:val="13"/>
        </w:rPr>
      </w:pPr>
    </w:p>
    <w:p w14:paraId="38EE1425" w14:textId="77777777" w:rsidR="007F44E2" w:rsidRDefault="007F44E2">
      <w:pPr>
        <w:spacing w:before="1"/>
        <w:rPr>
          <w:rFonts w:ascii="Arial" w:hAnsi="Arial" w:cs="Arial"/>
          <w:sz w:val="13"/>
        </w:rPr>
      </w:pPr>
    </w:p>
    <w:p w14:paraId="2087B4D2" w14:textId="77777777" w:rsidR="00AA43E2" w:rsidRPr="00AB7550" w:rsidRDefault="00AA43E2">
      <w:pPr>
        <w:spacing w:before="1"/>
        <w:rPr>
          <w:rFonts w:ascii="Arial" w:hAnsi="Arial" w:cs="Arial"/>
          <w:sz w:val="13"/>
        </w:rPr>
      </w:pP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687"/>
        <w:gridCol w:w="2841"/>
        <w:gridCol w:w="1300"/>
        <w:gridCol w:w="567"/>
        <w:gridCol w:w="567"/>
        <w:gridCol w:w="570"/>
        <w:gridCol w:w="567"/>
        <w:gridCol w:w="572"/>
        <w:gridCol w:w="567"/>
        <w:gridCol w:w="540"/>
      </w:tblGrid>
      <w:tr w:rsidR="009E0471" w:rsidRPr="00AB7550" w14:paraId="13665192" w14:textId="77777777" w:rsidTr="0014455A">
        <w:trPr>
          <w:trHeight w:val="420"/>
        </w:trPr>
        <w:tc>
          <w:tcPr>
            <w:tcW w:w="10778" w:type="dxa"/>
            <w:gridSpan w:val="10"/>
            <w:vAlign w:val="center"/>
          </w:tcPr>
          <w:p w14:paraId="1130ACEA" w14:textId="77777777" w:rsidR="009E0471" w:rsidRPr="00AB7550" w:rsidRDefault="00B564EC" w:rsidP="00C25A7D">
            <w:pPr>
              <w:pStyle w:val="TableParagraph"/>
              <w:spacing w:before="2" w:line="208" w:lineRule="exact"/>
              <w:ind w:left="110"/>
              <w:rPr>
                <w:b/>
                <w:sz w:val="20"/>
              </w:rPr>
            </w:pPr>
            <w:r w:rsidRPr="00AB7550">
              <w:rPr>
                <w:b/>
                <w:sz w:val="20"/>
              </w:rPr>
              <w:t>CABIN CREW</w:t>
            </w:r>
            <w:r w:rsidRPr="00AB7550">
              <w:rPr>
                <w:b/>
                <w:spacing w:val="10"/>
                <w:sz w:val="20"/>
              </w:rPr>
              <w:t xml:space="preserve"> </w:t>
            </w:r>
            <w:r w:rsidRPr="00AB7550">
              <w:rPr>
                <w:b/>
                <w:sz w:val="20"/>
              </w:rPr>
              <w:t>TASKS</w:t>
            </w:r>
            <w:r w:rsidRPr="00AB7550">
              <w:rPr>
                <w:b/>
                <w:spacing w:val="6"/>
                <w:sz w:val="20"/>
              </w:rPr>
              <w:t xml:space="preserve"> </w:t>
            </w:r>
            <w:r w:rsidRPr="00AB7550">
              <w:rPr>
                <w:b/>
                <w:sz w:val="20"/>
              </w:rPr>
              <w:t>DURING</w:t>
            </w:r>
            <w:r w:rsidRPr="00AB7550">
              <w:rPr>
                <w:b/>
                <w:spacing w:val="-1"/>
                <w:sz w:val="20"/>
              </w:rPr>
              <w:t xml:space="preserve"> </w:t>
            </w:r>
            <w:r w:rsidRPr="00AB7550">
              <w:rPr>
                <w:b/>
                <w:sz w:val="20"/>
              </w:rPr>
              <w:t>ABNORMAL</w:t>
            </w:r>
            <w:r w:rsidRPr="00AB7550">
              <w:rPr>
                <w:b/>
                <w:spacing w:val="-2"/>
                <w:sz w:val="20"/>
              </w:rPr>
              <w:t xml:space="preserve"> </w:t>
            </w:r>
            <w:r w:rsidRPr="00AB7550">
              <w:rPr>
                <w:b/>
                <w:sz w:val="20"/>
              </w:rPr>
              <w:t>AND</w:t>
            </w:r>
            <w:r w:rsidRPr="00AB7550">
              <w:rPr>
                <w:b/>
                <w:spacing w:val="5"/>
                <w:sz w:val="20"/>
              </w:rPr>
              <w:t xml:space="preserve"> </w:t>
            </w:r>
            <w:r w:rsidRPr="00AB7550">
              <w:rPr>
                <w:b/>
                <w:sz w:val="20"/>
              </w:rPr>
              <w:t>EMERGENCY</w:t>
            </w:r>
            <w:r w:rsidRPr="00AB7550">
              <w:rPr>
                <w:b/>
                <w:spacing w:val="6"/>
                <w:sz w:val="20"/>
              </w:rPr>
              <w:t xml:space="preserve"> </w:t>
            </w:r>
            <w:r w:rsidRPr="00AB7550">
              <w:rPr>
                <w:b/>
                <w:spacing w:val="-2"/>
                <w:sz w:val="20"/>
              </w:rPr>
              <w:t>SITUATION</w:t>
            </w:r>
          </w:p>
        </w:tc>
      </w:tr>
      <w:tr w:rsidR="00F95755" w:rsidRPr="00AB7550" w14:paraId="1558B531" w14:textId="77777777" w:rsidTr="00B30975">
        <w:trPr>
          <w:trHeight w:val="885"/>
        </w:trPr>
        <w:tc>
          <w:tcPr>
            <w:tcW w:w="6828" w:type="dxa"/>
            <w:gridSpan w:val="3"/>
            <w:tcBorders>
              <w:bottom w:val="nil"/>
            </w:tcBorders>
            <w:vAlign w:val="center"/>
          </w:tcPr>
          <w:p w14:paraId="5754093B" w14:textId="77777777" w:rsidR="00F95755" w:rsidRPr="00B30975" w:rsidRDefault="00F95755" w:rsidP="00B30975">
            <w:pPr>
              <w:pStyle w:val="TableParagraph"/>
              <w:ind w:left="141"/>
              <w:rPr>
                <w:b/>
                <w:sz w:val="24"/>
                <w:szCs w:val="24"/>
              </w:rPr>
            </w:pPr>
            <w:r w:rsidRPr="00AB7550">
              <w:rPr>
                <w:b/>
                <w:sz w:val="24"/>
                <w:szCs w:val="24"/>
              </w:rPr>
              <w:t>1.</w:t>
            </w:r>
            <w:r w:rsidRPr="00AB7550">
              <w:rPr>
                <w:b/>
                <w:spacing w:val="-5"/>
                <w:sz w:val="24"/>
                <w:szCs w:val="24"/>
              </w:rPr>
              <w:t xml:space="preserve"> </w:t>
            </w:r>
            <w:r w:rsidRPr="00AB7550">
              <w:rPr>
                <w:b/>
                <w:sz w:val="24"/>
                <w:szCs w:val="24"/>
              </w:rPr>
              <w:t>Apply</w:t>
            </w:r>
            <w:r w:rsidRPr="00AB7550">
              <w:rPr>
                <w:b/>
                <w:spacing w:val="-11"/>
                <w:sz w:val="24"/>
                <w:szCs w:val="24"/>
              </w:rPr>
              <w:t xml:space="preserve"> </w:t>
            </w:r>
            <w:r w:rsidRPr="00AB7550">
              <w:rPr>
                <w:b/>
                <w:sz w:val="24"/>
                <w:szCs w:val="24"/>
              </w:rPr>
              <w:t>procedures</w:t>
            </w:r>
            <w:r w:rsidRPr="00AB7550">
              <w:rPr>
                <w:b/>
                <w:spacing w:val="-8"/>
                <w:sz w:val="24"/>
                <w:szCs w:val="24"/>
              </w:rPr>
              <w:t xml:space="preserve"> </w:t>
            </w:r>
            <w:r w:rsidRPr="00AB7550">
              <w:rPr>
                <w:b/>
                <w:sz w:val="24"/>
                <w:szCs w:val="24"/>
              </w:rPr>
              <w:t>for</w:t>
            </w:r>
            <w:r w:rsidRPr="00AB7550">
              <w:rPr>
                <w:b/>
                <w:spacing w:val="-6"/>
                <w:sz w:val="24"/>
                <w:szCs w:val="24"/>
              </w:rPr>
              <w:t xml:space="preserve"> </w:t>
            </w:r>
            <w:r w:rsidRPr="00AB7550">
              <w:rPr>
                <w:b/>
                <w:sz w:val="24"/>
                <w:szCs w:val="24"/>
              </w:rPr>
              <w:t>an</w:t>
            </w:r>
            <w:r w:rsidRPr="00AB7550">
              <w:rPr>
                <w:b/>
                <w:spacing w:val="-8"/>
                <w:sz w:val="24"/>
                <w:szCs w:val="24"/>
              </w:rPr>
              <w:t xml:space="preserve"> </w:t>
            </w:r>
            <w:r w:rsidRPr="00AB7550">
              <w:rPr>
                <w:b/>
                <w:sz w:val="24"/>
                <w:szCs w:val="24"/>
              </w:rPr>
              <w:t>anticipated</w:t>
            </w:r>
            <w:r w:rsidRPr="00AB7550">
              <w:rPr>
                <w:b/>
                <w:spacing w:val="-8"/>
                <w:sz w:val="24"/>
                <w:szCs w:val="24"/>
              </w:rPr>
              <w:t xml:space="preserve"> </w:t>
            </w:r>
            <w:r w:rsidRPr="00AB7550">
              <w:rPr>
                <w:b/>
                <w:sz w:val="24"/>
                <w:szCs w:val="24"/>
              </w:rPr>
              <w:t>emergency landing or ditching</w:t>
            </w:r>
          </w:p>
        </w:tc>
        <w:tc>
          <w:tcPr>
            <w:tcW w:w="567" w:type="dxa"/>
            <w:vMerge w:val="restart"/>
            <w:textDirection w:val="btLr"/>
            <w:vAlign w:val="center"/>
          </w:tcPr>
          <w:p w14:paraId="4DF3094E" w14:textId="77777777" w:rsidR="00F95755" w:rsidRPr="00AB7550" w:rsidRDefault="00F95755" w:rsidP="00AA43E2">
            <w:pPr>
              <w:pStyle w:val="TableParagraph"/>
              <w:spacing w:line="210" w:lineRule="atLeast"/>
              <w:ind w:left="29"/>
              <w:rPr>
                <w:b/>
                <w:sz w:val="18"/>
              </w:rPr>
            </w:pPr>
            <w:r w:rsidRPr="00AB7550">
              <w:rPr>
                <w:b/>
                <w:sz w:val="18"/>
              </w:rPr>
              <w:t xml:space="preserve">Application of policies and </w:t>
            </w:r>
            <w:r w:rsidRPr="00AB7550">
              <w:rPr>
                <w:b/>
                <w:spacing w:val="-2"/>
                <w:sz w:val="18"/>
              </w:rPr>
              <w:t>procedures</w:t>
            </w:r>
          </w:p>
        </w:tc>
        <w:tc>
          <w:tcPr>
            <w:tcW w:w="567" w:type="dxa"/>
            <w:vMerge w:val="restart"/>
            <w:textDirection w:val="btLr"/>
            <w:vAlign w:val="center"/>
          </w:tcPr>
          <w:p w14:paraId="7FB8CC40" w14:textId="77777777" w:rsidR="00F95755" w:rsidRPr="00AB7550" w:rsidRDefault="00F95755" w:rsidP="00AA43E2">
            <w:pPr>
              <w:pStyle w:val="TableParagraph"/>
              <w:ind w:left="29"/>
              <w:rPr>
                <w:b/>
                <w:spacing w:val="-2"/>
                <w:sz w:val="18"/>
              </w:rPr>
            </w:pPr>
            <w:r w:rsidRPr="00AB7550">
              <w:rPr>
                <w:b/>
                <w:spacing w:val="-2"/>
                <w:sz w:val="18"/>
              </w:rPr>
              <w:t>Communication</w:t>
            </w:r>
          </w:p>
        </w:tc>
        <w:tc>
          <w:tcPr>
            <w:tcW w:w="570" w:type="dxa"/>
            <w:vMerge w:val="restart"/>
            <w:textDirection w:val="btLr"/>
            <w:vAlign w:val="center"/>
          </w:tcPr>
          <w:p w14:paraId="6F80A810" w14:textId="77777777" w:rsidR="00F95755" w:rsidRPr="00AB7550" w:rsidRDefault="00F95755" w:rsidP="00AA43E2">
            <w:pPr>
              <w:pStyle w:val="TableParagraph"/>
              <w:ind w:left="29"/>
              <w:rPr>
                <w:b/>
                <w:sz w:val="18"/>
              </w:rPr>
            </w:pPr>
            <w:r w:rsidRPr="00AB7550">
              <w:rPr>
                <w:b/>
                <w:sz w:val="18"/>
              </w:rPr>
              <w:t>Leadership</w:t>
            </w:r>
            <w:r w:rsidRPr="00AB7550">
              <w:rPr>
                <w:b/>
                <w:spacing w:val="20"/>
                <w:sz w:val="18"/>
              </w:rPr>
              <w:t xml:space="preserve"> </w:t>
            </w:r>
            <w:r w:rsidRPr="00AB7550">
              <w:rPr>
                <w:b/>
                <w:sz w:val="18"/>
              </w:rPr>
              <w:t>and</w:t>
            </w:r>
            <w:r w:rsidRPr="00AB7550">
              <w:rPr>
                <w:b/>
                <w:spacing w:val="22"/>
                <w:sz w:val="18"/>
              </w:rPr>
              <w:t xml:space="preserve"> </w:t>
            </w:r>
            <w:r w:rsidRPr="00AB7550">
              <w:rPr>
                <w:b/>
                <w:spacing w:val="-2"/>
                <w:sz w:val="18"/>
              </w:rPr>
              <w:t>teamwork</w:t>
            </w:r>
          </w:p>
        </w:tc>
        <w:tc>
          <w:tcPr>
            <w:tcW w:w="567" w:type="dxa"/>
            <w:vMerge w:val="restart"/>
            <w:textDirection w:val="btLr"/>
            <w:vAlign w:val="center"/>
          </w:tcPr>
          <w:p w14:paraId="35BC4E8C" w14:textId="77777777" w:rsidR="00F95755" w:rsidRPr="00AB7550" w:rsidRDefault="00F95755" w:rsidP="00AA43E2">
            <w:pPr>
              <w:pStyle w:val="TableParagraph"/>
              <w:ind w:left="29"/>
              <w:rPr>
                <w:b/>
                <w:sz w:val="18"/>
              </w:rPr>
            </w:pPr>
            <w:r w:rsidRPr="00AB7550">
              <w:rPr>
                <w:b/>
                <w:sz w:val="18"/>
              </w:rPr>
              <w:t>Passenger</w:t>
            </w:r>
            <w:r w:rsidRPr="00AB7550">
              <w:rPr>
                <w:b/>
                <w:spacing w:val="-3"/>
                <w:sz w:val="18"/>
              </w:rPr>
              <w:t xml:space="preserve"> </w:t>
            </w:r>
            <w:r w:rsidRPr="00AB7550">
              <w:rPr>
                <w:b/>
                <w:spacing w:val="-2"/>
                <w:sz w:val="18"/>
              </w:rPr>
              <w:t>management</w:t>
            </w:r>
          </w:p>
        </w:tc>
        <w:tc>
          <w:tcPr>
            <w:tcW w:w="572" w:type="dxa"/>
            <w:vMerge w:val="restart"/>
            <w:textDirection w:val="btLr"/>
            <w:vAlign w:val="center"/>
          </w:tcPr>
          <w:p w14:paraId="141E1785" w14:textId="77777777" w:rsidR="00F95755" w:rsidRPr="00AB7550" w:rsidRDefault="00F95755" w:rsidP="00AA43E2">
            <w:pPr>
              <w:pStyle w:val="TableParagraph"/>
              <w:spacing w:line="210" w:lineRule="atLeast"/>
              <w:ind w:left="29"/>
              <w:rPr>
                <w:b/>
                <w:sz w:val="18"/>
              </w:rPr>
            </w:pPr>
            <w:r w:rsidRPr="00AB7550">
              <w:rPr>
                <w:b/>
                <w:sz w:val="18"/>
              </w:rPr>
              <w:t>Problem solving and decision making</w:t>
            </w:r>
          </w:p>
        </w:tc>
        <w:tc>
          <w:tcPr>
            <w:tcW w:w="567" w:type="dxa"/>
            <w:vMerge w:val="restart"/>
            <w:textDirection w:val="btLr"/>
            <w:vAlign w:val="center"/>
          </w:tcPr>
          <w:p w14:paraId="617907CE" w14:textId="77777777" w:rsidR="00F95755" w:rsidRPr="00AB7550" w:rsidRDefault="00F95755" w:rsidP="00AA43E2">
            <w:pPr>
              <w:pStyle w:val="TableParagraph"/>
              <w:spacing w:line="244" w:lineRule="auto"/>
              <w:ind w:left="29"/>
              <w:rPr>
                <w:b/>
                <w:sz w:val="18"/>
              </w:rPr>
            </w:pPr>
            <w:r w:rsidRPr="00AB7550">
              <w:rPr>
                <w:b/>
                <w:sz w:val="18"/>
              </w:rPr>
              <w:t>Situation awareness and management</w:t>
            </w:r>
            <w:r w:rsidRPr="00AB7550">
              <w:rPr>
                <w:b/>
                <w:spacing w:val="-10"/>
                <w:sz w:val="18"/>
              </w:rPr>
              <w:t xml:space="preserve"> </w:t>
            </w:r>
            <w:r w:rsidRPr="00AB7550">
              <w:rPr>
                <w:b/>
                <w:sz w:val="18"/>
              </w:rPr>
              <w:t>of</w:t>
            </w:r>
            <w:r w:rsidRPr="00AB7550">
              <w:rPr>
                <w:b/>
                <w:spacing w:val="-9"/>
                <w:sz w:val="18"/>
              </w:rPr>
              <w:t xml:space="preserve"> </w:t>
            </w:r>
            <w:r w:rsidRPr="00AB7550">
              <w:rPr>
                <w:b/>
                <w:sz w:val="18"/>
              </w:rPr>
              <w:t>information</w:t>
            </w:r>
          </w:p>
        </w:tc>
        <w:tc>
          <w:tcPr>
            <w:tcW w:w="540" w:type="dxa"/>
            <w:vMerge w:val="restart"/>
            <w:textDirection w:val="btLr"/>
            <w:vAlign w:val="center"/>
          </w:tcPr>
          <w:p w14:paraId="7B2D5667" w14:textId="77777777" w:rsidR="00F95755" w:rsidRPr="00AB7550" w:rsidRDefault="00F95755" w:rsidP="00AA43E2">
            <w:pPr>
              <w:pStyle w:val="TableParagraph"/>
              <w:ind w:left="29"/>
              <w:rPr>
                <w:b/>
                <w:sz w:val="18"/>
              </w:rPr>
            </w:pPr>
            <w:r w:rsidRPr="00AB7550">
              <w:rPr>
                <w:b/>
                <w:sz w:val="18"/>
              </w:rPr>
              <w:t>Workload</w:t>
            </w:r>
            <w:r w:rsidRPr="00AB7550">
              <w:rPr>
                <w:b/>
                <w:spacing w:val="29"/>
                <w:sz w:val="18"/>
              </w:rPr>
              <w:t xml:space="preserve"> </w:t>
            </w:r>
            <w:r w:rsidRPr="00AB7550">
              <w:rPr>
                <w:b/>
                <w:spacing w:val="-2"/>
                <w:sz w:val="18"/>
              </w:rPr>
              <w:t>management</w:t>
            </w:r>
          </w:p>
        </w:tc>
      </w:tr>
      <w:tr w:rsidR="00F95755" w:rsidRPr="00AB7550" w14:paraId="7B4E2F53" w14:textId="77777777" w:rsidTr="00B30975">
        <w:trPr>
          <w:trHeight w:val="885"/>
        </w:trPr>
        <w:tc>
          <w:tcPr>
            <w:tcW w:w="6828" w:type="dxa"/>
            <w:gridSpan w:val="3"/>
            <w:tcBorders>
              <w:top w:val="nil"/>
            </w:tcBorders>
            <w:vAlign w:val="center"/>
          </w:tcPr>
          <w:p w14:paraId="072BD160" w14:textId="77777777" w:rsidR="00F95755" w:rsidRPr="00AB7550" w:rsidRDefault="00F95755" w:rsidP="00B30975">
            <w:pPr>
              <w:pStyle w:val="TableParagraph"/>
              <w:ind w:left="141"/>
              <w:jc w:val="right"/>
              <w:rPr>
                <w:b/>
                <w:sz w:val="24"/>
                <w:szCs w:val="24"/>
              </w:rPr>
            </w:pPr>
            <w:r>
              <w:rPr>
                <w:b/>
                <w:bCs/>
              </w:rPr>
              <w:object w:dxaOrig="1440" w:dyaOrig="1440" w14:anchorId="0B441D6A">
                <v:shape id="_x0000_i1058" type="#_x0000_t75" style="width:59.75pt;height:21.75pt" o:ole="">
                  <v:imagedata r:id="rId40" o:title=""/>
                </v:shape>
                <w:control r:id="rId41" w:name="Đối tượng 34" w:shapeid="_x0000_i1058"/>
              </w:object>
            </w:r>
            <w:r>
              <w:rPr>
                <w:b/>
                <w:bCs/>
              </w:rPr>
              <w:tab/>
            </w:r>
            <w:r>
              <w:rPr>
                <w:b/>
                <w:bCs/>
              </w:rPr>
              <w:object w:dxaOrig="1440" w:dyaOrig="1440" w14:anchorId="4F291265">
                <v:shape id="_x0000_i1060" type="#_x0000_t75" style="width:80.15pt;height:21.75pt" o:ole="">
                  <v:imagedata r:id="rId42" o:title=""/>
                </v:shape>
                <w:control r:id="rId43" w:name="Đối tượng 36" w:shapeid="_x0000_i1060"/>
              </w:object>
            </w:r>
            <w:r>
              <w:rPr>
                <w:b/>
                <w:bCs/>
              </w:rPr>
              <w:tab/>
            </w:r>
          </w:p>
        </w:tc>
        <w:tc>
          <w:tcPr>
            <w:tcW w:w="567" w:type="dxa"/>
            <w:vMerge/>
            <w:textDirection w:val="btLr"/>
            <w:vAlign w:val="center"/>
          </w:tcPr>
          <w:p w14:paraId="370C08AC" w14:textId="77777777" w:rsidR="00F95755" w:rsidRPr="00AB7550" w:rsidRDefault="00F95755" w:rsidP="00AA43E2">
            <w:pPr>
              <w:pStyle w:val="TableParagraph"/>
              <w:spacing w:line="210" w:lineRule="atLeast"/>
              <w:ind w:left="29"/>
              <w:rPr>
                <w:b/>
                <w:sz w:val="18"/>
              </w:rPr>
            </w:pPr>
          </w:p>
        </w:tc>
        <w:tc>
          <w:tcPr>
            <w:tcW w:w="567" w:type="dxa"/>
            <w:vMerge/>
            <w:textDirection w:val="btLr"/>
            <w:vAlign w:val="center"/>
          </w:tcPr>
          <w:p w14:paraId="63B57C2F" w14:textId="77777777" w:rsidR="00F95755" w:rsidRPr="00AB7550" w:rsidRDefault="00F95755" w:rsidP="00AA43E2">
            <w:pPr>
              <w:pStyle w:val="TableParagraph"/>
              <w:ind w:left="29"/>
              <w:rPr>
                <w:b/>
                <w:spacing w:val="-2"/>
                <w:sz w:val="18"/>
              </w:rPr>
            </w:pPr>
          </w:p>
        </w:tc>
        <w:tc>
          <w:tcPr>
            <w:tcW w:w="570" w:type="dxa"/>
            <w:vMerge/>
            <w:textDirection w:val="btLr"/>
            <w:vAlign w:val="center"/>
          </w:tcPr>
          <w:p w14:paraId="4469FEC6" w14:textId="77777777" w:rsidR="00F95755" w:rsidRPr="00AB7550" w:rsidRDefault="00F95755" w:rsidP="00AA43E2">
            <w:pPr>
              <w:pStyle w:val="TableParagraph"/>
              <w:ind w:left="29"/>
              <w:rPr>
                <w:b/>
                <w:sz w:val="18"/>
              </w:rPr>
            </w:pPr>
          </w:p>
        </w:tc>
        <w:tc>
          <w:tcPr>
            <w:tcW w:w="567" w:type="dxa"/>
            <w:vMerge/>
            <w:textDirection w:val="btLr"/>
            <w:vAlign w:val="center"/>
          </w:tcPr>
          <w:p w14:paraId="315FDAC1" w14:textId="77777777" w:rsidR="00F95755" w:rsidRPr="00AB7550" w:rsidRDefault="00F95755" w:rsidP="00AA43E2">
            <w:pPr>
              <w:pStyle w:val="TableParagraph"/>
              <w:ind w:left="29"/>
              <w:rPr>
                <w:b/>
                <w:sz w:val="18"/>
              </w:rPr>
            </w:pPr>
          </w:p>
        </w:tc>
        <w:tc>
          <w:tcPr>
            <w:tcW w:w="572" w:type="dxa"/>
            <w:vMerge/>
            <w:textDirection w:val="btLr"/>
            <w:vAlign w:val="center"/>
          </w:tcPr>
          <w:p w14:paraId="4557FC60" w14:textId="77777777" w:rsidR="00F95755" w:rsidRPr="00AB7550" w:rsidRDefault="00F95755" w:rsidP="00AA43E2">
            <w:pPr>
              <w:pStyle w:val="TableParagraph"/>
              <w:spacing w:line="210" w:lineRule="atLeast"/>
              <w:ind w:left="29"/>
              <w:rPr>
                <w:b/>
                <w:sz w:val="18"/>
              </w:rPr>
            </w:pPr>
          </w:p>
        </w:tc>
        <w:tc>
          <w:tcPr>
            <w:tcW w:w="567" w:type="dxa"/>
            <w:vMerge/>
            <w:textDirection w:val="btLr"/>
            <w:vAlign w:val="center"/>
          </w:tcPr>
          <w:p w14:paraId="5B79B5AE" w14:textId="77777777" w:rsidR="00F95755" w:rsidRPr="00AB7550" w:rsidRDefault="00F95755" w:rsidP="00AA43E2">
            <w:pPr>
              <w:pStyle w:val="TableParagraph"/>
              <w:spacing w:line="244" w:lineRule="auto"/>
              <w:ind w:left="29"/>
              <w:rPr>
                <w:b/>
                <w:sz w:val="18"/>
              </w:rPr>
            </w:pPr>
          </w:p>
        </w:tc>
        <w:tc>
          <w:tcPr>
            <w:tcW w:w="540" w:type="dxa"/>
            <w:vMerge/>
            <w:textDirection w:val="btLr"/>
            <w:vAlign w:val="center"/>
          </w:tcPr>
          <w:p w14:paraId="673BC700" w14:textId="77777777" w:rsidR="00F95755" w:rsidRPr="00AB7550" w:rsidRDefault="00F95755" w:rsidP="00AA43E2">
            <w:pPr>
              <w:pStyle w:val="TableParagraph"/>
              <w:ind w:left="29"/>
              <w:rPr>
                <w:b/>
                <w:sz w:val="18"/>
              </w:rPr>
            </w:pPr>
          </w:p>
        </w:tc>
      </w:tr>
      <w:tr w:rsidR="00F95755" w:rsidRPr="00AB7550" w14:paraId="4BCC3600" w14:textId="77777777" w:rsidTr="00C70011">
        <w:trPr>
          <w:trHeight w:val="885"/>
        </w:trPr>
        <w:tc>
          <w:tcPr>
            <w:tcW w:w="5528" w:type="dxa"/>
            <w:gridSpan w:val="2"/>
            <w:tcBorders>
              <w:bottom w:val="nil"/>
            </w:tcBorders>
            <w:vAlign w:val="center"/>
          </w:tcPr>
          <w:p w14:paraId="017A8BAD" w14:textId="77777777" w:rsidR="00F95755" w:rsidRPr="00F95755" w:rsidRDefault="00F95755" w:rsidP="00F95755">
            <w:pPr>
              <w:pStyle w:val="TableParagraph"/>
              <w:jc w:val="center"/>
              <w:rPr>
                <w:b/>
                <w:bCs/>
                <w:sz w:val="20"/>
                <w:szCs w:val="20"/>
              </w:rPr>
            </w:pPr>
            <w:r w:rsidRPr="00F95755">
              <w:rPr>
                <w:b/>
                <w:bCs/>
                <w:sz w:val="20"/>
                <w:szCs w:val="20"/>
              </w:rPr>
              <w:t>Task</w:t>
            </w:r>
          </w:p>
        </w:tc>
        <w:tc>
          <w:tcPr>
            <w:tcW w:w="1300" w:type="dxa"/>
            <w:vMerge w:val="restart"/>
            <w:vAlign w:val="center"/>
          </w:tcPr>
          <w:p w14:paraId="554D1D86" w14:textId="77777777" w:rsidR="00F95755" w:rsidRPr="00C70011" w:rsidRDefault="00F95755" w:rsidP="00C70011">
            <w:pPr>
              <w:pStyle w:val="TableParagraph"/>
              <w:jc w:val="center"/>
              <w:rPr>
                <w:b/>
                <w:bCs/>
                <w:sz w:val="20"/>
                <w:szCs w:val="20"/>
              </w:rPr>
            </w:pPr>
            <w:r w:rsidRPr="00C70011">
              <w:rPr>
                <w:b/>
                <w:bCs/>
                <w:sz w:val="20"/>
                <w:szCs w:val="20"/>
              </w:rPr>
              <w:t>Reference</w:t>
            </w:r>
          </w:p>
        </w:tc>
        <w:tc>
          <w:tcPr>
            <w:tcW w:w="567" w:type="dxa"/>
            <w:vMerge/>
            <w:textDirection w:val="btLr"/>
            <w:vAlign w:val="center"/>
          </w:tcPr>
          <w:p w14:paraId="0A7287EF" w14:textId="77777777" w:rsidR="00F95755" w:rsidRPr="00AB7550" w:rsidRDefault="00F95755" w:rsidP="00AA43E2">
            <w:pPr>
              <w:pStyle w:val="TableParagraph"/>
              <w:spacing w:before="112" w:line="210" w:lineRule="atLeast"/>
              <w:ind w:left="29"/>
              <w:rPr>
                <w:b/>
                <w:sz w:val="18"/>
              </w:rPr>
            </w:pPr>
          </w:p>
        </w:tc>
        <w:tc>
          <w:tcPr>
            <w:tcW w:w="567" w:type="dxa"/>
            <w:vMerge/>
            <w:textDirection w:val="btLr"/>
            <w:vAlign w:val="center"/>
          </w:tcPr>
          <w:p w14:paraId="66D58A21" w14:textId="77777777" w:rsidR="00F95755" w:rsidRPr="00AB7550" w:rsidRDefault="00F95755" w:rsidP="00AA43E2">
            <w:pPr>
              <w:pStyle w:val="TableParagraph"/>
              <w:spacing w:before="192"/>
              <w:ind w:left="29"/>
              <w:rPr>
                <w:b/>
                <w:spacing w:val="-2"/>
                <w:sz w:val="18"/>
              </w:rPr>
            </w:pPr>
          </w:p>
        </w:tc>
        <w:tc>
          <w:tcPr>
            <w:tcW w:w="570" w:type="dxa"/>
            <w:vMerge/>
            <w:textDirection w:val="btLr"/>
            <w:vAlign w:val="center"/>
          </w:tcPr>
          <w:p w14:paraId="2920F792" w14:textId="77777777" w:rsidR="00F95755" w:rsidRPr="00AB7550" w:rsidRDefault="00F95755" w:rsidP="00AA43E2">
            <w:pPr>
              <w:pStyle w:val="TableParagraph"/>
              <w:spacing w:before="192"/>
              <w:ind w:left="29"/>
              <w:rPr>
                <w:b/>
                <w:sz w:val="18"/>
              </w:rPr>
            </w:pPr>
          </w:p>
        </w:tc>
        <w:tc>
          <w:tcPr>
            <w:tcW w:w="567" w:type="dxa"/>
            <w:vMerge/>
            <w:textDirection w:val="btLr"/>
            <w:vAlign w:val="center"/>
          </w:tcPr>
          <w:p w14:paraId="70C65EDF" w14:textId="77777777" w:rsidR="00F95755" w:rsidRPr="00AB7550" w:rsidRDefault="00F95755" w:rsidP="00AA43E2">
            <w:pPr>
              <w:pStyle w:val="TableParagraph"/>
              <w:spacing w:before="192"/>
              <w:ind w:left="29"/>
              <w:rPr>
                <w:b/>
                <w:sz w:val="18"/>
              </w:rPr>
            </w:pPr>
          </w:p>
        </w:tc>
        <w:tc>
          <w:tcPr>
            <w:tcW w:w="572" w:type="dxa"/>
            <w:vMerge/>
            <w:textDirection w:val="btLr"/>
            <w:vAlign w:val="center"/>
          </w:tcPr>
          <w:p w14:paraId="0532921E" w14:textId="77777777" w:rsidR="00F95755" w:rsidRPr="00AB7550" w:rsidRDefault="00F95755" w:rsidP="00AA43E2">
            <w:pPr>
              <w:pStyle w:val="TableParagraph"/>
              <w:spacing w:before="120" w:line="210" w:lineRule="atLeast"/>
              <w:ind w:left="29"/>
              <w:rPr>
                <w:b/>
                <w:sz w:val="18"/>
              </w:rPr>
            </w:pPr>
          </w:p>
        </w:tc>
        <w:tc>
          <w:tcPr>
            <w:tcW w:w="567" w:type="dxa"/>
            <w:vMerge/>
            <w:textDirection w:val="btLr"/>
            <w:vAlign w:val="center"/>
          </w:tcPr>
          <w:p w14:paraId="001C3B2E" w14:textId="77777777" w:rsidR="00F95755" w:rsidRPr="00AB7550" w:rsidRDefault="00F95755" w:rsidP="00AA43E2">
            <w:pPr>
              <w:pStyle w:val="TableParagraph"/>
              <w:spacing w:before="117" w:line="244" w:lineRule="auto"/>
              <w:ind w:left="29"/>
              <w:rPr>
                <w:b/>
                <w:sz w:val="18"/>
              </w:rPr>
            </w:pPr>
          </w:p>
        </w:tc>
        <w:tc>
          <w:tcPr>
            <w:tcW w:w="540" w:type="dxa"/>
            <w:vMerge/>
            <w:textDirection w:val="btLr"/>
            <w:vAlign w:val="center"/>
          </w:tcPr>
          <w:p w14:paraId="5617029D" w14:textId="77777777" w:rsidR="00F95755" w:rsidRPr="00AB7550" w:rsidRDefault="00F95755" w:rsidP="00AA43E2">
            <w:pPr>
              <w:pStyle w:val="TableParagraph"/>
              <w:spacing w:before="187"/>
              <w:ind w:left="29"/>
              <w:rPr>
                <w:b/>
                <w:sz w:val="18"/>
              </w:rPr>
            </w:pPr>
          </w:p>
        </w:tc>
      </w:tr>
      <w:tr w:rsidR="00F95755" w:rsidRPr="00AB7550" w14:paraId="6461D523" w14:textId="77777777" w:rsidTr="006D6E43">
        <w:trPr>
          <w:trHeight w:val="885"/>
        </w:trPr>
        <w:tc>
          <w:tcPr>
            <w:tcW w:w="5528" w:type="dxa"/>
            <w:gridSpan w:val="2"/>
            <w:tcBorders>
              <w:top w:val="nil"/>
            </w:tcBorders>
            <w:vAlign w:val="center"/>
          </w:tcPr>
          <w:p w14:paraId="7440749D" w14:textId="77777777" w:rsidR="00F95755" w:rsidRPr="00F95755" w:rsidRDefault="00F95755" w:rsidP="006D6E43">
            <w:pPr>
              <w:pStyle w:val="TableParagraph"/>
              <w:jc w:val="center"/>
              <w:rPr>
                <w:b/>
                <w:bCs/>
                <w:sz w:val="20"/>
                <w:szCs w:val="20"/>
              </w:rPr>
            </w:pPr>
            <w:r>
              <w:rPr>
                <w:b/>
                <w:bCs/>
                <w:sz w:val="24"/>
                <w:szCs w:val="24"/>
              </w:rPr>
              <w:t xml:space="preserve">First Position: </w:t>
            </w:r>
            <w:sdt>
              <w:sdtPr>
                <w:rPr>
                  <w:b/>
                  <w:bCs/>
                  <w:sz w:val="24"/>
                  <w:szCs w:val="24"/>
                </w:rPr>
                <w:alias w:val="Position"/>
                <w:tag w:val="Position"/>
                <w:id w:val="1024977724"/>
                <w:placeholder>
                  <w:docPart w:val="B2FFB16AD60A423880941AC2AD33B7C5"/>
                </w:placeholder>
                <w:dropDownList>
                  <w:listItem w:displayText="P1" w:value="1"/>
                  <w:listItem w:displayText="P2" w:value="2"/>
                  <w:listItem w:displayText="P3" w:value="3"/>
                  <w:listItem w:displayText="P4" w:value="4"/>
                  <w:listItem w:displayText="P5" w:value="5"/>
                  <w:listItem w:displayText="N/A" w:value="N/A"/>
                </w:dropDownList>
              </w:sdtPr>
              <w:sdtEndPr/>
              <w:sdtContent>
                <w:r w:rsidR="00195B69">
                  <w:rPr>
                    <w:b/>
                    <w:bCs/>
                    <w:sz w:val="24"/>
                    <w:szCs w:val="24"/>
                  </w:rPr>
                  <w:t>P1</w:t>
                </w:r>
              </w:sdtContent>
            </w:sdt>
            <w:r>
              <w:rPr>
                <w:b/>
                <w:bCs/>
                <w:sz w:val="24"/>
                <w:szCs w:val="24"/>
              </w:rPr>
              <w:tab/>
              <w:t xml:space="preserve">Second Position: </w:t>
            </w:r>
            <w:sdt>
              <w:sdtPr>
                <w:rPr>
                  <w:b/>
                  <w:bCs/>
                  <w:sz w:val="24"/>
                  <w:szCs w:val="24"/>
                </w:rPr>
                <w:alias w:val="Position"/>
                <w:tag w:val="Position"/>
                <w:id w:val="-1136559592"/>
                <w:placeholder>
                  <w:docPart w:val="C253944FC0F74C46BFFE03D0F8EDD027"/>
                </w:placeholder>
                <w:dropDownList>
                  <w:listItem w:displayText="P1" w:value="1"/>
                  <w:listItem w:displayText="P2" w:value="2"/>
                  <w:listItem w:displayText="P3" w:value="3"/>
                  <w:listItem w:displayText="P4" w:value="4"/>
                  <w:listItem w:displayText="P5" w:value="5"/>
                  <w:listItem w:displayText="N/A" w:value="N/A"/>
                </w:dropDownList>
              </w:sdtPr>
              <w:sdtEndPr/>
              <w:sdtContent>
                <w:r w:rsidR="00195B69">
                  <w:rPr>
                    <w:b/>
                    <w:bCs/>
                    <w:sz w:val="24"/>
                    <w:szCs w:val="24"/>
                  </w:rPr>
                  <w:t>P1</w:t>
                </w:r>
              </w:sdtContent>
            </w:sdt>
          </w:p>
        </w:tc>
        <w:tc>
          <w:tcPr>
            <w:tcW w:w="1300" w:type="dxa"/>
            <w:vMerge/>
            <w:vAlign w:val="center"/>
          </w:tcPr>
          <w:p w14:paraId="67C6AA56" w14:textId="77777777" w:rsidR="00F95755" w:rsidRPr="00AB7550" w:rsidRDefault="00F95755" w:rsidP="00F95755">
            <w:pPr>
              <w:pStyle w:val="TableParagraph"/>
              <w:spacing w:before="7"/>
              <w:jc w:val="center"/>
              <w:rPr>
                <w:sz w:val="20"/>
              </w:rPr>
            </w:pPr>
          </w:p>
        </w:tc>
        <w:tc>
          <w:tcPr>
            <w:tcW w:w="567" w:type="dxa"/>
            <w:vMerge/>
            <w:textDirection w:val="btLr"/>
            <w:vAlign w:val="center"/>
          </w:tcPr>
          <w:p w14:paraId="4B819675" w14:textId="77777777" w:rsidR="00F95755" w:rsidRPr="00AB7550" w:rsidRDefault="00F95755" w:rsidP="00F95755">
            <w:pPr>
              <w:pStyle w:val="TableParagraph"/>
              <w:spacing w:before="112" w:line="210" w:lineRule="atLeast"/>
              <w:ind w:left="29"/>
              <w:rPr>
                <w:b/>
                <w:sz w:val="18"/>
              </w:rPr>
            </w:pPr>
          </w:p>
        </w:tc>
        <w:tc>
          <w:tcPr>
            <w:tcW w:w="567" w:type="dxa"/>
            <w:vMerge/>
            <w:textDirection w:val="btLr"/>
            <w:vAlign w:val="center"/>
          </w:tcPr>
          <w:p w14:paraId="4575F1F3" w14:textId="77777777" w:rsidR="00F95755" w:rsidRPr="00AB7550" w:rsidRDefault="00F95755" w:rsidP="00F95755">
            <w:pPr>
              <w:pStyle w:val="TableParagraph"/>
              <w:spacing w:before="192"/>
              <w:ind w:left="29"/>
              <w:rPr>
                <w:b/>
                <w:spacing w:val="-2"/>
                <w:sz w:val="18"/>
              </w:rPr>
            </w:pPr>
          </w:p>
        </w:tc>
        <w:tc>
          <w:tcPr>
            <w:tcW w:w="570" w:type="dxa"/>
            <w:vMerge/>
            <w:textDirection w:val="btLr"/>
            <w:vAlign w:val="center"/>
          </w:tcPr>
          <w:p w14:paraId="58CFE33F" w14:textId="77777777" w:rsidR="00F95755" w:rsidRPr="00AB7550" w:rsidRDefault="00F95755" w:rsidP="00F95755">
            <w:pPr>
              <w:pStyle w:val="TableParagraph"/>
              <w:spacing w:before="192"/>
              <w:ind w:left="29"/>
              <w:rPr>
                <w:b/>
                <w:sz w:val="18"/>
              </w:rPr>
            </w:pPr>
          </w:p>
        </w:tc>
        <w:tc>
          <w:tcPr>
            <w:tcW w:w="567" w:type="dxa"/>
            <w:vMerge/>
            <w:textDirection w:val="btLr"/>
            <w:vAlign w:val="center"/>
          </w:tcPr>
          <w:p w14:paraId="3A4DDE46" w14:textId="77777777" w:rsidR="00F95755" w:rsidRPr="00AB7550" w:rsidRDefault="00F95755" w:rsidP="00F95755">
            <w:pPr>
              <w:pStyle w:val="TableParagraph"/>
              <w:spacing w:before="192"/>
              <w:ind w:left="29"/>
              <w:rPr>
                <w:b/>
                <w:sz w:val="18"/>
              </w:rPr>
            </w:pPr>
          </w:p>
        </w:tc>
        <w:tc>
          <w:tcPr>
            <w:tcW w:w="572" w:type="dxa"/>
            <w:vMerge/>
            <w:textDirection w:val="btLr"/>
            <w:vAlign w:val="center"/>
          </w:tcPr>
          <w:p w14:paraId="5854FCF8" w14:textId="77777777" w:rsidR="00F95755" w:rsidRPr="00AB7550" w:rsidRDefault="00F95755" w:rsidP="00F95755">
            <w:pPr>
              <w:pStyle w:val="TableParagraph"/>
              <w:spacing w:before="120" w:line="210" w:lineRule="atLeast"/>
              <w:ind w:left="29"/>
              <w:rPr>
                <w:b/>
                <w:sz w:val="18"/>
              </w:rPr>
            </w:pPr>
          </w:p>
        </w:tc>
        <w:tc>
          <w:tcPr>
            <w:tcW w:w="567" w:type="dxa"/>
            <w:vMerge/>
            <w:textDirection w:val="btLr"/>
            <w:vAlign w:val="center"/>
          </w:tcPr>
          <w:p w14:paraId="4F799241" w14:textId="77777777" w:rsidR="00F95755" w:rsidRPr="00AB7550" w:rsidRDefault="00F95755" w:rsidP="00F95755">
            <w:pPr>
              <w:pStyle w:val="TableParagraph"/>
              <w:spacing w:before="117" w:line="244" w:lineRule="auto"/>
              <w:ind w:left="29"/>
              <w:rPr>
                <w:b/>
                <w:sz w:val="18"/>
              </w:rPr>
            </w:pPr>
          </w:p>
        </w:tc>
        <w:tc>
          <w:tcPr>
            <w:tcW w:w="540" w:type="dxa"/>
            <w:vMerge/>
            <w:textDirection w:val="btLr"/>
            <w:vAlign w:val="center"/>
          </w:tcPr>
          <w:p w14:paraId="05ECB17E" w14:textId="77777777" w:rsidR="00F95755" w:rsidRPr="00AB7550" w:rsidRDefault="00F95755" w:rsidP="00F95755">
            <w:pPr>
              <w:pStyle w:val="TableParagraph"/>
              <w:spacing w:before="187"/>
              <w:ind w:left="29"/>
              <w:rPr>
                <w:b/>
                <w:sz w:val="18"/>
              </w:rPr>
            </w:pPr>
          </w:p>
        </w:tc>
      </w:tr>
      <w:tr w:rsidR="0031695B" w:rsidRPr="006F7920" w14:paraId="3C71FF03" w14:textId="77777777" w:rsidTr="00720E21">
        <w:trPr>
          <w:trHeight w:val="395"/>
        </w:trPr>
        <w:tc>
          <w:tcPr>
            <w:tcW w:w="5528" w:type="dxa"/>
            <w:gridSpan w:val="2"/>
          </w:tcPr>
          <w:p w14:paraId="183A798E" w14:textId="77777777" w:rsidR="0031695B" w:rsidRPr="00AB7550" w:rsidRDefault="0031695B" w:rsidP="0031695B">
            <w:pPr>
              <w:pStyle w:val="TableParagraph"/>
              <w:spacing w:before="73"/>
              <w:ind w:left="110"/>
              <w:rPr>
                <w:rFonts w:eastAsiaTheme="minorHAnsi"/>
                <w:sz w:val="24"/>
                <w:szCs w:val="24"/>
              </w:rPr>
            </w:pPr>
            <w:r w:rsidRPr="00AB7550">
              <w:rPr>
                <w:rFonts w:eastAsiaTheme="minorHAnsi"/>
                <w:sz w:val="24"/>
                <w:szCs w:val="24"/>
              </w:rPr>
              <w:t>1.1. Recognize emergency signal from the flight crew</w:t>
            </w:r>
          </w:p>
        </w:tc>
        <w:tc>
          <w:tcPr>
            <w:tcW w:w="1300" w:type="dxa"/>
            <w:vMerge w:val="restart"/>
            <w:vAlign w:val="center"/>
          </w:tcPr>
          <w:p w14:paraId="16560E43" w14:textId="77777777" w:rsidR="0031695B" w:rsidRPr="00AB7550" w:rsidRDefault="0031695B" w:rsidP="0031695B">
            <w:pPr>
              <w:pStyle w:val="TableParagraph"/>
              <w:spacing w:before="7"/>
              <w:jc w:val="center"/>
              <w:rPr>
                <w:sz w:val="20"/>
              </w:rPr>
            </w:pPr>
            <w:r w:rsidRPr="00AB7550">
              <w:rPr>
                <w:bCs/>
              </w:rPr>
              <w:t>Airline Manual</w:t>
            </w:r>
          </w:p>
        </w:tc>
        <w:sdt>
          <w:sdtPr>
            <w:rPr>
              <w:sz w:val="18"/>
              <w:szCs w:val="18"/>
            </w:rPr>
            <w:alias w:val="Grade"/>
            <w:tag w:val="Grade"/>
            <w:id w:val="-849716548"/>
            <w:placeholder>
              <w:docPart w:val="24DDBD0C04F54D9FA1EABC9CEEEF5EC0"/>
            </w:placeholder>
            <w:dropDownList>
              <w:listItem w:displayText="C" w:value="C"/>
              <w:listItem w:displayText="NC" w:value="NC"/>
              <w:listItem w:displayText="N/A" w:value="N/A"/>
              <w:listItem w:displayText=" " w:value=" "/>
            </w:dropDownList>
          </w:sdtPr>
          <w:sdtEndPr/>
          <w:sdtContent>
            <w:tc>
              <w:tcPr>
                <w:tcW w:w="567" w:type="dxa"/>
                <w:vAlign w:val="center"/>
              </w:tcPr>
              <w:p w14:paraId="7E6DD35D"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1039164703"/>
            <w:placeholder>
              <w:docPart w:val="4A6E85FF5E294790911D0A7211B571CC"/>
            </w:placeholder>
            <w:dropDownList>
              <w:listItem w:displayText="C" w:value="C"/>
              <w:listItem w:displayText="NC" w:value="NC"/>
              <w:listItem w:displayText="N/A" w:value="N/A"/>
              <w:listItem w:displayText=" " w:value=" "/>
            </w:dropDownList>
          </w:sdtPr>
          <w:sdtEndPr/>
          <w:sdtContent>
            <w:tc>
              <w:tcPr>
                <w:tcW w:w="567" w:type="dxa"/>
                <w:vAlign w:val="center"/>
              </w:tcPr>
              <w:p w14:paraId="56528B5F"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1409617836"/>
            <w:placeholder>
              <w:docPart w:val="E351CA018D704193ADCBDBFE00236128"/>
            </w:placeholder>
            <w:dropDownList>
              <w:listItem w:displayText="C" w:value="C"/>
              <w:listItem w:displayText="NC" w:value="NC"/>
              <w:listItem w:displayText="N/A" w:value="N/A"/>
              <w:listItem w:displayText=" " w:value=" "/>
            </w:dropDownList>
          </w:sdtPr>
          <w:sdtEndPr/>
          <w:sdtContent>
            <w:tc>
              <w:tcPr>
                <w:tcW w:w="570" w:type="dxa"/>
                <w:vAlign w:val="center"/>
              </w:tcPr>
              <w:p w14:paraId="37B9ADA1"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656111603"/>
            <w:placeholder>
              <w:docPart w:val="4446752F45544482B236A1346D8CAB44"/>
            </w:placeholder>
            <w:dropDownList>
              <w:listItem w:displayText="C" w:value="C"/>
              <w:listItem w:displayText="NC" w:value="NC"/>
              <w:listItem w:displayText="N/A" w:value="N/A"/>
              <w:listItem w:displayText=" " w:value=" "/>
            </w:dropDownList>
          </w:sdtPr>
          <w:sdtEndPr/>
          <w:sdtContent>
            <w:tc>
              <w:tcPr>
                <w:tcW w:w="567" w:type="dxa"/>
                <w:vAlign w:val="center"/>
              </w:tcPr>
              <w:p w14:paraId="6946C577"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242037512"/>
            <w:placeholder>
              <w:docPart w:val="7401B823FA664EB59A8BF7784A819203"/>
            </w:placeholder>
            <w:dropDownList>
              <w:listItem w:displayText="C" w:value="C"/>
              <w:listItem w:displayText="NC" w:value="NC"/>
              <w:listItem w:displayText="N/A" w:value="N/A"/>
              <w:listItem w:displayText=" " w:value=" "/>
            </w:dropDownList>
          </w:sdtPr>
          <w:sdtEndPr/>
          <w:sdtContent>
            <w:tc>
              <w:tcPr>
                <w:tcW w:w="572" w:type="dxa"/>
                <w:vAlign w:val="center"/>
              </w:tcPr>
              <w:p w14:paraId="5B12471D"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1079060990"/>
            <w:placeholder>
              <w:docPart w:val="7E890A5A294447108F37E904FEFDAFFB"/>
            </w:placeholder>
            <w:dropDownList>
              <w:listItem w:displayText="C" w:value="C"/>
              <w:listItem w:displayText="NC" w:value="NC"/>
              <w:listItem w:displayText="N/A" w:value="N/A"/>
              <w:listItem w:displayText=" " w:value=" "/>
            </w:dropDownList>
          </w:sdtPr>
          <w:sdtEndPr/>
          <w:sdtContent>
            <w:tc>
              <w:tcPr>
                <w:tcW w:w="567" w:type="dxa"/>
                <w:vAlign w:val="center"/>
              </w:tcPr>
              <w:p w14:paraId="673EF80D" w14:textId="77777777" w:rsidR="0031695B" w:rsidRPr="006F7920" w:rsidRDefault="00195B69" w:rsidP="0031695B">
                <w:pPr>
                  <w:pStyle w:val="TableParagraph"/>
                  <w:jc w:val="center"/>
                  <w:rPr>
                    <w:b/>
                    <w:bCs/>
                    <w:sz w:val="18"/>
                    <w:szCs w:val="18"/>
                  </w:rPr>
                </w:pPr>
                <w:r>
                  <w:rPr>
                    <w:sz w:val="18"/>
                    <w:szCs w:val="18"/>
                  </w:rPr>
                  <w:t>C</w:t>
                </w:r>
              </w:p>
            </w:tc>
          </w:sdtContent>
        </w:sdt>
        <w:sdt>
          <w:sdtPr>
            <w:rPr>
              <w:sz w:val="18"/>
              <w:szCs w:val="18"/>
            </w:rPr>
            <w:alias w:val="Grade"/>
            <w:tag w:val="Grade"/>
            <w:id w:val="1766349377"/>
            <w:placeholder>
              <w:docPart w:val="EC6E1A3B82CE489DA767F3105AD3A0BE"/>
            </w:placeholder>
            <w:dropDownList>
              <w:listItem w:displayText="C" w:value="C"/>
              <w:listItem w:displayText="NC" w:value="NC"/>
              <w:listItem w:displayText="N/A" w:value="N/A"/>
              <w:listItem w:displayText=" " w:value=" "/>
            </w:dropDownList>
          </w:sdtPr>
          <w:sdtEndPr/>
          <w:sdtContent>
            <w:tc>
              <w:tcPr>
                <w:tcW w:w="540" w:type="dxa"/>
                <w:vAlign w:val="center"/>
              </w:tcPr>
              <w:p w14:paraId="75BF06BA" w14:textId="77777777" w:rsidR="0031695B" w:rsidRPr="006F7920" w:rsidRDefault="00195B69" w:rsidP="0031695B">
                <w:pPr>
                  <w:pStyle w:val="TableParagraph"/>
                  <w:jc w:val="center"/>
                  <w:rPr>
                    <w:b/>
                    <w:bCs/>
                    <w:sz w:val="18"/>
                    <w:szCs w:val="18"/>
                  </w:rPr>
                </w:pPr>
                <w:r>
                  <w:rPr>
                    <w:sz w:val="18"/>
                    <w:szCs w:val="18"/>
                  </w:rPr>
                  <w:t>C</w:t>
                </w:r>
              </w:p>
            </w:tc>
          </w:sdtContent>
        </w:sdt>
      </w:tr>
      <w:tr w:rsidR="00630B99" w:rsidRPr="006F7920" w14:paraId="5C022F01" w14:textId="77777777" w:rsidTr="00720E21">
        <w:trPr>
          <w:trHeight w:val="415"/>
        </w:trPr>
        <w:tc>
          <w:tcPr>
            <w:tcW w:w="5528" w:type="dxa"/>
            <w:gridSpan w:val="2"/>
          </w:tcPr>
          <w:p w14:paraId="7C50F03A" w14:textId="77777777" w:rsidR="00630B99" w:rsidRPr="00AB7550" w:rsidRDefault="00630B99" w:rsidP="00630B99">
            <w:pPr>
              <w:pStyle w:val="TableParagraph"/>
              <w:spacing w:before="83"/>
              <w:ind w:left="110"/>
              <w:rPr>
                <w:rFonts w:eastAsiaTheme="minorHAnsi"/>
                <w:sz w:val="24"/>
                <w:szCs w:val="24"/>
              </w:rPr>
            </w:pPr>
            <w:r w:rsidRPr="00AB7550">
              <w:rPr>
                <w:rFonts w:eastAsiaTheme="minorHAnsi"/>
                <w:sz w:val="24"/>
                <w:szCs w:val="24"/>
              </w:rPr>
              <w:lastRenderedPageBreak/>
              <w:t>1.2. Obtain briefing from the flight crew on the situation</w:t>
            </w:r>
          </w:p>
        </w:tc>
        <w:tc>
          <w:tcPr>
            <w:tcW w:w="1300" w:type="dxa"/>
            <w:vMerge/>
          </w:tcPr>
          <w:p w14:paraId="481CCE9E" w14:textId="77777777" w:rsidR="00630B99" w:rsidRPr="00AB7550" w:rsidRDefault="00630B99" w:rsidP="00630B99">
            <w:pPr>
              <w:pStyle w:val="TableParagraph"/>
              <w:rPr>
                <w:sz w:val="20"/>
              </w:rPr>
            </w:pPr>
          </w:p>
        </w:tc>
        <w:sdt>
          <w:sdtPr>
            <w:rPr>
              <w:sz w:val="18"/>
              <w:szCs w:val="18"/>
            </w:rPr>
            <w:alias w:val="Grade"/>
            <w:tag w:val="Grade"/>
            <w:id w:val="1707298988"/>
            <w:placeholder>
              <w:docPart w:val="DF247678E90B4200BA2711E285F465A5"/>
            </w:placeholder>
            <w:dropDownList>
              <w:listItem w:displayText="C" w:value="C"/>
              <w:listItem w:displayText="NC" w:value="NC"/>
              <w:listItem w:displayText="N/A" w:value="N/A"/>
              <w:listItem w:displayText=" " w:value=" "/>
            </w:dropDownList>
          </w:sdtPr>
          <w:sdtEndPr/>
          <w:sdtContent>
            <w:tc>
              <w:tcPr>
                <w:tcW w:w="567" w:type="dxa"/>
                <w:vAlign w:val="center"/>
              </w:tcPr>
              <w:p w14:paraId="142F4C75" w14:textId="77777777" w:rsidR="00630B99" w:rsidRPr="006F7920" w:rsidRDefault="00195B69" w:rsidP="00630B99">
                <w:pPr>
                  <w:pStyle w:val="TableParagraph"/>
                  <w:jc w:val="center"/>
                  <w:rPr>
                    <w:sz w:val="18"/>
                    <w:szCs w:val="18"/>
                  </w:rPr>
                </w:pPr>
                <w:r>
                  <w:rPr>
                    <w:sz w:val="18"/>
                    <w:szCs w:val="18"/>
                  </w:rPr>
                  <w:t>C</w:t>
                </w:r>
              </w:p>
            </w:tc>
          </w:sdtContent>
        </w:sdt>
        <w:sdt>
          <w:sdtPr>
            <w:rPr>
              <w:sz w:val="18"/>
              <w:szCs w:val="18"/>
            </w:rPr>
            <w:alias w:val="Grade"/>
            <w:tag w:val="Grade"/>
            <w:id w:val="1389148882"/>
            <w:placeholder>
              <w:docPart w:val="0B885B0802544A6B9246E997242192EB"/>
            </w:placeholder>
            <w:dropDownList>
              <w:listItem w:displayText="C" w:value="C"/>
              <w:listItem w:displayText="NC" w:value="NC"/>
              <w:listItem w:displayText="N/A" w:value="N/A"/>
              <w:listItem w:displayText=" " w:value=" "/>
            </w:dropDownList>
          </w:sdtPr>
          <w:sdtEndPr/>
          <w:sdtContent>
            <w:tc>
              <w:tcPr>
                <w:tcW w:w="567" w:type="dxa"/>
                <w:vAlign w:val="center"/>
              </w:tcPr>
              <w:p w14:paraId="7594DBCC" w14:textId="77777777" w:rsidR="00630B99" w:rsidRPr="006F7920" w:rsidRDefault="00195B69" w:rsidP="00630B99">
                <w:pPr>
                  <w:pStyle w:val="TableParagraph"/>
                  <w:jc w:val="center"/>
                  <w:rPr>
                    <w:sz w:val="18"/>
                    <w:szCs w:val="18"/>
                  </w:rPr>
                </w:pPr>
                <w:r>
                  <w:rPr>
                    <w:sz w:val="18"/>
                    <w:szCs w:val="18"/>
                  </w:rPr>
                  <w:t>C</w:t>
                </w:r>
              </w:p>
            </w:tc>
          </w:sdtContent>
        </w:sdt>
        <w:sdt>
          <w:sdtPr>
            <w:rPr>
              <w:sz w:val="18"/>
              <w:szCs w:val="18"/>
            </w:rPr>
            <w:alias w:val="Grade"/>
            <w:tag w:val="Grade"/>
            <w:id w:val="-132639317"/>
            <w:placeholder>
              <w:docPart w:val="05067D454F6B44209B9E2AA7B4984863"/>
            </w:placeholder>
            <w:dropDownList>
              <w:listItem w:displayText="C" w:value="C"/>
              <w:listItem w:displayText="NC" w:value="NC"/>
              <w:listItem w:displayText="N/A" w:value="N/A"/>
              <w:listItem w:displayText=" " w:value=" "/>
            </w:dropDownList>
          </w:sdtPr>
          <w:sdtEndPr/>
          <w:sdtContent>
            <w:tc>
              <w:tcPr>
                <w:tcW w:w="570" w:type="dxa"/>
                <w:vAlign w:val="center"/>
              </w:tcPr>
              <w:p w14:paraId="6AC12342" w14:textId="77777777" w:rsidR="00630B99" w:rsidRPr="006F7920" w:rsidRDefault="00195B69" w:rsidP="00630B99">
                <w:pPr>
                  <w:pStyle w:val="TableParagraph"/>
                  <w:jc w:val="center"/>
                  <w:rPr>
                    <w:sz w:val="18"/>
                    <w:szCs w:val="18"/>
                  </w:rPr>
                </w:pPr>
                <w:r>
                  <w:rPr>
                    <w:sz w:val="18"/>
                    <w:szCs w:val="18"/>
                  </w:rPr>
                  <w:t>C</w:t>
                </w:r>
              </w:p>
            </w:tc>
          </w:sdtContent>
        </w:sdt>
        <w:sdt>
          <w:sdtPr>
            <w:rPr>
              <w:sz w:val="18"/>
              <w:szCs w:val="18"/>
            </w:rPr>
            <w:alias w:val="Grade"/>
            <w:tag w:val="Grade"/>
            <w:id w:val="-1476752930"/>
            <w:placeholder>
              <w:docPart w:val="997EA71CB5544DA4B59E695B69B6CA05"/>
            </w:placeholder>
            <w:dropDownList>
              <w:listItem w:displayText="C" w:value="C"/>
              <w:listItem w:displayText="NC" w:value="NC"/>
              <w:listItem w:displayText="N/A" w:value="N/A"/>
              <w:listItem w:displayText=" " w:value=" "/>
            </w:dropDownList>
          </w:sdtPr>
          <w:sdtEndPr/>
          <w:sdtContent>
            <w:tc>
              <w:tcPr>
                <w:tcW w:w="567" w:type="dxa"/>
                <w:vAlign w:val="center"/>
              </w:tcPr>
              <w:p w14:paraId="0E728873" w14:textId="77777777" w:rsidR="00630B99" w:rsidRPr="006F7920" w:rsidRDefault="00195B69" w:rsidP="00630B99">
                <w:pPr>
                  <w:pStyle w:val="TableParagraph"/>
                  <w:jc w:val="center"/>
                  <w:rPr>
                    <w:sz w:val="18"/>
                    <w:szCs w:val="18"/>
                  </w:rPr>
                </w:pPr>
                <w:r>
                  <w:rPr>
                    <w:sz w:val="18"/>
                    <w:szCs w:val="18"/>
                  </w:rPr>
                  <w:t>C</w:t>
                </w:r>
              </w:p>
            </w:tc>
          </w:sdtContent>
        </w:sdt>
        <w:tc>
          <w:tcPr>
            <w:tcW w:w="572" w:type="dxa"/>
            <w:vAlign w:val="center"/>
          </w:tcPr>
          <w:p w14:paraId="5AE965B7" w14:textId="77777777" w:rsidR="00630B99" w:rsidRPr="006F7920" w:rsidRDefault="00630B99" w:rsidP="00630B99">
            <w:pPr>
              <w:pStyle w:val="TableParagraph"/>
              <w:jc w:val="center"/>
              <w:rPr>
                <w:sz w:val="18"/>
                <w:szCs w:val="18"/>
              </w:rPr>
            </w:pPr>
            <w:r w:rsidRPr="006F7920">
              <w:rPr>
                <w:sz w:val="18"/>
                <w:szCs w:val="18"/>
              </w:rPr>
              <w:t>N/A</w:t>
            </w:r>
          </w:p>
        </w:tc>
        <w:sdt>
          <w:sdtPr>
            <w:rPr>
              <w:sz w:val="18"/>
              <w:szCs w:val="18"/>
            </w:rPr>
            <w:alias w:val="Grade"/>
            <w:tag w:val="Grade"/>
            <w:id w:val="-1178494916"/>
            <w:placeholder>
              <w:docPart w:val="425FD4758ADE4A3BBF056436D36B5B8B"/>
            </w:placeholder>
            <w:dropDownList>
              <w:listItem w:displayText="C" w:value="C"/>
              <w:listItem w:displayText="NC" w:value="NC"/>
              <w:listItem w:displayText="N/A" w:value="N/A"/>
              <w:listItem w:displayText=" " w:value=" "/>
            </w:dropDownList>
          </w:sdtPr>
          <w:sdtEndPr/>
          <w:sdtContent>
            <w:tc>
              <w:tcPr>
                <w:tcW w:w="567" w:type="dxa"/>
                <w:vAlign w:val="center"/>
              </w:tcPr>
              <w:p w14:paraId="46EFF153" w14:textId="77777777" w:rsidR="00630B99" w:rsidRPr="006F7920" w:rsidRDefault="00195B69" w:rsidP="00630B99">
                <w:pPr>
                  <w:pStyle w:val="TableParagraph"/>
                  <w:jc w:val="center"/>
                  <w:rPr>
                    <w:sz w:val="18"/>
                    <w:szCs w:val="18"/>
                  </w:rPr>
                </w:pPr>
                <w:r>
                  <w:rPr>
                    <w:sz w:val="18"/>
                    <w:szCs w:val="18"/>
                  </w:rPr>
                  <w:t>C</w:t>
                </w:r>
              </w:p>
            </w:tc>
          </w:sdtContent>
        </w:sdt>
        <w:sdt>
          <w:sdtPr>
            <w:rPr>
              <w:sz w:val="18"/>
              <w:szCs w:val="18"/>
            </w:rPr>
            <w:alias w:val="Grade"/>
            <w:tag w:val="Grade"/>
            <w:id w:val="616096661"/>
            <w:placeholder>
              <w:docPart w:val="922FB926C93042A6BDE797DFA0B5152B"/>
            </w:placeholder>
            <w:dropDownList>
              <w:listItem w:displayText="C" w:value="C"/>
              <w:listItem w:displayText="NC" w:value="NC"/>
              <w:listItem w:displayText="N/A" w:value="N/A"/>
              <w:listItem w:displayText=" " w:value=" "/>
            </w:dropDownList>
          </w:sdtPr>
          <w:sdtEndPr/>
          <w:sdtContent>
            <w:tc>
              <w:tcPr>
                <w:tcW w:w="540" w:type="dxa"/>
                <w:vAlign w:val="center"/>
              </w:tcPr>
              <w:p w14:paraId="7E09E0CE" w14:textId="77777777" w:rsidR="00630B99" w:rsidRPr="006F7920" w:rsidRDefault="00195B69" w:rsidP="00630B99">
                <w:pPr>
                  <w:pStyle w:val="TableParagraph"/>
                  <w:jc w:val="center"/>
                  <w:rPr>
                    <w:sz w:val="18"/>
                    <w:szCs w:val="18"/>
                  </w:rPr>
                </w:pPr>
                <w:r>
                  <w:rPr>
                    <w:sz w:val="18"/>
                    <w:szCs w:val="18"/>
                  </w:rPr>
                  <w:t>C</w:t>
                </w:r>
              </w:p>
            </w:tc>
          </w:sdtContent>
        </w:sdt>
      </w:tr>
      <w:tr w:rsidR="00630B99" w:rsidRPr="006F7920" w14:paraId="45B26648" w14:textId="77777777" w:rsidTr="00720E21">
        <w:trPr>
          <w:trHeight w:val="415"/>
        </w:trPr>
        <w:tc>
          <w:tcPr>
            <w:tcW w:w="5528" w:type="dxa"/>
            <w:gridSpan w:val="2"/>
          </w:tcPr>
          <w:p w14:paraId="5AD2100E" w14:textId="77777777" w:rsidR="00630B99" w:rsidRPr="00AB7550" w:rsidRDefault="00630B99" w:rsidP="00630B99">
            <w:pPr>
              <w:pStyle w:val="TableParagraph"/>
              <w:spacing w:before="83"/>
              <w:ind w:left="110"/>
              <w:rPr>
                <w:rFonts w:eastAsiaTheme="minorHAnsi"/>
                <w:sz w:val="24"/>
                <w:szCs w:val="24"/>
              </w:rPr>
            </w:pPr>
            <w:r w:rsidRPr="00AB7550">
              <w:rPr>
                <w:rFonts w:eastAsiaTheme="minorHAnsi"/>
                <w:sz w:val="24"/>
                <w:szCs w:val="24"/>
              </w:rPr>
              <w:t>1.3. Stow service-related items and stand-by</w:t>
            </w:r>
          </w:p>
        </w:tc>
        <w:tc>
          <w:tcPr>
            <w:tcW w:w="1300" w:type="dxa"/>
            <w:vMerge/>
          </w:tcPr>
          <w:p w14:paraId="47BEC8FE" w14:textId="77777777" w:rsidR="00630B99" w:rsidRPr="00AB7550" w:rsidRDefault="00630B99" w:rsidP="00630B99">
            <w:pPr>
              <w:pStyle w:val="TableParagraph"/>
              <w:rPr>
                <w:sz w:val="20"/>
              </w:rPr>
            </w:pPr>
          </w:p>
        </w:tc>
        <w:sdt>
          <w:sdtPr>
            <w:rPr>
              <w:sz w:val="18"/>
              <w:szCs w:val="18"/>
            </w:rPr>
            <w:alias w:val="Grade"/>
            <w:tag w:val="Grade"/>
            <w:id w:val="561752053"/>
            <w:placeholder>
              <w:docPart w:val="ACDED1BDA2FD45B7814C893D4FA0E439"/>
            </w:placeholder>
            <w:dropDownList>
              <w:listItem w:displayText="C" w:value="C"/>
              <w:listItem w:displayText="NC" w:value="NC"/>
              <w:listItem w:displayText="N/A" w:value="N/A"/>
              <w:listItem w:displayText=" " w:value=" "/>
            </w:dropDownList>
          </w:sdtPr>
          <w:sdtEndPr/>
          <w:sdtContent>
            <w:tc>
              <w:tcPr>
                <w:tcW w:w="567" w:type="dxa"/>
                <w:vAlign w:val="center"/>
              </w:tcPr>
              <w:p w14:paraId="7D31A54A" w14:textId="77777777" w:rsidR="00630B99" w:rsidRPr="006F7920" w:rsidRDefault="00195B69" w:rsidP="00630B99">
                <w:pPr>
                  <w:pStyle w:val="TableParagraph"/>
                  <w:jc w:val="center"/>
                  <w:rPr>
                    <w:sz w:val="18"/>
                    <w:szCs w:val="18"/>
                  </w:rPr>
                </w:pPr>
                <w:r>
                  <w:rPr>
                    <w:sz w:val="18"/>
                    <w:szCs w:val="18"/>
                  </w:rPr>
                  <w:t>C</w:t>
                </w:r>
              </w:p>
            </w:tc>
          </w:sdtContent>
        </w:sdt>
        <w:tc>
          <w:tcPr>
            <w:tcW w:w="567" w:type="dxa"/>
            <w:vAlign w:val="center"/>
          </w:tcPr>
          <w:p w14:paraId="749F1319" w14:textId="77777777" w:rsidR="00630B99" w:rsidRPr="006F7920" w:rsidRDefault="00630B99" w:rsidP="00630B99">
            <w:pPr>
              <w:pStyle w:val="TableParagraph"/>
              <w:jc w:val="center"/>
              <w:rPr>
                <w:sz w:val="18"/>
                <w:szCs w:val="18"/>
              </w:rPr>
            </w:pPr>
            <w:r w:rsidRPr="006F7920">
              <w:rPr>
                <w:sz w:val="18"/>
                <w:szCs w:val="18"/>
              </w:rPr>
              <w:t>N/A</w:t>
            </w:r>
          </w:p>
        </w:tc>
        <w:sdt>
          <w:sdtPr>
            <w:rPr>
              <w:sz w:val="18"/>
              <w:szCs w:val="18"/>
            </w:rPr>
            <w:alias w:val="Grade"/>
            <w:tag w:val="Grade"/>
            <w:id w:val="-1252734117"/>
            <w:placeholder>
              <w:docPart w:val="EC8A6F1DC9784FF48B8CD0C8E3BB7886"/>
            </w:placeholder>
            <w:dropDownList>
              <w:listItem w:displayText="C" w:value="C"/>
              <w:listItem w:displayText="NC" w:value="NC"/>
              <w:listItem w:displayText="N/A" w:value="N/A"/>
              <w:listItem w:displayText=" " w:value=" "/>
            </w:dropDownList>
          </w:sdtPr>
          <w:sdtEndPr/>
          <w:sdtContent>
            <w:tc>
              <w:tcPr>
                <w:tcW w:w="570" w:type="dxa"/>
                <w:vAlign w:val="center"/>
              </w:tcPr>
              <w:p w14:paraId="15AC92CE" w14:textId="77777777" w:rsidR="00630B99" w:rsidRPr="006F7920" w:rsidRDefault="00195B69" w:rsidP="00630B99">
                <w:pPr>
                  <w:pStyle w:val="TableParagraph"/>
                  <w:jc w:val="center"/>
                  <w:rPr>
                    <w:sz w:val="18"/>
                    <w:szCs w:val="18"/>
                  </w:rPr>
                </w:pPr>
                <w:r>
                  <w:rPr>
                    <w:sz w:val="18"/>
                    <w:szCs w:val="18"/>
                  </w:rPr>
                  <w:t>C</w:t>
                </w:r>
              </w:p>
            </w:tc>
          </w:sdtContent>
        </w:sdt>
        <w:tc>
          <w:tcPr>
            <w:tcW w:w="567" w:type="dxa"/>
            <w:vAlign w:val="center"/>
          </w:tcPr>
          <w:p w14:paraId="1888B1E5" w14:textId="77777777" w:rsidR="00630B99" w:rsidRPr="006F7920" w:rsidRDefault="00630B99" w:rsidP="00630B99">
            <w:pPr>
              <w:pStyle w:val="TableParagraph"/>
              <w:jc w:val="center"/>
              <w:rPr>
                <w:sz w:val="18"/>
                <w:szCs w:val="18"/>
              </w:rPr>
            </w:pPr>
            <w:r w:rsidRPr="006F7920">
              <w:rPr>
                <w:sz w:val="18"/>
                <w:szCs w:val="18"/>
              </w:rPr>
              <w:t>N/A</w:t>
            </w:r>
          </w:p>
        </w:tc>
        <w:sdt>
          <w:sdtPr>
            <w:rPr>
              <w:sz w:val="18"/>
              <w:szCs w:val="18"/>
            </w:rPr>
            <w:alias w:val="Grade"/>
            <w:tag w:val="Grade"/>
            <w:id w:val="-1022631024"/>
            <w:placeholder>
              <w:docPart w:val="6D164D380A754795B272442CACCE845B"/>
            </w:placeholder>
            <w:dropDownList>
              <w:listItem w:displayText="C" w:value="C"/>
              <w:listItem w:displayText="NC" w:value="NC"/>
              <w:listItem w:displayText="N/A" w:value="N/A"/>
              <w:listItem w:displayText=" " w:value=" "/>
            </w:dropDownList>
          </w:sdtPr>
          <w:sdtEndPr/>
          <w:sdtContent>
            <w:tc>
              <w:tcPr>
                <w:tcW w:w="572" w:type="dxa"/>
                <w:vAlign w:val="center"/>
              </w:tcPr>
              <w:p w14:paraId="4F1D557D" w14:textId="77777777" w:rsidR="00630B99" w:rsidRPr="006F7920" w:rsidRDefault="00195B69" w:rsidP="00630B99">
                <w:pPr>
                  <w:pStyle w:val="TableParagraph"/>
                  <w:jc w:val="center"/>
                  <w:rPr>
                    <w:sz w:val="18"/>
                    <w:szCs w:val="18"/>
                  </w:rPr>
                </w:pPr>
                <w:r>
                  <w:rPr>
                    <w:sz w:val="18"/>
                    <w:szCs w:val="18"/>
                  </w:rPr>
                  <w:t>C</w:t>
                </w:r>
              </w:p>
            </w:tc>
          </w:sdtContent>
        </w:sdt>
        <w:sdt>
          <w:sdtPr>
            <w:rPr>
              <w:sz w:val="18"/>
              <w:szCs w:val="18"/>
            </w:rPr>
            <w:alias w:val="Grade"/>
            <w:tag w:val="Grade"/>
            <w:id w:val="450281523"/>
            <w:placeholder>
              <w:docPart w:val="6DF88219FD6E4AFFA63ACDFECE0F68CB"/>
            </w:placeholder>
            <w:dropDownList>
              <w:listItem w:displayText="C" w:value="C"/>
              <w:listItem w:displayText="NC" w:value="NC"/>
              <w:listItem w:displayText="N/A" w:value="N/A"/>
              <w:listItem w:displayText=" " w:value=" "/>
            </w:dropDownList>
          </w:sdtPr>
          <w:sdtEndPr/>
          <w:sdtContent>
            <w:tc>
              <w:tcPr>
                <w:tcW w:w="567" w:type="dxa"/>
                <w:vAlign w:val="center"/>
              </w:tcPr>
              <w:p w14:paraId="33657833" w14:textId="77777777" w:rsidR="00630B99" w:rsidRPr="006F7920" w:rsidRDefault="00195B69" w:rsidP="00630B99">
                <w:pPr>
                  <w:pStyle w:val="TableParagraph"/>
                  <w:jc w:val="center"/>
                  <w:rPr>
                    <w:sz w:val="18"/>
                    <w:szCs w:val="18"/>
                  </w:rPr>
                </w:pPr>
                <w:r>
                  <w:rPr>
                    <w:sz w:val="18"/>
                    <w:szCs w:val="18"/>
                  </w:rPr>
                  <w:t>C</w:t>
                </w:r>
              </w:p>
            </w:tc>
          </w:sdtContent>
        </w:sdt>
        <w:sdt>
          <w:sdtPr>
            <w:rPr>
              <w:sz w:val="18"/>
              <w:szCs w:val="18"/>
            </w:rPr>
            <w:alias w:val="Grade"/>
            <w:tag w:val="Grade"/>
            <w:id w:val="-2028319432"/>
            <w:placeholder>
              <w:docPart w:val="B07D69FFCF824E4591503E5030997CF7"/>
            </w:placeholder>
            <w:dropDownList>
              <w:listItem w:displayText="C" w:value="C"/>
              <w:listItem w:displayText="NC" w:value="NC"/>
              <w:listItem w:displayText="N/A" w:value="N/A"/>
              <w:listItem w:displayText=" " w:value=" "/>
            </w:dropDownList>
          </w:sdtPr>
          <w:sdtEndPr/>
          <w:sdtContent>
            <w:tc>
              <w:tcPr>
                <w:tcW w:w="540" w:type="dxa"/>
                <w:vAlign w:val="center"/>
              </w:tcPr>
              <w:p w14:paraId="56C1038F" w14:textId="77777777" w:rsidR="00630B99" w:rsidRPr="006F7920" w:rsidRDefault="00195B69" w:rsidP="00630B99">
                <w:pPr>
                  <w:pStyle w:val="TableParagraph"/>
                  <w:jc w:val="center"/>
                  <w:rPr>
                    <w:sz w:val="18"/>
                    <w:szCs w:val="18"/>
                  </w:rPr>
                </w:pPr>
                <w:r>
                  <w:rPr>
                    <w:sz w:val="18"/>
                    <w:szCs w:val="18"/>
                  </w:rPr>
                  <w:t>C</w:t>
                </w:r>
              </w:p>
            </w:tc>
          </w:sdtContent>
        </w:sdt>
      </w:tr>
      <w:tr w:rsidR="00630B99" w:rsidRPr="006F7920" w14:paraId="092AF136" w14:textId="77777777" w:rsidTr="00720E21">
        <w:trPr>
          <w:trHeight w:val="415"/>
        </w:trPr>
        <w:tc>
          <w:tcPr>
            <w:tcW w:w="5528" w:type="dxa"/>
            <w:gridSpan w:val="2"/>
          </w:tcPr>
          <w:p w14:paraId="680AB01F" w14:textId="77777777" w:rsidR="00630B99" w:rsidRPr="00AB7550" w:rsidRDefault="00630B99" w:rsidP="00630B99">
            <w:pPr>
              <w:pStyle w:val="TableParagraph"/>
              <w:spacing w:before="83"/>
              <w:ind w:left="110"/>
              <w:rPr>
                <w:rFonts w:eastAsiaTheme="minorHAnsi"/>
                <w:sz w:val="24"/>
                <w:szCs w:val="24"/>
              </w:rPr>
            </w:pPr>
            <w:r w:rsidRPr="00AB7550">
              <w:rPr>
                <w:rFonts w:eastAsiaTheme="minorHAnsi"/>
                <w:sz w:val="24"/>
                <w:szCs w:val="24"/>
              </w:rPr>
              <w:t>1.4. Brief cabin crew on the situation</w:t>
            </w:r>
          </w:p>
        </w:tc>
        <w:tc>
          <w:tcPr>
            <w:tcW w:w="1300" w:type="dxa"/>
            <w:vMerge/>
          </w:tcPr>
          <w:p w14:paraId="7D13788A" w14:textId="77777777" w:rsidR="00630B99" w:rsidRPr="00AB7550" w:rsidRDefault="00630B99" w:rsidP="00630B99">
            <w:pPr>
              <w:pStyle w:val="TableParagraph"/>
              <w:rPr>
                <w:sz w:val="20"/>
              </w:rPr>
            </w:pPr>
          </w:p>
        </w:tc>
        <w:tc>
          <w:tcPr>
            <w:tcW w:w="567" w:type="dxa"/>
            <w:vAlign w:val="center"/>
          </w:tcPr>
          <w:p w14:paraId="6F0439D2" w14:textId="77777777" w:rsidR="00630B99" w:rsidRPr="006F7920" w:rsidRDefault="00630B99" w:rsidP="00630B99">
            <w:pPr>
              <w:pStyle w:val="TableParagraph"/>
              <w:jc w:val="center"/>
              <w:rPr>
                <w:sz w:val="18"/>
                <w:szCs w:val="18"/>
              </w:rPr>
            </w:pPr>
            <w:r w:rsidRPr="006F7920">
              <w:rPr>
                <w:sz w:val="18"/>
                <w:szCs w:val="18"/>
              </w:rPr>
              <w:t>N/A</w:t>
            </w:r>
          </w:p>
        </w:tc>
        <w:tc>
          <w:tcPr>
            <w:tcW w:w="567" w:type="dxa"/>
            <w:vAlign w:val="center"/>
          </w:tcPr>
          <w:p w14:paraId="102B1884" w14:textId="77777777" w:rsidR="00630B99" w:rsidRPr="006F7920" w:rsidRDefault="00630B99" w:rsidP="00630B99">
            <w:pPr>
              <w:pStyle w:val="TableParagraph"/>
              <w:jc w:val="center"/>
              <w:rPr>
                <w:sz w:val="18"/>
                <w:szCs w:val="18"/>
              </w:rPr>
            </w:pPr>
            <w:r w:rsidRPr="006F7920">
              <w:rPr>
                <w:sz w:val="18"/>
                <w:szCs w:val="18"/>
              </w:rPr>
              <w:t>N/A</w:t>
            </w:r>
          </w:p>
        </w:tc>
        <w:tc>
          <w:tcPr>
            <w:tcW w:w="570" w:type="dxa"/>
            <w:vAlign w:val="center"/>
          </w:tcPr>
          <w:p w14:paraId="605830BB" w14:textId="77777777" w:rsidR="00630B99" w:rsidRPr="006F7920" w:rsidRDefault="00630B99" w:rsidP="00630B99">
            <w:pPr>
              <w:pStyle w:val="TableParagraph"/>
              <w:jc w:val="center"/>
              <w:rPr>
                <w:sz w:val="18"/>
                <w:szCs w:val="18"/>
              </w:rPr>
            </w:pPr>
            <w:r w:rsidRPr="006F7920">
              <w:rPr>
                <w:sz w:val="18"/>
                <w:szCs w:val="18"/>
              </w:rPr>
              <w:t>N/A</w:t>
            </w:r>
          </w:p>
        </w:tc>
        <w:tc>
          <w:tcPr>
            <w:tcW w:w="567" w:type="dxa"/>
            <w:vAlign w:val="center"/>
          </w:tcPr>
          <w:p w14:paraId="3252594A" w14:textId="77777777" w:rsidR="00630B99" w:rsidRPr="006F7920" w:rsidRDefault="00630B99" w:rsidP="00630B99">
            <w:pPr>
              <w:pStyle w:val="TableParagraph"/>
              <w:jc w:val="center"/>
              <w:rPr>
                <w:sz w:val="18"/>
                <w:szCs w:val="18"/>
              </w:rPr>
            </w:pPr>
            <w:r w:rsidRPr="006F7920">
              <w:rPr>
                <w:sz w:val="18"/>
                <w:szCs w:val="18"/>
              </w:rPr>
              <w:t>N/A</w:t>
            </w:r>
          </w:p>
        </w:tc>
        <w:tc>
          <w:tcPr>
            <w:tcW w:w="572" w:type="dxa"/>
            <w:vAlign w:val="center"/>
          </w:tcPr>
          <w:p w14:paraId="1C38402E" w14:textId="77777777" w:rsidR="00630B99" w:rsidRPr="006F7920" w:rsidRDefault="00630B99" w:rsidP="00630B99">
            <w:pPr>
              <w:pStyle w:val="TableParagraph"/>
              <w:jc w:val="center"/>
              <w:rPr>
                <w:sz w:val="18"/>
                <w:szCs w:val="18"/>
              </w:rPr>
            </w:pPr>
            <w:r w:rsidRPr="006F7920">
              <w:rPr>
                <w:sz w:val="18"/>
                <w:szCs w:val="18"/>
              </w:rPr>
              <w:t>N/A</w:t>
            </w:r>
          </w:p>
        </w:tc>
        <w:tc>
          <w:tcPr>
            <w:tcW w:w="567" w:type="dxa"/>
            <w:vAlign w:val="center"/>
          </w:tcPr>
          <w:p w14:paraId="3502E573" w14:textId="77777777" w:rsidR="00630B99" w:rsidRPr="006F7920" w:rsidRDefault="00630B99" w:rsidP="00630B99">
            <w:pPr>
              <w:pStyle w:val="TableParagraph"/>
              <w:jc w:val="center"/>
              <w:rPr>
                <w:sz w:val="18"/>
                <w:szCs w:val="18"/>
              </w:rPr>
            </w:pPr>
            <w:r w:rsidRPr="006F7920">
              <w:rPr>
                <w:sz w:val="18"/>
                <w:szCs w:val="18"/>
              </w:rPr>
              <w:t>N/A</w:t>
            </w:r>
          </w:p>
        </w:tc>
        <w:tc>
          <w:tcPr>
            <w:tcW w:w="540" w:type="dxa"/>
            <w:vAlign w:val="center"/>
          </w:tcPr>
          <w:p w14:paraId="4B294438" w14:textId="77777777" w:rsidR="00630B99" w:rsidRPr="006F7920" w:rsidRDefault="00630B99" w:rsidP="00630B99">
            <w:pPr>
              <w:pStyle w:val="TableParagraph"/>
              <w:jc w:val="center"/>
              <w:rPr>
                <w:sz w:val="18"/>
                <w:szCs w:val="18"/>
              </w:rPr>
            </w:pPr>
            <w:r w:rsidRPr="006F7920">
              <w:rPr>
                <w:sz w:val="18"/>
                <w:szCs w:val="18"/>
              </w:rPr>
              <w:t>N/A</w:t>
            </w:r>
          </w:p>
        </w:tc>
      </w:tr>
      <w:tr w:rsidR="00630B99" w:rsidRPr="006F7920" w14:paraId="38B621ED" w14:textId="77777777" w:rsidTr="00720E21">
        <w:trPr>
          <w:trHeight w:val="505"/>
        </w:trPr>
        <w:tc>
          <w:tcPr>
            <w:tcW w:w="5528" w:type="dxa"/>
            <w:gridSpan w:val="2"/>
            <w:vAlign w:val="center"/>
          </w:tcPr>
          <w:p w14:paraId="4F74686D" w14:textId="77777777" w:rsidR="00630B99" w:rsidRPr="00AB7550" w:rsidRDefault="00630B99" w:rsidP="00630B99">
            <w:pPr>
              <w:pStyle w:val="TableParagraph"/>
              <w:tabs>
                <w:tab w:val="left" w:pos="4393"/>
              </w:tabs>
              <w:spacing w:line="256" w:lineRule="exact"/>
              <w:ind w:left="110" w:right="140"/>
              <w:rPr>
                <w:rFonts w:eastAsiaTheme="minorHAnsi"/>
                <w:sz w:val="24"/>
                <w:szCs w:val="24"/>
              </w:rPr>
            </w:pPr>
            <w:r w:rsidRPr="00AB7550">
              <w:rPr>
                <w:rFonts w:eastAsiaTheme="minorHAnsi"/>
                <w:sz w:val="24"/>
                <w:szCs w:val="24"/>
              </w:rPr>
              <w:t xml:space="preserve">1.5. Brief passengers (if </w:t>
            </w:r>
            <w:r>
              <w:rPr>
                <w:rFonts w:eastAsiaTheme="minorHAnsi"/>
                <w:sz w:val="24"/>
                <w:szCs w:val="24"/>
              </w:rPr>
              <w:t>a</w:t>
            </w:r>
            <w:r w:rsidRPr="00AB7550">
              <w:rPr>
                <w:rFonts w:eastAsiaTheme="minorHAnsi"/>
                <w:sz w:val="24"/>
                <w:szCs w:val="24"/>
              </w:rPr>
              <w:t>pplicable)</w:t>
            </w:r>
          </w:p>
        </w:tc>
        <w:tc>
          <w:tcPr>
            <w:tcW w:w="1300" w:type="dxa"/>
            <w:vMerge/>
          </w:tcPr>
          <w:p w14:paraId="3FD70633" w14:textId="77777777" w:rsidR="00630B99" w:rsidRPr="00AB7550" w:rsidRDefault="00630B99" w:rsidP="00630B99">
            <w:pPr>
              <w:pStyle w:val="TableParagraph"/>
              <w:rPr>
                <w:sz w:val="20"/>
              </w:rPr>
            </w:pPr>
          </w:p>
        </w:tc>
        <w:sdt>
          <w:sdtPr>
            <w:rPr>
              <w:sz w:val="18"/>
              <w:szCs w:val="18"/>
            </w:rPr>
            <w:alias w:val="Grade"/>
            <w:tag w:val="Grade"/>
            <w:id w:val="-1134788223"/>
            <w:placeholder>
              <w:docPart w:val="9E99850514004021A9CF289B8E13126B"/>
            </w:placeholder>
            <w:dropDownList>
              <w:listItem w:displayText="C" w:value="C"/>
              <w:listItem w:displayText="NC" w:value="NC"/>
              <w:listItem w:displayText="N/A" w:value="N/A"/>
              <w:listItem w:displayText=" " w:value=" "/>
            </w:dropDownList>
          </w:sdtPr>
          <w:sdtEndPr/>
          <w:sdtContent>
            <w:tc>
              <w:tcPr>
                <w:tcW w:w="567" w:type="dxa"/>
                <w:vAlign w:val="center"/>
              </w:tcPr>
              <w:p w14:paraId="37159BE2" w14:textId="77777777" w:rsidR="00630B99" w:rsidRPr="006F7920" w:rsidRDefault="00195B69" w:rsidP="00630B99">
                <w:pPr>
                  <w:pStyle w:val="TableParagraph"/>
                  <w:jc w:val="center"/>
                  <w:rPr>
                    <w:sz w:val="18"/>
                    <w:szCs w:val="18"/>
                  </w:rPr>
                </w:pPr>
                <w:r>
                  <w:rPr>
                    <w:sz w:val="18"/>
                    <w:szCs w:val="18"/>
                  </w:rPr>
                  <w:t>C</w:t>
                </w:r>
              </w:p>
            </w:tc>
          </w:sdtContent>
        </w:sdt>
        <w:sdt>
          <w:sdtPr>
            <w:rPr>
              <w:sz w:val="18"/>
              <w:szCs w:val="18"/>
            </w:rPr>
            <w:alias w:val="Grade"/>
            <w:tag w:val="Grade"/>
            <w:id w:val="-1894643412"/>
            <w:placeholder>
              <w:docPart w:val="B845A6DC06604649B823EADE626A4069"/>
            </w:placeholder>
            <w:dropDownList>
              <w:listItem w:displayText="C" w:value="C"/>
              <w:listItem w:displayText="NC" w:value="NC"/>
              <w:listItem w:displayText="N/A" w:value="N/A"/>
              <w:listItem w:displayText=" " w:value=" "/>
            </w:dropDownList>
          </w:sdtPr>
          <w:sdtEndPr/>
          <w:sdtContent>
            <w:tc>
              <w:tcPr>
                <w:tcW w:w="567" w:type="dxa"/>
                <w:vAlign w:val="center"/>
              </w:tcPr>
              <w:p w14:paraId="530A0045" w14:textId="77777777" w:rsidR="00630B99" w:rsidRPr="006F7920" w:rsidRDefault="00195B69" w:rsidP="00630B99">
                <w:pPr>
                  <w:pStyle w:val="TableParagraph"/>
                  <w:jc w:val="center"/>
                  <w:rPr>
                    <w:sz w:val="18"/>
                    <w:szCs w:val="18"/>
                  </w:rPr>
                </w:pPr>
                <w:r>
                  <w:rPr>
                    <w:sz w:val="18"/>
                    <w:szCs w:val="18"/>
                  </w:rPr>
                  <w:t>C</w:t>
                </w:r>
              </w:p>
            </w:tc>
          </w:sdtContent>
        </w:sdt>
        <w:sdt>
          <w:sdtPr>
            <w:rPr>
              <w:sz w:val="18"/>
              <w:szCs w:val="18"/>
            </w:rPr>
            <w:alias w:val="Grade"/>
            <w:tag w:val="Grade"/>
            <w:id w:val="795256154"/>
            <w:placeholder>
              <w:docPart w:val="A4B42ED7CA74493394C63EA11331F1FA"/>
            </w:placeholder>
            <w:dropDownList>
              <w:listItem w:displayText="C" w:value="C"/>
              <w:listItem w:displayText="NC" w:value="NC"/>
              <w:listItem w:displayText="N/A" w:value="N/A"/>
              <w:listItem w:displayText=" " w:value=" "/>
            </w:dropDownList>
          </w:sdtPr>
          <w:sdtEndPr/>
          <w:sdtContent>
            <w:tc>
              <w:tcPr>
                <w:tcW w:w="570" w:type="dxa"/>
                <w:vAlign w:val="center"/>
              </w:tcPr>
              <w:p w14:paraId="41B948BC" w14:textId="77777777" w:rsidR="00630B99" w:rsidRPr="006F7920" w:rsidRDefault="00195B69" w:rsidP="00630B99">
                <w:pPr>
                  <w:pStyle w:val="TableParagraph"/>
                  <w:jc w:val="center"/>
                  <w:rPr>
                    <w:sz w:val="18"/>
                    <w:szCs w:val="18"/>
                  </w:rPr>
                </w:pPr>
                <w:r>
                  <w:rPr>
                    <w:sz w:val="18"/>
                    <w:szCs w:val="18"/>
                  </w:rPr>
                  <w:t>C</w:t>
                </w:r>
              </w:p>
            </w:tc>
          </w:sdtContent>
        </w:sdt>
        <w:sdt>
          <w:sdtPr>
            <w:rPr>
              <w:sz w:val="18"/>
              <w:szCs w:val="18"/>
            </w:rPr>
            <w:alias w:val="Grade"/>
            <w:tag w:val="Grade"/>
            <w:id w:val="-679428788"/>
            <w:placeholder>
              <w:docPart w:val="47B93298296A43438924EAE273471D0E"/>
            </w:placeholder>
            <w:dropDownList>
              <w:listItem w:displayText="C" w:value="C"/>
              <w:listItem w:displayText="NC" w:value="NC"/>
              <w:listItem w:displayText="N/A" w:value="N/A"/>
              <w:listItem w:displayText=" " w:value=" "/>
            </w:dropDownList>
          </w:sdtPr>
          <w:sdtEndPr/>
          <w:sdtContent>
            <w:tc>
              <w:tcPr>
                <w:tcW w:w="567" w:type="dxa"/>
                <w:vAlign w:val="center"/>
              </w:tcPr>
              <w:p w14:paraId="7C281CD3" w14:textId="77777777" w:rsidR="00630B99" w:rsidRPr="006F7920" w:rsidRDefault="00195B69" w:rsidP="00630B99">
                <w:pPr>
                  <w:pStyle w:val="TableParagraph"/>
                  <w:jc w:val="center"/>
                  <w:rPr>
                    <w:sz w:val="18"/>
                    <w:szCs w:val="18"/>
                  </w:rPr>
                </w:pPr>
                <w:r>
                  <w:rPr>
                    <w:sz w:val="18"/>
                    <w:szCs w:val="18"/>
                  </w:rPr>
                  <w:t>C</w:t>
                </w:r>
              </w:p>
            </w:tc>
          </w:sdtContent>
        </w:sdt>
        <w:sdt>
          <w:sdtPr>
            <w:rPr>
              <w:sz w:val="18"/>
              <w:szCs w:val="18"/>
            </w:rPr>
            <w:alias w:val="Grade"/>
            <w:tag w:val="Grade"/>
            <w:id w:val="-2097167846"/>
            <w:placeholder>
              <w:docPart w:val="F644AEC4EBE842869BACD42607B13D28"/>
            </w:placeholder>
            <w:dropDownList>
              <w:listItem w:displayText="C" w:value="C"/>
              <w:listItem w:displayText="NC" w:value="NC"/>
              <w:listItem w:displayText="N/A" w:value="N/A"/>
              <w:listItem w:displayText=" " w:value=" "/>
            </w:dropDownList>
          </w:sdtPr>
          <w:sdtEndPr/>
          <w:sdtContent>
            <w:tc>
              <w:tcPr>
                <w:tcW w:w="572" w:type="dxa"/>
                <w:vAlign w:val="center"/>
              </w:tcPr>
              <w:p w14:paraId="29E6C443" w14:textId="77777777" w:rsidR="00630B99" w:rsidRPr="006F7920" w:rsidRDefault="00195B69" w:rsidP="00630B99">
                <w:pPr>
                  <w:pStyle w:val="TableParagraph"/>
                  <w:jc w:val="center"/>
                  <w:rPr>
                    <w:sz w:val="18"/>
                    <w:szCs w:val="18"/>
                  </w:rPr>
                </w:pPr>
                <w:r>
                  <w:rPr>
                    <w:sz w:val="18"/>
                    <w:szCs w:val="18"/>
                  </w:rPr>
                  <w:t>C</w:t>
                </w:r>
              </w:p>
            </w:tc>
          </w:sdtContent>
        </w:sdt>
        <w:sdt>
          <w:sdtPr>
            <w:rPr>
              <w:sz w:val="18"/>
              <w:szCs w:val="18"/>
            </w:rPr>
            <w:alias w:val="Grade"/>
            <w:tag w:val="Grade"/>
            <w:id w:val="-956091495"/>
            <w:placeholder>
              <w:docPart w:val="C9781F4DB4C044EBAE4A2AC50D3AEDCC"/>
            </w:placeholder>
            <w:dropDownList>
              <w:listItem w:displayText="C" w:value="C"/>
              <w:listItem w:displayText="NC" w:value="NC"/>
              <w:listItem w:displayText="N/A" w:value="N/A"/>
              <w:listItem w:displayText=" " w:value=" "/>
            </w:dropDownList>
          </w:sdtPr>
          <w:sdtEndPr/>
          <w:sdtContent>
            <w:tc>
              <w:tcPr>
                <w:tcW w:w="567" w:type="dxa"/>
                <w:vAlign w:val="center"/>
              </w:tcPr>
              <w:p w14:paraId="150410B0" w14:textId="77777777" w:rsidR="00630B99" w:rsidRPr="006F7920" w:rsidRDefault="00195B69" w:rsidP="00630B99">
                <w:pPr>
                  <w:pStyle w:val="TableParagraph"/>
                  <w:jc w:val="center"/>
                  <w:rPr>
                    <w:sz w:val="18"/>
                    <w:szCs w:val="18"/>
                  </w:rPr>
                </w:pPr>
                <w:r>
                  <w:rPr>
                    <w:sz w:val="18"/>
                    <w:szCs w:val="18"/>
                  </w:rPr>
                  <w:t>C</w:t>
                </w:r>
              </w:p>
            </w:tc>
          </w:sdtContent>
        </w:sdt>
        <w:sdt>
          <w:sdtPr>
            <w:rPr>
              <w:sz w:val="18"/>
              <w:szCs w:val="18"/>
            </w:rPr>
            <w:alias w:val="Grade"/>
            <w:tag w:val="Grade"/>
            <w:id w:val="-1048913774"/>
            <w:placeholder>
              <w:docPart w:val="9A0D3B206AAC452E8E2B86498CE7CE28"/>
            </w:placeholder>
            <w:dropDownList>
              <w:listItem w:displayText="C" w:value="C"/>
              <w:listItem w:displayText="NC" w:value="NC"/>
              <w:listItem w:displayText="N/A" w:value="N/A"/>
              <w:listItem w:displayText=" " w:value=" "/>
            </w:dropDownList>
          </w:sdtPr>
          <w:sdtEndPr/>
          <w:sdtContent>
            <w:tc>
              <w:tcPr>
                <w:tcW w:w="540" w:type="dxa"/>
                <w:vAlign w:val="center"/>
              </w:tcPr>
              <w:p w14:paraId="5800FB50" w14:textId="77777777" w:rsidR="00630B99" w:rsidRPr="006F7920" w:rsidRDefault="00195B69" w:rsidP="00630B99">
                <w:pPr>
                  <w:pStyle w:val="TableParagraph"/>
                  <w:jc w:val="center"/>
                  <w:rPr>
                    <w:sz w:val="18"/>
                    <w:szCs w:val="18"/>
                  </w:rPr>
                </w:pPr>
                <w:r>
                  <w:rPr>
                    <w:sz w:val="18"/>
                    <w:szCs w:val="18"/>
                  </w:rPr>
                  <w:t>C</w:t>
                </w:r>
              </w:p>
            </w:tc>
          </w:sdtContent>
        </w:sdt>
      </w:tr>
      <w:tr w:rsidR="00630B99" w:rsidRPr="006F7920" w14:paraId="2ACC86C4" w14:textId="77777777" w:rsidTr="00720E21">
        <w:trPr>
          <w:trHeight w:val="505"/>
        </w:trPr>
        <w:tc>
          <w:tcPr>
            <w:tcW w:w="5528" w:type="dxa"/>
            <w:gridSpan w:val="2"/>
            <w:vAlign w:val="center"/>
          </w:tcPr>
          <w:p w14:paraId="3E405039" w14:textId="77777777" w:rsidR="00630B99" w:rsidRPr="00AB7550" w:rsidRDefault="00630B99" w:rsidP="00630B99">
            <w:pPr>
              <w:pStyle w:val="TableParagraph"/>
              <w:spacing w:line="256" w:lineRule="exact"/>
              <w:ind w:left="110" w:right="1761"/>
              <w:rPr>
                <w:rFonts w:eastAsiaTheme="minorHAnsi"/>
                <w:sz w:val="24"/>
                <w:szCs w:val="24"/>
              </w:rPr>
            </w:pPr>
            <w:r w:rsidRPr="00AB7550">
              <w:rPr>
                <w:rFonts w:eastAsiaTheme="minorHAnsi"/>
                <w:sz w:val="24"/>
                <w:szCs w:val="24"/>
              </w:rPr>
              <w:t>1.6 Don life jacket (in case of ditching)</w:t>
            </w:r>
          </w:p>
        </w:tc>
        <w:tc>
          <w:tcPr>
            <w:tcW w:w="1300" w:type="dxa"/>
            <w:vMerge w:val="restart"/>
            <w:vAlign w:val="center"/>
          </w:tcPr>
          <w:p w14:paraId="44526D5A" w14:textId="77777777" w:rsidR="00630B99" w:rsidRPr="00AB7550" w:rsidRDefault="00630B99" w:rsidP="00630B99">
            <w:pPr>
              <w:pStyle w:val="TableParagraph"/>
              <w:spacing w:before="7"/>
              <w:jc w:val="center"/>
              <w:rPr>
                <w:sz w:val="20"/>
              </w:rPr>
            </w:pPr>
            <w:r w:rsidRPr="00AB7550">
              <w:rPr>
                <w:bCs/>
              </w:rPr>
              <w:t>Airline Manual</w:t>
            </w:r>
          </w:p>
          <w:p w14:paraId="2939FCF3" w14:textId="77777777" w:rsidR="00630B99" w:rsidRPr="00AB7550" w:rsidRDefault="00630B99" w:rsidP="00630B99">
            <w:pPr>
              <w:pStyle w:val="TableParagraph"/>
              <w:spacing w:before="7"/>
              <w:jc w:val="center"/>
              <w:rPr>
                <w:sz w:val="20"/>
              </w:rPr>
            </w:pPr>
          </w:p>
        </w:tc>
        <w:sdt>
          <w:sdtPr>
            <w:rPr>
              <w:sz w:val="18"/>
              <w:szCs w:val="18"/>
            </w:rPr>
            <w:alias w:val="Grade"/>
            <w:tag w:val="Grade"/>
            <w:id w:val="394390217"/>
            <w:placeholder>
              <w:docPart w:val="1BF612541425413D8517AC74E35633E1"/>
            </w:placeholder>
            <w:dropDownList>
              <w:listItem w:displayText="C" w:value="C"/>
              <w:listItem w:displayText="NC" w:value="NC"/>
              <w:listItem w:displayText="N/A" w:value="N/A"/>
              <w:listItem w:displayText=" " w:value=" "/>
            </w:dropDownList>
          </w:sdtPr>
          <w:sdtEndPr/>
          <w:sdtContent>
            <w:tc>
              <w:tcPr>
                <w:tcW w:w="567" w:type="dxa"/>
                <w:vAlign w:val="center"/>
              </w:tcPr>
              <w:p w14:paraId="30A9B54B" w14:textId="77777777" w:rsidR="00630B99" w:rsidRPr="006F7920" w:rsidRDefault="00195B69" w:rsidP="00630B99">
                <w:pPr>
                  <w:pStyle w:val="TableParagraph"/>
                  <w:jc w:val="center"/>
                  <w:rPr>
                    <w:sz w:val="18"/>
                    <w:szCs w:val="18"/>
                  </w:rPr>
                </w:pPr>
                <w:r>
                  <w:rPr>
                    <w:sz w:val="18"/>
                    <w:szCs w:val="18"/>
                  </w:rPr>
                  <w:t>C</w:t>
                </w:r>
              </w:p>
            </w:tc>
          </w:sdtContent>
        </w:sdt>
        <w:tc>
          <w:tcPr>
            <w:tcW w:w="567" w:type="dxa"/>
            <w:vAlign w:val="center"/>
          </w:tcPr>
          <w:p w14:paraId="799CCEDE" w14:textId="77777777" w:rsidR="00630B99" w:rsidRPr="006F7920" w:rsidRDefault="00630B99" w:rsidP="00630B99">
            <w:pPr>
              <w:pStyle w:val="TableParagraph"/>
              <w:jc w:val="center"/>
              <w:rPr>
                <w:sz w:val="18"/>
                <w:szCs w:val="18"/>
              </w:rPr>
            </w:pPr>
            <w:r w:rsidRPr="006F7920">
              <w:rPr>
                <w:sz w:val="18"/>
                <w:szCs w:val="18"/>
              </w:rPr>
              <w:t>N/A</w:t>
            </w:r>
          </w:p>
        </w:tc>
        <w:tc>
          <w:tcPr>
            <w:tcW w:w="570" w:type="dxa"/>
            <w:vAlign w:val="center"/>
          </w:tcPr>
          <w:p w14:paraId="0FB90593" w14:textId="77777777" w:rsidR="00630B99" w:rsidRPr="006F7920" w:rsidRDefault="00630B99" w:rsidP="00630B99">
            <w:pPr>
              <w:pStyle w:val="TableParagraph"/>
              <w:jc w:val="center"/>
              <w:rPr>
                <w:sz w:val="18"/>
                <w:szCs w:val="18"/>
              </w:rPr>
            </w:pPr>
            <w:r w:rsidRPr="006F7920">
              <w:rPr>
                <w:sz w:val="18"/>
                <w:szCs w:val="18"/>
              </w:rPr>
              <w:t>N/A</w:t>
            </w:r>
          </w:p>
        </w:tc>
        <w:tc>
          <w:tcPr>
            <w:tcW w:w="567" w:type="dxa"/>
            <w:vAlign w:val="center"/>
          </w:tcPr>
          <w:p w14:paraId="481793AC" w14:textId="77777777" w:rsidR="00630B99" w:rsidRPr="006F7920" w:rsidRDefault="00630B99" w:rsidP="00630B99">
            <w:pPr>
              <w:pStyle w:val="TableParagraph"/>
              <w:jc w:val="center"/>
              <w:rPr>
                <w:sz w:val="18"/>
                <w:szCs w:val="18"/>
              </w:rPr>
            </w:pPr>
            <w:r w:rsidRPr="006F7920">
              <w:rPr>
                <w:sz w:val="18"/>
                <w:szCs w:val="18"/>
              </w:rPr>
              <w:t>N/A</w:t>
            </w:r>
          </w:p>
        </w:tc>
        <w:tc>
          <w:tcPr>
            <w:tcW w:w="572" w:type="dxa"/>
            <w:vAlign w:val="center"/>
          </w:tcPr>
          <w:p w14:paraId="4B88FAF6" w14:textId="77777777" w:rsidR="00630B99" w:rsidRPr="006F7920" w:rsidRDefault="00630B99" w:rsidP="00630B99">
            <w:pPr>
              <w:pStyle w:val="TableParagraph"/>
              <w:jc w:val="center"/>
              <w:rPr>
                <w:sz w:val="18"/>
                <w:szCs w:val="18"/>
              </w:rPr>
            </w:pPr>
            <w:r w:rsidRPr="006F7920">
              <w:rPr>
                <w:sz w:val="18"/>
                <w:szCs w:val="18"/>
              </w:rPr>
              <w:t>N/A</w:t>
            </w:r>
          </w:p>
        </w:tc>
        <w:sdt>
          <w:sdtPr>
            <w:rPr>
              <w:sz w:val="18"/>
              <w:szCs w:val="18"/>
            </w:rPr>
            <w:alias w:val="Grade"/>
            <w:tag w:val="Grade"/>
            <w:id w:val="-1230686292"/>
            <w:placeholder>
              <w:docPart w:val="9B084055FA7C474EBC61D781E63CA183"/>
            </w:placeholder>
            <w:dropDownList>
              <w:listItem w:displayText="C" w:value="C"/>
              <w:listItem w:displayText="NC" w:value="NC"/>
              <w:listItem w:displayText="N/A" w:value="N/A"/>
              <w:listItem w:displayText=" " w:value=" "/>
            </w:dropDownList>
          </w:sdtPr>
          <w:sdtEndPr/>
          <w:sdtContent>
            <w:tc>
              <w:tcPr>
                <w:tcW w:w="567" w:type="dxa"/>
                <w:vAlign w:val="center"/>
              </w:tcPr>
              <w:p w14:paraId="61108229" w14:textId="77777777" w:rsidR="00630B99" w:rsidRPr="006F7920" w:rsidRDefault="00195B69" w:rsidP="00630B99">
                <w:pPr>
                  <w:pStyle w:val="TableParagraph"/>
                  <w:jc w:val="center"/>
                  <w:rPr>
                    <w:sz w:val="18"/>
                    <w:szCs w:val="18"/>
                  </w:rPr>
                </w:pPr>
                <w:r>
                  <w:rPr>
                    <w:sz w:val="18"/>
                    <w:szCs w:val="18"/>
                  </w:rPr>
                  <w:t>C</w:t>
                </w:r>
              </w:p>
            </w:tc>
          </w:sdtContent>
        </w:sdt>
        <w:tc>
          <w:tcPr>
            <w:tcW w:w="540" w:type="dxa"/>
            <w:vAlign w:val="center"/>
          </w:tcPr>
          <w:p w14:paraId="515E5415" w14:textId="77777777" w:rsidR="00630B99" w:rsidRPr="006F7920" w:rsidRDefault="00630B99" w:rsidP="00630B99">
            <w:pPr>
              <w:pStyle w:val="TableParagraph"/>
              <w:jc w:val="center"/>
              <w:rPr>
                <w:sz w:val="18"/>
                <w:szCs w:val="18"/>
              </w:rPr>
            </w:pPr>
            <w:r w:rsidRPr="006F7920">
              <w:rPr>
                <w:sz w:val="18"/>
                <w:szCs w:val="18"/>
              </w:rPr>
              <w:t>N/A</w:t>
            </w:r>
          </w:p>
        </w:tc>
      </w:tr>
      <w:tr w:rsidR="00630B99" w:rsidRPr="006F7920" w14:paraId="4C6FA48C" w14:textId="77777777" w:rsidTr="00720E21">
        <w:trPr>
          <w:trHeight w:val="575"/>
        </w:trPr>
        <w:tc>
          <w:tcPr>
            <w:tcW w:w="5528" w:type="dxa"/>
            <w:gridSpan w:val="2"/>
            <w:vAlign w:val="center"/>
          </w:tcPr>
          <w:p w14:paraId="035ADE94" w14:textId="77777777" w:rsidR="00630B99" w:rsidRPr="00AB7550" w:rsidRDefault="00630B99" w:rsidP="00630B99">
            <w:pPr>
              <w:pStyle w:val="TableParagraph"/>
              <w:spacing w:line="245" w:lineRule="exact"/>
              <w:ind w:left="110"/>
              <w:rPr>
                <w:rFonts w:eastAsiaTheme="minorHAnsi"/>
                <w:sz w:val="24"/>
                <w:szCs w:val="24"/>
              </w:rPr>
            </w:pPr>
            <w:r w:rsidRPr="00AB7550">
              <w:rPr>
                <w:rFonts w:eastAsiaTheme="minorHAnsi"/>
                <w:sz w:val="24"/>
                <w:szCs w:val="24"/>
              </w:rPr>
              <w:t>1.6. Assign, relocate and brief able-bodied passengers</w:t>
            </w:r>
          </w:p>
          <w:p w14:paraId="50199148" w14:textId="77777777" w:rsidR="00630B99" w:rsidRPr="00AB7550" w:rsidRDefault="00630B99" w:rsidP="00630B99">
            <w:pPr>
              <w:pStyle w:val="TableParagraph"/>
              <w:spacing w:before="2" w:line="231" w:lineRule="exact"/>
              <w:ind w:left="110"/>
              <w:rPr>
                <w:rFonts w:eastAsiaTheme="minorHAnsi"/>
                <w:sz w:val="24"/>
                <w:szCs w:val="24"/>
              </w:rPr>
            </w:pPr>
            <w:r w:rsidRPr="00AB7550">
              <w:rPr>
                <w:rFonts w:eastAsiaTheme="minorHAnsi"/>
                <w:sz w:val="24"/>
                <w:szCs w:val="24"/>
              </w:rPr>
              <w:t>(as required)</w:t>
            </w:r>
          </w:p>
        </w:tc>
        <w:tc>
          <w:tcPr>
            <w:tcW w:w="1300" w:type="dxa"/>
            <w:vMerge/>
            <w:vAlign w:val="center"/>
          </w:tcPr>
          <w:p w14:paraId="7FE755DD" w14:textId="77777777" w:rsidR="00630B99" w:rsidRPr="00AB7550" w:rsidRDefault="00630B99" w:rsidP="00630B99">
            <w:pPr>
              <w:pStyle w:val="TableParagraph"/>
              <w:spacing w:before="7"/>
              <w:jc w:val="center"/>
              <w:rPr>
                <w:sz w:val="20"/>
              </w:rPr>
            </w:pPr>
          </w:p>
        </w:tc>
        <w:sdt>
          <w:sdtPr>
            <w:rPr>
              <w:sz w:val="18"/>
              <w:szCs w:val="18"/>
            </w:rPr>
            <w:alias w:val="Grade"/>
            <w:tag w:val="Grade"/>
            <w:id w:val="499326348"/>
            <w:placeholder>
              <w:docPart w:val="F2A2C6FC54494231AB85A9E7BE82351E"/>
            </w:placeholder>
            <w:dropDownList>
              <w:listItem w:displayText="C" w:value="C"/>
              <w:listItem w:displayText="NC" w:value="NC"/>
              <w:listItem w:displayText="N/A" w:value="N/A"/>
              <w:listItem w:displayText=" " w:value=" "/>
            </w:dropDownList>
          </w:sdtPr>
          <w:sdtEndPr/>
          <w:sdtContent>
            <w:tc>
              <w:tcPr>
                <w:tcW w:w="567" w:type="dxa"/>
                <w:vAlign w:val="center"/>
              </w:tcPr>
              <w:p w14:paraId="68D5EFE6" w14:textId="77777777" w:rsidR="00630B99" w:rsidRPr="006F7920" w:rsidRDefault="00195B69" w:rsidP="00630B99">
                <w:pPr>
                  <w:pStyle w:val="TableParagraph"/>
                  <w:jc w:val="center"/>
                  <w:rPr>
                    <w:sz w:val="18"/>
                    <w:szCs w:val="18"/>
                  </w:rPr>
                </w:pPr>
                <w:r>
                  <w:rPr>
                    <w:sz w:val="18"/>
                    <w:szCs w:val="18"/>
                  </w:rPr>
                  <w:t>C</w:t>
                </w:r>
              </w:p>
            </w:tc>
          </w:sdtContent>
        </w:sdt>
        <w:sdt>
          <w:sdtPr>
            <w:rPr>
              <w:sz w:val="18"/>
              <w:szCs w:val="18"/>
            </w:rPr>
            <w:alias w:val="Grade"/>
            <w:tag w:val="Grade"/>
            <w:id w:val="-916321212"/>
            <w:placeholder>
              <w:docPart w:val="FF9F9EAB62CA49BE8E7F879E89A6841F"/>
            </w:placeholder>
            <w:dropDownList>
              <w:listItem w:displayText="C" w:value="C"/>
              <w:listItem w:displayText="NC" w:value="NC"/>
              <w:listItem w:displayText="N/A" w:value="N/A"/>
              <w:listItem w:displayText=" " w:value=" "/>
            </w:dropDownList>
          </w:sdtPr>
          <w:sdtEndPr/>
          <w:sdtContent>
            <w:tc>
              <w:tcPr>
                <w:tcW w:w="567" w:type="dxa"/>
                <w:vAlign w:val="center"/>
              </w:tcPr>
              <w:p w14:paraId="72614B0E" w14:textId="77777777" w:rsidR="00630B99" w:rsidRPr="006F7920" w:rsidRDefault="00195B69" w:rsidP="00630B99">
                <w:pPr>
                  <w:pStyle w:val="TableParagraph"/>
                  <w:jc w:val="center"/>
                  <w:rPr>
                    <w:sz w:val="18"/>
                    <w:szCs w:val="18"/>
                  </w:rPr>
                </w:pPr>
                <w:r>
                  <w:rPr>
                    <w:sz w:val="18"/>
                    <w:szCs w:val="18"/>
                  </w:rPr>
                  <w:t>C</w:t>
                </w:r>
              </w:p>
            </w:tc>
          </w:sdtContent>
        </w:sdt>
        <w:sdt>
          <w:sdtPr>
            <w:rPr>
              <w:sz w:val="18"/>
              <w:szCs w:val="18"/>
            </w:rPr>
            <w:alias w:val="Grade"/>
            <w:tag w:val="Grade"/>
            <w:id w:val="-874693558"/>
            <w:placeholder>
              <w:docPart w:val="D6F80E82D14A4257B962779C7D259B5F"/>
            </w:placeholder>
            <w:dropDownList>
              <w:listItem w:displayText="C" w:value="C"/>
              <w:listItem w:displayText="NC" w:value="NC"/>
              <w:listItem w:displayText="N/A" w:value="N/A"/>
              <w:listItem w:displayText=" " w:value=" "/>
            </w:dropDownList>
          </w:sdtPr>
          <w:sdtEndPr/>
          <w:sdtContent>
            <w:tc>
              <w:tcPr>
                <w:tcW w:w="570" w:type="dxa"/>
                <w:vAlign w:val="center"/>
              </w:tcPr>
              <w:p w14:paraId="198945A2" w14:textId="77777777" w:rsidR="00630B99" w:rsidRPr="006F7920" w:rsidRDefault="00195B69" w:rsidP="00630B99">
                <w:pPr>
                  <w:pStyle w:val="TableParagraph"/>
                  <w:jc w:val="center"/>
                  <w:rPr>
                    <w:sz w:val="18"/>
                    <w:szCs w:val="18"/>
                  </w:rPr>
                </w:pPr>
                <w:r>
                  <w:rPr>
                    <w:sz w:val="18"/>
                    <w:szCs w:val="18"/>
                  </w:rPr>
                  <w:t>C</w:t>
                </w:r>
              </w:p>
            </w:tc>
          </w:sdtContent>
        </w:sdt>
        <w:sdt>
          <w:sdtPr>
            <w:rPr>
              <w:sz w:val="18"/>
              <w:szCs w:val="18"/>
            </w:rPr>
            <w:alias w:val="Grade"/>
            <w:tag w:val="Grade"/>
            <w:id w:val="1096372296"/>
            <w:placeholder>
              <w:docPart w:val="94098E8643504DA3B402C06EC2F4324E"/>
            </w:placeholder>
            <w:dropDownList>
              <w:listItem w:displayText="C" w:value="C"/>
              <w:listItem w:displayText="NC" w:value="NC"/>
              <w:listItem w:displayText="N/A" w:value="N/A"/>
              <w:listItem w:displayText=" " w:value=" "/>
            </w:dropDownList>
          </w:sdtPr>
          <w:sdtEndPr/>
          <w:sdtContent>
            <w:tc>
              <w:tcPr>
                <w:tcW w:w="567" w:type="dxa"/>
                <w:vAlign w:val="center"/>
              </w:tcPr>
              <w:p w14:paraId="424120E8" w14:textId="77777777" w:rsidR="00630B99" w:rsidRPr="006F7920" w:rsidRDefault="00195B69" w:rsidP="00630B99">
                <w:pPr>
                  <w:pStyle w:val="TableParagraph"/>
                  <w:jc w:val="center"/>
                  <w:rPr>
                    <w:sz w:val="18"/>
                    <w:szCs w:val="18"/>
                  </w:rPr>
                </w:pPr>
                <w:r>
                  <w:rPr>
                    <w:sz w:val="18"/>
                    <w:szCs w:val="18"/>
                  </w:rPr>
                  <w:t>C</w:t>
                </w:r>
              </w:p>
            </w:tc>
          </w:sdtContent>
        </w:sdt>
        <w:sdt>
          <w:sdtPr>
            <w:rPr>
              <w:sz w:val="18"/>
              <w:szCs w:val="18"/>
            </w:rPr>
            <w:alias w:val="Grade"/>
            <w:tag w:val="Grade"/>
            <w:id w:val="606386939"/>
            <w:placeholder>
              <w:docPart w:val="C0C9CF7CB3F5411DA7BB95D8C9D32E55"/>
            </w:placeholder>
            <w:dropDownList>
              <w:listItem w:displayText="C" w:value="C"/>
              <w:listItem w:displayText="NC" w:value="NC"/>
              <w:listItem w:displayText="N/A" w:value="N/A"/>
              <w:listItem w:displayText=" " w:value=" "/>
            </w:dropDownList>
          </w:sdtPr>
          <w:sdtEndPr/>
          <w:sdtContent>
            <w:tc>
              <w:tcPr>
                <w:tcW w:w="572" w:type="dxa"/>
                <w:vAlign w:val="center"/>
              </w:tcPr>
              <w:p w14:paraId="579841F1" w14:textId="77777777" w:rsidR="00630B99" w:rsidRPr="006F7920" w:rsidRDefault="00195B69" w:rsidP="00630B99">
                <w:pPr>
                  <w:pStyle w:val="TableParagraph"/>
                  <w:jc w:val="center"/>
                  <w:rPr>
                    <w:sz w:val="18"/>
                    <w:szCs w:val="18"/>
                  </w:rPr>
                </w:pPr>
                <w:r>
                  <w:rPr>
                    <w:sz w:val="18"/>
                    <w:szCs w:val="18"/>
                  </w:rPr>
                  <w:t>C</w:t>
                </w:r>
              </w:p>
            </w:tc>
          </w:sdtContent>
        </w:sdt>
        <w:sdt>
          <w:sdtPr>
            <w:rPr>
              <w:sz w:val="18"/>
              <w:szCs w:val="18"/>
            </w:rPr>
            <w:alias w:val="Grade"/>
            <w:tag w:val="Grade"/>
            <w:id w:val="-1547603091"/>
            <w:placeholder>
              <w:docPart w:val="534EB67FB6844239864E8EADA557F443"/>
            </w:placeholder>
            <w:dropDownList>
              <w:listItem w:displayText="C" w:value="C"/>
              <w:listItem w:displayText="NC" w:value="NC"/>
              <w:listItem w:displayText="N/A" w:value="N/A"/>
              <w:listItem w:displayText=" " w:value=" "/>
            </w:dropDownList>
          </w:sdtPr>
          <w:sdtEndPr/>
          <w:sdtContent>
            <w:tc>
              <w:tcPr>
                <w:tcW w:w="567" w:type="dxa"/>
                <w:vAlign w:val="center"/>
              </w:tcPr>
              <w:p w14:paraId="07269657" w14:textId="77777777" w:rsidR="00630B99" w:rsidRPr="006F7920" w:rsidRDefault="00195B69" w:rsidP="00630B99">
                <w:pPr>
                  <w:pStyle w:val="TableParagraph"/>
                  <w:jc w:val="center"/>
                  <w:rPr>
                    <w:sz w:val="18"/>
                    <w:szCs w:val="18"/>
                  </w:rPr>
                </w:pPr>
                <w:r>
                  <w:rPr>
                    <w:sz w:val="18"/>
                    <w:szCs w:val="18"/>
                  </w:rPr>
                  <w:t>C</w:t>
                </w:r>
              </w:p>
            </w:tc>
          </w:sdtContent>
        </w:sdt>
        <w:sdt>
          <w:sdtPr>
            <w:rPr>
              <w:sz w:val="18"/>
              <w:szCs w:val="18"/>
            </w:rPr>
            <w:alias w:val="Grade"/>
            <w:tag w:val="Grade"/>
            <w:id w:val="1824693386"/>
            <w:placeholder>
              <w:docPart w:val="EA0372A47C4445D0BA489652C05034C5"/>
            </w:placeholder>
            <w:dropDownList>
              <w:listItem w:displayText="C" w:value="C"/>
              <w:listItem w:displayText="NC" w:value="NC"/>
              <w:listItem w:displayText="N/A" w:value="N/A"/>
              <w:listItem w:displayText=" " w:value=" "/>
            </w:dropDownList>
          </w:sdtPr>
          <w:sdtEndPr/>
          <w:sdtContent>
            <w:tc>
              <w:tcPr>
                <w:tcW w:w="540" w:type="dxa"/>
                <w:vAlign w:val="center"/>
              </w:tcPr>
              <w:p w14:paraId="6E624EA3" w14:textId="77777777" w:rsidR="00630B99" w:rsidRPr="006F7920" w:rsidRDefault="00195B69" w:rsidP="00630B99">
                <w:pPr>
                  <w:pStyle w:val="TableParagraph"/>
                  <w:jc w:val="center"/>
                  <w:rPr>
                    <w:sz w:val="18"/>
                    <w:szCs w:val="18"/>
                  </w:rPr>
                </w:pPr>
                <w:r>
                  <w:rPr>
                    <w:sz w:val="18"/>
                    <w:szCs w:val="18"/>
                  </w:rPr>
                  <w:t>C</w:t>
                </w:r>
              </w:p>
            </w:tc>
          </w:sdtContent>
        </w:sdt>
      </w:tr>
      <w:tr w:rsidR="00630B99" w:rsidRPr="006F7920" w14:paraId="0B241FAD" w14:textId="77777777" w:rsidTr="00272DD7">
        <w:trPr>
          <w:trHeight w:val="1010"/>
        </w:trPr>
        <w:tc>
          <w:tcPr>
            <w:tcW w:w="2687" w:type="dxa"/>
          </w:tcPr>
          <w:p w14:paraId="720866E6" w14:textId="77777777" w:rsidR="00630B99" w:rsidRPr="00AB7550" w:rsidRDefault="00630B99" w:rsidP="00630B99">
            <w:pPr>
              <w:pStyle w:val="TableParagraph"/>
              <w:spacing w:before="3" w:line="252" w:lineRule="exact"/>
              <w:ind w:left="110"/>
              <w:rPr>
                <w:rFonts w:eastAsiaTheme="minorHAnsi"/>
                <w:sz w:val="24"/>
                <w:szCs w:val="24"/>
              </w:rPr>
            </w:pPr>
            <w:r w:rsidRPr="00AB7550">
              <w:rPr>
                <w:rFonts w:eastAsiaTheme="minorHAnsi"/>
                <w:sz w:val="24"/>
                <w:szCs w:val="24"/>
              </w:rPr>
              <w:t>1.7. - Secure cabin.</w:t>
            </w:r>
          </w:p>
          <w:p w14:paraId="47606FCE" w14:textId="77777777" w:rsidR="00630B99" w:rsidRPr="00AB7550" w:rsidRDefault="00630B99" w:rsidP="00630B99">
            <w:pPr>
              <w:pStyle w:val="TableParagraph"/>
              <w:numPr>
                <w:ilvl w:val="0"/>
                <w:numId w:val="1"/>
              </w:numPr>
              <w:tabs>
                <w:tab w:val="left" w:pos="689"/>
              </w:tabs>
              <w:spacing w:line="252" w:lineRule="exact"/>
              <w:ind w:left="689" w:hanging="134"/>
              <w:rPr>
                <w:rFonts w:eastAsiaTheme="minorHAnsi"/>
                <w:sz w:val="24"/>
                <w:szCs w:val="24"/>
              </w:rPr>
            </w:pPr>
            <w:r w:rsidRPr="00AB7550">
              <w:rPr>
                <w:rFonts w:eastAsiaTheme="minorHAnsi"/>
                <w:sz w:val="24"/>
                <w:szCs w:val="24"/>
              </w:rPr>
              <w:t>Check galley.</w:t>
            </w:r>
          </w:p>
          <w:p w14:paraId="59ADFB31" w14:textId="77777777" w:rsidR="00630B99" w:rsidRPr="00AB7550" w:rsidRDefault="00630B99" w:rsidP="00630B99">
            <w:pPr>
              <w:pStyle w:val="TableParagraph"/>
              <w:numPr>
                <w:ilvl w:val="0"/>
                <w:numId w:val="1"/>
              </w:numPr>
              <w:tabs>
                <w:tab w:val="left" w:pos="689"/>
              </w:tabs>
              <w:spacing w:before="2" w:line="252" w:lineRule="exact"/>
              <w:ind w:left="689" w:hanging="134"/>
              <w:rPr>
                <w:rFonts w:eastAsiaTheme="minorHAnsi"/>
                <w:sz w:val="24"/>
                <w:szCs w:val="24"/>
              </w:rPr>
            </w:pPr>
            <w:r w:rsidRPr="00AB7550">
              <w:rPr>
                <w:rFonts w:eastAsiaTheme="minorHAnsi"/>
                <w:sz w:val="24"/>
                <w:szCs w:val="24"/>
              </w:rPr>
              <w:t>Check cabin.</w:t>
            </w:r>
          </w:p>
          <w:p w14:paraId="028A59FA" w14:textId="77777777" w:rsidR="00630B99" w:rsidRPr="00AB7550" w:rsidRDefault="00630B99" w:rsidP="00630B99">
            <w:pPr>
              <w:pStyle w:val="TableParagraph"/>
              <w:numPr>
                <w:ilvl w:val="0"/>
                <w:numId w:val="1"/>
              </w:numPr>
              <w:tabs>
                <w:tab w:val="left" w:pos="689"/>
              </w:tabs>
              <w:spacing w:line="230" w:lineRule="exact"/>
              <w:ind w:left="689" w:hanging="134"/>
              <w:rPr>
                <w:rFonts w:eastAsiaTheme="minorHAnsi"/>
                <w:sz w:val="24"/>
                <w:szCs w:val="24"/>
              </w:rPr>
            </w:pPr>
            <w:r w:rsidRPr="00AB7550">
              <w:rPr>
                <w:rFonts w:eastAsiaTheme="minorHAnsi"/>
                <w:sz w:val="24"/>
                <w:szCs w:val="24"/>
              </w:rPr>
              <w:t>Check lavatory</w:t>
            </w:r>
            <w:r>
              <w:rPr>
                <w:rFonts w:eastAsiaTheme="minorHAnsi"/>
                <w:sz w:val="24"/>
                <w:szCs w:val="24"/>
              </w:rPr>
              <w:t>.</w:t>
            </w:r>
          </w:p>
        </w:tc>
        <w:tc>
          <w:tcPr>
            <w:tcW w:w="2841" w:type="dxa"/>
          </w:tcPr>
          <w:p w14:paraId="10AA70C3" w14:textId="77777777" w:rsidR="00630B99" w:rsidRPr="00AB7550" w:rsidRDefault="00630B99" w:rsidP="00630B99">
            <w:pPr>
              <w:pStyle w:val="TableParagraph"/>
              <w:numPr>
                <w:ilvl w:val="0"/>
                <w:numId w:val="6"/>
              </w:numPr>
              <w:tabs>
                <w:tab w:val="left" w:pos="249"/>
              </w:tabs>
              <w:spacing w:before="3" w:line="252" w:lineRule="exact"/>
              <w:ind w:left="249" w:hanging="134"/>
              <w:rPr>
                <w:rFonts w:eastAsiaTheme="minorHAnsi"/>
                <w:sz w:val="24"/>
                <w:szCs w:val="24"/>
              </w:rPr>
            </w:pPr>
            <w:r w:rsidRPr="00AB7550">
              <w:rPr>
                <w:rFonts w:eastAsiaTheme="minorHAnsi"/>
                <w:sz w:val="24"/>
                <w:szCs w:val="24"/>
              </w:rPr>
              <w:t>Check crew rest area.</w:t>
            </w:r>
          </w:p>
          <w:p w14:paraId="75B4B15F" w14:textId="77777777" w:rsidR="00630B99" w:rsidRPr="00AB7550" w:rsidRDefault="00630B99" w:rsidP="00630B99">
            <w:pPr>
              <w:pStyle w:val="TableParagraph"/>
              <w:numPr>
                <w:ilvl w:val="0"/>
                <w:numId w:val="6"/>
              </w:numPr>
              <w:tabs>
                <w:tab w:val="left" w:pos="249"/>
              </w:tabs>
              <w:spacing w:before="2"/>
              <w:ind w:left="249" w:hanging="134"/>
              <w:rPr>
                <w:rFonts w:eastAsiaTheme="minorHAnsi"/>
                <w:sz w:val="24"/>
                <w:szCs w:val="24"/>
              </w:rPr>
            </w:pPr>
            <w:r w:rsidRPr="00AB7550">
              <w:rPr>
                <w:rFonts w:eastAsiaTheme="minorHAnsi"/>
                <w:sz w:val="24"/>
                <w:szCs w:val="24"/>
              </w:rPr>
              <w:t>Take assigned station/seat</w:t>
            </w:r>
          </w:p>
        </w:tc>
        <w:tc>
          <w:tcPr>
            <w:tcW w:w="1300" w:type="dxa"/>
            <w:vMerge/>
            <w:vAlign w:val="center"/>
          </w:tcPr>
          <w:p w14:paraId="300573C3" w14:textId="77777777" w:rsidR="00630B99" w:rsidRPr="00AB7550" w:rsidRDefault="00630B99" w:rsidP="00630B99">
            <w:pPr>
              <w:pStyle w:val="TableParagraph"/>
              <w:rPr>
                <w:sz w:val="20"/>
              </w:rPr>
            </w:pPr>
          </w:p>
        </w:tc>
        <w:sdt>
          <w:sdtPr>
            <w:rPr>
              <w:sz w:val="18"/>
              <w:szCs w:val="18"/>
            </w:rPr>
            <w:alias w:val="Grade"/>
            <w:tag w:val="Grade"/>
            <w:id w:val="-520558465"/>
            <w:placeholder>
              <w:docPart w:val="70C97C46A99F48E1973439D66903EAA5"/>
            </w:placeholder>
            <w:dropDownList>
              <w:listItem w:displayText="C" w:value="C"/>
              <w:listItem w:displayText="NC" w:value="NC"/>
              <w:listItem w:displayText="N/A" w:value="N/A"/>
              <w:listItem w:displayText=" " w:value=" "/>
            </w:dropDownList>
          </w:sdtPr>
          <w:sdtEndPr/>
          <w:sdtContent>
            <w:tc>
              <w:tcPr>
                <w:tcW w:w="567" w:type="dxa"/>
                <w:vAlign w:val="center"/>
              </w:tcPr>
              <w:p w14:paraId="5C36C931" w14:textId="77777777" w:rsidR="00630B99" w:rsidRPr="006F7920" w:rsidRDefault="00195B69" w:rsidP="00630B99">
                <w:pPr>
                  <w:pStyle w:val="TableParagraph"/>
                  <w:jc w:val="center"/>
                  <w:rPr>
                    <w:sz w:val="18"/>
                    <w:szCs w:val="18"/>
                  </w:rPr>
                </w:pPr>
                <w:r>
                  <w:rPr>
                    <w:sz w:val="18"/>
                    <w:szCs w:val="18"/>
                  </w:rPr>
                  <w:t>C</w:t>
                </w:r>
              </w:p>
            </w:tc>
          </w:sdtContent>
        </w:sdt>
        <w:sdt>
          <w:sdtPr>
            <w:rPr>
              <w:sz w:val="18"/>
              <w:szCs w:val="18"/>
            </w:rPr>
            <w:alias w:val="Grade"/>
            <w:tag w:val="Grade"/>
            <w:id w:val="-1317331118"/>
            <w:placeholder>
              <w:docPart w:val="4C5AB250B18C433491FC106F76CE16B8"/>
            </w:placeholder>
            <w:dropDownList>
              <w:listItem w:displayText="C" w:value="C"/>
              <w:listItem w:displayText="NC" w:value="NC"/>
              <w:listItem w:displayText="N/A" w:value="N/A"/>
              <w:listItem w:displayText=" " w:value=" "/>
            </w:dropDownList>
          </w:sdtPr>
          <w:sdtEndPr/>
          <w:sdtContent>
            <w:tc>
              <w:tcPr>
                <w:tcW w:w="567" w:type="dxa"/>
                <w:vAlign w:val="center"/>
              </w:tcPr>
              <w:p w14:paraId="3CD15656" w14:textId="77777777" w:rsidR="00630B99" w:rsidRPr="006F7920" w:rsidRDefault="00195B69" w:rsidP="00630B99">
                <w:pPr>
                  <w:pStyle w:val="TableParagraph"/>
                  <w:jc w:val="center"/>
                  <w:rPr>
                    <w:sz w:val="18"/>
                    <w:szCs w:val="18"/>
                  </w:rPr>
                </w:pPr>
                <w:r>
                  <w:rPr>
                    <w:sz w:val="18"/>
                    <w:szCs w:val="18"/>
                  </w:rPr>
                  <w:t>C</w:t>
                </w:r>
              </w:p>
            </w:tc>
          </w:sdtContent>
        </w:sdt>
        <w:sdt>
          <w:sdtPr>
            <w:rPr>
              <w:sz w:val="18"/>
              <w:szCs w:val="18"/>
            </w:rPr>
            <w:alias w:val="Grade"/>
            <w:tag w:val="Grade"/>
            <w:id w:val="-761756576"/>
            <w:placeholder>
              <w:docPart w:val="E236964F2B7F40CB9EAF8C73942A247B"/>
            </w:placeholder>
            <w:dropDownList>
              <w:listItem w:displayText="C" w:value="C"/>
              <w:listItem w:displayText="NC" w:value="NC"/>
              <w:listItem w:displayText="N/A" w:value="N/A"/>
              <w:listItem w:displayText=" " w:value=" "/>
            </w:dropDownList>
          </w:sdtPr>
          <w:sdtEndPr/>
          <w:sdtContent>
            <w:tc>
              <w:tcPr>
                <w:tcW w:w="570" w:type="dxa"/>
                <w:vAlign w:val="center"/>
              </w:tcPr>
              <w:p w14:paraId="45E9EC8C" w14:textId="77777777" w:rsidR="00630B99" w:rsidRPr="006F7920" w:rsidRDefault="00195B69" w:rsidP="00630B99">
                <w:pPr>
                  <w:pStyle w:val="TableParagraph"/>
                  <w:jc w:val="center"/>
                  <w:rPr>
                    <w:sz w:val="18"/>
                    <w:szCs w:val="18"/>
                  </w:rPr>
                </w:pPr>
                <w:r>
                  <w:rPr>
                    <w:sz w:val="18"/>
                    <w:szCs w:val="18"/>
                  </w:rPr>
                  <w:t>C</w:t>
                </w:r>
              </w:p>
            </w:tc>
          </w:sdtContent>
        </w:sdt>
        <w:sdt>
          <w:sdtPr>
            <w:rPr>
              <w:sz w:val="18"/>
              <w:szCs w:val="18"/>
            </w:rPr>
            <w:alias w:val="Grade"/>
            <w:tag w:val="Grade"/>
            <w:id w:val="-1139795508"/>
            <w:placeholder>
              <w:docPart w:val="C039B863EAD84B94BFFD7033C1EB3C8D"/>
            </w:placeholder>
            <w:dropDownList>
              <w:listItem w:displayText="C" w:value="C"/>
              <w:listItem w:displayText="NC" w:value="NC"/>
              <w:listItem w:displayText="N/A" w:value="N/A"/>
              <w:listItem w:displayText=" " w:value=" "/>
            </w:dropDownList>
          </w:sdtPr>
          <w:sdtEndPr/>
          <w:sdtContent>
            <w:tc>
              <w:tcPr>
                <w:tcW w:w="567" w:type="dxa"/>
                <w:vAlign w:val="center"/>
              </w:tcPr>
              <w:p w14:paraId="3A247F64" w14:textId="77777777" w:rsidR="00630B99" w:rsidRPr="006F7920" w:rsidRDefault="00195B69" w:rsidP="00630B99">
                <w:pPr>
                  <w:pStyle w:val="TableParagraph"/>
                  <w:jc w:val="center"/>
                  <w:rPr>
                    <w:sz w:val="18"/>
                    <w:szCs w:val="18"/>
                  </w:rPr>
                </w:pPr>
                <w:r>
                  <w:rPr>
                    <w:sz w:val="18"/>
                    <w:szCs w:val="18"/>
                  </w:rPr>
                  <w:t>C</w:t>
                </w:r>
              </w:p>
            </w:tc>
          </w:sdtContent>
        </w:sdt>
        <w:sdt>
          <w:sdtPr>
            <w:rPr>
              <w:sz w:val="18"/>
              <w:szCs w:val="18"/>
            </w:rPr>
            <w:alias w:val="Grade"/>
            <w:tag w:val="Grade"/>
            <w:id w:val="-207886423"/>
            <w:placeholder>
              <w:docPart w:val="86C7E2B4B1AA42328C72A1A4E2ED0047"/>
            </w:placeholder>
            <w:dropDownList>
              <w:listItem w:displayText="C" w:value="C"/>
              <w:listItem w:displayText="NC" w:value="NC"/>
              <w:listItem w:displayText="N/A" w:value="N/A"/>
              <w:listItem w:displayText=" " w:value=" "/>
            </w:dropDownList>
          </w:sdtPr>
          <w:sdtEndPr/>
          <w:sdtContent>
            <w:tc>
              <w:tcPr>
                <w:tcW w:w="572" w:type="dxa"/>
                <w:vAlign w:val="center"/>
              </w:tcPr>
              <w:p w14:paraId="2537F293" w14:textId="77777777" w:rsidR="00630B99" w:rsidRPr="006F7920" w:rsidRDefault="00195B69" w:rsidP="00630B99">
                <w:pPr>
                  <w:pStyle w:val="TableParagraph"/>
                  <w:jc w:val="center"/>
                  <w:rPr>
                    <w:sz w:val="18"/>
                    <w:szCs w:val="18"/>
                  </w:rPr>
                </w:pPr>
                <w:r>
                  <w:rPr>
                    <w:sz w:val="18"/>
                    <w:szCs w:val="18"/>
                  </w:rPr>
                  <w:t>C</w:t>
                </w:r>
              </w:p>
            </w:tc>
          </w:sdtContent>
        </w:sdt>
        <w:sdt>
          <w:sdtPr>
            <w:rPr>
              <w:sz w:val="18"/>
              <w:szCs w:val="18"/>
            </w:rPr>
            <w:alias w:val="Grade"/>
            <w:tag w:val="Grade"/>
            <w:id w:val="-1585141418"/>
            <w:placeholder>
              <w:docPart w:val="8DCD78F97C1343C3BF6739203A897AD3"/>
            </w:placeholder>
            <w:dropDownList>
              <w:listItem w:displayText="C" w:value="C"/>
              <w:listItem w:displayText="NC" w:value="NC"/>
              <w:listItem w:displayText="N/A" w:value="N/A"/>
              <w:listItem w:displayText=" " w:value=" "/>
            </w:dropDownList>
          </w:sdtPr>
          <w:sdtEndPr/>
          <w:sdtContent>
            <w:tc>
              <w:tcPr>
                <w:tcW w:w="567" w:type="dxa"/>
                <w:vAlign w:val="center"/>
              </w:tcPr>
              <w:p w14:paraId="6E61C3AC" w14:textId="77777777" w:rsidR="00630B99" w:rsidRPr="006F7920" w:rsidRDefault="00195B69" w:rsidP="00630B99">
                <w:pPr>
                  <w:pStyle w:val="TableParagraph"/>
                  <w:jc w:val="center"/>
                  <w:rPr>
                    <w:sz w:val="18"/>
                    <w:szCs w:val="18"/>
                  </w:rPr>
                </w:pPr>
                <w:r>
                  <w:rPr>
                    <w:sz w:val="18"/>
                    <w:szCs w:val="18"/>
                  </w:rPr>
                  <w:t>C</w:t>
                </w:r>
              </w:p>
            </w:tc>
          </w:sdtContent>
        </w:sdt>
        <w:sdt>
          <w:sdtPr>
            <w:rPr>
              <w:sz w:val="18"/>
              <w:szCs w:val="18"/>
            </w:rPr>
            <w:alias w:val="Grade"/>
            <w:tag w:val="Grade"/>
            <w:id w:val="-1179109883"/>
            <w:placeholder>
              <w:docPart w:val="4E6D8EFB86D641F799BC5B0168CEAC40"/>
            </w:placeholder>
            <w:dropDownList>
              <w:listItem w:displayText="C" w:value="C"/>
              <w:listItem w:displayText="NC" w:value="NC"/>
              <w:listItem w:displayText="N/A" w:value="N/A"/>
              <w:listItem w:displayText=" " w:value=" "/>
            </w:dropDownList>
          </w:sdtPr>
          <w:sdtEndPr/>
          <w:sdtContent>
            <w:tc>
              <w:tcPr>
                <w:tcW w:w="540" w:type="dxa"/>
                <w:vAlign w:val="center"/>
              </w:tcPr>
              <w:p w14:paraId="379C8842" w14:textId="77777777" w:rsidR="00630B99" w:rsidRPr="006F7920" w:rsidRDefault="00195B69" w:rsidP="00630B99">
                <w:pPr>
                  <w:pStyle w:val="TableParagraph"/>
                  <w:jc w:val="center"/>
                  <w:rPr>
                    <w:sz w:val="18"/>
                    <w:szCs w:val="18"/>
                  </w:rPr>
                </w:pPr>
                <w:r>
                  <w:rPr>
                    <w:sz w:val="18"/>
                    <w:szCs w:val="18"/>
                  </w:rPr>
                  <w:t>C</w:t>
                </w:r>
              </w:p>
            </w:tc>
          </w:sdtContent>
        </w:sdt>
      </w:tr>
      <w:tr w:rsidR="00630B99" w:rsidRPr="006F7920" w14:paraId="0B01AE0F" w14:textId="77777777" w:rsidTr="00720E21">
        <w:trPr>
          <w:trHeight w:val="515"/>
        </w:trPr>
        <w:tc>
          <w:tcPr>
            <w:tcW w:w="5528" w:type="dxa"/>
            <w:gridSpan w:val="2"/>
          </w:tcPr>
          <w:p w14:paraId="03DFDF35" w14:textId="77777777" w:rsidR="00630B99" w:rsidRPr="00AB7550" w:rsidRDefault="00630B99" w:rsidP="00630B99">
            <w:pPr>
              <w:pStyle w:val="TableParagraph"/>
              <w:spacing w:before="133"/>
              <w:ind w:left="110"/>
              <w:rPr>
                <w:rFonts w:eastAsiaTheme="minorHAnsi"/>
                <w:sz w:val="24"/>
                <w:szCs w:val="24"/>
              </w:rPr>
            </w:pPr>
            <w:r w:rsidRPr="00AB7550">
              <w:rPr>
                <w:rFonts w:eastAsiaTheme="minorHAnsi"/>
                <w:sz w:val="24"/>
                <w:szCs w:val="24"/>
              </w:rPr>
              <w:t>1.8. Confirm "cabin readiness" to the flight crew</w:t>
            </w:r>
          </w:p>
        </w:tc>
        <w:tc>
          <w:tcPr>
            <w:tcW w:w="1300" w:type="dxa"/>
            <w:vMerge/>
          </w:tcPr>
          <w:p w14:paraId="3E829FF0" w14:textId="77777777" w:rsidR="00630B99" w:rsidRPr="00AB7550" w:rsidRDefault="00630B99" w:rsidP="00630B99">
            <w:pPr>
              <w:pStyle w:val="TableParagraph"/>
              <w:rPr>
                <w:sz w:val="20"/>
              </w:rPr>
            </w:pPr>
          </w:p>
        </w:tc>
        <w:sdt>
          <w:sdtPr>
            <w:rPr>
              <w:sz w:val="18"/>
              <w:szCs w:val="18"/>
            </w:rPr>
            <w:alias w:val="Grade"/>
            <w:tag w:val="Grade"/>
            <w:id w:val="2021036593"/>
            <w:placeholder>
              <w:docPart w:val="2B022FB079FD43DE9E7C53E6A0CC23BC"/>
            </w:placeholder>
            <w:dropDownList>
              <w:listItem w:displayText="C" w:value="C"/>
              <w:listItem w:displayText="NC" w:value="NC"/>
              <w:listItem w:displayText="N/A" w:value="N/A"/>
              <w:listItem w:displayText=" " w:value=" "/>
            </w:dropDownList>
          </w:sdtPr>
          <w:sdtEndPr/>
          <w:sdtContent>
            <w:tc>
              <w:tcPr>
                <w:tcW w:w="567" w:type="dxa"/>
                <w:vAlign w:val="center"/>
              </w:tcPr>
              <w:p w14:paraId="343E900E" w14:textId="77777777" w:rsidR="00630B99" w:rsidRPr="006F7920" w:rsidRDefault="00195B69" w:rsidP="00630B99">
                <w:pPr>
                  <w:pStyle w:val="TableParagraph"/>
                  <w:jc w:val="center"/>
                  <w:rPr>
                    <w:sz w:val="18"/>
                    <w:szCs w:val="18"/>
                  </w:rPr>
                </w:pPr>
                <w:r>
                  <w:rPr>
                    <w:sz w:val="18"/>
                    <w:szCs w:val="18"/>
                  </w:rPr>
                  <w:t>C</w:t>
                </w:r>
              </w:p>
            </w:tc>
          </w:sdtContent>
        </w:sdt>
        <w:sdt>
          <w:sdtPr>
            <w:rPr>
              <w:sz w:val="18"/>
              <w:szCs w:val="18"/>
            </w:rPr>
            <w:alias w:val="Grade"/>
            <w:tag w:val="Grade"/>
            <w:id w:val="-1202933154"/>
            <w:placeholder>
              <w:docPart w:val="E213A5BBEF914F2CB9AEF52918F25266"/>
            </w:placeholder>
            <w:dropDownList>
              <w:listItem w:displayText="C" w:value="C"/>
              <w:listItem w:displayText="NC" w:value="NC"/>
              <w:listItem w:displayText="N/A" w:value="N/A"/>
              <w:listItem w:displayText=" " w:value=" "/>
            </w:dropDownList>
          </w:sdtPr>
          <w:sdtEndPr/>
          <w:sdtContent>
            <w:tc>
              <w:tcPr>
                <w:tcW w:w="567" w:type="dxa"/>
                <w:vAlign w:val="center"/>
              </w:tcPr>
              <w:p w14:paraId="5F294911" w14:textId="77777777" w:rsidR="00630B99" w:rsidRPr="006F7920" w:rsidRDefault="00195B69" w:rsidP="00630B99">
                <w:pPr>
                  <w:pStyle w:val="TableParagraph"/>
                  <w:jc w:val="center"/>
                  <w:rPr>
                    <w:sz w:val="18"/>
                    <w:szCs w:val="18"/>
                  </w:rPr>
                </w:pPr>
                <w:r>
                  <w:rPr>
                    <w:sz w:val="18"/>
                    <w:szCs w:val="18"/>
                  </w:rPr>
                  <w:t>C</w:t>
                </w:r>
              </w:p>
            </w:tc>
          </w:sdtContent>
        </w:sdt>
        <w:sdt>
          <w:sdtPr>
            <w:rPr>
              <w:sz w:val="18"/>
              <w:szCs w:val="18"/>
            </w:rPr>
            <w:alias w:val="Grade"/>
            <w:tag w:val="Grade"/>
            <w:id w:val="568542344"/>
            <w:placeholder>
              <w:docPart w:val="9DC13A2E92684D5E838D45139D44245B"/>
            </w:placeholder>
            <w:dropDownList>
              <w:listItem w:displayText="C" w:value="C"/>
              <w:listItem w:displayText="NC" w:value="NC"/>
              <w:listItem w:displayText="N/A" w:value="N/A"/>
              <w:listItem w:displayText=" " w:value=" "/>
            </w:dropDownList>
          </w:sdtPr>
          <w:sdtEndPr/>
          <w:sdtContent>
            <w:tc>
              <w:tcPr>
                <w:tcW w:w="570" w:type="dxa"/>
                <w:vAlign w:val="center"/>
              </w:tcPr>
              <w:p w14:paraId="4DE5052A" w14:textId="77777777" w:rsidR="00630B99" w:rsidRPr="006F7920" w:rsidRDefault="00195B69" w:rsidP="00630B99">
                <w:pPr>
                  <w:pStyle w:val="TableParagraph"/>
                  <w:jc w:val="center"/>
                  <w:rPr>
                    <w:sz w:val="18"/>
                    <w:szCs w:val="18"/>
                  </w:rPr>
                </w:pPr>
                <w:r>
                  <w:rPr>
                    <w:sz w:val="18"/>
                    <w:szCs w:val="18"/>
                  </w:rPr>
                  <w:t>C</w:t>
                </w:r>
              </w:p>
            </w:tc>
          </w:sdtContent>
        </w:sdt>
        <w:tc>
          <w:tcPr>
            <w:tcW w:w="567" w:type="dxa"/>
            <w:vAlign w:val="center"/>
          </w:tcPr>
          <w:p w14:paraId="6603FCFD" w14:textId="77777777" w:rsidR="00630B99" w:rsidRPr="006F7920" w:rsidRDefault="00630B99" w:rsidP="00630B99">
            <w:pPr>
              <w:pStyle w:val="TableParagraph"/>
              <w:jc w:val="center"/>
              <w:rPr>
                <w:sz w:val="18"/>
                <w:szCs w:val="18"/>
              </w:rPr>
            </w:pPr>
            <w:r w:rsidRPr="006F7920">
              <w:rPr>
                <w:sz w:val="18"/>
                <w:szCs w:val="18"/>
              </w:rPr>
              <w:t>N/A</w:t>
            </w:r>
          </w:p>
        </w:tc>
        <w:tc>
          <w:tcPr>
            <w:tcW w:w="572" w:type="dxa"/>
            <w:vAlign w:val="center"/>
          </w:tcPr>
          <w:p w14:paraId="420D62DB" w14:textId="77777777" w:rsidR="00630B99" w:rsidRPr="006F7920" w:rsidRDefault="00630B99" w:rsidP="00630B99">
            <w:pPr>
              <w:pStyle w:val="TableParagraph"/>
              <w:jc w:val="center"/>
              <w:rPr>
                <w:sz w:val="18"/>
                <w:szCs w:val="18"/>
              </w:rPr>
            </w:pPr>
            <w:r w:rsidRPr="006F7920">
              <w:rPr>
                <w:sz w:val="18"/>
                <w:szCs w:val="18"/>
              </w:rPr>
              <w:t>N/A</w:t>
            </w:r>
          </w:p>
        </w:tc>
        <w:tc>
          <w:tcPr>
            <w:tcW w:w="567" w:type="dxa"/>
            <w:vAlign w:val="center"/>
          </w:tcPr>
          <w:p w14:paraId="16964972" w14:textId="77777777" w:rsidR="00630B99" w:rsidRPr="006F7920" w:rsidRDefault="00630B99" w:rsidP="00630B99">
            <w:pPr>
              <w:pStyle w:val="TableParagraph"/>
              <w:jc w:val="center"/>
              <w:rPr>
                <w:sz w:val="18"/>
                <w:szCs w:val="18"/>
              </w:rPr>
            </w:pPr>
          </w:p>
        </w:tc>
        <w:tc>
          <w:tcPr>
            <w:tcW w:w="540" w:type="dxa"/>
            <w:vAlign w:val="center"/>
          </w:tcPr>
          <w:p w14:paraId="1E8C64BF" w14:textId="77777777" w:rsidR="00630B99" w:rsidRPr="006F7920" w:rsidRDefault="00630B99" w:rsidP="00630B99">
            <w:pPr>
              <w:pStyle w:val="TableParagraph"/>
              <w:jc w:val="center"/>
              <w:rPr>
                <w:sz w:val="18"/>
                <w:szCs w:val="18"/>
              </w:rPr>
            </w:pPr>
            <w:r w:rsidRPr="006F7920">
              <w:rPr>
                <w:sz w:val="18"/>
                <w:szCs w:val="18"/>
              </w:rPr>
              <w:t>N/A</w:t>
            </w:r>
          </w:p>
        </w:tc>
      </w:tr>
      <w:tr w:rsidR="00630B99" w:rsidRPr="006F7920" w14:paraId="1430EB38" w14:textId="77777777" w:rsidTr="00720E21">
        <w:trPr>
          <w:trHeight w:val="1015"/>
        </w:trPr>
        <w:tc>
          <w:tcPr>
            <w:tcW w:w="5528" w:type="dxa"/>
            <w:gridSpan w:val="2"/>
          </w:tcPr>
          <w:p w14:paraId="5A7F318A" w14:textId="77777777" w:rsidR="00630B99" w:rsidRPr="00AB7550" w:rsidRDefault="00630B99" w:rsidP="00630B99">
            <w:pPr>
              <w:pStyle w:val="TableParagraph"/>
              <w:spacing w:before="3" w:line="251" w:lineRule="exact"/>
              <w:ind w:left="110"/>
              <w:rPr>
                <w:rFonts w:eastAsiaTheme="minorHAnsi"/>
                <w:sz w:val="24"/>
                <w:szCs w:val="24"/>
              </w:rPr>
            </w:pPr>
            <w:r w:rsidRPr="00AB7550">
              <w:rPr>
                <w:rFonts w:eastAsiaTheme="minorHAnsi"/>
                <w:sz w:val="24"/>
                <w:szCs w:val="24"/>
              </w:rPr>
              <w:t>1.9. - Perform silent review.</w:t>
            </w:r>
          </w:p>
          <w:p w14:paraId="5C9C6EE5" w14:textId="77777777" w:rsidR="00630B99" w:rsidRPr="00AB7550" w:rsidRDefault="00630B99" w:rsidP="00630B99">
            <w:pPr>
              <w:pStyle w:val="TableParagraph"/>
              <w:numPr>
                <w:ilvl w:val="0"/>
                <w:numId w:val="5"/>
              </w:numPr>
              <w:tabs>
                <w:tab w:val="left" w:pos="689"/>
              </w:tabs>
              <w:spacing w:line="251" w:lineRule="exact"/>
              <w:ind w:left="689" w:hanging="134"/>
              <w:rPr>
                <w:rFonts w:eastAsiaTheme="minorHAnsi"/>
                <w:sz w:val="24"/>
                <w:szCs w:val="24"/>
              </w:rPr>
            </w:pPr>
            <w:r w:rsidRPr="00AB7550">
              <w:rPr>
                <w:rFonts w:eastAsiaTheme="minorHAnsi"/>
                <w:sz w:val="24"/>
                <w:szCs w:val="24"/>
              </w:rPr>
              <w:t>Comply with signal from the flight crew.</w:t>
            </w:r>
          </w:p>
          <w:p w14:paraId="78573961" w14:textId="77777777" w:rsidR="00630B99" w:rsidRPr="00AB7550" w:rsidRDefault="00630B99" w:rsidP="00630B99">
            <w:pPr>
              <w:pStyle w:val="TableParagraph"/>
              <w:numPr>
                <w:ilvl w:val="0"/>
                <w:numId w:val="5"/>
              </w:numPr>
              <w:tabs>
                <w:tab w:val="left" w:pos="689"/>
              </w:tabs>
              <w:spacing w:before="2"/>
              <w:ind w:left="689" w:hanging="134"/>
              <w:rPr>
                <w:rFonts w:eastAsiaTheme="minorHAnsi"/>
                <w:sz w:val="24"/>
                <w:szCs w:val="24"/>
              </w:rPr>
            </w:pPr>
            <w:r w:rsidRPr="00AB7550">
              <w:rPr>
                <w:rFonts w:eastAsiaTheme="minorHAnsi"/>
                <w:sz w:val="24"/>
                <w:szCs w:val="24"/>
              </w:rPr>
              <w:t>Take brace position.</w:t>
            </w:r>
          </w:p>
          <w:p w14:paraId="4541378C" w14:textId="77777777" w:rsidR="00630B99" w:rsidRPr="00AB7550" w:rsidRDefault="00630B99" w:rsidP="00630B99">
            <w:pPr>
              <w:pStyle w:val="TableParagraph"/>
              <w:numPr>
                <w:ilvl w:val="0"/>
                <w:numId w:val="5"/>
              </w:numPr>
              <w:tabs>
                <w:tab w:val="left" w:pos="689"/>
              </w:tabs>
              <w:spacing w:before="3" w:line="232" w:lineRule="exact"/>
              <w:ind w:left="689" w:hanging="134"/>
              <w:rPr>
                <w:rFonts w:eastAsiaTheme="minorHAnsi"/>
                <w:sz w:val="24"/>
                <w:szCs w:val="24"/>
              </w:rPr>
            </w:pPr>
            <w:r w:rsidRPr="00AB7550">
              <w:rPr>
                <w:rFonts w:eastAsiaTheme="minorHAnsi"/>
                <w:sz w:val="24"/>
                <w:szCs w:val="24"/>
              </w:rPr>
              <w:t>Shout brace commands</w:t>
            </w:r>
          </w:p>
        </w:tc>
        <w:tc>
          <w:tcPr>
            <w:tcW w:w="1300" w:type="dxa"/>
            <w:vMerge/>
          </w:tcPr>
          <w:p w14:paraId="71FCD2B1" w14:textId="77777777" w:rsidR="00630B99" w:rsidRPr="00AB7550" w:rsidRDefault="00630B99" w:rsidP="00630B99">
            <w:pPr>
              <w:pStyle w:val="TableParagraph"/>
              <w:rPr>
                <w:sz w:val="20"/>
              </w:rPr>
            </w:pPr>
          </w:p>
        </w:tc>
        <w:sdt>
          <w:sdtPr>
            <w:rPr>
              <w:sz w:val="18"/>
              <w:szCs w:val="18"/>
            </w:rPr>
            <w:alias w:val="Grade"/>
            <w:tag w:val="Grade"/>
            <w:id w:val="-1828739677"/>
            <w:placeholder>
              <w:docPart w:val="65B448DBD81C49CFA0AE4253B7479B7B"/>
            </w:placeholder>
            <w:dropDownList>
              <w:listItem w:displayText="C" w:value="C"/>
              <w:listItem w:displayText="NC" w:value="NC"/>
              <w:listItem w:displayText="N/A" w:value="N/A"/>
              <w:listItem w:displayText=" " w:value=" "/>
            </w:dropDownList>
          </w:sdtPr>
          <w:sdtEndPr/>
          <w:sdtContent>
            <w:tc>
              <w:tcPr>
                <w:tcW w:w="567" w:type="dxa"/>
                <w:vAlign w:val="center"/>
              </w:tcPr>
              <w:p w14:paraId="0B2BD288" w14:textId="77777777" w:rsidR="00630B99" w:rsidRPr="006F7920" w:rsidRDefault="00195B69" w:rsidP="00630B99">
                <w:pPr>
                  <w:pStyle w:val="TableParagraph"/>
                  <w:jc w:val="center"/>
                  <w:rPr>
                    <w:sz w:val="18"/>
                    <w:szCs w:val="18"/>
                  </w:rPr>
                </w:pPr>
                <w:r>
                  <w:rPr>
                    <w:sz w:val="18"/>
                    <w:szCs w:val="18"/>
                  </w:rPr>
                  <w:t>C</w:t>
                </w:r>
              </w:p>
            </w:tc>
          </w:sdtContent>
        </w:sdt>
        <w:sdt>
          <w:sdtPr>
            <w:rPr>
              <w:sz w:val="18"/>
              <w:szCs w:val="18"/>
            </w:rPr>
            <w:alias w:val="Grade"/>
            <w:tag w:val="Grade"/>
            <w:id w:val="-1000116091"/>
            <w:placeholder>
              <w:docPart w:val="A5EA99C5CB974D00952BB1138292DF7B"/>
            </w:placeholder>
            <w:dropDownList>
              <w:listItem w:displayText="C" w:value="C"/>
              <w:listItem w:displayText="NC" w:value="NC"/>
              <w:listItem w:displayText="N/A" w:value="N/A"/>
              <w:listItem w:displayText=" " w:value=" "/>
            </w:dropDownList>
          </w:sdtPr>
          <w:sdtEndPr/>
          <w:sdtContent>
            <w:tc>
              <w:tcPr>
                <w:tcW w:w="567" w:type="dxa"/>
                <w:vAlign w:val="center"/>
              </w:tcPr>
              <w:p w14:paraId="2B385332" w14:textId="77777777" w:rsidR="00630B99" w:rsidRPr="006F7920" w:rsidRDefault="00195B69" w:rsidP="00630B99">
                <w:pPr>
                  <w:pStyle w:val="TableParagraph"/>
                  <w:jc w:val="center"/>
                  <w:rPr>
                    <w:sz w:val="18"/>
                    <w:szCs w:val="18"/>
                  </w:rPr>
                </w:pPr>
                <w:r>
                  <w:rPr>
                    <w:sz w:val="18"/>
                    <w:szCs w:val="18"/>
                  </w:rPr>
                  <w:t>C</w:t>
                </w:r>
              </w:p>
            </w:tc>
          </w:sdtContent>
        </w:sdt>
        <w:sdt>
          <w:sdtPr>
            <w:rPr>
              <w:sz w:val="18"/>
              <w:szCs w:val="18"/>
            </w:rPr>
            <w:alias w:val="Grade"/>
            <w:tag w:val="Grade"/>
            <w:id w:val="-282421121"/>
            <w:placeholder>
              <w:docPart w:val="0435BF6338784F4685629E6ACE69CF67"/>
            </w:placeholder>
            <w:dropDownList>
              <w:listItem w:displayText="C" w:value="C"/>
              <w:listItem w:displayText="NC" w:value="NC"/>
              <w:listItem w:displayText="N/A" w:value="N/A"/>
              <w:listItem w:displayText=" " w:value=" "/>
            </w:dropDownList>
          </w:sdtPr>
          <w:sdtEndPr/>
          <w:sdtContent>
            <w:tc>
              <w:tcPr>
                <w:tcW w:w="570" w:type="dxa"/>
                <w:vAlign w:val="center"/>
              </w:tcPr>
              <w:p w14:paraId="2ADC69F3" w14:textId="77777777" w:rsidR="00630B99" w:rsidRPr="006F7920" w:rsidRDefault="00195B69" w:rsidP="00630B99">
                <w:pPr>
                  <w:pStyle w:val="TableParagraph"/>
                  <w:jc w:val="center"/>
                  <w:rPr>
                    <w:sz w:val="18"/>
                    <w:szCs w:val="18"/>
                  </w:rPr>
                </w:pPr>
                <w:r>
                  <w:rPr>
                    <w:sz w:val="18"/>
                    <w:szCs w:val="18"/>
                  </w:rPr>
                  <w:t>C</w:t>
                </w:r>
              </w:p>
            </w:tc>
          </w:sdtContent>
        </w:sdt>
        <w:sdt>
          <w:sdtPr>
            <w:rPr>
              <w:sz w:val="18"/>
              <w:szCs w:val="18"/>
            </w:rPr>
            <w:alias w:val="Grade"/>
            <w:tag w:val="Grade"/>
            <w:id w:val="-1332978419"/>
            <w:placeholder>
              <w:docPart w:val="3076B08D08AB46FD97EFA4F2592D512C"/>
            </w:placeholder>
            <w:dropDownList>
              <w:listItem w:displayText="C" w:value="C"/>
              <w:listItem w:displayText="NC" w:value="NC"/>
              <w:listItem w:displayText="N/A" w:value="N/A"/>
              <w:listItem w:displayText=" " w:value=" "/>
            </w:dropDownList>
          </w:sdtPr>
          <w:sdtEndPr/>
          <w:sdtContent>
            <w:tc>
              <w:tcPr>
                <w:tcW w:w="567" w:type="dxa"/>
                <w:vAlign w:val="center"/>
              </w:tcPr>
              <w:p w14:paraId="64D95F60" w14:textId="77777777" w:rsidR="00630B99" w:rsidRPr="006F7920" w:rsidRDefault="00195B69" w:rsidP="00630B99">
                <w:pPr>
                  <w:pStyle w:val="TableParagraph"/>
                  <w:jc w:val="center"/>
                  <w:rPr>
                    <w:sz w:val="18"/>
                    <w:szCs w:val="18"/>
                  </w:rPr>
                </w:pPr>
                <w:r>
                  <w:rPr>
                    <w:sz w:val="18"/>
                    <w:szCs w:val="18"/>
                  </w:rPr>
                  <w:t>C</w:t>
                </w:r>
              </w:p>
            </w:tc>
          </w:sdtContent>
        </w:sdt>
        <w:sdt>
          <w:sdtPr>
            <w:rPr>
              <w:sz w:val="18"/>
              <w:szCs w:val="18"/>
            </w:rPr>
            <w:alias w:val="Grade"/>
            <w:tag w:val="Grade"/>
            <w:id w:val="463772886"/>
            <w:placeholder>
              <w:docPart w:val="0EEC351599614BE7B9936919A61807DD"/>
            </w:placeholder>
            <w:dropDownList>
              <w:listItem w:displayText="C" w:value="C"/>
              <w:listItem w:displayText="NC" w:value="NC"/>
              <w:listItem w:displayText="N/A" w:value="N/A"/>
              <w:listItem w:displayText=" " w:value=" "/>
            </w:dropDownList>
          </w:sdtPr>
          <w:sdtEndPr/>
          <w:sdtContent>
            <w:tc>
              <w:tcPr>
                <w:tcW w:w="572" w:type="dxa"/>
                <w:vAlign w:val="center"/>
              </w:tcPr>
              <w:p w14:paraId="022CC663" w14:textId="77777777" w:rsidR="00630B99" w:rsidRPr="006F7920" w:rsidRDefault="00195B69" w:rsidP="00630B99">
                <w:pPr>
                  <w:pStyle w:val="TableParagraph"/>
                  <w:jc w:val="center"/>
                  <w:rPr>
                    <w:sz w:val="18"/>
                    <w:szCs w:val="18"/>
                  </w:rPr>
                </w:pPr>
                <w:r>
                  <w:rPr>
                    <w:sz w:val="18"/>
                    <w:szCs w:val="18"/>
                  </w:rPr>
                  <w:t>C</w:t>
                </w:r>
              </w:p>
            </w:tc>
          </w:sdtContent>
        </w:sdt>
        <w:sdt>
          <w:sdtPr>
            <w:rPr>
              <w:sz w:val="18"/>
              <w:szCs w:val="18"/>
            </w:rPr>
            <w:alias w:val="Grade"/>
            <w:tag w:val="Grade"/>
            <w:id w:val="606166137"/>
            <w:placeholder>
              <w:docPart w:val="40962E36F8214BC4830CE8537A98ABB8"/>
            </w:placeholder>
            <w:dropDownList>
              <w:listItem w:displayText="C" w:value="C"/>
              <w:listItem w:displayText="NC" w:value="NC"/>
              <w:listItem w:displayText="N/A" w:value="N/A"/>
              <w:listItem w:displayText=" " w:value=" "/>
            </w:dropDownList>
          </w:sdtPr>
          <w:sdtEndPr/>
          <w:sdtContent>
            <w:tc>
              <w:tcPr>
                <w:tcW w:w="567" w:type="dxa"/>
                <w:vAlign w:val="center"/>
              </w:tcPr>
              <w:p w14:paraId="0AC375A5" w14:textId="77777777" w:rsidR="00630B99" w:rsidRPr="006F7920" w:rsidRDefault="00195B69" w:rsidP="00630B99">
                <w:pPr>
                  <w:pStyle w:val="TableParagraph"/>
                  <w:jc w:val="center"/>
                  <w:rPr>
                    <w:sz w:val="18"/>
                    <w:szCs w:val="18"/>
                  </w:rPr>
                </w:pPr>
                <w:r>
                  <w:rPr>
                    <w:sz w:val="18"/>
                    <w:szCs w:val="18"/>
                  </w:rPr>
                  <w:t>C</w:t>
                </w:r>
              </w:p>
            </w:tc>
          </w:sdtContent>
        </w:sdt>
        <w:tc>
          <w:tcPr>
            <w:tcW w:w="540" w:type="dxa"/>
            <w:vAlign w:val="center"/>
          </w:tcPr>
          <w:p w14:paraId="0784FED5" w14:textId="77777777" w:rsidR="00630B99" w:rsidRPr="006F7920" w:rsidRDefault="00630B99" w:rsidP="00630B99">
            <w:pPr>
              <w:pStyle w:val="TableParagraph"/>
              <w:jc w:val="center"/>
              <w:rPr>
                <w:sz w:val="18"/>
                <w:szCs w:val="18"/>
              </w:rPr>
            </w:pPr>
            <w:r w:rsidRPr="006F7920">
              <w:rPr>
                <w:sz w:val="18"/>
                <w:szCs w:val="18"/>
              </w:rPr>
              <w:t>N/A</w:t>
            </w:r>
          </w:p>
        </w:tc>
      </w:tr>
      <w:tr w:rsidR="00630B99" w:rsidRPr="006F7920" w14:paraId="7F26C8C7" w14:textId="77777777" w:rsidTr="00720E21">
        <w:trPr>
          <w:trHeight w:val="519"/>
        </w:trPr>
        <w:tc>
          <w:tcPr>
            <w:tcW w:w="5528" w:type="dxa"/>
            <w:gridSpan w:val="2"/>
          </w:tcPr>
          <w:p w14:paraId="33BC7041" w14:textId="77777777" w:rsidR="00630B99" w:rsidRPr="00AB7550" w:rsidRDefault="00630B99" w:rsidP="00630B99">
            <w:pPr>
              <w:pStyle w:val="TableParagraph"/>
              <w:spacing w:before="133"/>
              <w:ind w:left="110"/>
              <w:rPr>
                <w:rFonts w:eastAsiaTheme="minorHAnsi"/>
                <w:sz w:val="24"/>
                <w:szCs w:val="24"/>
              </w:rPr>
            </w:pPr>
            <w:r w:rsidRPr="00AB7550">
              <w:rPr>
                <w:rFonts w:eastAsiaTheme="minorHAnsi"/>
                <w:sz w:val="24"/>
                <w:szCs w:val="24"/>
              </w:rPr>
              <w:t>1.10. Comply with flight crew emergency communication</w:t>
            </w:r>
          </w:p>
        </w:tc>
        <w:tc>
          <w:tcPr>
            <w:tcW w:w="1300" w:type="dxa"/>
            <w:vMerge/>
          </w:tcPr>
          <w:p w14:paraId="5F2B474D" w14:textId="77777777" w:rsidR="00630B99" w:rsidRPr="00AB7550" w:rsidRDefault="00630B99" w:rsidP="00630B99">
            <w:pPr>
              <w:pStyle w:val="TableParagraph"/>
              <w:rPr>
                <w:sz w:val="20"/>
              </w:rPr>
            </w:pPr>
          </w:p>
        </w:tc>
        <w:sdt>
          <w:sdtPr>
            <w:rPr>
              <w:sz w:val="18"/>
              <w:szCs w:val="18"/>
            </w:rPr>
            <w:alias w:val="Grade"/>
            <w:tag w:val="Grade"/>
            <w:id w:val="-1559472341"/>
            <w:placeholder>
              <w:docPart w:val="14F9E2DB856B481486647B2CE5B1DE53"/>
            </w:placeholder>
            <w:dropDownList>
              <w:listItem w:displayText="C" w:value="C"/>
              <w:listItem w:displayText="NC" w:value="NC"/>
              <w:listItem w:displayText="N/A" w:value="N/A"/>
              <w:listItem w:displayText=" " w:value=" "/>
            </w:dropDownList>
          </w:sdtPr>
          <w:sdtEndPr/>
          <w:sdtContent>
            <w:tc>
              <w:tcPr>
                <w:tcW w:w="567" w:type="dxa"/>
                <w:vAlign w:val="center"/>
              </w:tcPr>
              <w:p w14:paraId="1A5B3F13" w14:textId="77777777" w:rsidR="00630B99" w:rsidRPr="006F7920" w:rsidRDefault="00195B69" w:rsidP="00630B99">
                <w:pPr>
                  <w:pStyle w:val="TableParagraph"/>
                  <w:jc w:val="center"/>
                  <w:rPr>
                    <w:sz w:val="18"/>
                    <w:szCs w:val="18"/>
                  </w:rPr>
                </w:pPr>
                <w:r>
                  <w:rPr>
                    <w:sz w:val="18"/>
                    <w:szCs w:val="18"/>
                  </w:rPr>
                  <w:t>C</w:t>
                </w:r>
              </w:p>
            </w:tc>
          </w:sdtContent>
        </w:sdt>
        <w:sdt>
          <w:sdtPr>
            <w:rPr>
              <w:sz w:val="18"/>
              <w:szCs w:val="18"/>
            </w:rPr>
            <w:alias w:val="Grade"/>
            <w:tag w:val="Grade"/>
            <w:id w:val="1799794085"/>
            <w:placeholder>
              <w:docPart w:val="0CA5014628A841BEBD5E3E580BCD9F3C"/>
            </w:placeholder>
            <w:dropDownList>
              <w:listItem w:displayText="C" w:value="C"/>
              <w:listItem w:displayText="NC" w:value="NC"/>
              <w:listItem w:displayText="N/A" w:value="N/A"/>
              <w:listItem w:displayText=" " w:value=" "/>
            </w:dropDownList>
          </w:sdtPr>
          <w:sdtEndPr/>
          <w:sdtContent>
            <w:tc>
              <w:tcPr>
                <w:tcW w:w="567" w:type="dxa"/>
                <w:vAlign w:val="center"/>
              </w:tcPr>
              <w:p w14:paraId="398F772C" w14:textId="77777777" w:rsidR="00630B99" w:rsidRPr="006F7920" w:rsidRDefault="00195B69" w:rsidP="00630B99">
                <w:pPr>
                  <w:pStyle w:val="TableParagraph"/>
                  <w:jc w:val="center"/>
                  <w:rPr>
                    <w:sz w:val="18"/>
                    <w:szCs w:val="18"/>
                  </w:rPr>
                </w:pPr>
                <w:r>
                  <w:rPr>
                    <w:sz w:val="18"/>
                    <w:szCs w:val="18"/>
                  </w:rPr>
                  <w:t>C</w:t>
                </w:r>
              </w:p>
            </w:tc>
          </w:sdtContent>
        </w:sdt>
        <w:tc>
          <w:tcPr>
            <w:tcW w:w="570" w:type="dxa"/>
            <w:vAlign w:val="center"/>
          </w:tcPr>
          <w:p w14:paraId="4FDBA076" w14:textId="77777777" w:rsidR="00630B99" w:rsidRPr="006F7920" w:rsidRDefault="00630B99" w:rsidP="00630B99">
            <w:pPr>
              <w:pStyle w:val="TableParagraph"/>
              <w:jc w:val="center"/>
              <w:rPr>
                <w:sz w:val="18"/>
                <w:szCs w:val="18"/>
              </w:rPr>
            </w:pPr>
            <w:r w:rsidRPr="006F7920">
              <w:rPr>
                <w:sz w:val="18"/>
                <w:szCs w:val="18"/>
              </w:rPr>
              <w:t>N/A</w:t>
            </w:r>
          </w:p>
        </w:tc>
        <w:sdt>
          <w:sdtPr>
            <w:rPr>
              <w:sz w:val="18"/>
              <w:szCs w:val="18"/>
            </w:rPr>
            <w:alias w:val="Grade"/>
            <w:tag w:val="Grade"/>
            <w:id w:val="-1154989287"/>
            <w:placeholder>
              <w:docPart w:val="F2AF0A67DBED4E5D985D4CA177FF4929"/>
            </w:placeholder>
            <w:dropDownList>
              <w:listItem w:displayText="C" w:value="C"/>
              <w:listItem w:displayText="NC" w:value="NC"/>
              <w:listItem w:displayText="N/A" w:value="N/A"/>
              <w:listItem w:displayText=" " w:value=" "/>
            </w:dropDownList>
          </w:sdtPr>
          <w:sdtEndPr/>
          <w:sdtContent>
            <w:tc>
              <w:tcPr>
                <w:tcW w:w="567" w:type="dxa"/>
                <w:vAlign w:val="center"/>
              </w:tcPr>
              <w:p w14:paraId="37A7A1AA" w14:textId="77777777" w:rsidR="00630B99" w:rsidRPr="006F7920" w:rsidRDefault="00195B69" w:rsidP="00630B99">
                <w:pPr>
                  <w:pStyle w:val="TableParagraph"/>
                  <w:jc w:val="center"/>
                  <w:rPr>
                    <w:sz w:val="18"/>
                    <w:szCs w:val="18"/>
                  </w:rPr>
                </w:pPr>
                <w:r>
                  <w:rPr>
                    <w:sz w:val="18"/>
                    <w:szCs w:val="18"/>
                  </w:rPr>
                  <w:t>C</w:t>
                </w:r>
              </w:p>
            </w:tc>
          </w:sdtContent>
        </w:sdt>
        <w:sdt>
          <w:sdtPr>
            <w:rPr>
              <w:sz w:val="18"/>
              <w:szCs w:val="18"/>
            </w:rPr>
            <w:alias w:val="Grade"/>
            <w:tag w:val="Grade"/>
            <w:id w:val="1485274470"/>
            <w:placeholder>
              <w:docPart w:val="ACE35D13A689412FBB7EDD2DB19389A2"/>
            </w:placeholder>
            <w:dropDownList>
              <w:listItem w:displayText="C" w:value="C"/>
              <w:listItem w:displayText="NC" w:value="NC"/>
              <w:listItem w:displayText="N/A" w:value="N/A"/>
              <w:listItem w:displayText=" " w:value=" "/>
            </w:dropDownList>
          </w:sdtPr>
          <w:sdtEndPr/>
          <w:sdtContent>
            <w:tc>
              <w:tcPr>
                <w:tcW w:w="572" w:type="dxa"/>
                <w:vAlign w:val="center"/>
              </w:tcPr>
              <w:p w14:paraId="34F1C595" w14:textId="77777777" w:rsidR="00630B99" w:rsidRPr="006F7920" w:rsidRDefault="00195B69" w:rsidP="00630B99">
                <w:pPr>
                  <w:pStyle w:val="TableParagraph"/>
                  <w:jc w:val="center"/>
                  <w:rPr>
                    <w:sz w:val="18"/>
                    <w:szCs w:val="18"/>
                  </w:rPr>
                </w:pPr>
                <w:r>
                  <w:rPr>
                    <w:sz w:val="18"/>
                    <w:szCs w:val="18"/>
                  </w:rPr>
                  <w:t>C</w:t>
                </w:r>
              </w:p>
            </w:tc>
          </w:sdtContent>
        </w:sdt>
        <w:sdt>
          <w:sdtPr>
            <w:rPr>
              <w:sz w:val="18"/>
              <w:szCs w:val="18"/>
            </w:rPr>
            <w:alias w:val="Grade"/>
            <w:tag w:val="Grade"/>
            <w:id w:val="352463470"/>
            <w:placeholder>
              <w:docPart w:val="F63A6FA98C68466287B35A3F67FE82F4"/>
            </w:placeholder>
            <w:dropDownList>
              <w:listItem w:displayText="C" w:value="C"/>
              <w:listItem w:displayText="NC" w:value="NC"/>
              <w:listItem w:displayText="N/A" w:value="N/A"/>
              <w:listItem w:displayText=" " w:value=" "/>
            </w:dropDownList>
          </w:sdtPr>
          <w:sdtEndPr/>
          <w:sdtContent>
            <w:tc>
              <w:tcPr>
                <w:tcW w:w="567" w:type="dxa"/>
                <w:vAlign w:val="center"/>
              </w:tcPr>
              <w:p w14:paraId="3A35C244" w14:textId="77777777" w:rsidR="00630B99" w:rsidRPr="006F7920" w:rsidRDefault="00195B69" w:rsidP="00630B99">
                <w:pPr>
                  <w:pStyle w:val="TableParagraph"/>
                  <w:jc w:val="center"/>
                  <w:rPr>
                    <w:sz w:val="18"/>
                    <w:szCs w:val="18"/>
                  </w:rPr>
                </w:pPr>
                <w:r>
                  <w:rPr>
                    <w:sz w:val="18"/>
                    <w:szCs w:val="18"/>
                  </w:rPr>
                  <w:t>C</w:t>
                </w:r>
              </w:p>
            </w:tc>
          </w:sdtContent>
        </w:sdt>
        <w:tc>
          <w:tcPr>
            <w:tcW w:w="540" w:type="dxa"/>
            <w:vAlign w:val="center"/>
          </w:tcPr>
          <w:p w14:paraId="3B6A7C13" w14:textId="77777777" w:rsidR="00630B99" w:rsidRPr="006F7920" w:rsidRDefault="00630B99" w:rsidP="00630B99">
            <w:pPr>
              <w:pStyle w:val="TableParagraph"/>
              <w:jc w:val="center"/>
              <w:rPr>
                <w:sz w:val="18"/>
                <w:szCs w:val="18"/>
              </w:rPr>
            </w:pPr>
            <w:r w:rsidRPr="006F7920">
              <w:rPr>
                <w:sz w:val="18"/>
                <w:szCs w:val="18"/>
              </w:rPr>
              <w:t>N/A</w:t>
            </w:r>
          </w:p>
        </w:tc>
      </w:tr>
      <w:tr w:rsidR="00630B99" w:rsidRPr="00AB7550" w14:paraId="6F7F607B" w14:textId="77777777" w:rsidTr="0014455A">
        <w:trPr>
          <w:trHeight w:val="665"/>
        </w:trPr>
        <w:tc>
          <w:tcPr>
            <w:tcW w:w="10778" w:type="dxa"/>
            <w:gridSpan w:val="10"/>
            <w:vAlign w:val="center"/>
          </w:tcPr>
          <w:p w14:paraId="0DF17F5E" w14:textId="77777777" w:rsidR="00630B99" w:rsidRPr="00AB7550" w:rsidRDefault="00630B99" w:rsidP="00630B99">
            <w:pPr>
              <w:pStyle w:val="TableParagraph"/>
              <w:spacing w:line="252" w:lineRule="exact"/>
              <w:ind w:left="110"/>
            </w:pPr>
            <w:r w:rsidRPr="00AB7550">
              <w:rPr>
                <w:b/>
                <w:i/>
              </w:rPr>
              <w:t>Applicable</w:t>
            </w:r>
            <w:r w:rsidRPr="00AB7550">
              <w:rPr>
                <w:b/>
                <w:i/>
                <w:spacing w:val="-3"/>
              </w:rPr>
              <w:t xml:space="preserve"> </w:t>
            </w:r>
            <w:r w:rsidRPr="00AB7550">
              <w:rPr>
                <w:b/>
                <w:i/>
              </w:rPr>
              <w:t>regulation:</w:t>
            </w:r>
            <w:r w:rsidRPr="00AB7550">
              <w:rPr>
                <w:b/>
                <w:i/>
                <w:spacing w:val="56"/>
              </w:rPr>
              <w:t xml:space="preserve"> </w:t>
            </w:r>
            <w:r w:rsidRPr="00AB7550">
              <w:rPr>
                <w:rFonts w:eastAsiaTheme="minorHAnsi"/>
                <w:sz w:val="24"/>
                <w:szCs w:val="24"/>
              </w:rPr>
              <w:t>APPENDIX 1 TO VAR14.085 c) and CCM- current version</w:t>
            </w:r>
          </w:p>
          <w:p w14:paraId="04B00368" w14:textId="77777777" w:rsidR="00630B99" w:rsidRPr="00AB7550" w:rsidRDefault="00630B99" w:rsidP="00630B99">
            <w:pPr>
              <w:pStyle w:val="TableParagraph"/>
              <w:spacing w:before="2" w:line="231" w:lineRule="exact"/>
              <w:ind w:left="110"/>
            </w:pPr>
            <w:r w:rsidRPr="00AB7550">
              <w:rPr>
                <w:b/>
                <w:i/>
              </w:rPr>
              <w:t>Note:</w:t>
            </w:r>
            <w:r w:rsidRPr="00AB7550">
              <w:rPr>
                <w:b/>
                <w:i/>
                <w:spacing w:val="-2"/>
              </w:rPr>
              <w:t xml:space="preserve"> </w:t>
            </w:r>
            <w:r w:rsidRPr="00AB7550">
              <w:rPr>
                <w:rFonts w:eastAsiaTheme="minorHAnsi"/>
                <w:sz w:val="24"/>
                <w:szCs w:val="24"/>
              </w:rPr>
              <w:t>time limitation is 6 minutes for completed from the point 1.</w:t>
            </w:r>
            <w:r w:rsidRPr="00AB7550">
              <w:t>4</w:t>
            </w:r>
            <w:r w:rsidRPr="00AB7550">
              <w:rPr>
                <w:spacing w:val="-1"/>
              </w:rPr>
              <w:t xml:space="preserve"> </w:t>
            </w:r>
            <w:r w:rsidRPr="00AB7550">
              <w:t>to</w:t>
            </w:r>
            <w:r w:rsidRPr="00AB7550">
              <w:rPr>
                <w:spacing w:val="-2"/>
              </w:rPr>
              <w:t xml:space="preserve"> </w:t>
            </w:r>
            <w:r w:rsidRPr="00AB7550">
              <w:rPr>
                <w:spacing w:val="-5"/>
              </w:rPr>
              <w:t xml:space="preserve">1.8 </w:t>
            </w:r>
            <w:r w:rsidRPr="00AB7550">
              <w:rPr>
                <w:rFonts w:eastAsiaTheme="minorHAnsi"/>
                <w:sz w:val="24"/>
                <w:szCs w:val="24"/>
              </w:rPr>
              <w:t>compliance with CCM</w:t>
            </w:r>
          </w:p>
        </w:tc>
      </w:tr>
      <w:tr w:rsidR="00630B99" w:rsidRPr="00AB7550" w14:paraId="7F2B7D5D" w14:textId="77777777" w:rsidTr="0014455A">
        <w:trPr>
          <w:trHeight w:val="2492"/>
        </w:trPr>
        <w:tc>
          <w:tcPr>
            <w:tcW w:w="10778" w:type="dxa"/>
            <w:gridSpan w:val="10"/>
          </w:tcPr>
          <w:p w14:paraId="04A53544" w14:textId="77777777" w:rsidR="00630B99" w:rsidRPr="00AB7550" w:rsidRDefault="00630B99" w:rsidP="00630B99">
            <w:pPr>
              <w:pStyle w:val="TableParagraph"/>
              <w:spacing w:before="3" w:line="224" w:lineRule="exact"/>
              <w:ind w:left="110"/>
              <w:rPr>
                <w:b/>
                <w:spacing w:val="-2"/>
              </w:rPr>
            </w:pPr>
          </w:p>
          <w:p w14:paraId="50F91871" w14:textId="77777777" w:rsidR="00630B99" w:rsidRPr="00AB7550" w:rsidRDefault="00630B99" w:rsidP="00630B99">
            <w:pPr>
              <w:pStyle w:val="TableParagraph"/>
              <w:spacing w:before="3" w:line="224" w:lineRule="exact"/>
              <w:ind w:left="110"/>
              <w:rPr>
                <w:b/>
              </w:rPr>
            </w:pPr>
            <w:r w:rsidRPr="00AB7550">
              <w:rPr>
                <w:b/>
                <w:spacing w:val="-2"/>
              </w:rPr>
              <w:t>Remark:</w:t>
            </w:r>
          </w:p>
        </w:tc>
      </w:tr>
    </w:tbl>
    <w:p w14:paraId="42756294" w14:textId="77777777" w:rsidR="009E0471" w:rsidRPr="00AB7550" w:rsidRDefault="009E0471">
      <w:pPr>
        <w:spacing w:line="224" w:lineRule="exact"/>
        <w:rPr>
          <w:rFonts w:ascii="Arial" w:hAnsi="Arial" w:cs="Arial"/>
        </w:rPr>
        <w:sectPr w:rsidR="009E0471" w:rsidRPr="00AB7550" w:rsidSect="00817D56">
          <w:headerReference w:type="default" r:id="rId44"/>
          <w:footerReference w:type="default" r:id="rId45"/>
          <w:type w:val="continuous"/>
          <w:pgSz w:w="12240" w:h="15840"/>
          <w:pgMar w:top="540" w:right="333" w:bottom="280" w:left="680" w:header="720" w:footer="1008" w:gutter="0"/>
          <w:cols w:space="720"/>
          <w:docGrid w:linePitch="299"/>
        </w:sectPr>
      </w:pPr>
    </w:p>
    <w:p w14:paraId="2C53A31B" w14:textId="77777777" w:rsidR="009E0471" w:rsidRPr="00AB7550" w:rsidRDefault="009E0471">
      <w:pPr>
        <w:spacing w:before="11"/>
        <w:rPr>
          <w:rFonts w:ascii="Arial" w:hAnsi="Arial" w:cs="Arial"/>
          <w:sz w:val="6"/>
        </w:rPr>
      </w:pPr>
    </w:p>
    <w:tbl>
      <w:tblPr>
        <w:tblW w:w="0" w:type="auto"/>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808"/>
        <w:gridCol w:w="1136"/>
        <w:gridCol w:w="566"/>
        <w:gridCol w:w="566"/>
        <w:gridCol w:w="571"/>
        <w:gridCol w:w="566"/>
        <w:gridCol w:w="572"/>
        <w:gridCol w:w="576"/>
        <w:gridCol w:w="459"/>
      </w:tblGrid>
      <w:tr w:rsidR="006D6E43" w:rsidRPr="00AB7550" w14:paraId="65FD6EE1" w14:textId="77777777" w:rsidTr="00B30975">
        <w:trPr>
          <w:trHeight w:val="878"/>
        </w:trPr>
        <w:tc>
          <w:tcPr>
            <w:tcW w:w="6944" w:type="dxa"/>
            <w:gridSpan w:val="2"/>
            <w:tcBorders>
              <w:bottom w:val="nil"/>
            </w:tcBorders>
            <w:vAlign w:val="center"/>
          </w:tcPr>
          <w:p w14:paraId="1FA50665" w14:textId="77777777" w:rsidR="006D6E43" w:rsidRPr="00AB7550" w:rsidRDefault="006D6E43" w:rsidP="00B30975">
            <w:pPr>
              <w:pStyle w:val="TableParagraph"/>
              <w:numPr>
                <w:ilvl w:val="0"/>
                <w:numId w:val="4"/>
              </w:numPr>
              <w:tabs>
                <w:tab w:val="left" w:pos="488"/>
              </w:tabs>
              <w:spacing w:before="192" w:line="320" w:lineRule="exact"/>
              <w:ind w:left="488" w:hanging="313"/>
              <w:rPr>
                <w:b/>
                <w:sz w:val="28"/>
              </w:rPr>
            </w:pPr>
            <w:r w:rsidRPr="00AB7550">
              <w:rPr>
                <w:b/>
                <w:sz w:val="28"/>
              </w:rPr>
              <w:t>Evacuate</w:t>
            </w:r>
            <w:r w:rsidRPr="00AB7550">
              <w:rPr>
                <w:b/>
                <w:spacing w:val="-2"/>
                <w:sz w:val="28"/>
              </w:rPr>
              <w:t xml:space="preserve"> </w:t>
            </w:r>
            <w:r w:rsidRPr="00AB7550">
              <w:rPr>
                <w:b/>
                <w:sz w:val="28"/>
              </w:rPr>
              <w:t>aircraft</w:t>
            </w:r>
            <w:r w:rsidRPr="00AB7550">
              <w:rPr>
                <w:b/>
                <w:spacing w:val="-4"/>
                <w:sz w:val="28"/>
              </w:rPr>
              <w:t xml:space="preserve"> </w:t>
            </w:r>
            <w:r w:rsidRPr="00AB7550">
              <w:rPr>
                <w:b/>
                <w:sz w:val="28"/>
              </w:rPr>
              <w:t>with</w:t>
            </w:r>
            <w:r w:rsidRPr="00AB7550">
              <w:rPr>
                <w:b/>
                <w:spacing w:val="-3"/>
                <w:sz w:val="28"/>
              </w:rPr>
              <w:t xml:space="preserve"> </w:t>
            </w:r>
            <w:r w:rsidRPr="00AB7550">
              <w:rPr>
                <w:b/>
                <w:sz w:val="28"/>
              </w:rPr>
              <w:t>usable</w:t>
            </w:r>
            <w:r w:rsidRPr="00AB7550">
              <w:rPr>
                <w:b/>
                <w:spacing w:val="-1"/>
                <w:sz w:val="28"/>
              </w:rPr>
              <w:t xml:space="preserve"> </w:t>
            </w:r>
            <w:r w:rsidRPr="00AB7550">
              <w:rPr>
                <w:b/>
                <w:spacing w:val="-4"/>
                <w:sz w:val="28"/>
              </w:rPr>
              <w:t>exit</w:t>
            </w:r>
          </w:p>
          <w:p w14:paraId="18F32464" w14:textId="77777777" w:rsidR="006D6E43" w:rsidRPr="00087717" w:rsidRDefault="00087717" w:rsidP="00087717">
            <w:r>
              <w:tab/>
            </w:r>
            <w:r w:rsidR="00755C29" w:rsidRPr="00087717">
              <w:object w:dxaOrig="1440" w:dyaOrig="1440" w14:anchorId="75B390F1">
                <v:shape id="_x0000_i1063" type="#_x0000_t75" style="width:300.25pt;height:20.4pt" o:ole="">
                  <v:imagedata r:id="rId46" o:title=""/>
                </v:shape>
                <w:control r:id="rId47" w:name="Đối tượng 39" w:shapeid="_x0000_i1063"/>
              </w:object>
            </w:r>
          </w:p>
          <w:p w14:paraId="42C7BFAF" w14:textId="77777777" w:rsidR="00755C29" w:rsidRPr="00087717" w:rsidRDefault="00087717" w:rsidP="00087717">
            <w:r>
              <w:tab/>
            </w:r>
            <w:r w:rsidR="00755C29" w:rsidRPr="00087717">
              <w:object w:dxaOrig="1440" w:dyaOrig="1440" w14:anchorId="04CC6F1B">
                <v:shape id="_x0000_i1065" type="#_x0000_t75" style="width:300.25pt;height:20.4pt" o:ole="">
                  <v:imagedata r:id="rId48" o:title=""/>
                </v:shape>
                <w:control r:id="rId49" w:name="Đối tượng 41" w:shapeid="_x0000_i1065"/>
              </w:object>
            </w:r>
          </w:p>
          <w:p w14:paraId="04116EA0" w14:textId="77777777" w:rsidR="00755C29" w:rsidRPr="00087717" w:rsidRDefault="00087717" w:rsidP="00087717">
            <w:r>
              <w:tab/>
            </w:r>
            <w:r w:rsidR="00755C29" w:rsidRPr="00087717">
              <w:object w:dxaOrig="1440" w:dyaOrig="1440" w14:anchorId="31CF1489">
                <v:shape id="_x0000_i1067" type="#_x0000_t75" style="width:300.25pt;height:20.4pt" o:ole="">
                  <v:imagedata r:id="rId50" o:title=""/>
                </v:shape>
                <w:control r:id="rId51" w:name="Đối tượng 43" w:shapeid="_x0000_i1067"/>
              </w:object>
            </w:r>
          </w:p>
          <w:p w14:paraId="2BCD9FA2" w14:textId="77777777" w:rsidR="00755C29" w:rsidRPr="00755C29" w:rsidRDefault="00087717" w:rsidP="00087717">
            <w:pPr>
              <w:rPr>
                <w:i/>
                <w:iCs/>
              </w:rPr>
            </w:pPr>
            <w:r>
              <w:tab/>
            </w:r>
            <w:r w:rsidR="00755C29" w:rsidRPr="00087717">
              <w:object w:dxaOrig="1440" w:dyaOrig="1440" w14:anchorId="7053884F">
                <v:shape id="_x0000_i1069" type="#_x0000_t75" style="width:300.25pt;height:20.4pt" o:ole="">
                  <v:imagedata r:id="rId52" o:title=""/>
                </v:shape>
                <w:control r:id="rId53" w:name="Đối tượng 45" w:shapeid="_x0000_i1069"/>
              </w:object>
            </w:r>
          </w:p>
        </w:tc>
        <w:tc>
          <w:tcPr>
            <w:tcW w:w="566" w:type="dxa"/>
            <w:vMerge w:val="restart"/>
            <w:textDirection w:val="btLr"/>
          </w:tcPr>
          <w:p w14:paraId="0A71C37A" w14:textId="77777777" w:rsidR="006D6E43" w:rsidRPr="00AB7550" w:rsidRDefault="006D6E43">
            <w:pPr>
              <w:pStyle w:val="TableParagraph"/>
              <w:spacing w:before="113" w:line="210" w:lineRule="atLeast"/>
              <w:ind w:left="29"/>
              <w:rPr>
                <w:b/>
                <w:sz w:val="18"/>
              </w:rPr>
            </w:pPr>
            <w:r w:rsidRPr="00AB7550">
              <w:rPr>
                <w:b/>
                <w:sz w:val="18"/>
              </w:rPr>
              <w:t xml:space="preserve">Application of policies and </w:t>
            </w:r>
            <w:r w:rsidRPr="00AB7550">
              <w:rPr>
                <w:b/>
                <w:spacing w:val="-2"/>
                <w:sz w:val="18"/>
              </w:rPr>
              <w:t>procedures</w:t>
            </w:r>
          </w:p>
        </w:tc>
        <w:tc>
          <w:tcPr>
            <w:tcW w:w="566" w:type="dxa"/>
            <w:vMerge w:val="restart"/>
            <w:textDirection w:val="btLr"/>
          </w:tcPr>
          <w:p w14:paraId="4964C695" w14:textId="77777777" w:rsidR="006D6E43" w:rsidRPr="00AB7550" w:rsidRDefault="006D6E43">
            <w:pPr>
              <w:pStyle w:val="TableParagraph"/>
              <w:spacing w:before="189"/>
              <w:ind w:left="29"/>
              <w:rPr>
                <w:b/>
                <w:sz w:val="18"/>
              </w:rPr>
            </w:pPr>
            <w:r w:rsidRPr="00AB7550">
              <w:rPr>
                <w:b/>
                <w:spacing w:val="-2"/>
                <w:sz w:val="18"/>
              </w:rPr>
              <w:t>Communication</w:t>
            </w:r>
          </w:p>
        </w:tc>
        <w:tc>
          <w:tcPr>
            <w:tcW w:w="571" w:type="dxa"/>
            <w:vMerge w:val="restart"/>
            <w:textDirection w:val="btLr"/>
          </w:tcPr>
          <w:p w14:paraId="3A2322DD" w14:textId="77777777" w:rsidR="006D6E43" w:rsidRPr="00AB7550" w:rsidRDefault="006D6E43">
            <w:pPr>
              <w:pStyle w:val="TableParagraph"/>
              <w:spacing w:before="188"/>
              <w:ind w:left="29"/>
              <w:rPr>
                <w:b/>
                <w:sz w:val="18"/>
              </w:rPr>
            </w:pPr>
            <w:r w:rsidRPr="00AB7550">
              <w:rPr>
                <w:b/>
                <w:sz w:val="18"/>
              </w:rPr>
              <w:t>Leadership</w:t>
            </w:r>
            <w:r w:rsidRPr="00AB7550">
              <w:rPr>
                <w:b/>
                <w:spacing w:val="20"/>
                <w:sz w:val="18"/>
              </w:rPr>
              <w:t xml:space="preserve"> </w:t>
            </w:r>
            <w:r w:rsidRPr="00AB7550">
              <w:rPr>
                <w:b/>
                <w:sz w:val="18"/>
              </w:rPr>
              <w:t>and</w:t>
            </w:r>
            <w:r w:rsidRPr="00AB7550">
              <w:rPr>
                <w:b/>
                <w:spacing w:val="22"/>
                <w:sz w:val="18"/>
              </w:rPr>
              <w:t xml:space="preserve"> </w:t>
            </w:r>
            <w:r w:rsidRPr="00AB7550">
              <w:rPr>
                <w:b/>
                <w:spacing w:val="-2"/>
                <w:sz w:val="18"/>
              </w:rPr>
              <w:t>teamwork</w:t>
            </w:r>
          </w:p>
        </w:tc>
        <w:tc>
          <w:tcPr>
            <w:tcW w:w="566" w:type="dxa"/>
            <w:vMerge w:val="restart"/>
            <w:textDirection w:val="btLr"/>
          </w:tcPr>
          <w:p w14:paraId="70FD3EDD" w14:textId="77777777" w:rsidR="006D6E43" w:rsidRPr="00AB7550" w:rsidRDefault="006D6E43">
            <w:pPr>
              <w:pStyle w:val="TableParagraph"/>
              <w:spacing w:before="187"/>
              <w:ind w:left="29"/>
              <w:rPr>
                <w:b/>
                <w:sz w:val="18"/>
              </w:rPr>
            </w:pPr>
            <w:r w:rsidRPr="00AB7550">
              <w:rPr>
                <w:b/>
                <w:sz w:val="18"/>
              </w:rPr>
              <w:t>Passenger</w:t>
            </w:r>
            <w:r w:rsidRPr="00AB7550">
              <w:rPr>
                <w:b/>
                <w:spacing w:val="-3"/>
                <w:sz w:val="18"/>
              </w:rPr>
              <w:t xml:space="preserve"> </w:t>
            </w:r>
            <w:r w:rsidRPr="00AB7550">
              <w:rPr>
                <w:b/>
                <w:spacing w:val="-2"/>
                <w:sz w:val="18"/>
              </w:rPr>
              <w:t>management</w:t>
            </w:r>
          </w:p>
        </w:tc>
        <w:tc>
          <w:tcPr>
            <w:tcW w:w="572" w:type="dxa"/>
            <w:vMerge w:val="restart"/>
            <w:textDirection w:val="btLr"/>
          </w:tcPr>
          <w:p w14:paraId="3E61A889" w14:textId="77777777" w:rsidR="006D6E43" w:rsidRPr="00AB7550" w:rsidRDefault="006D6E43">
            <w:pPr>
              <w:pStyle w:val="TableParagraph"/>
              <w:spacing w:before="114" w:line="210" w:lineRule="atLeast"/>
              <w:ind w:left="29"/>
              <w:rPr>
                <w:b/>
                <w:sz w:val="18"/>
              </w:rPr>
            </w:pPr>
            <w:r w:rsidRPr="00AB7550">
              <w:rPr>
                <w:b/>
                <w:sz w:val="18"/>
              </w:rPr>
              <w:t>Problem solving and decision making</w:t>
            </w:r>
          </w:p>
        </w:tc>
        <w:tc>
          <w:tcPr>
            <w:tcW w:w="576" w:type="dxa"/>
            <w:vMerge w:val="restart"/>
            <w:textDirection w:val="btLr"/>
          </w:tcPr>
          <w:p w14:paraId="438B5A2C" w14:textId="77777777" w:rsidR="006D6E43" w:rsidRPr="00AB7550" w:rsidRDefault="006D6E43">
            <w:pPr>
              <w:pStyle w:val="TableParagraph"/>
              <w:spacing w:before="110" w:line="244" w:lineRule="auto"/>
              <w:ind w:left="29"/>
              <w:rPr>
                <w:b/>
                <w:sz w:val="18"/>
              </w:rPr>
            </w:pPr>
            <w:r w:rsidRPr="00AB7550">
              <w:rPr>
                <w:b/>
                <w:sz w:val="18"/>
              </w:rPr>
              <w:t>Situation awareness and management</w:t>
            </w:r>
            <w:r w:rsidRPr="00AB7550">
              <w:rPr>
                <w:b/>
                <w:spacing w:val="-9"/>
                <w:sz w:val="18"/>
              </w:rPr>
              <w:t xml:space="preserve"> </w:t>
            </w:r>
            <w:r w:rsidRPr="00AB7550">
              <w:rPr>
                <w:b/>
                <w:sz w:val="18"/>
              </w:rPr>
              <w:t>of</w:t>
            </w:r>
            <w:r w:rsidRPr="00AB7550">
              <w:rPr>
                <w:b/>
                <w:spacing w:val="-9"/>
                <w:sz w:val="18"/>
              </w:rPr>
              <w:t xml:space="preserve"> </w:t>
            </w:r>
            <w:r w:rsidRPr="00AB7550">
              <w:rPr>
                <w:b/>
                <w:sz w:val="18"/>
              </w:rPr>
              <w:t>information</w:t>
            </w:r>
          </w:p>
        </w:tc>
        <w:tc>
          <w:tcPr>
            <w:tcW w:w="459" w:type="dxa"/>
            <w:vMerge w:val="restart"/>
            <w:textDirection w:val="btLr"/>
          </w:tcPr>
          <w:p w14:paraId="540F31FC" w14:textId="77777777" w:rsidR="006D6E43" w:rsidRPr="00AB7550" w:rsidRDefault="006D6E43">
            <w:pPr>
              <w:pStyle w:val="TableParagraph"/>
              <w:spacing w:before="179"/>
              <w:ind w:left="29"/>
              <w:rPr>
                <w:b/>
                <w:sz w:val="18"/>
              </w:rPr>
            </w:pPr>
            <w:r w:rsidRPr="00AB7550">
              <w:rPr>
                <w:b/>
                <w:sz w:val="18"/>
              </w:rPr>
              <w:t>Workload</w:t>
            </w:r>
            <w:r w:rsidRPr="00AB7550">
              <w:rPr>
                <w:b/>
                <w:spacing w:val="29"/>
                <w:sz w:val="18"/>
              </w:rPr>
              <w:t xml:space="preserve"> </w:t>
            </w:r>
            <w:r w:rsidRPr="00AB7550">
              <w:rPr>
                <w:b/>
                <w:spacing w:val="-2"/>
                <w:sz w:val="18"/>
              </w:rPr>
              <w:t>management</w:t>
            </w:r>
          </w:p>
        </w:tc>
      </w:tr>
      <w:tr w:rsidR="006D6E43" w:rsidRPr="00AB7550" w14:paraId="410AFB8A" w14:textId="77777777" w:rsidTr="006D6E43">
        <w:trPr>
          <w:trHeight w:val="877"/>
        </w:trPr>
        <w:tc>
          <w:tcPr>
            <w:tcW w:w="6944" w:type="dxa"/>
            <w:gridSpan w:val="2"/>
            <w:tcBorders>
              <w:top w:val="nil"/>
            </w:tcBorders>
            <w:vAlign w:val="center"/>
          </w:tcPr>
          <w:p w14:paraId="4693A1E1" w14:textId="77777777" w:rsidR="006D6E43" w:rsidRPr="00AB7550" w:rsidRDefault="006D6E43" w:rsidP="006D6E43">
            <w:pPr>
              <w:pStyle w:val="TableParagraph"/>
              <w:tabs>
                <w:tab w:val="left" w:pos="488"/>
              </w:tabs>
              <w:spacing w:before="192" w:line="320" w:lineRule="exact"/>
              <w:jc w:val="right"/>
              <w:rPr>
                <w:b/>
                <w:sz w:val="28"/>
              </w:rPr>
            </w:pPr>
            <w:r>
              <w:rPr>
                <w:b/>
                <w:bCs/>
              </w:rPr>
              <w:object w:dxaOrig="1440" w:dyaOrig="1440" w14:anchorId="4FA135E9">
                <v:shape id="_x0000_i1071" type="#_x0000_t75" style="width:59.75pt;height:21.75pt" o:ole="">
                  <v:imagedata r:id="rId54" o:title=""/>
                </v:shape>
                <w:control r:id="rId55" w:name="Đối tượng 47" w:shapeid="_x0000_i1071"/>
              </w:object>
            </w:r>
            <w:r>
              <w:rPr>
                <w:b/>
                <w:bCs/>
              </w:rPr>
              <w:tab/>
            </w:r>
            <w:r>
              <w:rPr>
                <w:b/>
                <w:bCs/>
              </w:rPr>
              <w:object w:dxaOrig="1440" w:dyaOrig="1440" w14:anchorId="769E052E">
                <v:shape id="_x0000_i1073" type="#_x0000_t75" style="width:80.15pt;height:21.75pt" o:ole="">
                  <v:imagedata r:id="rId56" o:title=""/>
                </v:shape>
                <w:control r:id="rId57" w:name="Đối tượng 49" w:shapeid="_x0000_i1073"/>
              </w:object>
            </w:r>
            <w:r>
              <w:rPr>
                <w:b/>
                <w:bCs/>
              </w:rPr>
              <w:tab/>
            </w:r>
          </w:p>
        </w:tc>
        <w:tc>
          <w:tcPr>
            <w:tcW w:w="566" w:type="dxa"/>
            <w:vMerge/>
            <w:textDirection w:val="btLr"/>
          </w:tcPr>
          <w:p w14:paraId="28B5FD0C" w14:textId="77777777" w:rsidR="006D6E43" w:rsidRPr="00AB7550" w:rsidRDefault="006D6E43">
            <w:pPr>
              <w:pStyle w:val="TableParagraph"/>
              <w:spacing w:before="113" w:line="210" w:lineRule="atLeast"/>
              <w:ind w:left="29"/>
              <w:rPr>
                <w:b/>
                <w:sz w:val="18"/>
              </w:rPr>
            </w:pPr>
          </w:p>
        </w:tc>
        <w:tc>
          <w:tcPr>
            <w:tcW w:w="566" w:type="dxa"/>
            <w:vMerge/>
            <w:textDirection w:val="btLr"/>
          </w:tcPr>
          <w:p w14:paraId="68B973B3" w14:textId="77777777" w:rsidR="006D6E43" w:rsidRPr="00AB7550" w:rsidRDefault="006D6E43">
            <w:pPr>
              <w:pStyle w:val="TableParagraph"/>
              <w:spacing w:before="189"/>
              <w:ind w:left="29"/>
              <w:rPr>
                <w:b/>
                <w:spacing w:val="-2"/>
                <w:sz w:val="18"/>
              </w:rPr>
            </w:pPr>
          </w:p>
        </w:tc>
        <w:tc>
          <w:tcPr>
            <w:tcW w:w="571" w:type="dxa"/>
            <w:vMerge/>
            <w:textDirection w:val="btLr"/>
          </w:tcPr>
          <w:p w14:paraId="2D9878AA" w14:textId="77777777" w:rsidR="006D6E43" w:rsidRPr="00AB7550" w:rsidRDefault="006D6E43">
            <w:pPr>
              <w:pStyle w:val="TableParagraph"/>
              <w:spacing w:before="188"/>
              <w:ind w:left="29"/>
              <w:rPr>
                <w:b/>
                <w:sz w:val="18"/>
              </w:rPr>
            </w:pPr>
          </w:p>
        </w:tc>
        <w:tc>
          <w:tcPr>
            <w:tcW w:w="566" w:type="dxa"/>
            <w:vMerge/>
            <w:textDirection w:val="btLr"/>
          </w:tcPr>
          <w:p w14:paraId="4D59D50B" w14:textId="77777777" w:rsidR="006D6E43" w:rsidRPr="00AB7550" w:rsidRDefault="006D6E43">
            <w:pPr>
              <w:pStyle w:val="TableParagraph"/>
              <w:spacing w:before="187"/>
              <w:ind w:left="29"/>
              <w:rPr>
                <w:b/>
                <w:sz w:val="18"/>
              </w:rPr>
            </w:pPr>
          </w:p>
        </w:tc>
        <w:tc>
          <w:tcPr>
            <w:tcW w:w="572" w:type="dxa"/>
            <w:vMerge/>
            <w:textDirection w:val="btLr"/>
          </w:tcPr>
          <w:p w14:paraId="0A4EE52F" w14:textId="77777777" w:rsidR="006D6E43" w:rsidRPr="00AB7550" w:rsidRDefault="006D6E43">
            <w:pPr>
              <w:pStyle w:val="TableParagraph"/>
              <w:spacing w:before="114" w:line="210" w:lineRule="atLeast"/>
              <w:ind w:left="29"/>
              <w:rPr>
                <w:b/>
                <w:sz w:val="18"/>
              </w:rPr>
            </w:pPr>
          </w:p>
        </w:tc>
        <w:tc>
          <w:tcPr>
            <w:tcW w:w="576" w:type="dxa"/>
            <w:vMerge/>
            <w:textDirection w:val="btLr"/>
          </w:tcPr>
          <w:p w14:paraId="0FBAFBEB" w14:textId="77777777" w:rsidR="006D6E43" w:rsidRPr="00AB7550" w:rsidRDefault="006D6E43">
            <w:pPr>
              <w:pStyle w:val="TableParagraph"/>
              <w:spacing w:before="110" w:line="244" w:lineRule="auto"/>
              <w:ind w:left="29"/>
              <w:rPr>
                <w:b/>
                <w:sz w:val="18"/>
              </w:rPr>
            </w:pPr>
          </w:p>
        </w:tc>
        <w:tc>
          <w:tcPr>
            <w:tcW w:w="459" w:type="dxa"/>
            <w:vMerge/>
            <w:textDirection w:val="btLr"/>
          </w:tcPr>
          <w:p w14:paraId="135F108F" w14:textId="77777777" w:rsidR="006D6E43" w:rsidRPr="00AB7550" w:rsidRDefault="006D6E43">
            <w:pPr>
              <w:pStyle w:val="TableParagraph"/>
              <w:spacing w:before="179"/>
              <w:ind w:left="29"/>
              <w:rPr>
                <w:b/>
                <w:sz w:val="18"/>
              </w:rPr>
            </w:pPr>
          </w:p>
        </w:tc>
      </w:tr>
      <w:tr w:rsidR="006D6E43" w:rsidRPr="00AB7550" w14:paraId="6DE33D2F" w14:textId="77777777" w:rsidTr="006D6E43">
        <w:trPr>
          <w:cantSplit/>
          <w:trHeight w:val="848"/>
        </w:trPr>
        <w:tc>
          <w:tcPr>
            <w:tcW w:w="5808" w:type="dxa"/>
            <w:tcBorders>
              <w:bottom w:val="nil"/>
            </w:tcBorders>
            <w:vAlign w:val="center"/>
          </w:tcPr>
          <w:p w14:paraId="5D60C2CF" w14:textId="77777777" w:rsidR="006D6E43" w:rsidRPr="00AB7550" w:rsidRDefault="006D6E43" w:rsidP="006D6E43">
            <w:pPr>
              <w:pStyle w:val="TableParagraph"/>
              <w:jc w:val="center"/>
              <w:rPr>
                <w:b/>
                <w:sz w:val="20"/>
              </w:rPr>
            </w:pPr>
            <w:r w:rsidRPr="00AB7550">
              <w:rPr>
                <w:b/>
                <w:spacing w:val="-4"/>
                <w:sz w:val="20"/>
              </w:rPr>
              <w:t>Task</w:t>
            </w:r>
          </w:p>
        </w:tc>
        <w:tc>
          <w:tcPr>
            <w:tcW w:w="1136" w:type="dxa"/>
            <w:vMerge w:val="restart"/>
            <w:vAlign w:val="center"/>
          </w:tcPr>
          <w:p w14:paraId="641E6BB2" w14:textId="77777777" w:rsidR="006D6E43" w:rsidRPr="00AB7550" w:rsidRDefault="006D6E43" w:rsidP="006D6E43">
            <w:pPr>
              <w:pStyle w:val="TableParagraph"/>
              <w:jc w:val="center"/>
              <w:rPr>
                <w:b/>
                <w:sz w:val="20"/>
              </w:rPr>
            </w:pPr>
            <w:r w:rsidRPr="00AB7550">
              <w:rPr>
                <w:b/>
                <w:spacing w:val="-2"/>
                <w:sz w:val="20"/>
              </w:rPr>
              <w:t>Reference</w:t>
            </w:r>
          </w:p>
        </w:tc>
        <w:tc>
          <w:tcPr>
            <w:tcW w:w="566" w:type="dxa"/>
            <w:vMerge/>
            <w:textDirection w:val="btLr"/>
          </w:tcPr>
          <w:p w14:paraId="7E166619" w14:textId="77777777" w:rsidR="006D6E43" w:rsidRPr="00AB7550" w:rsidRDefault="006D6E43">
            <w:pPr>
              <w:rPr>
                <w:rFonts w:ascii="Arial" w:hAnsi="Arial" w:cs="Arial"/>
                <w:sz w:val="2"/>
                <w:szCs w:val="2"/>
              </w:rPr>
            </w:pPr>
          </w:p>
        </w:tc>
        <w:tc>
          <w:tcPr>
            <w:tcW w:w="566" w:type="dxa"/>
            <w:vMerge/>
            <w:textDirection w:val="btLr"/>
          </w:tcPr>
          <w:p w14:paraId="3C57D680" w14:textId="77777777" w:rsidR="006D6E43" w:rsidRPr="00AB7550" w:rsidRDefault="006D6E43">
            <w:pPr>
              <w:rPr>
                <w:rFonts w:ascii="Arial" w:hAnsi="Arial" w:cs="Arial"/>
                <w:sz w:val="2"/>
                <w:szCs w:val="2"/>
              </w:rPr>
            </w:pPr>
          </w:p>
        </w:tc>
        <w:tc>
          <w:tcPr>
            <w:tcW w:w="571" w:type="dxa"/>
            <w:vMerge/>
            <w:textDirection w:val="btLr"/>
          </w:tcPr>
          <w:p w14:paraId="10CCCB70" w14:textId="77777777" w:rsidR="006D6E43" w:rsidRPr="00AB7550" w:rsidRDefault="006D6E43">
            <w:pPr>
              <w:rPr>
                <w:rFonts w:ascii="Arial" w:hAnsi="Arial" w:cs="Arial"/>
                <w:sz w:val="2"/>
                <w:szCs w:val="2"/>
              </w:rPr>
            </w:pPr>
          </w:p>
        </w:tc>
        <w:tc>
          <w:tcPr>
            <w:tcW w:w="566" w:type="dxa"/>
            <w:vMerge/>
            <w:textDirection w:val="btLr"/>
          </w:tcPr>
          <w:p w14:paraId="1BA5407C" w14:textId="77777777" w:rsidR="006D6E43" w:rsidRPr="00AB7550" w:rsidRDefault="006D6E43">
            <w:pPr>
              <w:rPr>
                <w:rFonts w:ascii="Arial" w:hAnsi="Arial" w:cs="Arial"/>
                <w:sz w:val="2"/>
                <w:szCs w:val="2"/>
              </w:rPr>
            </w:pPr>
          </w:p>
        </w:tc>
        <w:tc>
          <w:tcPr>
            <w:tcW w:w="572" w:type="dxa"/>
            <w:vMerge/>
            <w:textDirection w:val="btLr"/>
          </w:tcPr>
          <w:p w14:paraId="2DA7A2C0" w14:textId="77777777" w:rsidR="006D6E43" w:rsidRPr="00AB7550" w:rsidRDefault="006D6E43">
            <w:pPr>
              <w:rPr>
                <w:rFonts w:ascii="Arial" w:hAnsi="Arial" w:cs="Arial"/>
                <w:sz w:val="2"/>
                <w:szCs w:val="2"/>
              </w:rPr>
            </w:pPr>
          </w:p>
        </w:tc>
        <w:tc>
          <w:tcPr>
            <w:tcW w:w="576" w:type="dxa"/>
            <w:vMerge/>
            <w:textDirection w:val="btLr"/>
          </w:tcPr>
          <w:p w14:paraId="131B6117" w14:textId="77777777" w:rsidR="006D6E43" w:rsidRPr="00AB7550" w:rsidRDefault="006D6E43">
            <w:pPr>
              <w:rPr>
                <w:rFonts w:ascii="Arial" w:hAnsi="Arial" w:cs="Arial"/>
                <w:sz w:val="2"/>
                <w:szCs w:val="2"/>
              </w:rPr>
            </w:pPr>
          </w:p>
        </w:tc>
        <w:tc>
          <w:tcPr>
            <w:tcW w:w="459" w:type="dxa"/>
            <w:vMerge/>
            <w:textDirection w:val="btLr"/>
          </w:tcPr>
          <w:p w14:paraId="1C6871D2" w14:textId="77777777" w:rsidR="006D6E43" w:rsidRPr="00AB7550" w:rsidRDefault="006D6E43">
            <w:pPr>
              <w:rPr>
                <w:rFonts w:ascii="Arial" w:hAnsi="Arial" w:cs="Arial"/>
                <w:sz w:val="2"/>
                <w:szCs w:val="2"/>
              </w:rPr>
            </w:pPr>
          </w:p>
        </w:tc>
      </w:tr>
      <w:tr w:rsidR="006D6E43" w:rsidRPr="00AB7550" w14:paraId="4DBB04D2" w14:textId="77777777" w:rsidTr="006D6E43">
        <w:trPr>
          <w:cantSplit/>
          <w:trHeight w:val="847"/>
        </w:trPr>
        <w:tc>
          <w:tcPr>
            <w:tcW w:w="5808" w:type="dxa"/>
            <w:tcBorders>
              <w:top w:val="nil"/>
            </w:tcBorders>
            <w:vAlign w:val="center"/>
          </w:tcPr>
          <w:p w14:paraId="41AF213F" w14:textId="77777777" w:rsidR="006D6E43" w:rsidRPr="00AB7550" w:rsidRDefault="006D6E43" w:rsidP="006D6E43">
            <w:pPr>
              <w:pStyle w:val="TableParagraph"/>
              <w:jc w:val="center"/>
              <w:rPr>
                <w:b/>
                <w:spacing w:val="-4"/>
                <w:sz w:val="20"/>
              </w:rPr>
            </w:pPr>
            <w:r>
              <w:rPr>
                <w:b/>
                <w:bCs/>
                <w:sz w:val="24"/>
                <w:szCs w:val="24"/>
              </w:rPr>
              <w:t xml:space="preserve">First Position: </w:t>
            </w:r>
            <w:sdt>
              <w:sdtPr>
                <w:rPr>
                  <w:b/>
                  <w:bCs/>
                  <w:sz w:val="24"/>
                  <w:szCs w:val="24"/>
                </w:rPr>
                <w:alias w:val="Position"/>
                <w:tag w:val="Position"/>
                <w:id w:val="1224714464"/>
                <w:placeholder>
                  <w:docPart w:val="5D906238FB95461E84CA1A08A5992A80"/>
                </w:placeholder>
                <w:dropDownList>
                  <w:listItem w:displayText="P1" w:value="1"/>
                  <w:listItem w:displayText="P2" w:value="2"/>
                  <w:listItem w:displayText="P3" w:value="3"/>
                  <w:listItem w:displayText="P4" w:value="4"/>
                  <w:listItem w:displayText="P5" w:value="5"/>
                  <w:listItem w:displayText="N/A" w:value="N/A"/>
                </w:dropDownList>
              </w:sdtPr>
              <w:sdtEndPr/>
              <w:sdtContent>
                <w:r w:rsidR="00BF0ADE">
                  <w:rPr>
                    <w:b/>
                    <w:bCs/>
                    <w:sz w:val="24"/>
                    <w:szCs w:val="24"/>
                  </w:rPr>
                  <w:t>P1</w:t>
                </w:r>
              </w:sdtContent>
            </w:sdt>
            <w:r>
              <w:rPr>
                <w:b/>
                <w:bCs/>
                <w:sz w:val="24"/>
                <w:szCs w:val="24"/>
              </w:rPr>
              <w:tab/>
              <w:t xml:space="preserve">Second Position: </w:t>
            </w:r>
            <w:sdt>
              <w:sdtPr>
                <w:rPr>
                  <w:b/>
                  <w:bCs/>
                  <w:sz w:val="24"/>
                  <w:szCs w:val="24"/>
                </w:rPr>
                <w:alias w:val="Position"/>
                <w:tag w:val="Position"/>
                <w:id w:val="-258299595"/>
                <w:placeholder>
                  <w:docPart w:val="FE3496FCE0394E4184CA5E158C23F4C7"/>
                </w:placeholder>
                <w:dropDownList>
                  <w:listItem w:displayText="P1" w:value="1"/>
                  <w:listItem w:displayText="P2" w:value="2"/>
                  <w:listItem w:displayText="P3" w:value="3"/>
                  <w:listItem w:displayText="P4" w:value="4"/>
                  <w:listItem w:displayText="P5" w:value="5"/>
                  <w:listItem w:displayText="N/A" w:value="N/A"/>
                </w:dropDownList>
              </w:sdtPr>
              <w:sdtEndPr/>
              <w:sdtContent>
                <w:r w:rsidR="00BF0ADE">
                  <w:rPr>
                    <w:b/>
                    <w:bCs/>
                    <w:sz w:val="24"/>
                    <w:szCs w:val="24"/>
                  </w:rPr>
                  <w:t>P1</w:t>
                </w:r>
              </w:sdtContent>
            </w:sdt>
          </w:p>
        </w:tc>
        <w:tc>
          <w:tcPr>
            <w:tcW w:w="1136" w:type="dxa"/>
            <w:vMerge/>
            <w:vAlign w:val="center"/>
          </w:tcPr>
          <w:p w14:paraId="769B3A63" w14:textId="77777777" w:rsidR="006D6E43" w:rsidRPr="00AB7550" w:rsidRDefault="006D6E43" w:rsidP="006D6E43">
            <w:pPr>
              <w:pStyle w:val="TableParagraph"/>
              <w:spacing w:before="2"/>
              <w:rPr>
                <w:sz w:val="20"/>
              </w:rPr>
            </w:pPr>
          </w:p>
        </w:tc>
        <w:tc>
          <w:tcPr>
            <w:tcW w:w="566" w:type="dxa"/>
            <w:vMerge/>
            <w:textDirection w:val="btLr"/>
          </w:tcPr>
          <w:p w14:paraId="3C1BD343" w14:textId="77777777" w:rsidR="006D6E43" w:rsidRPr="00AB7550" w:rsidRDefault="006D6E43" w:rsidP="006D6E43">
            <w:pPr>
              <w:rPr>
                <w:rFonts w:ascii="Arial" w:hAnsi="Arial" w:cs="Arial"/>
                <w:sz w:val="2"/>
                <w:szCs w:val="2"/>
              </w:rPr>
            </w:pPr>
          </w:p>
        </w:tc>
        <w:tc>
          <w:tcPr>
            <w:tcW w:w="566" w:type="dxa"/>
            <w:vMerge/>
            <w:textDirection w:val="btLr"/>
          </w:tcPr>
          <w:p w14:paraId="12848F61" w14:textId="77777777" w:rsidR="006D6E43" w:rsidRPr="00AB7550" w:rsidRDefault="006D6E43" w:rsidP="006D6E43">
            <w:pPr>
              <w:rPr>
                <w:rFonts w:ascii="Arial" w:hAnsi="Arial" w:cs="Arial"/>
                <w:sz w:val="2"/>
                <w:szCs w:val="2"/>
              </w:rPr>
            </w:pPr>
          </w:p>
        </w:tc>
        <w:tc>
          <w:tcPr>
            <w:tcW w:w="571" w:type="dxa"/>
            <w:vMerge/>
            <w:textDirection w:val="btLr"/>
          </w:tcPr>
          <w:p w14:paraId="027D2E25" w14:textId="77777777" w:rsidR="006D6E43" w:rsidRPr="00AB7550" w:rsidRDefault="006D6E43" w:rsidP="006D6E43">
            <w:pPr>
              <w:rPr>
                <w:rFonts w:ascii="Arial" w:hAnsi="Arial" w:cs="Arial"/>
                <w:sz w:val="2"/>
                <w:szCs w:val="2"/>
              </w:rPr>
            </w:pPr>
          </w:p>
        </w:tc>
        <w:tc>
          <w:tcPr>
            <w:tcW w:w="566" w:type="dxa"/>
            <w:vMerge/>
            <w:textDirection w:val="btLr"/>
          </w:tcPr>
          <w:p w14:paraId="175FF3DF" w14:textId="77777777" w:rsidR="006D6E43" w:rsidRPr="00AB7550" w:rsidRDefault="006D6E43" w:rsidP="006D6E43">
            <w:pPr>
              <w:rPr>
                <w:rFonts w:ascii="Arial" w:hAnsi="Arial" w:cs="Arial"/>
                <w:sz w:val="2"/>
                <w:szCs w:val="2"/>
              </w:rPr>
            </w:pPr>
          </w:p>
        </w:tc>
        <w:tc>
          <w:tcPr>
            <w:tcW w:w="572" w:type="dxa"/>
            <w:vMerge/>
            <w:textDirection w:val="btLr"/>
          </w:tcPr>
          <w:p w14:paraId="571B6EDB" w14:textId="77777777" w:rsidR="006D6E43" w:rsidRPr="00AB7550" w:rsidRDefault="006D6E43" w:rsidP="006D6E43">
            <w:pPr>
              <w:rPr>
                <w:rFonts w:ascii="Arial" w:hAnsi="Arial" w:cs="Arial"/>
                <w:sz w:val="2"/>
                <w:szCs w:val="2"/>
              </w:rPr>
            </w:pPr>
          </w:p>
        </w:tc>
        <w:tc>
          <w:tcPr>
            <w:tcW w:w="576" w:type="dxa"/>
            <w:vMerge/>
            <w:textDirection w:val="btLr"/>
          </w:tcPr>
          <w:p w14:paraId="5278A4EB" w14:textId="77777777" w:rsidR="006D6E43" w:rsidRPr="00AB7550" w:rsidRDefault="006D6E43" w:rsidP="006D6E43">
            <w:pPr>
              <w:rPr>
                <w:rFonts w:ascii="Arial" w:hAnsi="Arial" w:cs="Arial"/>
                <w:sz w:val="2"/>
                <w:szCs w:val="2"/>
              </w:rPr>
            </w:pPr>
          </w:p>
        </w:tc>
        <w:tc>
          <w:tcPr>
            <w:tcW w:w="459" w:type="dxa"/>
            <w:vMerge/>
            <w:textDirection w:val="btLr"/>
          </w:tcPr>
          <w:p w14:paraId="795BB1A5" w14:textId="77777777" w:rsidR="006D6E43" w:rsidRPr="00AB7550" w:rsidRDefault="006D6E43" w:rsidP="006D6E43">
            <w:pPr>
              <w:rPr>
                <w:rFonts w:ascii="Arial" w:hAnsi="Arial" w:cs="Arial"/>
                <w:sz w:val="2"/>
                <w:szCs w:val="2"/>
              </w:rPr>
            </w:pPr>
          </w:p>
        </w:tc>
      </w:tr>
      <w:tr w:rsidR="0031695B" w:rsidRPr="006F7920" w14:paraId="2BE3F4C5" w14:textId="77777777" w:rsidTr="00720E21">
        <w:trPr>
          <w:trHeight w:val="505"/>
        </w:trPr>
        <w:tc>
          <w:tcPr>
            <w:tcW w:w="5808" w:type="dxa"/>
            <w:vAlign w:val="center"/>
          </w:tcPr>
          <w:p w14:paraId="1AB4CC20" w14:textId="77777777" w:rsidR="0031695B" w:rsidRPr="00AB7550" w:rsidRDefault="0031695B" w:rsidP="0031695B">
            <w:pPr>
              <w:pStyle w:val="TableParagraph"/>
              <w:spacing w:line="252" w:lineRule="exact"/>
              <w:ind w:left="110"/>
              <w:rPr>
                <w:rFonts w:eastAsiaTheme="minorHAnsi"/>
                <w:sz w:val="24"/>
                <w:szCs w:val="24"/>
              </w:rPr>
            </w:pPr>
            <w:r w:rsidRPr="00AB7550">
              <w:rPr>
                <w:rFonts w:eastAsiaTheme="minorHAnsi"/>
                <w:sz w:val="24"/>
                <w:szCs w:val="24"/>
              </w:rPr>
              <w:t>2.1. - Obtain evacuation order or initiate evacuation.</w:t>
            </w:r>
          </w:p>
          <w:p w14:paraId="2507A751" w14:textId="77777777" w:rsidR="0031695B" w:rsidRPr="00AB7550" w:rsidRDefault="0031695B" w:rsidP="0031695B">
            <w:pPr>
              <w:pStyle w:val="TableParagraph"/>
              <w:spacing w:before="2" w:line="232" w:lineRule="exact"/>
              <w:ind w:left="555"/>
              <w:rPr>
                <w:rFonts w:eastAsiaTheme="minorHAnsi"/>
                <w:sz w:val="24"/>
                <w:szCs w:val="24"/>
              </w:rPr>
            </w:pPr>
            <w:r w:rsidRPr="00AB7550">
              <w:rPr>
                <w:rFonts w:eastAsiaTheme="minorHAnsi"/>
                <w:sz w:val="24"/>
                <w:szCs w:val="24"/>
              </w:rPr>
              <w:t>- Shout evacuation commands</w:t>
            </w:r>
          </w:p>
        </w:tc>
        <w:tc>
          <w:tcPr>
            <w:tcW w:w="1136" w:type="dxa"/>
            <w:vMerge w:val="restart"/>
            <w:vAlign w:val="center"/>
          </w:tcPr>
          <w:p w14:paraId="31AA910A" w14:textId="77777777" w:rsidR="0031695B" w:rsidRPr="00AB7550" w:rsidRDefault="0031695B" w:rsidP="0031695B">
            <w:pPr>
              <w:pStyle w:val="TableParagraph"/>
              <w:spacing w:before="7"/>
              <w:jc w:val="center"/>
              <w:rPr>
                <w:sz w:val="20"/>
              </w:rPr>
            </w:pPr>
            <w:r w:rsidRPr="00AB7550">
              <w:rPr>
                <w:bCs/>
              </w:rPr>
              <w:t>Airline Manual</w:t>
            </w:r>
          </w:p>
        </w:tc>
        <w:sdt>
          <w:sdtPr>
            <w:rPr>
              <w:sz w:val="18"/>
              <w:szCs w:val="18"/>
            </w:rPr>
            <w:alias w:val="Grade"/>
            <w:tag w:val="Grade"/>
            <w:id w:val="1603607733"/>
            <w:placeholder>
              <w:docPart w:val="9881CCF32B1D4E62874C1299A016863B"/>
            </w:placeholder>
            <w:dropDownList>
              <w:listItem w:displayText="C" w:value="C"/>
              <w:listItem w:displayText="NC" w:value="NC"/>
              <w:listItem w:displayText="N/A" w:value="N/A"/>
              <w:listItem w:displayText=" " w:value=" "/>
            </w:dropDownList>
          </w:sdtPr>
          <w:sdtEndPr/>
          <w:sdtContent>
            <w:tc>
              <w:tcPr>
                <w:tcW w:w="566" w:type="dxa"/>
                <w:vAlign w:val="center"/>
              </w:tcPr>
              <w:p w14:paraId="778AF277" w14:textId="77777777" w:rsidR="0031695B" w:rsidRPr="006F7920" w:rsidRDefault="00BF0ADE" w:rsidP="0031695B">
                <w:pPr>
                  <w:pStyle w:val="TableParagraph"/>
                  <w:jc w:val="center"/>
                  <w:rPr>
                    <w:rFonts w:eastAsiaTheme="minorHAnsi"/>
                    <w:sz w:val="18"/>
                    <w:szCs w:val="18"/>
                  </w:rPr>
                </w:pPr>
                <w:r>
                  <w:rPr>
                    <w:sz w:val="18"/>
                    <w:szCs w:val="18"/>
                  </w:rPr>
                  <w:t>C</w:t>
                </w:r>
              </w:p>
            </w:tc>
          </w:sdtContent>
        </w:sdt>
        <w:sdt>
          <w:sdtPr>
            <w:rPr>
              <w:sz w:val="18"/>
              <w:szCs w:val="18"/>
            </w:rPr>
            <w:alias w:val="Grade"/>
            <w:tag w:val="Grade"/>
            <w:id w:val="-1914691882"/>
            <w:placeholder>
              <w:docPart w:val="31A34C77DEFB431893CA9DF5CEEEED8E"/>
            </w:placeholder>
            <w:dropDownList>
              <w:listItem w:displayText="C" w:value="C"/>
              <w:listItem w:displayText="NC" w:value="NC"/>
              <w:listItem w:displayText="N/A" w:value="N/A"/>
              <w:listItem w:displayText=" " w:value=" "/>
            </w:dropDownList>
          </w:sdtPr>
          <w:sdtEndPr/>
          <w:sdtContent>
            <w:tc>
              <w:tcPr>
                <w:tcW w:w="566" w:type="dxa"/>
                <w:vAlign w:val="center"/>
              </w:tcPr>
              <w:p w14:paraId="2884A429" w14:textId="77777777" w:rsidR="0031695B" w:rsidRPr="006F7920" w:rsidRDefault="00BF0ADE" w:rsidP="0031695B">
                <w:pPr>
                  <w:pStyle w:val="TableParagraph"/>
                  <w:jc w:val="center"/>
                  <w:rPr>
                    <w:rFonts w:eastAsiaTheme="minorHAnsi"/>
                    <w:sz w:val="18"/>
                    <w:szCs w:val="18"/>
                  </w:rPr>
                </w:pPr>
                <w:r>
                  <w:rPr>
                    <w:sz w:val="18"/>
                    <w:szCs w:val="18"/>
                  </w:rPr>
                  <w:t>C</w:t>
                </w:r>
              </w:p>
            </w:tc>
          </w:sdtContent>
        </w:sdt>
        <w:sdt>
          <w:sdtPr>
            <w:rPr>
              <w:sz w:val="18"/>
              <w:szCs w:val="18"/>
            </w:rPr>
            <w:alias w:val="Grade"/>
            <w:tag w:val="Grade"/>
            <w:id w:val="1233963728"/>
            <w:placeholder>
              <w:docPart w:val="AC13A4AA07B54934A136E995FA594D5B"/>
            </w:placeholder>
            <w:dropDownList>
              <w:listItem w:displayText="C" w:value="C"/>
              <w:listItem w:displayText="NC" w:value="NC"/>
              <w:listItem w:displayText="N/A" w:value="N/A"/>
              <w:listItem w:displayText=" " w:value=" "/>
            </w:dropDownList>
          </w:sdtPr>
          <w:sdtEndPr/>
          <w:sdtContent>
            <w:tc>
              <w:tcPr>
                <w:tcW w:w="571" w:type="dxa"/>
                <w:vAlign w:val="center"/>
              </w:tcPr>
              <w:p w14:paraId="039A8626" w14:textId="77777777" w:rsidR="0031695B" w:rsidRPr="006F7920" w:rsidRDefault="00BF0ADE" w:rsidP="0031695B">
                <w:pPr>
                  <w:pStyle w:val="TableParagraph"/>
                  <w:jc w:val="center"/>
                  <w:rPr>
                    <w:rFonts w:eastAsiaTheme="minorHAnsi"/>
                    <w:sz w:val="18"/>
                    <w:szCs w:val="18"/>
                  </w:rPr>
                </w:pPr>
                <w:r>
                  <w:rPr>
                    <w:sz w:val="18"/>
                    <w:szCs w:val="18"/>
                  </w:rPr>
                  <w:t>C</w:t>
                </w:r>
              </w:p>
            </w:tc>
          </w:sdtContent>
        </w:sdt>
        <w:sdt>
          <w:sdtPr>
            <w:rPr>
              <w:sz w:val="18"/>
              <w:szCs w:val="18"/>
            </w:rPr>
            <w:alias w:val="Grade"/>
            <w:tag w:val="Grade"/>
            <w:id w:val="132455816"/>
            <w:placeholder>
              <w:docPart w:val="BEDD6EAC7F8B4C699CA52D6BEEED9439"/>
            </w:placeholder>
            <w:dropDownList>
              <w:listItem w:displayText="C" w:value="C"/>
              <w:listItem w:displayText="NC" w:value="NC"/>
              <w:listItem w:displayText="N/A" w:value="N/A"/>
              <w:listItem w:displayText=" " w:value=" "/>
            </w:dropDownList>
          </w:sdtPr>
          <w:sdtEndPr/>
          <w:sdtContent>
            <w:tc>
              <w:tcPr>
                <w:tcW w:w="566" w:type="dxa"/>
                <w:vAlign w:val="center"/>
              </w:tcPr>
              <w:p w14:paraId="5A191DB2" w14:textId="77777777" w:rsidR="0031695B" w:rsidRPr="006F7920" w:rsidRDefault="00BF0ADE" w:rsidP="0031695B">
                <w:pPr>
                  <w:pStyle w:val="TableParagraph"/>
                  <w:jc w:val="center"/>
                  <w:rPr>
                    <w:rFonts w:eastAsiaTheme="minorHAnsi"/>
                    <w:sz w:val="18"/>
                    <w:szCs w:val="18"/>
                  </w:rPr>
                </w:pPr>
                <w:r>
                  <w:rPr>
                    <w:sz w:val="18"/>
                    <w:szCs w:val="18"/>
                  </w:rPr>
                  <w:t>C</w:t>
                </w:r>
              </w:p>
            </w:tc>
          </w:sdtContent>
        </w:sdt>
        <w:sdt>
          <w:sdtPr>
            <w:rPr>
              <w:sz w:val="18"/>
              <w:szCs w:val="18"/>
            </w:rPr>
            <w:alias w:val="Grade"/>
            <w:tag w:val="Grade"/>
            <w:id w:val="873578364"/>
            <w:placeholder>
              <w:docPart w:val="3019152F489D4FF19D6D23DC6B85F21A"/>
            </w:placeholder>
            <w:dropDownList>
              <w:listItem w:displayText="C" w:value="C"/>
              <w:listItem w:displayText="NC" w:value="NC"/>
              <w:listItem w:displayText="N/A" w:value="N/A"/>
              <w:listItem w:displayText=" " w:value=" "/>
            </w:dropDownList>
          </w:sdtPr>
          <w:sdtEndPr/>
          <w:sdtContent>
            <w:tc>
              <w:tcPr>
                <w:tcW w:w="572" w:type="dxa"/>
                <w:vAlign w:val="center"/>
              </w:tcPr>
              <w:p w14:paraId="109510DB" w14:textId="77777777" w:rsidR="0031695B" w:rsidRPr="006F7920" w:rsidRDefault="00BF0ADE" w:rsidP="0031695B">
                <w:pPr>
                  <w:pStyle w:val="TableParagraph"/>
                  <w:jc w:val="center"/>
                  <w:rPr>
                    <w:rFonts w:eastAsiaTheme="minorHAnsi"/>
                    <w:sz w:val="18"/>
                    <w:szCs w:val="18"/>
                  </w:rPr>
                </w:pPr>
                <w:r>
                  <w:rPr>
                    <w:sz w:val="18"/>
                    <w:szCs w:val="18"/>
                  </w:rPr>
                  <w:t>C</w:t>
                </w:r>
              </w:p>
            </w:tc>
          </w:sdtContent>
        </w:sdt>
        <w:sdt>
          <w:sdtPr>
            <w:rPr>
              <w:sz w:val="18"/>
              <w:szCs w:val="18"/>
            </w:rPr>
            <w:alias w:val="Grade"/>
            <w:tag w:val="Grade"/>
            <w:id w:val="1599980120"/>
            <w:placeholder>
              <w:docPart w:val="82816B3F20754FD1B3B30E1D67C8EDEC"/>
            </w:placeholder>
            <w:dropDownList>
              <w:listItem w:displayText="C" w:value="C"/>
              <w:listItem w:displayText="NC" w:value="NC"/>
              <w:listItem w:displayText="N/A" w:value="N/A"/>
              <w:listItem w:displayText=" " w:value=" "/>
            </w:dropDownList>
          </w:sdtPr>
          <w:sdtEndPr/>
          <w:sdtContent>
            <w:tc>
              <w:tcPr>
                <w:tcW w:w="576" w:type="dxa"/>
                <w:vAlign w:val="center"/>
              </w:tcPr>
              <w:p w14:paraId="41B45735" w14:textId="77777777" w:rsidR="0031695B" w:rsidRPr="006F7920" w:rsidRDefault="00BF0ADE" w:rsidP="0031695B">
                <w:pPr>
                  <w:pStyle w:val="TableParagraph"/>
                  <w:jc w:val="center"/>
                  <w:rPr>
                    <w:rFonts w:eastAsiaTheme="minorHAnsi"/>
                    <w:sz w:val="18"/>
                    <w:szCs w:val="18"/>
                  </w:rPr>
                </w:pPr>
                <w:r>
                  <w:rPr>
                    <w:sz w:val="18"/>
                    <w:szCs w:val="18"/>
                  </w:rPr>
                  <w:t>C</w:t>
                </w:r>
              </w:p>
            </w:tc>
          </w:sdtContent>
        </w:sdt>
        <w:sdt>
          <w:sdtPr>
            <w:rPr>
              <w:sz w:val="18"/>
              <w:szCs w:val="18"/>
            </w:rPr>
            <w:alias w:val="Grade"/>
            <w:tag w:val="Grade"/>
            <w:id w:val="117802784"/>
            <w:placeholder>
              <w:docPart w:val="D4132E503F3E458F96EFD2B00B55A251"/>
            </w:placeholder>
            <w:dropDownList>
              <w:listItem w:displayText="C" w:value="C"/>
              <w:listItem w:displayText="NC" w:value="NC"/>
              <w:listItem w:displayText="N/A" w:value="N/A"/>
              <w:listItem w:displayText=" " w:value=" "/>
            </w:dropDownList>
          </w:sdtPr>
          <w:sdtEndPr/>
          <w:sdtContent>
            <w:tc>
              <w:tcPr>
                <w:tcW w:w="459" w:type="dxa"/>
                <w:vAlign w:val="center"/>
              </w:tcPr>
              <w:p w14:paraId="3E826831" w14:textId="77777777" w:rsidR="0031695B" w:rsidRPr="006F7920" w:rsidRDefault="00BF0ADE" w:rsidP="0031695B">
                <w:pPr>
                  <w:pStyle w:val="TableParagraph"/>
                  <w:jc w:val="center"/>
                  <w:rPr>
                    <w:rFonts w:eastAsiaTheme="minorHAnsi"/>
                    <w:sz w:val="18"/>
                    <w:szCs w:val="18"/>
                  </w:rPr>
                </w:pPr>
                <w:r>
                  <w:rPr>
                    <w:sz w:val="18"/>
                    <w:szCs w:val="18"/>
                  </w:rPr>
                  <w:t>C</w:t>
                </w:r>
              </w:p>
            </w:tc>
          </w:sdtContent>
        </w:sdt>
      </w:tr>
      <w:tr w:rsidR="0031695B" w:rsidRPr="006F7920" w14:paraId="4471C1B4" w14:textId="77777777" w:rsidTr="00720E21">
        <w:trPr>
          <w:trHeight w:val="470"/>
        </w:trPr>
        <w:tc>
          <w:tcPr>
            <w:tcW w:w="5808" w:type="dxa"/>
            <w:vAlign w:val="center"/>
          </w:tcPr>
          <w:p w14:paraId="633202A8" w14:textId="77777777" w:rsidR="0031695B" w:rsidRPr="00AB7550" w:rsidRDefault="0031695B" w:rsidP="0031695B">
            <w:pPr>
              <w:pStyle w:val="TableParagraph"/>
              <w:ind w:left="110"/>
              <w:rPr>
                <w:rFonts w:eastAsiaTheme="minorHAnsi"/>
                <w:sz w:val="24"/>
                <w:szCs w:val="24"/>
              </w:rPr>
            </w:pPr>
            <w:r w:rsidRPr="00AB7550">
              <w:rPr>
                <w:rFonts w:eastAsiaTheme="minorHAnsi"/>
                <w:sz w:val="24"/>
                <w:szCs w:val="24"/>
              </w:rPr>
              <w:t>2.2. Operate emergency lighting systems</w:t>
            </w:r>
          </w:p>
        </w:tc>
        <w:tc>
          <w:tcPr>
            <w:tcW w:w="1136" w:type="dxa"/>
            <w:vMerge/>
            <w:vAlign w:val="center"/>
          </w:tcPr>
          <w:p w14:paraId="109CBFC0" w14:textId="77777777" w:rsidR="0031695B" w:rsidRPr="00AB7550" w:rsidRDefault="0031695B" w:rsidP="0031695B">
            <w:pPr>
              <w:pStyle w:val="TableParagraph"/>
              <w:jc w:val="center"/>
              <w:rPr>
                <w:rFonts w:eastAsiaTheme="minorHAnsi"/>
                <w:sz w:val="24"/>
                <w:szCs w:val="24"/>
              </w:rPr>
            </w:pPr>
          </w:p>
        </w:tc>
        <w:tc>
          <w:tcPr>
            <w:tcW w:w="566" w:type="dxa"/>
            <w:vAlign w:val="center"/>
          </w:tcPr>
          <w:p w14:paraId="6874DE9F" w14:textId="77777777" w:rsidR="0031695B" w:rsidRPr="006F7920" w:rsidRDefault="0031695B" w:rsidP="0031695B">
            <w:pPr>
              <w:pStyle w:val="TableParagraph"/>
              <w:jc w:val="center"/>
              <w:rPr>
                <w:rFonts w:eastAsiaTheme="minorHAnsi"/>
                <w:sz w:val="18"/>
                <w:szCs w:val="18"/>
              </w:rPr>
            </w:pPr>
            <w:r w:rsidRPr="006F7920">
              <w:rPr>
                <w:sz w:val="18"/>
                <w:szCs w:val="18"/>
              </w:rPr>
              <w:t>N/A</w:t>
            </w:r>
          </w:p>
        </w:tc>
        <w:tc>
          <w:tcPr>
            <w:tcW w:w="566" w:type="dxa"/>
            <w:vAlign w:val="center"/>
          </w:tcPr>
          <w:p w14:paraId="668D6A9A" w14:textId="77777777" w:rsidR="0031695B" w:rsidRPr="006F7920" w:rsidRDefault="0031695B" w:rsidP="0031695B">
            <w:pPr>
              <w:pStyle w:val="TableParagraph"/>
              <w:jc w:val="center"/>
              <w:rPr>
                <w:rFonts w:eastAsiaTheme="minorHAnsi"/>
                <w:sz w:val="18"/>
                <w:szCs w:val="18"/>
              </w:rPr>
            </w:pPr>
            <w:r w:rsidRPr="006F7920">
              <w:rPr>
                <w:sz w:val="18"/>
                <w:szCs w:val="18"/>
              </w:rPr>
              <w:t>N/A</w:t>
            </w:r>
          </w:p>
        </w:tc>
        <w:tc>
          <w:tcPr>
            <w:tcW w:w="571" w:type="dxa"/>
            <w:vAlign w:val="center"/>
          </w:tcPr>
          <w:p w14:paraId="5A3F84EA" w14:textId="77777777" w:rsidR="0031695B" w:rsidRPr="006F7920" w:rsidRDefault="0031695B" w:rsidP="0031695B">
            <w:pPr>
              <w:pStyle w:val="TableParagraph"/>
              <w:jc w:val="center"/>
              <w:rPr>
                <w:rFonts w:eastAsiaTheme="minorHAnsi"/>
                <w:sz w:val="18"/>
                <w:szCs w:val="18"/>
              </w:rPr>
            </w:pPr>
            <w:r w:rsidRPr="006F7920">
              <w:rPr>
                <w:sz w:val="18"/>
                <w:szCs w:val="18"/>
              </w:rPr>
              <w:t>N/A</w:t>
            </w:r>
          </w:p>
        </w:tc>
        <w:tc>
          <w:tcPr>
            <w:tcW w:w="566" w:type="dxa"/>
            <w:vAlign w:val="center"/>
          </w:tcPr>
          <w:p w14:paraId="51DADF39" w14:textId="77777777" w:rsidR="0031695B" w:rsidRPr="006F7920" w:rsidRDefault="0031695B" w:rsidP="0031695B">
            <w:pPr>
              <w:pStyle w:val="TableParagraph"/>
              <w:jc w:val="center"/>
              <w:rPr>
                <w:rFonts w:eastAsiaTheme="minorHAnsi"/>
                <w:sz w:val="18"/>
                <w:szCs w:val="18"/>
              </w:rPr>
            </w:pPr>
            <w:r w:rsidRPr="006F7920">
              <w:rPr>
                <w:sz w:val="18"/>
                <w:szCs w:val="18"/>
              </w:rPr>
              <w:t>N/A</w:t>
            </w:r>
          </w:p>
        </w:tc>
        <w:tc>
          <w:tcPr>
            <w:tcW w:w="572" w:type="dxa"/>
            <w:vAlign w:val="center"/>
          </w:tcPr>
          <w:p w14:paraId="54B25BDB" w14:textId="77777777" w:rsidR="0031695B" w:rsidRPr="006F7920" w:rsidRDefault="0031695B" w:rsidP="0031695B">
            <w:pPr>
              <w:pStyle w:val="TableParagraph"/>
              <w:jc w:val="center"/>
              <w:rPr>
                <w:rFonts w:eastAsiaTheme="minorHAnsi"/>
                <w:sz w:val="18"/>
                <w:szCs w:val="18"/>
              </w:rPr>
            </w:pPr>
            <w:r w:rsidRPr="006F7920">
              <w:rPr>
                <w:sz w:val="18"/>
                <w:szCs w:val="18"/>
              </w:rPr>
              <w:t>N/A</w:t>
            </w:r>
          </w:p>
        </w:tc>
        <w:tc>
          <w:tcPr>
            <w:tcW w:w="576" w:type="dxa"/>
            <w:vAlign w:val="center"/>
          </w:tcPr>
          <w:p w14:paraId="597ACBB4" w14:textId="77777777" w:rsidR="0031695B" w:rsidRPr="006F7920" w:rsidRDefault="0031695B" w:rsidP="0031695B">
            <w:pPr>
              <w:pStyle w:val="TableParagraph"/>
              <w:jc w:val="center"/>
              <w:rPr>
                <w:rFonts w:eastAsiaTheme="minorHAnsi"/>
                <w:sz w:val="18"/>
                <w:szCs w:val="18"/>
              </w:rPr>
            </w:pPr>
            <w:r w:rsidRPr="006F7920">
              <w:rPr>
                <w:sz w:val="18"/>
                <w:szCs w:val="18"/>
              </w:rPr>
              <w:t>N/A</w:t>
            </w:r>
          </w:p>
        </w:tc>
        <w:tc>
          <w:tcPr>
            <w:tcW w:w="459" w:type="dxa"/>
            <w:vAlign w:val="center"/>
          </w:tcPr>
          <w:p w14:paraId="56E5AEDA" w14:textId="77777777" w:rsidR="0031695B" w:rsidRPr="006F7920" w:rsidRDefault="0031695B" w:rsidP="0031695B">
            <w:pPr>
              <w:pStyle w:val="TableParagraph"/>
              <w:jc w:val="center"/>
              <w:rPr>
                <w:rFonts w:eastAsiaTheme="minorHAnsi"/>
                <w:sz w:val="18"/>
                <w:szCs w:val="18"/>
              </w:rPr>
            </w:pPr>
            <w:r w:rsidRPr="006F7920">
              <w:rPr>
                <w:sz w:val="18"/>
                <w:szCs w:val="18"/>
              </w:rPr>
              <w:t>N/A</w:t>
            </w:r>
          </w:p>
        </w:tc>
      </w:tr>
      <w:tr w:rsidR="00630B99" w:rsidRPr="006F7920" w14:paraId="01047E14" w14:textId="77777777" w:rsidTr="00720E21">
        <w:trPr>
          <w:trHeight w:val="505"/>
        </w:trPr>
        <w:tc>
          <w:tcPr>
            <w:tcW w:w="5808" w:type="dxa"/>
            <w:vAlign w:val="center"/>
          </w:tcPr>
          <w:p w14:paraId="5B20EE6E" w14:textId="77777777" w:rsidR="00630B99" w:rsidRPr="00AB7550" w:rsidRDefault="00630B99" w:rsidP="00630B99">
            <w:pPr>
              <w:pStyle w:val="TableParagraph"/>
              <w:spacing w:line="256" w:lineRule="exact"/>
              <w:ind w:left="110" w:right="187"/>
              <w:rPr>
                <w:rFonts w:eastAsiaTheme="minorHAnsi"/>
                <w:sz w:val="24"/>
                <w:szCs w:val="24"/>
              </w:rPr>
            </w:pPr>
            <w:r w:rsidRPr="00AB7550">
              <w:rPr>
                <w:rFonts w:eastAsiaTheme="minorHAnsi"/>
                <w:sz w:val="24"/>
                <w:szCs w:val="24"/>
              </w:rPr>
              <w:t>2.3. Assess inside and outside conditions prior to opening exit</w:t>
            </w:r>
          </w:p>
        </w:tc>
        <w:tc>
          <w:tcPr>
            <w:tcW w:w="1136" w:type="dxa"/>
            <w:vMerge/>
            <w:vAlign w:val="center"/>
          </w:tcPr>
          <w:p w14:paraId="1967DC36" w14:textId="77777777" w:rsidR="00630B99" w:rsidRPr="00AB7550" w:rsidRDefault="00630B99" w:rsidP="00630B99">
            <w:pPr>
              <w:pStyle w:val="TableParagraph"/>
              <w:jc w:val="center"/>
              <w:rPr>
                <w:rFonts w:eastAsiaTheme="minorHAnsi"/>
                <w:sz w:val="24"/>
                <w:szCs w:val="24"/>
              </w:rPr>
            </w:pPr>
          </w:p>
        </w:tc>
        <w:sdt>
          <w:sdtPr>
            <w:rPr>
              <w:sz w:val="18"/>
              <w:szCs w:val="18"/>
            </w:rPr>
            <w:alias w:val="Grade"/>
            <w:tag w:val="Grade"/>
            <w:id w:val="450600175"/>
            <w:placeholder>
              <w:docPart w:val="EE6B117E2DE14930BAC7D94C5DA151BB"/>
            </w:placeholder>
            <w:dropDownList>
              <w:listItem w:displayText="C" w:value="C"/>
              <w:listItem w:displayText="NC" w:value="NC"/>
              <w:listItem w:displayText="N/A" w:value="N/A"/>
              <w:listItem w:displayText=" " w:value=" "/>
            </w:dropDownList>
          </w:sdtPr>
          <w:sdtEndPr/>
          <w:sdtContent>
            <w:tc>
              <w:tcPr>
                <w:tcW w:w="566" w:type="dxa"/>
                <w:vAlign w:val="center"/>
              </w:tcPr>
              <w:p w14:paraId="4077CCD3" w14:textId="77777777" w:rsidR="00630B99" w:rsidRPr="006F7920" w:rsidRDefault="00BF0ADE" w:rsidP="00630B99">
                <w:pPr>
                  <w:pStyle w:val="TableParagraph"/>
                  <w:jc w:val="center"/>
                  <w:rPr>
                    <w:rFonts w:eastAsiaTheme="minorHAnsi"/>
                    <w:sz w:val="18"/>
                    <w:szCs w:val="18"/>
                  </w:rPr>
                </w:pPr>
                <w:r>
                  <w:rPr>
                    <w:sz w:val="18"/>
                    <w:szCs w:val="18"/>
                  </w:rPr>
                  <w:t>C</w:t>
                </w:r>
              </w:p>
            </w:tc>
          </w:sdtContent>
        </w:sdt>
        <w:sdt>
          <w:sdtPr>
            <w:rPr>
              <w:sz w:val="18"/>
              <w:szCs w:val="18"/>
            </w:rPr>
            <w:alias w:val="Grade"/>
            <w:tag w:val="Grade"/>
            <w:id w:val="650263273"/>
            <w:placeholder>
              <w:docPart w:val="84644D39C3BC45A4A83ACCF85C06F60C"/>
            </w:placeholder>
            <w:dropDownList>
              <w:listItem w:displayText="C" w:value="C"/>
              <w:listItem w:displayText="NC" w:value="NC"/>
              <w:listItem w:displayText="N/A" w:value="N/A"/>
              <w:listItem w:displayText=" " w:value=" "/>
            </w:dropDownList>
          </w:sdtPr>
          <w:sdtEndPr/>
          <w:sdtContent>
            <w:tc>
              <w:tcPr>
                <w:tcW w:w="566" w:type="dxa"/>
                <w:vAlign w:val="center"/>
              </w:tcPr>
              <w:p w14:paraId="4EF97FE3" w14:textId="77777777" w:rsidR="00630B99" w:rsidRPr="006F7920" w:rsidRDefault="00BF0ADE" w:rsidP="00630B99">
                <w:pPr>
                  <w:pStyle w:val="TableParagraph"/>
                  <w:jc w:val="center"/>
                  <w:rPr>
                    <w:rFonts w:eastAsiaTheme="minorHAnsi"/>
                    <w:sz w:val="18"/>
                    <w:szCs w:val="18"/>
                  </w:rPr>
                </w:pPr>
                <w:r>
                  <w:rPr>
                    <w:sz w:val="18"/>
                    <w:szCs w:val="18"/>
                  </w:rPr>
                  <w:t>C</w:t>
                </w:r>
              </w:p>
            </w:tc>
          </w:sdtContent>
        </w:sdt>
        <w:sdt>
          <w:sdtPr>
            <w:rPr>
              <w:sz w:val="18"/>
              <w:szCs w:val="18"/>
            </w:rPr>
            <w:alias w:val="Grade"/>
            <w:tag w:val="Grade"/>
            <w:id w:val="-1553298146"/>
            <w:placeholder>
              <w:docPart w:val="96DF5E9D300A4A948B2028B155FBCA6D"/>
            </w:placeholder>
            <w:dropDownList>
              <w:listItem w:displayText="C" w:value="C"/>
              <w:listItem w:displayText="NC" w:value="NC"/>
              <w:listItem w:displayText="N/A" w:value="N/A"/>
              <w:listItem w:displayText=" " w:value=" "/>
            </w:dropDownList>
          </w:sdtPr>
          <w:sdtEndPr/>
          <w:sdtContent>
            <w:tc>
              <w:tcPr>
                <w:tcW w:w="571" w:type="dxa"/>
                <w:vAlign w:val="center"/>
              </w:tcPr>
              <w:p w14:paraId="54ABFB02" w14:textId="77777777" w:rsidR="00630B99" w:rsidRPr="006F7920" w:rsidRDefault="00BF0ADE" w:rsidP="00630B99">
                <w:pPr>
                  <w:pStyle w:val="TableParagraph"/>
                  <w:jc w:val="center"/>
                  <w:rPr>
                    <w:rFonts w:eastAsiaTheme="minorHAnsi"/>
                    <w:sz w:val="18"/>
                    <w:szCs w:val="18"/>
                  </w:rPr>
                </w:pPr>
                <w:r>
                  <w:rPr>
                    <w:sz w:val="18"/>
                    <w:szCs w:val="18"/>
                  </w:rPr>
                  <w:t>C</w:t>
                </w:r>
              </w:p>
            </w:tc>
          </w:sdtContent>
        </w:sdt>
        <w:sdt>
          <w:sdtPr>
            <w:rPr>
              <w:sz w:val="18"/>
              <w:szCs w:val="18"/>
            </w:rPr>
            <w:alias w:val="Grade"/>
            <w:tag w:val="Grade"/>
            <w:id w:val="-1677327564"/>
            <w:placeholder>
              <w:docPart w:val="11C86BD2EE1C477BBC0653C909A51D99"/>
            </w:placeholder>
            <w:dropDownList>
              <w:listItem w:displayText="C" w:value="C"/>
              <w:listItem w:displayText="NC" w:value="NC"/>
              <w:listItem w:displayText="N/A" w:value="N/A"/>
              <w:listItem w:displayText=" " w:value=" "/>
            </w:dropDownList>
          </w:sdtPr>
          <w:sdtEndPr/>
          <w:sdtContent>
            <w:tc>
              <w:tcPr>
                <w:tcW w:w="566" w:type="dxa"/>
                <w:vAlign w:val="center"/>
              </w:tcPr>
              <w:p w14:paraId="64C969DF" w14:textId="77777777" w:rsidR="00630B99" w:rsidRPr="006F7920" w:rsidRDefault="00BF0ADE" w:rsidP="00630B99">
                <w:pPr>
                  <w:pStyle w:val="TableParagraph"/>
                  <w:jc w:val="center"/>
                  <w:rPr>
                    <w:rFonts w:eastAsiaTheme="minorHAnsi"/>
                    <w:sz w:val="18"/>
                    <w:szCs w:val="18"/>
                  </w:rPr>
                </w:pPr>
                <w:r>
                  <w:rPr>
                    <w:sz w:val="18"/>
                    <w:szCs w:val="18"/>
                  </w:rPr>
                  <w:t>C</w:t>
                </w:r>
              </w:p>
            </w:tc>
          </w:sdtContent>
        </w:sdt>
        <w:sdt>
          <w:sdtPr>
            <w:rPr>
              <w:sz w:val="18"/>
              <w:szCs w:val="18"/>
            </w:rPr>
            <w:alias w:val="Grade"/>
            <w:tag w:val="Grade"/>
            <w:id w:val="-145128800"/>
            <w:placeholder>
              <w:docPart w:val="851782CBA13A490486CF41740EC5B49B"/>
            </w:placeholder>
            <w:dropDownList>
              <w:listItem w:displayText="C" w:value="C"/>
              <w:listItem w:displayText="NC" w:value="NC"/>
              <w:listItem w:displayText="N/A" w:value="N/A"/>
              <w:listItem w:displayText=" " w:value=" "/>
            </w:dropDownList>
          </w:sdtPr>
          <w:sdtEndPr/>
          <w:sdtContent>
            <w:tc>
              <w:tcPr>
                <w:tcW w:w="572" w:type="dxa"/>
                <w:vAlign w:val="center"/>
              </w:tcPr>
              <w:p w14:paraId="1DEF6A4D" w14:textId="77777777" w:rsidR="00630B99" w:rsidRPr="006F7920" w:rsidRDefault="00BF0ADE" w:rsidP="00630B99">
                <w:pPr>
                  <w:pStyle w:val="TableParagraph"/>
                  <w:jc w:val="center"/>
                  <w:rPr>
                    <w:rFonts w:eastAsiaTheme="minorHAnsi"/>
                    <w:sz w:val="18"/>
                    <w:szCs w:val="18"/>
                  </w:rPr>
                </w:pPr>
                <w:r>
                  <w:rPr>
                    <w:sz w:val="18"/>
                    <w:szCs w:val="18"/>
                  </w:rPr>
                  <w:t>C</w:t>
                </w:r>
              </w:p>
            </w:tc>
          </w:sdtContent>
        </w:sdt>
        <w:sdt>
          <w:sdtPr>
            <w:rPr>
              <w:sz w:val="18"/>
              <w:szCs w:val="18"/>
            </w:rPr>
            <w:alias w:val="Grade"/>
            <w:tag w:val="Grade"/>
            <w:id w:val="2119018642"/>
            <w:placeholder>
              <w:docPart w:val="DE60918B860541C69AECA69F25F8E0D7"/>
            </w:placeholder>
            <w:dropDownList>
              <w:listItem w:displayText="C" w:value="C"/>
              <w:listItem w:displayText="NC" w:value="NC"/>
              <w:listItem w:displayText="N/A" w:value="N/A"/>
              <w:listItem w:displayText=" " w:value=" "/>
            </w:dropDownList>
          </w:sdtPr>
          <w:sdtEndPr/>
          <w:sdtContent>
            <w:tc>
              <w:tcPr>
                <w:tcW w:w="576" w:type="dxa"/>
                <w:vAlign w:val="center"/>
              </w:tcPr>
              <w:p w14:paraId="04CDE118" w14:textId="77777777" w:rsidR="00630B99" w:rsidRPr="006F7920" w:rsidRDefault="00BF0ADE" w:rsidP="00630B99">
                <w:pPr>
                  <w:pStyle w:val="TableParagraph"/>
                  <w:jc w:val="center"/>
                  <w:rPr>
                    <w:rFonts w:eastAsiaTheme="minorHAnsi"/>
                    <w:sz w:val="18"/>
                    <w:szCs w:val="18"/>
                  </w:rPr>
                </w:pPr>
                <w:r>
                  <w:rPr>
                    <w:sz w:val="18"/>
                    <w:szCs w:val="18"/>
                  </w:rPr>
                  <w:t>C</w:t>
                </w:r>
              </w:p>
            </w:tc>
          </w:sdtContent>
        </w:sdt>
        <w:tc>
          <w:tcPr>
            <w:tcW w:w="459" w:type="dxa"/>
            <w:vAlign w:val="center"/>
          </w:tcPr>
          <w:p w14:paraId="69411661" w14:textId="77777777" w:rsidR="00630B99" w:rsidRPr="006F7920" w:rsidRDefault="00630B99" w:rsidP="00630B99">
            <w:pPr>
              <w:pStyle w:val="TableParagraph"/>
              <w:jc w:val="center"/>
              <w:rPr>
                <w:rFonts w:eastAsiaTheme="minorHAnsi"/>
                <w:sz w:val="18"/>
                <w:szCs w:val="18"/>
              </w:rPr>
            </w:pPr>
            <w:r w:rsidRPr="006F7920">
              <w:rPr>
                <w:sz w:val="18"/>
                <w:szCs w:val="18"/>
              </w:rPr>
              <w:t>N/A</w:t>
            </w:r>
          </w:p>
        </w:tc>
      </w:tr>
      <w:tr w:rsidR="00630B99" w:rsidRPr="006F7920" w14:paraId="21853531" w14:textId="77777777" w:rsidTr="00720E21">
        <w:trPr>
          <w:trHeight w:val="498"/>
        </w:trPr>
        <w:tc>
          <w:tcPr>
            <w:tcW w:w="5808" w:type="dxa"/>
            <w:vAlign w:val="center"/>
          </w:tcPr>
          <w:p w14:paraId="24657BE4" w14:textId="77777777" w:rsidR="00630B99" w:rsidRPr="00AB7550" w:rsidRDefault="00630B99" w:rsidP="00630B99">
            <w:pPr>
              <w:pStyle w:val="TableParagraph"/>
              <w:spacing w:line="248" w:lineRule="exact"/>
              <w:ind w:left="110"/>
              <w:rPr>
                <w:rFonts w:eastAsiaTheme="minorHAnsi"/>
                <w:sz w:val="24"/>
                <w:szCs w:val="24"/>
              </w:rPr>
            </w:pPr>
            <w:r w:rsidRPr="00AB7550">
              <w:rPr>
                <w:rFonts w:eastAsiaTheme="minorHAnsi"/>
                <w:sz w:val="24"/>
                <w:szCs w:val="24"/>
              </w:rPr>
              <w:t>2.4. Open exit (Time limitation is 7,5 seconds)</w:t>
            </w:r>
          </w:p>
        </w:tc>
        <w:tc>
          <w:tcPr>
            <w:tcW w:w="1136" w:type="dxa"/>
            <w:vMerge/>
            <w:vAlign w:val="center"/>
          </w:tcPr>
          <w:p w14:paraId="644E9D43" w14:textId="77777777" w:rsidR="00630B99" w:rsidRPr="00AB7550" w:rsidRDefault="00630B99" w:rsidP="00630B99">
            <w:pPr>
              <w:pStyle w:val="TableParagraph"/>
              <w:jc w:val="center"/>
              <w:rPr>
                <w:rFonts w:eastAsiaTheme="minorHAnsi"/>
                <w:sz w:val="24"/>
                <w:szCs w:val="24"/>
              </w:rPr>
            </w:pPr>
          </w:p>
        </w:tc>
        <w:sdt>
          <w:sdtPr>
            <w:rPr>
              <w:sz w:val="18"/>
              <w:szCs w:val="18"/>
            </w:rPr>
            <w:alias w:val="Grade"/>
            <w:tag w:val="Grade"/>
            <w:id w:val="1711136871"/>
            <w:placeholder>
              <w:docPart w:val="1BB00FA3211E4CA78DC210DF5896765F"/>
            </w:placeholder>
            <w:dropDownList>
              <w:listItem w:displayText="C" w:value="C"/>
              <w:listItem w:displayText="NC" w:value="NC"/>
              <w:listItem w:displayText="N/A" w:value="N/A"/>
              <w:listItem w:displayText=" " w:value=" "/>
            </w:dropDownList>
          </w:sdtPr>
          <w:sdtEndPr/>
          <w:sdtContent>
            <w:tc>
              <w:tcPr>
                <w:tcW w:w="566" w:type="dxa"/>
                <w:vAlign w:val="center"/>
              </w:tcPr>
              <w:p w14:paraId="36F40AF7" w14:textId="77777777" w:rsidR="00630B99" w:rsidRPr="006F7920" w:rsidRDefault="00BF0ADE" w:rsidP="00630B99">
                <w:pPr>
                  <w:pStyle w:val="TableParagraph"/>
                  <w:jc w:val="center"/>
                  <w:rPr>
                    <w:rFonts w:eastAsiaTheme="minorHAnsi"/>
                    <w:sz w:val="18"/>
                    <w:szCs w:val="18"/>
                  </w:rPr>
                </w:pPr>
                <w:r>
                  <w:rPr>
                    <w:sz w:val="18"/>
                    <w:szCs w:val="18"/>
                  </w:rPr>
                  <w:t>C</w:t>
                </w:r>
              </w:p>
            </w:tc>
          </w:sdtContent>
        </w:sdt>
        <w:sdt>
          <w:sdtPr>
            <w:rPr>
              <w:sz w:val="18"/>
              <w:szCs w:val="18"/>
            </w:rPr>
            <w:alias w:val="Grade"/>
            <w:tag w:val="Grade"/>
            <w:id w:val="1208599378"/>
            <w:placeholder>
              <w:docPart w:val="BBF679FD719448A89EB59BA3B0E242DE"/>
            </w:placeholder>
            <w:dropDownList>
              <w:listItem w:displayText="C" w:value="C"/>
              <w:listItem w:displayText="NC" w:value="NC"/>
              <w:listItem w:displayText="N/A" w:value="N/A"/>
              <w:listItem w:displayText=" " w:value=" "/>
            </w:dropDownList>
          </w:sdtPr>
          <w:sdtEndPr/>
          <w:sdtContent>
            <w:tc>
              <w:tcPr>
                <w:tcW w:w="566" w:type="dxa"/>
                <w:vAlign w:val="center"/>
              </w:tcPr>
              <w:p w14:paraId="4B556C03" w14:textId="77777777" w:rsidR="00630B99" w:rsidRPr="006F7920" w:rsidRDefault="00BF0ADE" w:rsidP="00630B99">
                <w:pPr>
                  <w:pStyle w:val="TableParagraph"/>
                  <w:jc w:val="center"/>
                  <w:rPr>
                    <w:rFonts w:eastAsiaTheme="minorHAnsi"/>
                    <w:sz w:val="18"/>
                    <w:szCs w:val="18"/>
                  </w:rPr>
                </w:pPr>
                <w:r>
                  <w:rPr>
                    <w:sz w:val="18"/>
                    <w:szCs w:val="18"/>
                  </w:rPr>
                  <w:t>C</w:t>
                </w:r>
              </w:p>
            </w:tc>
          </w:sdtContent>
        </w:sdt>
        <w:sdt>
          <w:sdtPr>
            <w:rPr>
              <w:sz w:val="18"/>
              <w:szCs w:val="18"/>
            </w:rPr>
            <w:alias w:val="Grade"/>
            <w:tag w:val="Grade"/>
            <w:id w:val="-2071488248"/>
            <w:placeholder>
              <w:docPart w:val="F668AF5B20744A87B7E43DCA4E7D51E2"/>
            </w:placeholder>
            <w:dropDownList>
              <w:listItem w:displayText="C" w:value="C"/>
              <w:listItem w:displayText="NC" w:value="NC"/>
              <w:listItem w:displayText="N/A" w:value="N/A"/>
              <w:listItem w:displayText=" " w:value=" "/>
            </w:dropDownList>
          </w:sdtPr>
          <w:sdtEndPr/>
          <w:sdtContent>
            <w:tc>
              <w:tcPr>
                <w:tcW w:w="571" w:type="dxa"/>
                <w:vAlign w:val="center"/>
              </w:tcPr>
              <w:p w14:paraId="271D9778" w14:textId="77777777" w:rsidR="00630B99" w:rsidRPr="006F7920" w:rsidRDefault="00BF0ADE" w:rsidP="00630B99">
                <w:pPr>
                  <w:pStyle w:val="TableParagraph"/>
                  <w:jc w:val="center"/>
                  <w:rPr>
                    <w:rFonts w:eastAsiaTheme="minorHAnsi"/>
                    <w:sz w:val="18"/>
                    <w:szCs w:val="18"/>
                  </w:rPr>
                </w:pPr>
                <w:r>
                  <w:rPr>
                    <w:sz w:val="18"/>
                    <w:szCs w:val="18"/>
                  </w:rPr>
                  <w:t>C</w:t>
                </w:r>
              </w:p>
            </w:tc>
          </w:sdtContent>
        </w:sdt>
        <w:sdt>
          <w:sdtPr>
            <w:rPr>
              <w:sz w:val="18"/>
              <w:szCs w:val="18"/>
            </w:rPr>
            <w:alias w:val="Grade"/>
            <w:tag w:val="Grade"/>
            <w:id w:val="827637959"/>
            <w:placeholder>
              <w:docPart w:val="7A8AD339BF00447B8E43E8F92EC92F3E"/>
            </w:placeholder>
            <w:dropDownList>
              <w:listItem w:displayText="C" w:value="C"/>
              <w:listItem w:displayText="NC" w:value="NC"/>
              <w:listItem w:displayText="N/A" w:value="N/A"/>
              <w:listItem w:displayText=" " w:value=" "/>
            </w:dropDownList>
          </w:sdtPr>
          <w:sdtEndPr/>
          <w:sdtContent>
            <w:tc>
              <w:tcPr>
                <w:tcW w:w="566" w:type="dxa"/>
                <w:vAlign w:val="center"/>
              </w:tcPr>
              <w:p w14:paraId="35488B0B" w14:textId="77777777" w:rsidR="00630B99" w:rsidRPr="006F7920" w:rsidRDefault="00BF0ADE" w:rsidP="00630B99">
                <w:pPr>
                  <w:pStyle w:val="TableParagraph"/>
                  <w:jc w:val="center"/>
                  <w:rPr>
                    <w:rFonts w:eastAsiaTheme="minorHAnsi"/>
                    <w:sz w:val="18"/>
                    <w:szCs w:val="18"/>
                  </w:rPr>
                </w:pPr>
                <w:r>
                  <w:rPr>
                    <w:sz w:val="18"/>
                    <w:szCs w:val="18"/>
                  </w:rPr>
                  <w:t>C</w:t>
                </w:r>
              </w:p>
            </w:tc>
          </w:sdtContent>
        </w:sdt>
        <w:sdt>
          <w:sdtPr>
            <w:rPr>
              <w:sz w:val="18"/>
              <w:szCs w:val="18"/>
            </w:rPr>
            <w:alias w:val="Grade"/>
            <w:tag w:val="Grade"/>
            <w:id w:val="-233163431"/>
            <w:placeholder>
              <w:docPart w:val="93245F4F6EE24C3A937C924E44E933F7"/>
            </w:placeholder>
            <w:dropDownList>
              <w:listItem w:displayText="C" w:value="C"/>
              <w:listItem w:displayText="NC" w:value="NC"/>
              <w:listItem w:displayText="N/A" w:value="N/A"/>
              <w:listItem w:displayText=" " w:value=" "/>
            </w:dropDownList>
          </w:sdtPr>
          <w:sdtEndPr/>
          <w:sdtContent>
            <w:tc>
              <w:tcPr>
                <w:tcW w:w="572" w:type="dxa"/>
                <w:vAlign w:val="center"/>
              </w:tcPr>
              <w:p w14:paraId="3B0B0488" w14:textId="77777777" w:rsidR="00630B99" w:rsidRPr="006F7920" w:rsidRDefault="00BF0ADE" w:rsidP="00630B99">
                <w:pPr>
                  <w:pStyle w:val="TableParagraph"/>
                  <w:jc w:val="center"/>
                  <w:rPr>
                    <w:rFonts w:eastAsiaTheme="minorHAnsi"/>
                    <w:sz w:val="18"/>
                    <w:szCs w:val="18"/>
                  </w:rPr>
                </w:pPr>
                <w:r>
                  <w:rPr>
                    <w:sz w:val="18"/>
                    <w:szCs w:val="18"/>
                  </w:rPr>
                  <w:t>C</w:t>
                </w:r>
              </w:p>
            </w:tc>
          </w:sdtContent>
        </w:sdt>
        <w:sdt>
          <w:sdtPr>
            <w:rPr>
              <w:sz w:val="18"/>
              <w:szCs w:val="18"/>
            </w:rPr>
            <w:alias w:val="Grade"/>
            <w:tag w:val="Grade"/>
            <w:id w:val="-286508944"/>
            <w:placeholder>
              <w:docPart w:val="7FAE3CE8DB944D6F8C1D9510EAC0A705"/>
            </w:placeholder>
            <w:dropDownList>
              <w:listItem w:displayText="C" w:value="C"/>
              <w:listItem w:displayText="NC" w:value="NC"/>
              <w:listItem w:displayText="N/A" w:value="N/A"/>
              <w:listItem w:displayText=" " w:value=" "/>
            </w:dropDownList>
          </w:sdtPr>
          <w:sdtEndPr/>
          <w:sdtContent>
            <w:tc>
              <w:tcPr>
                <w:tcW w:w="576" w:type="dxa"/>
                <w:vAlign w:val="center"/>
              </w:tcPr>
              <w:p w14:paraId="30B99F96" w14:textId="77777777" w:rsidR="00630B99" w:rsidRPr="006F7920" w:rsidRDefault="00BF0ADE" w:rsidP="00630B99">
                <w:pPr>
                  <w:pStyle w:val="TableParagraph"/>
                  <w:jc w:val="center"/>
                  <w:rPr>
                    <w:rFonts w:eastAsiaTheme="minorHAnsi"/>
                    <w:sz w:val="18"/>
                    <w:szCs w:val="18"/>
                  </w:rPr>
                </w:pPr>
                <w:r>
                  <w:rPr>
                    <w:sz w:val="18"/>
                    <w:szCs w:val="18"/>
                  </w:rPr>
                  <w:t>C</w:t>
                </w:r>
              </w:p>
            </w:tc>
          </w:sdtContent>
        </w:sdt>
        <w:sdt>
          <w:sdtPr>
            <w:rPr>
              <w:sz w:val="18"/>
              <w:szCs w:val="18"/>
            </w:rPr>
            <w:alias w:val="Grade"/>
            <w:tag w:val="Grade"/>
            <w:id w:val="1888061558"/>
            <w:placeholder>
              <w:docPart w:val="E9E74CE7945643249AD4549CD7AC88B8"/>
            </w:placeholder>
            <w:dropDownList>
              <w:listItem w:displayText="C" w:value="C"/>
              <w:listItem w:displayText="NC" w:value="NC"/>
              <w:listItem w:displayText="N/A" w:value="N/A"/>
              <w:listItem w:displayText=" " w:value=" "/>
            </w:dropDownList>
          </w:sdtPr>
          <w:sdtEndPr/>
          <w:sdtContent>
            <w:tc>
              <w:tcPr>
                <w:tcW w:w="459" w:type="dxa"/>
                <w:vAlign w:val="center"/>
              </w:tcPr>
              <w:p w14:paraId="5C2C1096" w14:textId="77777777" w:rsidR="00630B99" w:rsidRPr="006F7920" w:rsidRDefault="00BF0ADE" w:rsidP="00630B99">
                <w:pPr>
                  <w:pStyle w:val="TableParagraph"/>
                  <w:jc w:val="center"/>
                  <w:rPr>
                    <w:rFonts w:eastAsiaTheme="minorHAnsi"/>
                    <w:sz w:val="18"/>
                    <w:szCs w:val="18"/>
                  </w:rPr>
                </w:pPr>
                <w:r>
                  <w:rPr>
                    <w:sz w:val="18"/>
                    <w:szCs w:val="18"/>
                  </w:rPr>
                  <w:t>C</w:t>
                </w:r>
              </w:p>
            </w:tc>
          </w:sdtContent>
        </w:sdt>
      </w:tr>
      <w:tr w:rsidR="00630B99" w:rsidRPr="00AB7550" w14:paraId="237EE603" w14:textId="77777777" w:rsidTr="00E06FA1">
        <w:trPr>
          <w:trHeight w:val="505"/>
        </w:trPr>
        <w:tc>
          <w:tcPr>
            <w:tcW w:w="10820" w:type="dxa"/>
            <w:gridSpan w:val="9"/>
            <w:vAlign w:val="center"/>
          </w:tcPr>
          <w:p w14:paraId="0E566575" w14:textId="77777777" w:rsidR="00630B99" w:rsidRPr="00AB7550" w:rsidRDefault="00630B99" w:rsidP="00630B99">
            <w:pPr>
              <w:pStyle w:val="TableParagraph"/>
              <w:spacing w:before="4" w:line="251" w:lineRule="exact"/>
              <w:ind w:left="110"/>
              <w:rPr>
                <w:rFonts w:eastAsiaTheme="minorHAnsi"/>
                <w:sz w:val="24"/>
                <w:szCs w:val="24"/>
              </w:rPr>
            </w:pPr>
            <w:r w:rsidRPr="00AB7550">
              <w:rPr>
                <w:rFonts w:eastAsiaTheme="minorHAnsi"/>
                <w:sz w:val="24"/>
                <w:szCs w:val="24"/>
              </w:rPr>
              <w:t>Applicable regulation: VAR, APPENDIX 1 TO 14.085 a), b) and CCM - current version</w:t>
            </w:r>
          </w:p>
        </w:tc>
      </w:tr>
      <w:tr w:rsidR="00630B99" w:rsidRPr="00AB7550" w14:paraId="14F3D1A6" w14:textId="77777777" w:rsidTr="00C25A7D">
        <w:trPr>
          <w:trHeight w:val="3171"/>
        </w:trPr>
        <w:tc>
          <w:tcPr>
            <w:tcW w:w="10820" w:type="dxa"/>
            <w:gridSpan w:val="9"/>
          </w:tcPr>
          <w:p w14:paraId="564AD6E2" w14:textId="77777777" w:rsidR="00630B99" w:rsidRPr="00AB7550" w:rsidRDefault="00630B99" w:rsidP="00630B99">
            <w:pPr>
              <w:pStyle w:val="TableParagraph"/>
              <w:spacing w:before="3"/>
              <w:ind w:left="110"/>
              <w:rPr>
                <w:b/>
                <w:spacing w:val="-2"/>
              </w:rPr>
            </w:pPr>
          </w:p>
          <w:p w14:paraId="1022751F" w14:textId="77777777" w:rsidR="00630B99" w:rsidRPr="00AB7550" w:rsidRDefault="00630B99" w:rsidP="00630B99">
            <w:pPr>
              <w:pStyle w:val="TableParagraph"/>
              <w:spacing w:before="3"/>
              <w:ind w:left="110"/>
              <w:rPr>
                <w:b/>
              </w:rPr>
            </w:pPr>
            <w:r w:rsidRPr="00AB7550">
              <w:rPr>
                <w:b/>
                <w:spacing w:val="-2"/>
              </w:rPr>
              <w:t>Remark:</w:t>
            </w:r>
          </w:p>
        </w:tc>
      </w:tr>
    </w:tbl>
    <w:p w14:paraId="68BE874C" w14:textId="77777777" w:rsidR="0072524A" w:rsidRPr="00AB7550" w:rsidRDefault="0072524A">
      <w:pPr>
        <w:spacing w:before="2"/>
        <w:rPr>
          <w:rFonts w:ascii="Arial" w:hAnsi="Arial" w:cs="Arial"/>
          <w:sz w:val="16"/>
        </w:rPr>
      </w:pPr>
      <w:r w:rsidRPr="00AB7550">
        <w:rPr>
          <w:rFonts w:ascii="Arial" w:hAnsi="Arial" w:cs="Arial"/>
          <w:sz w:val="16"/>
        </w:rPr>
        <w:br w:type="page"/>
      </w:r>
    </w:p>
    <w:p w14:paraId="70595F13" w14:textId="77777777" w:rsidR="009E0471" w:rsidRPr="00AB7550" w:rsidRDefault="009E0471">
      <w:pPr>
        <w:spacing w:before="2"/>
        <w:rPr>
          <w:rFonts w:ascii="Arial" w:hAnsi="Arial" w:cs="Arial"/>
          <w:sz w:val="16"/>
        </w:rPr>
      </w:pPr>
    </w:p>
    <w:tbl>
      <w:tblPr>
        <w:tblW w:w="0" w:type="auto"/>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808"/>
        <w:gridCol w:w="1136"/>
        <w:gridCol w:w="566"/>
        <w:gridCol w:w="566"/>
        <w:gridCol w:w="571"/>
        <w:gridCol w:w="566"/>
        <w:gridCol w:w="572"/>
        <w:gridCol w:w="576"/>
        <w:gridCol w:w="459"/>
      </w:tblGrid>
      <w:tr w:rsidR="006D6E43" w:rsidRPr="00AB7550" w14:paraId="51CFA766" w14:textId="77777777" w:rsidTr="00087717">
        <w:trPr>
          <w:cantSplit/>
          <w:trHeight w:val="879"/>
        </w:trPr>
        <w:tc>
          <w:tcPr>
            <w:tcW w:w="6944" w:type="dxa"/>
            <w:gridSpan w:val="2"/>
            <w:tcBorders>
              <w:bottom w:val="nil"/>
            </w:tcBorders>
          </w:tcPr>
          <w:p w14:paraId="2FA14E65" w14:textId="77777777" w:rsidR="006D6E43" w:rsidRPr="00AB7550" w:rsidRDefault="006D6E43">
            <w:pPr>
              <w:pStyle w:val="TableParagraph"/>
              <w:numPr>
                <w:ilvl w:val="0"/>
                <w:numId w:val="3"/>
              </w:numPr>
              <w:tabs>
                <w:tab w:val="left" w:pos="423"/>
              </w:tabs>
              <w:spacing w:before="192" w:line="320" w:lineRule="exact"/>
              <w:ind w:left="423" w:hanging="313"/>
              <w:rPr>
                <w:b/>
                <w:sz w:val="28"/>
              </w:rPr>
            </w:pPr>
            <w:r w:rsidRPr="00AB7550">
              <w:rPr>
                <w:b/>
                <w:sz w:val="28"/>
              </w:rPr>
              <w:t>Evacuate</w:t>
            </w:r>
            <w:r w:rsidRPr="00AB7550">
              <w:rPr>
                <w:b/>
                <w:spacing w:val="-3"/>
                <w:sz w:val="28"/>
              </w:rPr>
              <w:t xml:space="preserve"> </w:t>
            </w:r>
            <w:r w:rsidRPr="00AB7550">
              <w:rPr>
                <w:b/>
                <w:sz w:val="28"/>
              </w:rPr>
              <w:t>aircraft</w:t>
            </w:r>
            <w:r w:rsidRPr="00AB7550">
              <w:rPr>
                <w:b/>
                <w:spacing w:val="-5"/>
                <w:sz w:val="28"/>
              </w:rPr>
              <w:t xml:space="preserve"> </w:t>
            </w:r>
            <w:r w:rsidRPr="00AB7550">
              <w:rPr>
                <w:b/>
                <w:sz w:val="28"/>
              </w:rPr>
              <w:t>with</w:t>
            </w:r>
            <w:r w:rsidRPr="00AB7550">
              <w:rPr>
                <w:b/>
                <w:spacing w:val="1"/>
                <w:sz w:val="28"/>
              </w:rPr>
              <w:t xml:space="preserve"> </w:t>
            </w:r>
            <w:r w:rsidRPr="00AB7550">
              <w:rPr>
                <w:b/>
                <w:sz w:val="28"/>
              </w:rPr>
              <w:t>unusable</w:t>
            </w:r>
            <w:r w:rsidRPr="00AB7550">
              <w:rPr>
                <w:b/>
                <w:spacing w:val="-2"/>
                <w:sz w:val="28"/>
              </w:rPr>
              <w:t xml:space="preserve"> </w:t>
            </w:r>
            <w:r w:rsidRPr="00AB7550">
              <w:rPr>
                <w:b/>
                <w:spacing w:val="-4"/>
                <w:sz w:val="28"/>
              </w:rPr>
              <w:t>exit</w:t>
            </w:r>
          </w:p>
          <w:p w14:paraId="5A494125" w14:textId="77777777" w:rsidR="00C11548" w:rsidRPr="00087717" w:rsidRDefault="00087717" w:rsidP="00087717">
            <w:r>
              <w:tab/>
            </w:r>
            <w:r w:rsidR="00C11548" w:rsidRPr="00087717">
              <w:object w:dxaOrig="1440" w:dyaOrig="1440" w14:anchorId="2739B83D">
                <v:shape id="_x0000_i1075" type="#_x0000_t75" style="width:300.25pt;height:20.4pt" o:ole="">
                  <v:imagedata r:id="rId58" o:title=""/>
                </v:shape>
                <w:control r:id="rId59" w:name="Đối tượng 51" w:shapeid="_x0000_i1075"/>
              </w:object>
            </w:r>
          </w:p>
          <w:p w14:paraId="47551B15" w14:textId="77777777" w:rsidR="00C11548" w:rsidRPr="00087717" w:rsidRDefault="00087717" w:rsidP="00087717">
            <w:r>
              <w:tab/>
            </w:r>
            <w:r w:rsidR="00C11548" w:rsidRPr="00087717">
              <w:object w:dxaOrig="1440" w:dyaOrig="1440" w14:anchorId="6C5DBFD1">
                <v:shape id="_x0000_i1077" type="#_x0000_t75" style="width:300.25pt;height:20.4pt" o:ole="">
                  <v:imagedata r:id="rId60" o:title=""/>
                </v:shape>
                <w:control r:id="rId61" w:name="Đối tượng 53" w:shapeid="_x0000_i1077"/>
              </w:object>
            </w:r>
          </w:p>
          <w:p w14:paraId="26FCCB06" w14:textId="77777777" w:rsidR="00C11548" w:rsidRPr="00087717" w:rsidRDefault="00087717" w:rsidP="00087717">
            <w:r>
              <w:tab/>
            </w:r>
            <w:r w:rsidR="00C11548" w:rsidRPr="00087717">
              <w:object w:dxaOrig="1440" w:dyaOrig="1440" w14:anchorId="6394B5F3">
                <v:shape id="_x0000_i1079" type="#_x0000_t75" style="width:300.25pt;height:20.4pt" o:ole="">
                  <v:imagedata r:id="rId62" o:title=""/>
                </v:shape>
                <w:control r:id="rId63" w:name="Đối tượng 55" w:shapeid="_x0000_i1079"/>
              </w:object>
            </w:r>
          </w:p>
          <w:p w14:paraId="4B056937" w14:textId="77777777" w:rsidR="006D6E43" w:rsidRPr="00AB7550" w:rsidRDefault="00087717" w:rsidP="00087717">
            <w:pPr>
              <w:rPr>
                <w:i/>
                <w:sz w:val="20"/>
              </w:rPr>
            </w:pPr>
            <w:r>
              <w:tab/>
            </w:r>
            <w:r w:rsidR="00C11548" w:rsidRPr="00087717">
              <w:object w:dxaOrig="1440" w:dyaOrig="1440" w14:anchorId="5B152363">
                <v:shape id="_x0000_i1081" type="#_x0000_t75" style="width:300.25pt;height:20.4pt" o:ole="">
                  <v:imagedata r:id="rId64" o:title=""/>
                </v:shape>
                <w:control r:id="rId65" w:name="Đối tượng 57" w:shapeid="_x0000_i1081"/>
              </w:object>
            </w:r>
          </w:p>
        </w:tc>
        <w:tc>
          <w:tcPr>
            <w:tcW w:w="566" w:type="dxa"/>
            <w:vMerge w:val="restart"/>
            <w:textDirection w:val="btLr"/>
          </w:tcPr>
          <w:p w14:paraId="29A23A20" w14:textId="77777777" w:rsidR="006D6E43" w:rsidRPr="00AB7550" w:rsidRDefault="006D6E43">
            <w:pPr>
              <w:pStyle w:val="TableParagraph"/>
              <w:spacing w:before="113" w:line="210" w:lineRule="atLeast"/>
              <w:ind w:left="29"/>
              <w:rPr>
                <w:b/>
                <w:sz w:val="18"/>
              </w:rPr>
            </w:pPr>
            <w:r w:rsidRPr="00AB7550">
              <w:rPr>
                <w:b/>
                <w:sz w:val="18"/>
              </w:rPr>
              <w:t xml:space="preserve">Application of policies and </w:t>
            </w:r>
            <w:r w:rsidRPr="00AB7550">
              <w:rPr>
                <w:b/>
                <w:spacing w:val="-2"/>
                <w:sz w:val="18"/>
              </w:rPr>
              <w:t>procedures</w:t>
            </w:r>
          </w:p>
        </w:tc>
        <w:tc>
          <w:tcPr>
            <w:tcW w:w="566" w:type="dxa"/>
            <w:vMerge w:val="restart"/>
            <w:textDirection w:val="btLr"/>
          </w:tcPr>
          <w:p w14:paraId="4F9C9A9E" w14:textId="77777777" w:rsidR="006D6E43" w:rsidRPr="00AB7550" w:rsidRDefault="006D6E43">
            <w:pPr>
              <w:pStyle w:val="TableParagraph"/>
              <w:spacing w:before="189"/>
              <w:ind w:left="29"/>
              <w:rPr>
                <w:b/>
                <w:sz w:val="18"/>
              </w:rPr>
            </w:pPr>
            <w:r w:rsidRPr="00AB7550">
              <w:rPr>
                <w:b/>
                <w:spacing w:val="-2"/>
                <w:sz w:val="18"/>
              </w:rPr>
              <w:t>Communication</w:t>
            </w:r>
          </w:p>
        </w:tc>
        <w:tc>
          <w:tcPr>
            <w:tcW w:w="571" w:type="dxa"/>
            <w:vMerge w:val="restart"/>
            <w:textDirection w:val="btLr"/>
          </w:tcPr>
          <w:p w14:paraId="45E473B1" w14:textId="77777777" w:rsidR="006D6E43" w:rsidRPr="00AB7550" w:rsidRDefault="006D6E43">
            <w:pPr>
              <w:pStyle w:val="TableParagraph"/>
              <w:spacing w:before="188"/>
              <w:ind w:left="29"/>
              <w:rPr>
                <w:b/>
                <w:sz w:val="18"/>
              </w:rPr>
            </w:pPr>
            <w:r w:rsidRPr="00AB7550">
              <w:rPr>
                <w:b/>
                <w:sz w:val="18"/>
              </w:rPr>
              <w:t>Leadership</w:t>
            </w:r>
            <w:r w:rsidRPr="00AB7550">
              <w:rPr>
                <w:b/>
                <w:spacing w:val="20"/>
                <w:sz w:val="18"/>
              </w:rPr>
              <w:t xml:space="preserve"> </w:t>
            </w:r>
            <w:r w:rsidRPr="00AB7550">
              <w:rPr>
                <w:b/>
                <w:sz w:val="18"/>
              </w:rPr>
              <w:t>and</w:t>
            </w:r>
            <w:r w:rsidRPr="00AB7550">
              <w:rPr>
                <w:b/>
                <w:spacing w:val="22"/>
                <w:sz w:val="18"/>
              </w:rPr>
              <w:t xml:space="preserve"> </w:t>
            </w:r>
            <w:r w:rsidRPr="00AB7550">
              <w:rPr>
                <w:b/>
                <w:spacing w:val="-2"/>
                <w:sz w:val="18"/>
              </w:rPr>
              <w:t>teamwork</w:t>
            </w:r>
          </w:p>
        </w:tc>
        <w:tc>
          <w:tcPr>
            <w:tcW w:w="566" w:type="dxa"/>
            <w:vMerge w:val="restart"/>
            <w:textDirection w:val="btLr"/>
          </w:tcPr>
          <w:p w14:paraId="68373466" w14:textId="77777777" w:rsidR="006D6E43" w:rsidRPr="00AB7550" w:rsidRDefault="006D6E43">
            <w:pPr>
              <w:pStyle w:val="TableParagraph"/>
              <w:spacing w:before="187"/>
              <w:ind w:left="29"/>
              <w:rPr>
                <w:b/>
                <w:sz w:val="18"/>
              </w:rPr>
            </w:pPr>
            <w:r w:rsidRPr="00AB7550">
              <w:rPr>
                <w:b/>
                <w:sz w:val="18"/>
              </w:rPr>
              <w:t>Passenger</w:t>
            </w:r>
            <w:r w:rsidRPr="00AB7550">
              <w:rPr>
                <w:b/>
                <w:spacing w:val="-3"/>
                <w:sz w:val="18"/>
              </w:rPr>
              <w:t xml:space="preserve"> </w:t>
            </w:r>
            <w:r w:rsidRPr="00AB7550">
              <w:rPr>
                <w:b/>
                <w:spacing w:val="-2"/>
                <w:sz w:val="18"/>
              </w:rPr>
              <w:t>management</w:t>
            </w:r>
          </w:p>
        </w:tc>
        <w:tc>
          <w:tcPr>
            <w:tcW w:w="572" w:type="dxa"/>
            <w:vMerge w:val="restart"/>
            <w:textDirection w:val="btLr"/>
          </w:tcPr>
          <w:p w14:paraId="28E22ADC" w14:textId="77777777" w:rsidR="006D6E43" w:rsidRPr="00AB7550" w:rsidRDefault="006D6E43">
            <w:pPr>
              <w:pStyle w:val="TableParagraph"/>
              <w:spacing w:before="114" w:line="210" w:lineRule="atLeast"/>
              <w:ind w:left="29"/>
              <w:rPr>
                <w:b/>
                <w:sz w:val="18"/>
              </w:rPr>
            </w:pPr>
            <w:r w:rsidRPr="00AB7550">
              <w:rPr>
                <w:b/>
                <w:sz w:val="18"/>
              </w:rPr>
              <w:t>Problem solving and decision making</w:t>
            </w:r>
          </w:p>
        </w:tc>
        <w:tc>
          <w:tcPr>
            <w:tcW w:w="576" w:type="dxa"/>
            <w:vMerge w:val="restart"/>
            <w:textDirection w:val="btLr"/>
          </w:tcPr>
          <w:p w14:paraId="079312CA" w14:textId="77777777" w:rsidR="006D6E43" w:rsidRPr="00AB7550" w:rsidRDefault="006D6E43">
            <w:pPr>
              <w:pStyle w:val="TableParagraph"/>
              <w:spacing w:before="110" w:line="244" w:lineRule="auto"/>
              <w:ind w:left="29"/>
              <w:rPr>
                <w:b/>
                <w:sz w:val="18"/>
              </w:rPr>
            </w:pPr>
            <w:r w:rsidRPr="00AB7550">
              <w:rPr>
                <w:b/>
                <w:sz w:val="18"/>
              </w:rPr>
              <w:t>Situation awareness and management</w:t>
            </w:r>
            <w:r w:rsidRPr="00AB7550">
              <w:rPr>
                <w:b/>
                <w:spacing w:val="-9"/>
                <w:sz w:val="18"/>
              </w:rPr>
              <w:t xml:space="preserve"> </w:t>
            </w:r>
            <w:r w:rsidRPr="00AB7550">
              <w:rPr>
                <w:b/>
                <w:sz w:val="18"/>
              </w:rPr>
              <w:t>of</w:t>
            </w:r>
            <w:r w:rsidRPr="00AB7550">
              <w:rPr>
                <w:b/>
                <w:spacing w:val="-9"/>
                <w:sz w:val="18"/>
              </w:rPr>
              <w:t xml:space="preserve"> </w:t>
            </w:r>
            <w:r w:rsidRPr="00AB7550">
              <w:rPr>
                <w:b/>
                <w:sz w:val="18"/>
              </w:rPr>
              <w:t>information</w:t>
            </w:r>
          </w:p>
        </w:tc>
        <w:tc>
          <w:tcPr>
            <w:tcW w:w="459" w:type="dxa"/>
            <w:vMerge w:val="restart"/>
            <w:textDirection w:val="btLr"/>
          </w:tcPr>
          <w:p w14:paraId="30449332" w14:textId="77777777" w:rsidR="006D6E43" w:rsidRPr="00AB7550" w:rsidRDefault="006D6E43">
            <w:pPr>
              <w:pStyle w:val="TableParagraph"/>
              <w:spacing w:before="179"/>
              <w:ind w:left="29"/>
              <w:rPr>
                <w:b/>
                <w:sz w:val="18"/>
              </w:rPr>
            </w:pPr>
            <w:r w:rsidRPr="00AB7550">
              <w:rPr>
                <w:b/>
                <w:sz w:val="18"/>
              </w:rPr>
              <w:t>Workload</w:t>
            </w:r>
            <w:r w:rsidRPr="00AB7550">
              <w:rPr>
                <w:b/>
                <w:spacing w:val="29"/>
                <w:sz w:val="18"/>
              </w:rPr>
              <w:t xml:space="preserve"> </w:t>
            </w:r>
            <w:r w:rsidRPr="00AB7550">
              <w:rPr>
                <w:b/>
                <w:spacing w:val="-2"/>
                <w:sz w:val="18"/>
              </w:rPr>
              <w:t>management</w:t>
            </w:r>
          </w:p>
        </w:tc>
      </w:tr>
      <w:tr w:rsidR="006D6E43" w:rsidRPr="00AB7550" w14:paraId="094D966A" w14:textId="77777777" w:rsidTr="007F7A56">
        <w:trPr>
          <w:trHeight w:val="870"/>
        </w:trPr>
        <w:tc>
          <w:tcPr>
            <w:tcW w:w="6944" w:type="dxa"/>
            <w:gridSpan w:val="2"/>
            <w:tcBorders>
              <w:top w:val="nil"/>
              <w:bottom w:val="single" w:sz="4" w:space="0" w:color="auto"/>
            </w:tcBorders>
            <w:vAlign w:val="center"/>
          </w:tcPr>
          <w:p w14:paraId="2655E3C6" w14:textId="77777777" w:rsidR="006D6E43" w:rsidRPr="007F7A56" w:rsidRDefault="006D6E43" w:rsidP="007F7A56">
            <w:pPr>
              <w:jc w:val="right"/>
            </w:pPr>
            <w:r>
              <w:rPr>
                <w:rFonts w:ascii="Arial" w:eastAsia="Arial" w:hAnsi="Arial" w:cs="Arial"/>
                <w:b/>
                <w:bCs/>
              </w:rPr>
              <w:object w:dxaOrig="1440" w:dyaOrig="1440" w14:anchorId="54FB6D52">
                <v:shape id="_x0000_i1083" type="#_x0000_t75" style="width:59.75pt;height:21.75pt" o:ole="">
                  <v:imagedata r:id="rId66" o:title=""/>
                </v:shape>
                <w:control r:id="rId67" w:name="Đối tượng 59" w:shapeid="_x0000_i1083"/>
              </w:object>
            </w:r>
            <w:r>
              <w:rPr>
                <w:b/>
                <w:bCs/>
              </w:rPr>
              <w:tab/>
            </w:r>
            <w:r>
              <w:rPr>
                <w:rFonts w:ascii="Arial" w:eastAsia="Arial" w:hAnsi="Arial" w:cs="Arial"/>
                <w:b/>
                <w:bCs/>
              </w:rPr>
              <w:object w:dxaOrig="1440" w:dyaOrig="1440" w14:anchorId="4C9DD342">
                <v:shape id="_x0000_i1085" type="#_x0000_t75" style="width:80.15pt;height:21.75pt" o:ole="">
                  <v:imagedata r:id="rId68" o:title=""/>
                </v:shape>
                <w:control r:id="rId69" w:name="Đối tượng 61" w:shapeid="_x0000_i1085"/>
              </w:object>
            </w:r>
            <w:r w:rsidR="007F7A56">
              <w:rPr>
                <w:rFonts w:ascii="Arial" w:eastAsia="Arial" w:hAnsi="Arial" w:cs="Arial"/>
                <w:b/>
                <w:bCs/>
              </w:rPr>
              <w:tab/>
            </w:r>
          </w:p>
        </w:tc>
        <w:tc>
          <w:tcPr>
            <w:tcW w:w="566" w:type="dxa"/>
            <w:vMerge/>
            <w:textDirection w:val="btLr"/>
          </w:tcPr>
          <w:p w14:paraId="480FF61A" w14:textId="77777777" w:rsidR="006D6E43" w:rsidRPr="00AB7550" w:rsidRDefault="006D6E43">
            <w:pPr>
              <w:pStyle w:val="TableParagraph"/>
              <w:spacing w:before="113" w:line="210" w:lineRule="atLeast"/>
              <w:ind w:left="29"/>
              <w:rPr>
                <w:b/>
                <w:sz w:val="18"/>
              </w:rPr>
            </w:pPr>
          </w:p>
        </w:tc>
        <w:tc>
          <w:tcPr>
            <w:tcW w:w="566" w:type="dxa"/>
            <w:vMerge/>
            <w:textDirection w:val="btLr"/>
          </w:tcPr>
          <w:p w14:paraId="27610EC0" w14:textId="77777777" w:rsidR="006D6E43" w:rsidRPr="00AB7550" w:rsidRDefault="006D6E43">
            <w:pPr>
              <w:pStyle w:val="TableParagraph"/>
              <w:spacing w:before="189"/>
              <w:ind w:left="29"/>
              <w:rPr>
                <w:b/>
                <w:spacing w:val="-2"/>
                <w:sz w:val="18"/>
              </w:rPr>
            </w:pPr>
          </w:p>
        </w:tc>
        <w:tc>
          <w:tcPr>
            <w:tcW w:w="571" w:type="dxa"/>
            <w:vMerge/>
            <w:textDirection w:val="btLr"/>
          </w:tcPr>
          <w:p w14:paraId="517FA448" w14:textId="77777777" w:rsidR="006D6E43" w:rsidRPr="00AB7550" w:rsidRDefault="006D6E43">
            <w:pPr>
              <w:pStyle w:val="TableParagraph"/>
              <w:spacing w:before="188"/>
              <w:ind w:left="29"/>
              <w:rPr>
                <w:b/>
                <w:sz w:val="18"/>
              </w:rPr>
            </w:pPr>
          </w:p>
        </w:tc>
        <w:tc>
          <w:tcPr>
            <w:tcW w:w="566" w:type="dxa"/>
            <w:vMerge/>
            <w:textDirection w:val="btLr"/>
          </w:tcPr>
          <w:p w14:paraId="28CE3167" w14:textId="77777777" w:rsidR="006D6E43" w:rsidRPr="00AB7550" w:rsidRDefault="006D6E43">
            <w:pPr>
              <w:pStyle w:val="TableParagraph"/>
              <w:spacing w:before="187"/>
              <w:ind w:left="29"/>
              <w:rPr>
                <w:b/>
                <w:sz w:val="18"/>
              </w:rPr>
            </w:pPr>
          </w:p>
        </w:tc>
        <w:tc>
          <w:tcPr>
            <w:tcW w:w="572" w:type="dxa"/>
            <w:vMerge/>
            <w:textDirection w:val="btLr"/>
          </w:tcPr>
          <w:p w14:paraId="094A0EB1" w14:textId="77777777" w:rsidR="006D6E43" w:rsidRPr="00AB7550" w:rsidRDefault="006D6E43">
            <w:pPr>
              <w:pStyle w:val="TableParagraph"/>
              <w:spacing w:before="114" w:line="210" w:lineRule="atLeast"/>
              <w:ind w:left="29"/>
              <w:rPr>
                <w:b/>
                <w:sz w:val="18"/>
              </w:rPr>
            </w:pPr>
          </w:p>
        </w:tc>
        <w:tc>
          <w:tcPr>
            <w:tcW w:w="576" w:type="dxa"/>
            <w:vMerge/>
            <w:textDirection w:val="btLr"/>
          </w:tcPr>
          <w:p w14:paraId="792260B5" w14:textId="77777777" w:rsidR="006D6E43" w:rsidRPr="00AB7550" w:rsidRDefault="006D6E43">
            <w:pPr>
              <w:pStyle w:val="TableParagraph"/>
              <w:spacing w:before="110" w:line="244" w:lineRule="auto"/>
              <w:ind w:left="29"/>
              <w:rPr>
                <w:b/>
                <w:sz w:val="18"/>
              </w:rPr>
            </w:pPr>
          </w:p>
        </w:tc>
        <w:tc>
          <w:tcPr>
            <w:tcW w:w="459" w:type="dxa"/>
            <w:vMerge/>
            <w:textDirection w:val="btLr"/>
          </w:tcPr>
          <w:p w14:paraId="36E4F9BD" w14:textId="77777777" w:rsidR="006D6E43" w:rsidRPr="00AB7550" w:rsidRDefault="006D6E43">
            <w:pPr>
              <w:pStyle w:val="TableParagraph"/>
              <w:spacing w:before="179"/>
              <w:ind w:left="29"/>
              <w:rPr>
                <w:b/>
                <w:sz w:val="18"/>
              </w:rPr>
            </w:pPr>
          </w:p>
        </w:tc>
      </w:tr>
      <w:tr w:rsidR="006D6E43" w:rsidRPr="00AB7550" w14:paraId="093BEC98" w14:textId="77777777" w:rsidTr="00C11548">
        <w:trPr>
          <w:trHeight w:val="728"/>
        </w:trPr>
        <w:tc>
          <w:tcPr>
            <w:tcW w:w="5808" w:type="dxa"/>
            <w:tcBorders>
              <w:top w:val="single" w:sz="4" w:space="0" w:color="auto"/>
              <w:bottom w:val="nil"/>
            </w:tcBorders>
            <w:vAlign w:val="center"/>
          </w:tcPr>
          <w:p w14:paraId="00901051" w14:textId="77777777" w:rsidR="006D6E43" w:rsidRPr="00AB7550" w:rsidRDefault="006D6E43" w:rsidP="006D6E43">
            <w:pPr>
              <w:pStyle w:val="TableParagraph"/>
              <w:jc w:val="center"/>
              <w:rPr>
                <w:b/>
                <w:sz w:val="20"/>
              </w:rPr>
            </w:pPr>
            <w:r w:rsidRPr="00AB7550">
              <w:rPr>
                <w:b/>
                <w:spacing w:val="-4"/>
                <w:sz w:val="20"/>
              </w:rPr>
              <w:t>Task</w:t>
            </w:r>
          </w:p>
        </w:tc>
        <w:tc>
          <w:tcPr>
            <w:tcW w:w="1136" w:type="dxa"/>
            <w:vMerge w:val="restart"/>
            <w:tcBorders>
              <w:top w:val="single" w:sz="4" w:space="0" w:color="auto"/>
            </w:tcBorders>
            <w:vAlign w:val="center"/>
          </w:tcPr>
          <w:p w14:paraId="31CEA28F" w14:textId="77777777" w:rsidR="006D6E43" w:rsidRPr="00AB7550" w:rsidRDefault="006D6E43" w:rsidP="006D6E43">
            <w:pPr>
              <w:pStyle w:val="TableParagraph"/>
              <w:jc w:val="center"/>
              <w:rPr>
                <w:b/>
                <w:sz w:val="20"/>
              </w:rPr>
            </w:pPr>
            <w:r w:rsidRPr="00AB7550">
              <w:rPr>
                <w:b/>
                <w:spacing w:val="-2"/>
                <w:sz w:val="20"/>
              </w:rPr>
              <w:t>Reference</w:t>
            </w:r>
          </w:p>
        </w:tc>
        <w:tc>
          <w:tcPr>
            <w:tcW w:w="566" w:type="dxa"/>
            <w:vMerge/>
            <w:textDirection w:val="btLr"/>
          </w:tcPr>
          <w:p w14:paraId="5F3F0517" w14:textId="77777777" w:rsidR="006D6E43" w:rsidRPr="00AB7550" w:rsidRDefault="006D6E43">
            <w:pPr>
              <w:rPr>
                <w:rFonts w:ascii="Arial" w:hAnsi="Arial" w:cs="Arial"/>
                <w:sz w:val="2"/>
                <w:szCs w:val="2"/>
              </w:rPr>
            </w:pPr>
          </w:p>
        </w:tc>
        <w:tc>
          <w:tcPr>
            <w:tcW w:w="566" w:type="dxa"/>
            <w:vMerge/>
            <w:textDirection w:val="btLr"/>
          </w:tcPr>
          <w:p w14:paraId="0FB33117" w14:textId="77777777" w:rsidR="006D6E43" w:rsidRPr="00AB7550" w:rsidRDefault="006D6E43">
            <w:pPr>
              <w:rPr>
                <w:rFonts w:ascii="Arial" w:hAnsi="Arial" w:cs="Arial"/>
                <w:sz w:val="2"/>
                <w:szCs w:val="2"/>
              </w:rPr>
            </w:pPr>
          </w:p>
        </w:tc>
        <w:tc>
          <w:tcPr>
            <w:tcW w:w="571" w:type="dxa"/>
            <w:vMerge/>
            <w:textDirection w:val="btLr"/>
          </w:tcPr>
          <w:p w14:paraId="686F0689" w14:textId="77777777" w:rsidR="006D6E43" w:rsidRPr="00AB7550" w:rsidRDefault="006D6E43">
            <w:pPr>
              <w:rPr>
                <w:rFonts w:ascii="Arial" w:hAnsi="Arial" w:cs="Arial"/>
                <w:sz w:val="2"/>
                <w:szCs w:val="2"/>
              </w:rPr>
            </w:pPr>
          </w:p>
        </w:tc>
        <w:tc>
          <w:tcPr>
            <w:tcW w:w="566" w:type="dxa"/>
            <w:vMerge/>
            <w:textDirection w:val="btLr"/>
          </w:tcPr>
          <w:p w14:paraId="065AA50B" w14:textId="77777777" w:rsidR="006D6E43" w:rsidRPr="00AB7550" w:rsidRDefault="006D6E43">
            <w:pPr>
              <w:rPr>
                <w:rFonts w:ascii="Arial" w:hAnsi="Arial" w:cs="Arial"/>
                <w:sz w:val="2"/>
                <w:szCs w:val="2"/>
              </w:rPr>
            </w:pPr>
          </w:p>
        </w:tc>
        <w:tc>
          <w:tcPr>
            <w:tcW w:w="572" w:type="dxa"/>
            <w:vMerge/>
            <w:textDirection w:val="btLr"/>
          </w:tcPr>
          <w:p w14:paraId="5E7A405B" w14:textId="77777777" w:rsidR="006D6E43" w:rsidRPr="00AB7550" w:rsidRDefault="006D6E43">
            <w:pPr>
              <w:rPr>
                <w:rFonts w:ascii="Arial" w:hAnsi="Arial" w:cs="Arial"/>
                <w:sz w:val="2"/>
                <w:szCs w:val="2"/>
              </w:rPr>
            </w:pPr>
          </w:p>
        </w:tc>
        <w:tc>
          <w:tcPr>
            <w:tcW w:w="576" w:type="dxa"/>
            <w:vMerge/>
            <w:textDirection w:val="btLr"/>
          </w:tcPr>
          <w:p w14:paraId="1303C717" w14:textId="77777777" w:rsidR="006D6E43" w:rsidRPr="00AB7550" w:rsidRDefault="006D6E43">
            <w:pPr>
              <w:rPr>
                <w:rFonts w:ascii="Arial" w:hAnsi="Arial" w:cs="Arial"/>
                <w:sz w:val="2"/>
                <w:szCs w:val="2"/>
              </w:rPr>
            </w:pPr>
          </w:p>
        </w:tc>
        <w:tc>
          <w:tcPr>
            <w:tcW w:w="459" w:type="dxa"/>
            <w:vMerge/>
            <w:textDirection w:val="btLr"/>
          </w:tcPr>
          <w:p w14:paraId="12F983A4" w14:textId="77777777" w:rsidR="006D6E43" w:rsidRPr="00AB7550" w:rsidRDefault="006D6E43">
            <w:pPr>
              <w:rPr>
                <w:rFonts w:ascii="Arial" w:hAnsi="Arial" w:cs="Arial"/>
                <w:sz w:val="2"/>
                <w:szCs w:val="2"/>
              </w:rPr>
            </w:pPr>
          </w:p>
        </w:tc>
      </w:tr>
      <w:tr w:rsidR="006D6E43" w:rsidRPr="00AB7550" w14:paraId="550AD6F9" w14:textId="77777777" w:rsidTr="006D6E43">
        <w:trPr>
          <w:trHeight w:val="727"/>
        </w:trPr>
        <w:tc>
          <w:tcPr>
            <w:tcW w:w="5808" w:type="dxa"/>
            <w:tcBorders>
              <w:top w:val="nil"/>
            </w:tcBorders>
            <w:vAlign w:val="center"/>
          </w:tcPr>
          <w:p w14:paraId="5AF037AB" w14:textId="77777777" w:rsidR="006D6E43" w:rsidRPr="00AB7550" w:rsidRDefault="006D6E43" w:rsidP="006D6E43">
            <w:pPr>
              <w:pStyle w:val="TableParagraph"/>
              <w:jc w:val="center"/>
              <w:rPr>
                <w:b/>
                <w:spacing w:val="-4"/>
                <w:sz w:val="20"/>
              </w:rPr>
            </w:pPr>
            <w:r>
              <w:rPr>
                <w:b/>
                <w:bCs/>
                <w:sz w:val="24"/>
                <w:szCs w:val="24"/>
              </w:rPr>
              <w:t xml:space="preserve">First Position: </w:t>
            </w:r>
            <w:sdt>
              <w:sdtPr>
                <w:rPr>
                  <w:b/>
                  <w:bCs/>
                  <w:sz w:val="24"/>
                  <w:szCs w:val="24"/>
                </w:rPr>
                <w:alias w:val="Position"/>
                <w:tag w:val="Position"/>
                <w:id w:val="-1274322157"/>
                <w:placeholder>
                  <w:docPart w:val="0B9DD5FFA676476FBABFC3C38BB501AE"/>
                </w:placeholder>
                <w:dropDownList>
                  <w:listItem w:displayText="P1" w:value="1"/>
                  <w:listItem w:displayText="P2" w:value="2"/>
                  <w:listItem w:displayText="P3" w:value="3"/>
                  <w:listItem w:displayText="P4" w:value="4"/>
                  <w:listItem w:displayText="P5" w:value="5"/>
                  <w:listItem w:displayText="N/A" w:value="N/A"/>
                </w:dropDownList>
              </w:sdtPr>
              <w:sdtEndPr/>
              <w:sdtContent>
                <w:r w:rsidR="00BF0ADE">
                  <w:rPr>
                    <w:b/>
                    <w:bCs/>
                    <w:sz w:val="24"/>
                    <w:szCs w:val="24"/>
                  </w:rPr>
                  <w:t>P1</w:t>
                </w:r>
              </w:sdtContent>
            </w:sdt>
            <w:r>
              <w:rPr>
                <w:b/>
                <w:bCs/>
                <w:sz w:val="24"/>
                <w:szCs w:val="24"/>
              </w:rPr>
              <w:tab/>
              <w:t xml:space="preserve">Second Position: </w:t>
            </w:r>
            <w:sdt>
              <w:sdtPr>
                <w:rPr>
                  <w:b/>
                  <w:bCs/>
                  <w:sz w:val="24"/>
                  <w:szCs w:val="24"/>
                </w:rPr>
                <w:alias w:val="Position"/>
                <w:tag w:val="Position"/>
                <w:id w:val="971721682"/>
                <w:placeholder>
                  <w:docPart w:val="33F7C779290742A89F56ACD2FDC41623"/>
                </w:placeholder>
                <w:dropDownList>
                  <w:listItem w:displayText="P1" w:value="1"/>
                  <w:listItem w:displayText="P2" w:value="2"/>
                  <w:listItem w:displayText="P3" w:value="3"/>
                  <w:listItem w:displayText="P4" w:value="4"/>
                  <w:listItem w:displayText="P5" w:value="5"/>
                  <w:listItem w:displayText="N/A" w:value="N/A"/>
                </w:dropDownList>
              </w:sdtPr>
              <w:sdtEndPr/>
              <w:sdtContent>
                <w:r w:rsidR="00BF0ADE">
                  <w:rPr>
                    <w:b/>
                    <w:bCs/>
                    <w:sz w:val="24"/>
                    <w:szCs w:val="24"/>
                  </w:rPr>
                  <w:t>P1</w:t>
                </w:r>
              </w:sdtContent>
            </w:sdt>
          </w:p>
        </w:tc>
        <w:tc>
          <w:tcPr>
            <w:tcW w:w="1136" w:type="dxa"/>
            <w:vMerge/>
            <w:vAlign w:val="center"/>
          </w:tcPr>
          <w:p w14:paraId="4C947AA7" w14:textId="77777777" w:rsidR="006D6E43" w:rsidRPr="00AB7550" w:rsidRDefault="006D6E43" w:rsidP="006D6E43">
            <w:pPr>
              <w:pStyle w:val="TableParagraph"/>
              <w:spacing w:before="7"/>
              <w:jc w:val="center"/>
              <w:rPr>
                <w:sz w:val="20"/>
              </w:rPr>
            </w:pPr>
          </w:p>
        </w:tc>
        <w:tc>
          <w:tcPr>
            <w:tcW w:w="566" w:type="dxa"/>
            <w:vMerge/>
            <w:textDirection w:val="btLr"/>
          </w:tcPr>
          <w:p w14:paraId="77324935" w14:textId="77777777" w:rsidR="006D6E43" w:rsidRPr="00AB7550" w:rsidRDefault="006D6E43" w:rsidP="006D6E43">
            <w:pPr>
              <w:rPr>
                <w:rFonts w:ascii="Arial" w:hAnsi="Arial" w:cs="Arial"/>
                <w:sz w:val="2"/>
                <w:szCs w:val="2"/>
              </w:rPr>
            </w:pPr>
          </w:p>
        </w:tc>
        <w:tc>
          <w:tcPr>
            <w:tcW w:w="566" w:type="dxa"/>
            <w:vMerge/>
            <w:textDirection w:val="btLr"/>
          </w:tcPr>
          <w:p w14:paraId="5F2F6FB6" w14:textId="77777777" w:rsidR="006D6E43" w:rsidRPr="00AB7550" w:rsidRDefault="006D6E43" w:rsidP="006D6E43">
            <w:pPr>
              <w:rPr>
                <w:rFonts w:ascii="Arial" w:hAnsi="Arial" w:cs="Arial"/>
                <w:sz w:val="2"/>
                <w:szCs w:val="2"/>
              </w:rPr>
            </w:pPr>
          </w:p>
        </w:tc>
        <w:tc>
          <w:tcPr>
            <w:tcW w:w="571" w:type="dxa"/>
            <w:vMerge/>
            <w:textDirection w:val="btLr"/>
          </w:tcPr>
          <w:p w14:paraId="39DD83E4" w14:textId="77777777" w:rsidR="006D6E43" w:rsidRPr="00AB7550" w:rsidRDefault="006D6E43" w:rsidP="006D6E43">
            <w:pPr>
              <w:rPr>
                <w:rFonts w:ascii="Arial" w:hAnsi="Arial" w:cs="Arial"/>
                <w:sz w:val="2"/>
                <w:szCs w:val="2"/>
              </w:rPr>
            </w:pPr>
          </w:p>
        </w:tc>
        <w:tc>
          <w:tcPr>
            <w:tcW w:w="566" w:type="dxa"/>
            <w:vMerge/>
            <w:textDirection w:val="btLr"/>
          </w:tcPr>
          <w:p w14:paraId="02199574" w14:textId="77777777" w:rsidR="006D6E43" w:rsidRPr="00AB7550" w:rsidRDefault="006D6E43" w:rsidP="006D6E43">
            <w:pPr>
              <w:rPr>
                <w:rFonts w:ascii="Arial" w:hAnsi="Arial" w:cs="Arial"/>
                <w:sz w:val="2"/>
                <w:szCs w:val="2"/>
              </w:rPr>
            </w:pPr>
          </w:p>
        </w:tc>
        <w:tc>
          <w:tcPr>
            <w:tcW w:w="572" w:type="dxa"/>
            <w:vMerge/>
            <w:textDirection w:val="btLr"/>
          </w:tcPr>
          <w:p w14:paraId="2A872B87" w14:textId="77777777" w:rsidR="006D6E43" w:rsidRPr="00AB7550" w:rsidRDefault="006D6E43" w:rsidP="006D6E43">
            <w:pPr>
              <w:rPr>
                <w:rFonts w:ascii="Arial" w:hAnsi="Arial" w:cs="Arial"/>
                <w:sz w:val="2"/>
                <w:szCs w:val="2"/>
              </w:rPr>
            </w:pPr>
          </w:p>
        </w:tc>
        <w:tc>
          <w:tcPr>
            <w:tcW w:w="576" w:type="dxa"/>
            <w:vMerge/>
            <w:textDirection w:val="btLr"/>
          </w:tcPr>
          <w:p w14:paraId="1E9DB037" w14:textId="77777777" w:rsidR="006D6E43" w:rsidRPr="00AB7550" w:rsidRDefault="006D6E43" w:rsidP="006D6E43">
            <w:pPr>
              <w:rPr>
                <w:rFonts w:ascii="Arial" w:hAnsi="Arial" w:cs="Arial"/>
                <w:sz w:val="2"/>
                <w:szCs w:val="2"/>
              </w:rPr>
            </w:pPr>
          </w:p>
        </w:tc>
        <w:tc>
          <w:tcPr>
            <w:tcW w:w="459" w:type="dxa"/>
            <w:vMerge/>
            <w:textDirection w:val="btLr"/>
          </w:tcPr>
          <w:p w14:paraId="227DF41E" w14:textId="77777777" w:rsidR="006D6E43" w:rsidRPr="00AB7550" w:rsidRDefault="006D6E43" w:rsidP="006D6E43">
            <w:pPr>
              <w:rPr>
                <w:rFonts w:ascii="Arial" w:hAnsi="Arial" w:cs="Arial"/>
                <w:sz w:val="2"/>
                <w:szCs w:val="2"/>
              </w:rPr>
            </w:pPr>
          </w:p>
        </w:tc>
      </w:tr>
      <w:tr w:rsidR="00630B99" w:rsidRPr="006F7920" w14:paraId="1620686F" w14:textId="77777777" w:rsidTr="00720E21">
        <w:trPr>
          <w:trHeight w:val="510"/>
        </w:trPr>
        <w:tc>
          <w:tcPr>
            <w:tcW w:w="5808" w:type="dxa"/>
            <w:vAlign w:val="center"/>
          </w:tcPr>
          <w:p w14:paraId="1BE5F184" w14:textId="77777777" w:rsidR="00630B99" w:rsidRPr="00AB7550" w:rsidRDefault="00630B99" w:rsidP="00630B99">
            <w:pPr>
              <w:pStyle w:val="TableParagraph"/>
              <w:ind w:left="110"/>
              <w:rPr>
                <w:rFonts w:eastAsiaTheme="minorHAnsi"/>
                <w:sz w:val="24"/>
                <w:szCs w:val="24"/>
              </w:rPr>
            </w:pPr>
            <w:r w:rsidRPr="00AB7550">
              <w:rPr>
                <w:rFonts w:eastAsiaTheme="minorHAnsi"/>
                <w:sz w:val="24"/>
                <w:szCs w:val="24"/>
              </w:rPr>
              <w:t>3.1. - Obtain evacuation order or initiate evacuation;</w:t>
            </w:r>
          </w:p>
          <w:p w14:paraId="5F6F0D5F" w14:textId="77777777" w:rsidR="00630B99" w:rsidRPr="00AB7550" w:rsidRDefault="00630B99" w:rsidP="00630B99">
            <w:pPr>
              <w:pStyle w:val="TableParagraph"/>
              <w:spacing w:line="231" w:lineRule="exact"/>
              <w:ind w:left="555"/>
            </w:pPr>
            <w:r w:rsidRPr="00AB7550">
              <w:rPr>
                <w:rFonts w:eastAsiaTheme="minorHAnsi"/>
                <w:sz w:val="24"/>
                <w:szCs w:val="24"/>
              </w:rPr>
              <w:t>- Shout evacuation commands</w:t>
            </w:r>
          </w:p>
        </w:tc>
        <w:tc>
          <w:tcPr>
            <w:tcW w:w="1136" w:type="dxa"/>
            <w:vMerge w:val="restart"/>
            <w:vAlign w:val="center"/>
          </w:tcPr>
          <w:p w14:paraId="4260ED19" w14:textId="77777777" w:rsidR="00630B99" w:rsidRPr="00AB7550" w:rsidRDefault="00630B99" w:rsidP="00630B99">
            <w:pPr>
              <w:pStyle w:val="TableParagraph"/>
              <w:jc w:val="center"/>
              <w:rPr>
                <w:sz w:val="20"/>
              </w:rPr>
            </w:pPr>
            <w:r w:rsidRPr="00AB7550">
              <w:rPr>
                <w:bCs/>
              </w:rPr>
              <w:t>Airline Manual</w:t>
            </w:r>
          </w:p>
          <w:p w14:paraId="1B74AE07" w14:textId="77777777" w:rsidR="00630B99" w:rsidRPr="00AB7550" w:rsidRDefault="00630B99" w:rsidP="00630B99">
            <w:pPr>
              <w:pStyle w:val="TableParagraph"/>
              <w:jc w:val="center"/>
              <w:rPr>
                <w:sz w:val="20"/>
              </w:rPr>
            </w:pPr>
          </w:p>
        </w:tc>
        <w:sdt>
          <w:sdtPr>
            <w:rPr>
              <w:sz w:val="18"/>
              <w:szCs w:val="18"/>
            </w:rPr>
            <w:alias w:val="Grade"/>
            <w:tag w:val="Grade"/>
            <w:id w:val="2048028947"/>
            <w:lock w:val="contentLocked"/>
            <w:placeholder>
              <w:docPart w:val="1F90A5267984408ABD9C85BF3C6D3941"/>
            </w:placeholder>
            <w:dropDownList>
              <w:listItem w:displayText="C" w:value="C"/>
              <w:listItem w:displayText="NC" w:value="NC"/>
              <w:listItem w:displayText="N/A" w:value="N/A"/>
              <w:listItem w:displayText=" " w:value=" "/>
            </w:dropDownList>
          </w:sdtPr>
          <w:sdtEndPr/>
          <w:sdtContent>
            <w:tc>
              <w:tcPr>
                <w:tcW w:w="566" w:type="dxa"/>
                <w:vAlign w:val="center"/>
              </w:tcPr>
              <w:p w14:paraId="66450321" w14:textId="77777777" w:rsidR="00630B99" w:rsidRPr="006F7920" w:rsidRDefault="00BF0ADE" w:rsidP="00630B99">
                <w:pPr>
                  <w:pStyle w:val="TableParagraph"/>
                  <w:jc w:val="center"/>
                  <w:rPr>
                    <w:sz w:val="18"/>
                    <w:szCs w:val="18"/>
                  </w:rPr>
                </w:pPr>
                <w:r>
                  <w:rPr>
                    <w:sz w:val="18"/>
                    <w:szCs w:val="18"/>
                  </w:rPr>
                  <w:t>N/A</w:t>
                </w:r>
              </w:p>
            </w:tc>
          </w:sdtContent>
        </w:sdt>
        <w:sdt>
          <w:sdtPr>
            <w:rPr>
              <w:sz w:val="18"/>
              <w:szCs w:val="18"/>
            </w:rPr>
            <w:alias w:val="Grade"/>
            <w:tag w:val="Grade"/>
            <w:id w:val="422533905"/>
            <w:lock w:val="contentLocked"/>
            <w:placeholder>
              <w:docPart w:val="483BEEF9E29E43AEB7A2357A9B6F334F"/>
            </w:placeholder>
            <w:dropDownList>
              <w:listItem w:displayText="C" w:value="C"/>
              <w:listItem w:displayText="NC" w:value="NC"/>
              <w:listItem w:displayText="N/A" w:value="N/A"/>
              <w:listItem w:displayText=" " w:value=" "/>
            </w:dropDownList>
          </w:sdtPr>
          <w:sdtEndPr/>
          <w:sdtContent>
            <w:tc>
              <w:tcPr>
                <w:tcW w:w="566" w:type="dxa"/>
                <w:vAlign w:val="center"/>
              </w:tcPr>
              <w:p w14:paraId="0095F8DC" w14:textId="77777777" w:rsidR="00630B99" w:rsidRPr="006F7920" w:rsidRDefault="00BF0ADE" w:rsidP="00630B99">
                <w:pPr>
                  <w:pStyle w:val="TableParagraph"/>
                  <w:jc w:val="center"/>
                  <w:rPr>
                    <w:sz w:val="18"/>
                    <w:szCs w:val="18"/>
                  </w:rPr>
                </w:pPr>
                <w:r>
                  <w:rPr>
                    <w:sz w:val="18"/>
                    <w:szCs w:val="18"/>
                  </w:rPr>
                  <w:t>N/A</w:t>
                </w:r>
              </w:p>
            </w:tc>
          </w:sdtContent>
        </w:sdt>
        <w:tc>
          <w:tcPr>
            <w:tcW w:w="571" w:type="dxa"/>
            <w:vAlign w:val="center"/>
          </w:tcPr>
          <w:p w14:paraId="1478CAAB" w14:textId="77777777" w:rsidR="00630B99" w:rsidRPr="006F7920" w:rsidRDefault="00630B99" w:rsidP="00630B99">
            <w:pPr>
              <w:pStyle w:val="TableParagraph"/>
              <w:jc w:val="center"/>
              <w:rPr>
                <w:sz w:val="18"/>
                <w:szCs w:val="18"/>
              </w:rPr>
            </w:pPr>
            <w:r w:rsidRPr="006F7920">
              <w:rPr>
                <w:sz w:val="18"/>
                <w:szCs w:val="18"/>
              </w:rPr>
              <w:t>N/A</w:t>
            </w:r>
          </w:p>
        </w:tc>
        <w:tc>
          <w:tcPr>
            <w:tcW w:w="566" w:type="dxa"/>
            <w:vAlign w:val="center"/>
          </w:tcPr>
          <w:p w14:paraId="7903C52E" w14:textId="77777777" w:rsidR="00630B99" w:rsidRPr="006F7920" w:rsidRDefault="00630B99" w:rsidP="00630B99">
            <w:pPr>
              <w:pStyle w:val="TableParagraph"/>
              <w:jc w:val="center"/>
              <w:rPr>
                <w:sz w:val="18"/>
                <w:szCs w:val="18"/>
              </w:rPr>
            </w:pPr>
            <w:r w:rsidRPr="006F7920">
              <w:rPr>
                <w:sz w:val="18"/>
                <w:szCs w:val="18"/>
              </w:rPr>
              <w:t>N/A</w:t>
            </w:r>
          </w:p>
        </w:tc>
        <w:sdt>
          <w:sdtPr>
            <w:rPr>
              <w:sz w:val="18"/>
              <w:szCs w:val="18"/>
            </w:rPr>
            <w:alias w:val="Grade"/>
            <w:tag w:val="Grade"/>
            <w:id w:val="637309555"/>
            <w:lock w:val="contentLocked"/>
            <w:placeholder>
              <w:docPart w:val="E6F21C1489FC40DE980E87A98FD33E46"/>
            </w:placeholder>
            <w:dropDownList>
              <w:listItem w:displayText="C" w:value="C"/>
              <w:listItem w:displayText="NC" w:value="NC"/>
              <w:listItem w:displayText="N/A" w:value="N/A"/>
              <w:listItem w:displayText=" " w:value=" "/>
            </w:dropDownList>
          </w:sdtPr>
          <w:sdtEndPr/>
          <w:sdtContent>
            <w:tc>
              <w:tcPr>
                <w:tcW w:w="572" w:type="dxa"/>
                <w:vAlign w:val="center"/>
              </w:tcPr>
              <w:p w14:paraId="20B070DC" w14:textId="77777777" w:rsidR="00630B99" w:rsidRPr="006F7920" w:rsidRDefault="00BF0ADE" w:rsidP="00630B99">
                <w:pPr>
                  <w:pStyle w:val="TableParagraph"/>
                  <w:jc w:val="center"/>
                  <w:rPr>
                    <w:sz w:val="18"/>
                    <w:szCs w:val="18"/>
                  </w:rPr>
                </w:pPr>
                <w:r>
                  <w:rPr>
                    <w:sz w:val="18"/>
                    <w:szCs w:val="18"/>
                  </w:rPr>
                  <w:t>N/A</w:t>
                </w:r>
              </w:p>
            </w:tc>
          </w:sdtContent>
        </w:sdt>
        <w:sdt>
          <w:sdtPr>
            <w:rPr>
              <w:sz w:val="18"/>
              <w:szCs w:val="18"/>
            </w:rPr>
            <w:alias w:val="Grade"/>
            <w:tag w:val="Grade"/>
            <w:id w:val="-834372589"/>
            <w:lock w:val="contentLocked"/>
            <w:placeholder>
              <w:docPart w:val="FD95E78040384A39A5F9545802D7A53E"/>
            </w:placeholder>
            <w:dropDownList>
              <w:listItem w:displayText="C" w:value="C"/>
              <w:listItem w:displayText="NC" w:value="NC"/>
              <w:listItem w:displayText="N/A" w:value="N/A"/>
              <w:listItem w:displayText=" " w:value=" "/>
            </w:dropDownList>
          </w:sdtPr>
          <w:sdtEndPr/>
          <w:sdtContent>
            <w:tc>
              <w:tcPr>
                <w:tcW w:w="576" w:type="dxa"/>
                <w:vAlign w:val="center"/>
              </w:tcPr>
              <w:p w14:paraId="2BE65C73" w14:textId="77777777" w:rsidR="00630B99" w:rsidRPr="006F7920" w:rsidRDefault="00BF0ADE" w:rsidP="00630B99">
                <w:pPr>
                  <w:pStyle w:val="TableParagraph"/>
                  <w:jc w:val="center"/>
                  <w:rPr>
                    <w:sz w:val="18"/>
                    <w:szCs w:val="18"/>
                  </w:rPr>
                </w:pPr>
                <w:r>
                  <w:rPr>
                    <w:sz w:val="18"/>
                    <w:szCs w:val="18"/>
                  </w:rPr>
                  <w:t>N/A</w:t>
                </w:r>
              </w:p>
            </w:tc>
          </w:sdtContent>
        </w:sdt>
        <w:tc>
          <w:tcPr>
            <w:tcW w:w="459" w:type="dxa"/>
            <w:vAlign w:val="center"/>
          </w:tcPr>
          <w:p w14:paraId="3F7567EB" w14:textId="77777777" w:rsidR="00630B99" w:rsidRPr="006F7920" w:rsidRDefault="00630B99" w:rsidP="00630B99">
            <w:pPr>
              <w:pStyle w:val="TableParagraph"/>
              <w:jc w:val="center"/>
              <w:rPr>
                <w:sz w:val="18"/>
                <w:szCs w:val="18"/>
              </w:rPr>
            </w:pPr>
            <w:r w:rsidRPr="006F7920">
              <w:rPr>
                <w:sz w:val="18"/>
                <w:szCs w:val="18"/>
              </w:rPr>
              <w:t>N/A</w:t>
            </w:r>
          </w:p>
        </w:tc>
      </w:tr>
      <w:tr w:rsidR="00630B99" w:rsidRPr="006F7920" w14:paraId="7E096249" w14:textId="77777777" w:rsidTr="00720E21">
        <w:trPr>
          <w:trHeight w:val="510"/>
        </w:trPr>
        <w:tc>
          <w:tcPr>
            <w:tcW w:w="5808" w:type="dxa"/>
            <w:vAlign w:val="center"/>
          </w:tcPr>
          <w:p w14:paraId="7453176E" w14:textId="77777777" w:rsidR="00630B99" w:rsidRPr="00AB7550" w:rsidRDefault="00630B99" w:rsidP="00630B99">
            <w:pPr>
              <w:widowControl/>
              <w:adjustRightInd w:val="0"/>
              <w:rPr>
                <w:rFonts w:ascii="Arial" w:hAnsi="Arial" w:cs="Arial"/>
                <w:sz w:val="24"/>
                <w:szCs w:val="24"/>
              </w:rPr>
            </w:pPr>
            <w:r w:rsidRPr="00AB7550">
              <w:rPr>
                <w:rFonts w:ascii="Arial" w:hAnsi="Arial" w:cs="Arial"/>
                <w:sz w:val="24"/>
                <w:szCs w:val="24"/>
              </w:rPr>
              <w:t xml:space="preserve">  3.2   Don life jacket, in case of unanticipated ditching</w:t>
            </w:r>
          </w:p>
        </w:tc>
        <w:tc>
          <w:tcPr>
            <w:tcW w:w="1136" w:type="dxa"/>
            <w:vMerge/>
          </w:tcPr>
          <w:p w14:paraId="32B6BE23" w14:textId="77777777" w:rsidR="00630B99" w:rsidRPr="00AB7550" w:rsidRDefault="00630B99" w:rsidP="00630B99">
            <w:pPr>
              <w:pStyle w:val="TableParagraph"/>
              <w:jc w:val="center"/>
              <w:rPr>
                <w:sz w:val="20"/>
              </w:rPr>
            </w:pPr>
          </w:p>
        </w:tc>
        <w:sdt>
          <w:sdtPr>
            <w:rPr>
              <w:sz w:val="18"/>
              <w:szCs w:val="18"/>
            </w:rPr>
            <w:alias w:val="Grade"/>
            <w:tag w:val="Grade"/>
            <w:id w:val="1016038363"/>
            <w:lock w:val="contentLocked"/>
            <w:placeholder>
              <w:docPart w:val="B855DAF8FD1D445A8BBCBA7DE9315147"/>
            </w:placeholder>
            <w:dropDownList>
              <w:listItem w:displayText="C" w:value="C"/>
              <w:listItem w:displayText="NC" w:value="NC"/>
              <w:listItem w:displayText="N/A" w:value="N/A"/>
              <w:listItem w:displayText=" " w:value=" "/>
            </w:dropDownList>
          </w:sdtPr>
          <w:sdtEndPr/>
          <w:sdtContent>
            <w:tc>
              <w:tcPr>
                <w:tcW w:w="566" w:type="dxa"/>
                <w:vAlign w:val="center"/>
              </w:tcPr>
              <w:p w14:paraId="27A92334" w14:textId="77777777" w:rsidR="00630B99" w:rsidRPr="006F7920" w:rsidRDefault="00BF0ADE" w:rsidP="00630B99">
                <w:pPr>
                  <w:pStyle w:val="TableParagraph"/>
                  <w:jc w:val="center"/>
                  <w:rPr>
                    <w:sz w:val="18"/>
                    <w:szCs w:val="18"/>
                  </w:rPr>
                </w:pPr>
                <w:r>
                  <w:rPr>
                    <w:sz w:val="18"/>
                    <w:szCs w:val="18"/>
                  </w:rPr>
                  <w:t>N/A</w:t>
                </w:r>
              </w:p>
            </w:tc>
          </w:sdtContent>
        </w:sdt>
        <w:tc>
          <w:tcPr>
            <w:tcW w:w="566" w:type="dxa"/>
            <w:vAlign w:val="center"/>
          </w:tcPr>
          <w:p w14:paraId="1EB8373E" w14:textId="77777777" w:rsidR="00630B99" w:rsidRPr="006F7920" w:rsidRDefault="00630B99" w:rsidP="00630B99">
            <w:pPr>
              <w:pStyle w:val="TableParagraph"/>
              <w:jc w:val="center"/>
              <w:rPr>
                <w:sz w:val="18"/>
                <w:szCs w:val="18"/>
              </w:rPr>
            </w:pPr>
            <w:r w:rsidRPr="006F7920">
              <w:rPr>
                <w:sz w:val="18"/>
                <w:szCs w:val="18"/>
              </w:rPr>
              <w:t>N/A</w:t>
            </w:r>
          </w:p>
        </w:tc>
        <w:tc>
          <w:tcPr>
            <w:tcW w:w="571" w:type="dxa"/>
            <w:vAlign w:val="center"/>
          </w:tcPr>
          <w:p w14:paraId="1C2C0597" w14:textId="77777777" w:rsidR="00630B99" w:rsidRPr="006F7920" w:rsidRDefault="00630B99" w:rsidP="00630B99">
            <w:pPr>
              <w:pStyle w:val="TableParagraph"/>
              <w:jc w:val="center"/>
              <w:rPr>
                <w:sz w:val="18"/>
                <w:szCs w:val="18"/>
              </w:rPr>
            </w:pPr>
            <w:r w:rsidRPr="006F7920">
              <w:rPr>
                <w:sz w:val="18"/>
                <w:szCs w:val="18"/>
              </w:rPr>
              <w:t>N/A</w:t>
            </w:r>
          </w:p>
        </w:tc>
        <w:tc>
          <w:tcPr>
            <w:tcW w:w="566" w:type="dxa"/>
            <w:vAlign w:val="center"/>
          </w:tcPr>
          <w:p w14:paraId="5FDF30F2" w14:textId="77777777" w:rsidR="00630B99" w:rsidRPr="006F7920" w:rsidRDefault="00630B99" w:rsidP="00630B99">
            <w:pPr>
              <w:pStyle w:val="TableParagraph"/>
              <w:jc w:val="center"/>
              <w:rPr>
                <w:sz w:val="18"/>
                <w:szCs w:val="18"/>
              </w:rPr>
            </w:pPr>
            <w:r w:rsidRPr="006F7920">
              <w:rPr>
                <w:sz w:val="18"/>
                <w:szCs w:val="18"/>
              </w:rPr>
              <w:t>N/A</w:t>
            </w:r>
          </w:p>
        </w:tc>
        <w:tc>
          <w:tcPr>
            <w:tcW w:w="572" w:type="dxa"/>
            <w:vAlign w:val="center"/>
          </w:tcPr>
          <w:p w14:paraId="10658B82" w14:textId="77777777" w:rsidR="00630B99" w:rsidRPr="006F7920" w:rsidRDefault="00630B99" w:rsidP="00630B99">
            <w:pPr>
              <w:pStyle w:val="TableParagraph"/>
              <w:jc w:val="center"/>
              <w:rPr>
                <w:sz w:val="18"/>
                <w:szCs w:val="18"/>
              </w:rPr>
            </w:pPr>
            <w:r w:rsidRPr="006F7920">
              <w:rPr>
                <w:sz w:val="18"/>
                <w:szCs w:val="18"/>
              </w:rPr>
              <w:t>N/A</w:t>
            </w:r>
          </w:p>
        </w:tc>
        <w:tc>
          <w:tcPr>
            <w:tcW w:w="576" w:type="dxa"/>
            <w:vAlign w:val="center"/>
          </w:tcPr>
          <w:p w14:paraId="22A5BAAB" w14:textId="77777777" w:rsidR="00630B99" w:rsidRPr="006F7920" w:rsidRDefault="00630B99" w:rsidP="00630B99">
            <w:pPr>
              <w:pStyle w:val="TableParagraph"/>
              <w:jc w:val="center"/>
              <w:rPr>
                <w:sz w:val="18"/>
                <w:szCs w:val="18"/>
              </w:rPr>
            </w:pPr>
            <w:r w:rsidRPr="006F7920">
              <w:rPr>
                <w:sz w:val="18"/>
                <w:szCs w:val="18"/>
              </w:rPr>
              <w:t>N/A</w:t>
            </w:r>
          </w:p>
        </w:tc>
        <w:tc>
          <w:tcPr>
            <w:tcW w:w="459" w:type="dxa"/>
            <w:vAlign w:val="center"/>
          </w:tcPr>
          <w:p w14:paraId="4AF6EDB0" w14:textId="77777777" w:rsidR="00630B99" w:rsidRPr="006F7920" w:rsidRDefault="00630B99" w:rsidP="00630B99">
            <w:pPr>
              <w:pStyle w:val="TableParagraph"/>
              <w:jc w:val="center"/>
              <w:rPr>
                <w:sz w:val="18"/>
                <w:szCs w:val="18"/>
              </w:rPr>
            </w:pPr>
            <w:r w:rsidRPr="006F7920">
              <w:rPr>
                <w:sz w:val="18"/>
                <w:szCs w:val="18"/>
              </w:rPr>
              <w:t>N/A</w:t>
            </w:r>
          </w:p>
        </w:tc>
      </w:tr>
      <w:tr w:rsidR="00630B99" w:rsidRPr="006F7920" w14:paraId="2754B044" w14:textId="77777777" w:rsidTr="00720E21">
        <w:trPr>
          <w:trHeight w:val="505"/>
        </w:trPr>
        <w:tc>
          <w:tcPr>
            <w:tcW w:w="5808" w:type="dxa"/>
            <w:vAlign w:val="center"/>
          </w:tcPr>
          <w:p w14:paraId="490C7332" w14:textId="77777777" w:rsidR="00630B99" w:rsidRPr="00AB7550" w:rsidRDefault="00630B99" w:rsidP="00630B99">
            <w:pPr>
              <w:pStyle w:val="TableParagraph"/>
              <w:ind w:left="110"/>
            </w:pPr>
            <w:r w:rsidRPr="00AB7550">
              <w:rPr>
                <w:rFonts w:eastAsiaTheme="minorHAnsi"/>
                <w:sz w:val="24"/>
                <w:szCs w:val="24"/>
              </w:rPr>
              <w:t>3.3. Assess inside and outside conditions prior to opening exit</w:t>
            </w:r>
          </w:p>
        </w:tc>
        <w:tc>
          <w:tcPr>
            <w:tcW w:w="1136" w:type="dxa"/>
            <w:vMerge/>
          </w:tcPr>
          <w:p w14:paraId="7DAC158F" w14:textId="77777777" w:rsidR="00630B99" w:rsidRPr="00AB7550" w:rsidRDefault="00630B99" w:rsidP="00630B99">
            <w:pPr>
              <w:pStyle w:val="TableParagraph"/>
              <w:jc w:val="center"/>
              <w:rPr>
                <w:sz w:val="20"/>
              </w:rPr>
            </w:pPr>
          </w:p>
        </w:tc>
        <w:sdt>
          <w:sdtPr>
            <w:rPr>
              <w:sz w:val="18"/>
              <w:szCs w:val="18"/>
            </w:rPr>
            <w:alias w:val="Grade"/>
            <w:tag w:val="Grade"/>
            <w:id w:val="-1221434852"/>
            <w:lock w:val="contentLocked"/>
            <w:placeholder>
              <w:docPart w:val="D043B5BD36CA47C4B966364363FC38FB"/>
            </w:placeholder>
            <w:dropDownList>
              <w:listItem w:displayText="C" w:value="C"/>
              <w:listItem w:displayText="NC" w:value="NC"/>
              <w:listItem w:displayText="N/A" w:value="N/A"/>
              <w:listItem w:displayText=" " w:value=" "/>
            </w:dropDownList>
          </w:sdtPr>
          <w:sdtEndPr/>
          <w:sdtContent>
            <w:tc>
              <w:tcPr>
                <w:tcW w:w="566" w:type="dxa"/>
                <w:vAlign w:val="center"/>
              </w:tcPr>
              <w:p w14:paraId="4DC40B54" w14:textId="77777777" w:rsidR="00630B99" w:rsidRPr="006F7920" w:rsidRDefault="00BF0ADE" w:rsidP="00630B99">
                <w:pPr>
                  <w:pStyle w:val="TableParagraph"/>
                  <w:jc w:val="center"/>
                  <w:rPr>
                    <w:sz w:val="18"/>
                    <w:szCs w:val="18"/>
                  </w:rPr>
                </w:pPr>
                <w:r>
                  <w:rPr>
                    <w:sz w:val="18"/>
                    <w:szCs w:val="18"/>
                  </w:rPr>
                  <w:t>N/A</w:t>
                </w:r>
              </w:p>
            </w:tc>
          </w:sdtContent>
        </w:sdt>
        <w:tc>
          <w:tcPr>
            <w:tcW w:w="566" w:type="dxa"/>
            <w:vAlign w:val="center"/>
          </w:tcPr>
          <w:p w14:paraId="74F3836F" w14:textId="77777777" w:rsidR="00630B99" w:rsidRPr="006F7920" w:rsidRDefault="00630B99" w:rsidP="00630B99">
            <w:pPr>
              <w:pStyle w:val="TableParagraph"/>
              <w:jc w:val="center"/>
              <w:rPr>
                <w:sz w:val="18"/>
                <w:szCs w:val="18"/>
              </w:rPr>
            </w:pPr>
            <w:r w:rsidRPr="006F7920">
              <w:rPr>
                <w:sz w:val="18"/>
                <w:szCs w:val="18"/>
              </w:rPr>
              <w:t>N/A</w:t>
            </w:r>
          </w:p>
        </w:tc>
        <w:tc>
          <w:tcPr>
            <w:tcW w:w="571" w:type="dxa"/>
            <w:vAlign w:val="center"/>
          </w:tcPr>
          <w:p w14:paraId="3D062512" w14:textId="77777777" w:rsidR="00630B99" w:rsidRPr="006F7920" w:rsidRDefault="00630B99" w:rsidP="00630B99">
            <w:pPr>
              <w:pStyle w:val="TableParagraph"/>
              <w:jc w:val="center"/>
              <w:rPr>
                <w:sz w:val="18"/>
                <w:szCs w:val="18"/>
              </w:rPr>
            </w:pPr>
            <w:r w:rsidRPr="006F7920">
              <w:rPr>
                <w:sz w:val="18"/>
                <w:szCs w:val="18"/>
              </w:rPr>
              <w:t>N/A</w:t>
            </w:r>
          </w:p>
        </w:tc>
        <w:tc>
          <w:tcPr>
            <w:tcW w:w="566" w:type="dxa"/>
            <w:vAlign w:val="center"/>
          </w:tcPr>
          <w:p w14:paraId="2FC9052C" w14:textId="77777777" w:rsidR="00630B99" w:rsidRPr="006F7920" w:rsidRDefault="00630B99" w:rsidP="00630B99">
            <w:pPr>
              <w:pStyle w:val="TableParagraph"/>
              <w:jc w:val="center"/>
              <w:rPr>
                <w:sz w:val="18"/>
                <w:szCs w:val="18"/>
              </w:rPr>
            </w:pPr>
            <w:r w:rsidRPr="006F7920">
              <w:rPr>
                <w:sz w:val="18"/>
                <w:szCs w:val="18"/>
              </w:rPr>
              <w:t>N/A</w:t>
            </w:r>
          </w:p>
        </w:tc>
        <w:tc>
          <w:tcPr>
            <w:tcW w:w="572" w:type="dxa"/>
            <w:vAlign w:val="center"/>
          </w:tcPr>
          <w:p w14:paraId="4DD83676" w14:textId="77777777" w:rsidR="00630B99" w:rsidRPr="006F7920" w:rsidRDefault="00630B99" w:rsidP="00630B99">
            <w:pPr>
              <w:pStyle w:val="TableParagraph"/>
              <w:jc w:val="center"/>
              <w:rPr>
                <w:sz w:val="18"/>
                <w:szCs w:val="18"/>
              </w:rPr>
            </w:pPr>
            <w:r w:rsidRPr="006F7920">
              <w:rPr>
                <w:sz w:val="18"/>
                <w:szCs w:val="18"/>
              </w:rPr>
              <w:t>N/A</w:t>
            </w:r>
          </w:p>
        </w:tc>
        <w:sdt>
          <w:sdtPr>
            <w:rPr>
              <w:sz w:val="18"/>
              <w:szCs w:val="18"/>
            </w:rPr>
            <w:alias w:val="Grade"/>
            <w:tag w:val="Grade"/>
            <w:id w:val="-1092857459"/>
            <w:lock w:val="contentLocked"/>
            <w:placeholder>
              <w:docPart w:val="565CD1CA8C52447389DDD34375518461"/>
            </w:placeholder>
            <w:dropDownList>
              <w:listItem w:displayText="C" w:value="C"/>
              <w:listItem w:displayText="NC" w:value="NC"/>
              <w:listItem w:displayText="N/A" w:value="N/A"/>
              <w:listItem w:displayText=" " w:value=" "/>
            </w:dropDownList>
          </w:sdtPr>
          <w:sdtEndPr/>
          <w:sdtContent>
            <w:tc>
              <w:tcPr>
                <w:tcW w:w="576" w:type="dxa"/>
                <w:vAlign w:val="center"/>
              </w:tcPr>
              <w:p w14:paraId="7AAE1FA9" w14:textId="77777777" w:rsidR="00630B99" w:rsidRPr="006F7920" w:rsidRDefault="00BF0ADE" w:rsidP="00630B99">
                <w:pPr>
                  <w:pStyle w:val="TableParagraph"/>
                  <w:jc w:val="center"/>
                  <w:rPr>
                    <w:sz w:val="18"/>
                    <w:szCs w:val="18"/>
                  </w:rPr>
                </w:pPr>
                <w:r>
                  <w:rPr>
                    <w:sz w:val="18"/>
                    <w:szCs w:val="18"/>
                  </w:rPr>
                  <w:t>N/A</w:t>
                </w:r>
              </w:p>
            </w:tc>
          </w:sdtContent>
        </w:sdt>
        <w:tc>
          <w:tcPr>
            <w:tcW w:w="459" w:type="dxa"/>
            <w:vAlign w:val="center"/>
          </w:tcPr>
          <w:p w14:paraId="05018B96" w14:textId="77777777" w:rsidR="00630B99" w:rsidRPr="006F7920" w:rsidRDefault="00630B99" w:rsidP="00630B99">
            <w:pPr>
              <w:pStyle w:val="TableParagraph"/>
              <w:jc w:val="center"/>
              <w:rPr>
                <w:sz w:val="18"/>
                <w:szCs w:val="18"/>
              </w:rPr>
            </w:pPr>
            <w:r w:rsidRPr="006F7920">
              <w:rPr>
                <w:sz w:val="18"/>
                <w:szCs w:val="18"/>
              </w:rPr>
              <w:t>N/A</w:t>
            </w:r>
          </w:p>
        </w:tc>
      </w:tr>
      <w:tr w:rsidR="00630B99" w:rsidRPr="006F7920" w14:paraId="4FF707A3" w14:textId="77777777" w:rsidTr="00720E21">
        <w:trPr>
          <w:trHeight w:val="482"/>
        </w:trPr>
        <w:tc>
          <w:tcPr>
            <w:tcW w:w="5808" w:type="dxa"/>
            <w:vAlign w:val="center"/>
          </w:tcPr>
          <w:p w14:paraId="76FAF212" w14:textId="77777777" w:rsidR="00630B99" w:rsidRPr="00AB7550" w:rsidRDefault="00630B99" w:rsidP="00630B99">
            <w:pPr>
              <w:pStyle w:val="TableParagraph"/>
              <w:ind w:left="110"/>
              <w:rPr>
                <w:rFonts w:eastAsiaTheme="minorHAnsi"/>
                <w:sz w:val="24"/>
                <w:szCs w:val="24"/>
              </w:rPr>
            </w:pPr>
            <w:r w:rsidRPr="00AB7550">
              <w:rPr>
                <w:rFonts w:eastAsiaTheme="minorHAnsi"/>
                <w:sz w:val="24"/>
                <w:szCs w:val="24"/>
              </w:rPr>
              <w:t>3.4. Hold on to fixed part of the aircraft to prevent fall</w:t>
            </w:r>
          </w:p>
        </w:tc>
        <w:tc>
          <w:tcPr>
            <w:tcW w:w="1136" w:type="dxa"/>
            <w:vMerge/>
            <w:vAlign w:val="center"/>
          </w:tcPr>
          <w:p w14:paraId="1425A6C9" w14:textId="77777777" w:rsidR="00630B99" w:rsidRPr="00AB7550" w:rsidRDefault="00630B99" w:rsidP="00630B99">
            <w:pPr>
              <w:pStyle w:val="TableParagraph"/>
              <w:jc w:val="center"/>
              <w:rPr>
                <w:sz w:val="20"/>
              </w:rPr>
            </w:pPr>
          </w:p>
        </w:tc>
        <w:sdt>
          <w:sdtPr>
            <w:rPr>
              <w:sz w:val="18"/>
              <w:szCs w:val="18"/>
            </w:rPr>
            <w:alias w:val="Grade"/>
            <w:tag w:val="Grade"/>
            <w:id w:val="817852136"/>
            <w:lock w:val="contentLocked"/>
            <w:placeholder>
              <w:docPart w:val="5D50E4E74ACD4209B35DE279B9C907DF"/>
            </w:placeholder>
            <w:dropDownList>
              <w:listItem w:displayText="C" w:value="C"/>
              <w:listItem w:displayText="NC" w:value="NC"/>
              <w:listItem w:displayText="N/A" w:value="N/A"/>
              <w:listItem w:displayText=" " w:value=" "/>
            </w:dropDownList>
          </w:sdtPr>
          <w:sdtEndPr/>
          <w:sdtContent>
            <w:tc>
              <w:tcPr>
                <w:tcW w:w="566" w:type="dxa"/>
                <w:vAlign w:val="center"/>
              </w:tcPr>
              <w:p w14:paraId="037C2572" w14:textId="77777777" w:rsidR="00630B99" w:rsidRPr="006F7920" w:rsidRDefault="00BF0ADE" w:rsidP="00630B99">
                <w:pPr>
                  <w:pStyle w:val="TableParagraph"/>
                  <w:jc w:val="center"/>
                  <w:rPr>
                    <w:sz w:val="18"/>
                    <w:szCs w:val="18"/>
                  </w:rPr>
                </w:pPr>
                <w:r>
                  <w:rPr>
                    <w:sz w:val="18"/>
                    <w:szCs w:val="18"/>
                  </w:rPr>
                  <w:t>N/A</w:t>
                </w:r>
              </w:p>
            </w:tc>
          </w:sdtContent>
        </w:sdt>
        <w:tc>
          <w:tcPr>
            <w:tcW w:w="566" w:type="dxa"/>
            <w:vAlign w:val="center"/>
          </w:tcPr>
          <w:p w14:paraId="4CB53146" w14:textId="77777777" w:rsidR="00630B99" w:rsidRPr="006F7920" w:rsidRDefault="00630B99" w:rsidP="00630B99">
            <w:pPr>
              <w:pStyle w:val="TableParagraph"/>
              <w:jc w:val="center"/>
              <w:rPr>
                <w:sz w:val="18"/>
                <w:szCs w:val="18"/>
              </w:rPr>
            </w:pPr>
            <w:r w:rsidRPr="006F7920">
              <w:rPr>
                <w:sz w:val="18"/>
                <w:szCs w:val="18"/>
              </w:rPr>
              <w:t>N/A</w:t>
            </w:r>
          </w:p>
        </w:tc>
        <w:tc>
          <w:tcPr>
            <w:tcW w:w="571" w:type="dxa"/>
            <w:vAlign w:val="center"/>
          </w:tcPr>
          <w:p w14:paraId="5E30205F" w14:textId="77777777" w:rsidR="00630B99" w:rsidRPr="006F7920" w:rsidRDefault="00630B99" w:rsidP="00630B99">
            <w:pPr>
              <w:pStyle w:val="TableParagraph"/>
              <w:jc w:val="center"/>
              <w:rPr>
                <w:sz w:val="18"/>
                <w:szCs w:val="18"/>
              </w:rPr>
            </w:pPr>
            <w:r w:rsidRPr="006F7920">
              <w:rPr>
                <w:sz w:val="18"/>
                <w:szCs w:val="18"/>
              </w:rPr>
              <w:t>N/A</w:t>
            </w:r>
          </w:p>
        </w:tc>
        <w:tc>
          <w:tcPr>
            <w:tcW w:w="566" w:type="dxa"/>
            <w:vAlign w:val="center"/>
          </w:tcPr>
          <w:p w14:paraId="7756C376" w14:textId="77777777" w:rsidR="00630B99" w:rsidRPr="006F7920" w:rsidRDefault="00630B99" w:rsidP="00630B99">
            <w:pPr>
              <w:pStyle w:val="TableParagraph"/>
              <w:jc w:val="center"/>
              <w:rPr>
                <w:sz w:val="18"/>
                <w:szCs w:val="18"/>
              </w:rPr>
            </w:pPr>
            <w:r w:rsidRPr="006F7920">
              <w:rPr>
                <w:sz w:val="18"/>
                <w:szCs w:val="18"/>
              </w:rPr>
              <w:t>N/A</w:t>
            </w:r>
          </w:p>
        </w:tc>
        <w:tc>
          <w:tcPr>
            <w:tcW w:w="572" w:type="dxa"/>
            <w:vAlign w:val="center"/>
          </w:tcPr>
          <w:p w14:paraId="569575BC" w14:textId="77777777" w:rsidR="00630B99" w:rsidRPr="006F7920" w:rsidRDefault="00630B99" w:rsidP="00630B99">
            <w:pPr>
              <w:pStyle w:val="TableParagraph"/>
              <w:jc w:val="center"/>
              <w:rPr>
                <w:sz w:val="18"/>
                <w:szCs w:val="18"/>
              </w:rPr>
            </w:pPr>
            <w:r w:rsidRPr="006F7920">
              <w:rPr>
                <w:sz w:val="18"/>
                <w:szCs w:val="18"/>
              </w:rPr>
              <w:t>N/A</w:t>
            </w:r>
          </w:p>
        </w:tc>
        <w:sdt>
          <w:sdtPr>
            <w:rPr>
              <w:sz w:val="18"/>
              <w:szCs w:val="18"/>
            </w:rPr>
            <w:alias w:val="Grade"/>
            <w:tag w:val="Grade"/>
            <w:id w:val="-1816783482"/>
            <w:lock w:val="contentLocked"/>
            <w:placeholder>
              <w:docPart w:val="4F41242B9C53463D9ABEA7314200820F"/>
            </w:placeholder>
            <w:dropDownList>
              <w:listItem w:displayText="C" w:value="C"/>
              <w:listItem w:displayText="NC" w:value="NC"/>
              <w:listItem w:displayText="N/A" w:value="N/A"/>
              <w:listItem w:displayText=" " w:value=" "/>
            </w:dropDownList>
          </w:sdtPr>
          <w:sdtEndPr/>
          <w:sdtContent>
            <w:tc>
              <w:tcPr>
                <w:tcW w:w="576" w:type="dxa"/>
                <w:vAlign w:val="center"/>
              </w:tcPr>
              <w:p w14:paraId="3ED28E7B" w14:textId="77777777" w:rsidR="00630B99" w:rsidRPr="006F7920" w:rsidRDefault="00BF0ADE" w:rsidP="00630B99">
                <w:pPr>
                  <w:pStyle w:val="TableParagraph"/>
                  <w:jc w:val="center"/>
                  <w:rPr>
                    <w:sz w:val="18"/>
                    <w:szCs w:val="18"/>
                  </w:rPr>
                </w:pPr>
                <w:r>
                  <w:rPr>
                    <w:sz w:val="18"/>
                    <w:szCs w:val="18"/>
                  </w:rPr>
                  <w:t>N/A</w:t>
                </w:r>
              </w:p>
            </w:tc>
          </w:sdtContent>
        </w:sdt>
        <w:tc>
          <w:tcPr>
            <w:tcW w:w="459" w:type="dxa"/>
            <w:vAlign w:val="center"/>
          </w:tcPr>
          <w:p w14:paraId="2EB0CEB7" w14:textId="77777777" w:rsidR="00630B99" w:rsidRPr="006F7920" w:rsidRDefault="00630B99" w:rsidP="00630B99">
            <w:pPr>
              <w:pStyle w:val="TableParagraph"/>
              <w:jc w:val="center"/>
              <w:rPr>
                <w:sz w:val="18"/>
                <w:szCs w:val="18"/>
              </w:rPr>
            </w:pPr>
            <w:r w:rsidRPr="006F7920">
              <w:rPr>
                <w:sz w:val="18"/>
                <w:szCs w:val="18"/>
              </w:rPr>
              <w:t>N/A</w:t>
            </w:r>
          </w:p>
        </w:tc>
      </w:tr>
      <w:tr w:rsidR="00630B99" w:rsidRPr="006F7920" w14:paraId="6433C8C6" w14:textId="77777777" w:rsidTr="00720E21">
        <w:trPr>
          <w:trHeight w:val="482"/>
        </w:trPr>
        <w:tc>
          <w:tcPr>
            <w:tcW w:w="5808" w:type="dxa"/>
            <w:vAlign w:val="center"/>
          </w:tcPr>
          <w:p w14:paraId="52ECEB27" w14:textId="77777777" w:rsidR="00630B99" w:rsidRPr="00AB7550" w:rsidRDefault="00630B99" w:rsidP="00630B99">
            <w:pPr>
              <w:pStyle w:val="TableParagraph"/>
              <w:ind w:left="110"/>
              <w:rPr>
                <w:rFonts w:eastAsiaTheme="minorHAnsi"/>
                <w:sz w:val="24"/>
                <w:szCs w:val="24"/>
              </w:rPr>
            </w:pPr>
            <w:r w:rsidRPr="00AB7550">
              <w:rPr>
                <w:rFonts w:eastAsiaTheme="minorHAnsi"/>
                <w:sz w:val="24"/>
                <w:szCs w:val="24"/>
              </w:rPr>
              <w:t>3.5 Control crowd/manage cabin</w:t>
            </w:r>
          </w:p>
        </w:tc>
        <w:tc>
          <w:tcPr>
            <w:tcW w:w="1136" w:type="dxa"/>
            <w:vMerge/>
          </w:tcPr>
          <w:p w14:paraId="6606296E" w14:textId="77777777" w:rsidR="00630B99" w:rsidRPr="00AB7550" w:rsidRDefault="00630B99" w:rsidP="00630B99">
            <w:pPr>
              <w:pStyle w:val="TableParagraph"/>
              <w:rPr>
                <w:sz w:val="20"/>
              </w:rPr>
            </w:pPr>
          </w:p>
        </w:tc>
        <w:sdt>
          <w:sdtPr>
            <w:rPr>
              <w:sz w:val="18"/>
              <w:szCs w:val="18"/>
            </w:rPr>
            <w:alias w:val="Grade"/>
            <w:tag w:val="Grade"/>
            <w:id w:val="1641603575"/>
            <w:lock w:val="contentLocked"/>
            <w:placeholder>
              <w:docPart w:val="C16B9C51DCB14F7DABD790A18678134A"/>
            </w:placeholder>
            <w:dropDownList>
              <w:listItem w:displayText="C" w:value="C"/>
              <w:listItem w:displayText="NC" w:value="NC"/>
              <w:listItem w:displayText="N/A" w:value="N/A"/>
              <w:listItem w:displayText=" " w:value=" "/>
            </w:dropDownList>
          </w:sdtPr>
          <w:sdtEndPr/>
          <w:sdtContent>
            <w:tc>
              <w:tcPr>
                <w:tcW w:w="566" w:type="dxa"/>
                <w:vAlign w:val="center"/>
              </w:tcPr>
              <w:p w14:paraId="1570613E" w14:textId="77777777" w:rsidR="00630B99" w:rsidRPr="006F7920" w:rsidRDefault="00BF0ADE" w:rsidP="00630B99">
                <w:pPr>
                  <w:pStyle w:val="TableParagraph"/>
                  <w:jc w:val="center"/>
                  <w:rPr>
                    <w:sz w:val="18"/>
                    <w:szCs w:val="18"/>
                  </w:rPr>
                </w:pPr>
                <w:r>
                  <w:rPr>
                    <w:sz w:val="18"/>
                    <w:szCs w:val="18"/>
                  </w:rPr>
                  <w:t>N/A</w:t>
                </w:r>
              </w:p>
            </w:tc>
          </w:sdtContent>
        </w:sdt>
        <w:sdt>
          <w:sdtPr>
            <w:rPr>
              <w:sz w:val="18"/>
              <w:szCs w:val="18"/>
            </w:rPr>
            <w:alias w:val="Grade"/>
            <w:tag w:val="Grade"/>
            <w:id w:val="833962619"/>
            <w:lock w:val="contentLocked"/>
            <w:placeholder>
              <w:docPart w:val="0A8432FE883F4D15A148CD1211AC7B8C"/>
            </w:placeholder>
            <w:dropDownList>
              <w:listItem w:displayText="C" w:value="C"/>
              <w:listItem w:displayText="NC" w:value="NC"/>
              <w:listItem w:displayText="N/A" w:value="N/A"/>
              <w:listItem w:displayText=" " w:value=" "/>
            </w:dropDownList>
          </w:sdtPr>
          <w:sdtEndPr/>
          <w:sdtContent>
            <w:tc>
              <w:tcPr>
                <w:tcW w:w="566" w:type="dxa"/>
                <w:vAlign w:val="center"/>
              </w:tcPr>
              <w:p w14:paraId="134F39CE" w14:textId="77777777" w:rsidR="00630B99" w:rsidRPr="006F7920" w:rsidRDefault="00BF0ADE" w:rsidP="00630B99">
                <w:pPr>
                  <w:pStyle w:val="TableParagraph"/>
                  <w:jc w:val="center"/>
                  <w:rPr>
                    <w:sz w:val="18"/>
                    <w:szCs w:val="18"/>
                  </w:rPr>
                </w:pPr>
                <w:r>
                  <w:rPr>
                    <w:sz w:val="18"/>
                    <w:szCs w:val="18"/>
                  </w:rPr>
                  <w:t>N/A</w:t>
                </w:r>
              </w:p>
            </w:tc>
          </w:sdtContent>
        </w:sdt>
        <w:sdt>
          <w:sdtPr>
            <w:rPr>
              <w:sz w:val="18"/>
              <w:szCs w:val="18"/>
            </w:rPr>
            <w:alias w:val="Grade"/>
            <w:tag w:val="Grade"/>
            <w:id w:val="-921796376"/>
            <w:lock w:val="contentLocked"/>
            <w:placeholder>
              <w:docPart w:val="D6DA0A9EC115499C82562DCCE799EA2D"/>
            </w:placeholder>
            <w:dropDownList>
              <w:listItem w:displayText="C" w:value="C"/>
              <w:listItem w:displayText="NC" w:value="NC"/>
              <w:listItem w:displayText="N/A" w:value="N/A"/>
              <w:listItem w:displayText=" " w:value=" "/>
            </w:dropDownList>
          </w:sdtPr>
          <w:sdtEndPr/>
          <w:sdtContent>
            <w:tc>
              <w:tcPr>
                <w:tcW w:w="571" w:type="dxa"/>
                <w:vAlign w:val="center"/>
              </w:tcPr>
              <w:p w14:paraId="616942BD" w14:textId="77777777" w:rsidR="00630B99" w:rsidRPr="006F7920" w:rsidRDefault="00BF0ADE" w:rsidP="00630B99">
                <w:pPr>
                  <w:pStyle w:val="TableParagraph"/>
                  <w:jc w:val="center"/>
                  <w:rPr>
                    <w:sz w:val="18"/>
                    <w:szCs w:val="18"/>
                  </w:rPr>
                </w:pPr>
                <w:r>
                  <w:rPr>
                    <w:sz w:val="18"/>
                    <w:szCs w:val="18"/>
                  </w:rPr>
                  <w:t>N/A</w:t>
                </w:r>
              </w:p>
            </w:tc>
          </w:sdtContent>
        </w:sdt>
        <w:sdt>
          <w:sdtPr>
            <w:rPr>
              <w:sz w:val="18"/>
              <w:szCs w:val="18"/>
            </w:rPr>
            <w:alias w:val="Grade"/>
            <w:tag w:val="Grade"/>
            <w:id w:val="-1618515887"/>
            <w:lock w:val="contentLocked"/>
            <w:placeholder>
              <w:docPart w:val="D8FB81372B9347418146E1FC558E9ABD"/>
            </w:placeholder>
            <w:dropDownList>
              <w:listItem w:displayText="C" w:value="C"/>
              <w:listItem w:displayText="NC" w:value="NC"/>
              <w:listItem w:displayText="N/A" w:value="N/A"/>
              <w:listItem w:displayText=" " w:value=" "/>
            </w:dropDownList>
          </w:sdtPr>
          <w:sdtEndPr/>
          <w:sdtContent>
            <w:tc>
              <w:tcPr>
                <w:tcW w:w="566" w:type="dxa"/>
                <w:vAlign w:val="center"/>
              </w:tcPr>
              <w:p w14:paraId="1E3241A0" w14:textId="77777777" w:rsidR="00630B99" w:rsidRPr="006F7920" w:rsidRDefault="00BF0ADE" w:rsidP="00630B99">
                <w:pPr>
                  <w:pStyle w:val="TableParagraph"/>
                  <w:jc w:val="center"/>
                  <w:rPr>
                    <w:sz w:val="18"/>
                    <w:szCs w:val="18"/>
                  </w:rPr>
                </w:pPr>
                <w:r>
                  <w:rPr>
                    <w:sz w:val="18"/>
                    <w:szCs w:val="18"/>
                  </w:rPr>
                  <w:t>N/A</w:t>
                </w:r>
              </w:p>
            </w:tc>
          </w:sdtContent>
        </w:sdt>
        <w:sdt>
          <w:sdtPr>
            <w:rPr>
              <w:sz w:val="18"/>
              <w:szCs w:val="18"/>
            </w:rPr>
            <w:alias w:val="Grade"/>
            <w:tag w:val="Grade"/>
            <w:id w:val="973787273"/>
            <w:lock w:val="contentLocked"/>
            <w:placeholder>
              <w:docPart w:val="5B4880EB3F8341DD88B435DE946D5600"/>
            </w:placeholder>
            <w:dropDownList>
              <w:listItem w:displayText="C" w:value="C"/>
              <w:listItem w:displayText="NC" w:value="NC"/>
              <w:listItem w:displayText="N/A" w:value="N/A"/>
              <w:listItem w:displayText=" " w:value=" "/>
            </w:dropDownList>
          </w:sdtPr>
          <w:sdtEndPr/>
          <w:sdtContent>
            <w:tc>
              <w:tcPr>
                <w:tcW w:w="572" w:type="dxa"/>
                <w:vAlign w:val="center"/>
              </w:tcPr>
              <w:p w14:paraId="090C5F5C" w14:textId="77777777" w:rsidR="00630B99" w:rsidRPr="006F7920" w:rsidRDefault="00BF0ADE" w:rsidP="00630B99">
                <w:pPr>
                  <w:pStyle w:val="TableParagraph"/>
                  <w:jc w:val="center"/>
                  <w:rPr>
                    <w:sz w:val="18"/>
                    <w:szCs w:val="18"/>
                  </w:rPr>
                </w:pPr>
                <w:r>
                  <w:rPr>
                    <w:sz w:val="18"/>
                    <w:szCs w:val="18"/>
                  </w:rPr>
                  <w:t>N/A</w:t>
                </w:r>
              </w:p>
            </w:tc>
          </w:sdtContent>
        </w:sdt>
        <w:sdt>
          <w:sdtPr>
            <w:rPr>
              <w:sz w:val="18"/>
              <w:szCs w:val="18"/>
            </w:rPr>
            <w:alias w:val="Grade"/>
            <w:tag w:val="Grade"/>
            <w:id w:val="1923683875"/>
            <w:lock w:val="contentLocked"/>
            <w:placeholder>
              <w:docPart w:val="3309DB11DEC449E8A867BE6D261D26D8"/>
            </w:placeholder>
            <w:dropDownList>
              <w:listItem w:displayText="C" w:value="C"/>
              <w:listItem w:displayText="NC" w:value="NC"/>
              <w:listItem w:displayText="N/A" w:value="N/A"/>
              <w:listItem w:displayText=" " w:value=" "/>
            </w:dropDownList>
          </w:sdtPr>
          <w:sdtEndPr/>
          <w:sdtContent>
            <w:tc>
              <w:tcPr>
                <w:tcW w:w="576" w:type="dxa"/>
                <w:vAlign w:val="center"/>
              </w:tcPr>
              <w:p w14:paraId="3AB303CB" w14:textId="77777777" w:rsidR="00630B99" w:rsidRPr="006F7920" w:rsidRDefault="00BF0ADE" w:rsidP="00630B99">
                <w:pPr>
                  <w:pStyle w:val="TableParagraph"/>
                  <w:jc w:val="center"/>
                  <w:rPr>
                    <w:sz w:val="18"/>
                    <w:szCs w:val="18"/>
                  </w:rPr>
                </w:pPr>
                <w:r>
                  <w:rPr>
                    <w:sz w:val="18"/>
                    <w:szCs w:val="18"/>
                  </w:rPr>
                  <w:t>N/A</w:t>
                </w:r>
              </w:p>
            </w:tc>
          </w:sdtContent>
        </w:sdt>
        <w:sdt>
          <w:sdtPr>
            <w:rPr>
              <w:sz w:val="18"/>
              <w:szCs w:val="18"/>
            </w:rPr>
            <w:alias w:val="Grade"/>
            <w:tag w:val="Grade"/>
            <w:id w:val="-2051148173"/>
            <w:lock w:val="contentLocked"/>
            <w:placeholder>
              <w:docPart w:val="4BCE50645E704188B68B6360BE135A7A"/>
            </w:placeholder>
            <w:dropDownList>
              <w:listItem w:displayText="C" w:value="C"/>
              <w:listItem w:displayText="NC" w:value="NC"/>
              <w:listItem w:displayText="N/A" w:value="N/A"/>
              <w:listItem w:displayText=" " w:value=" "/>
            </w:dropDownList>
          </w:sdtPr>
          <w:sdtEndPr/>
          <w:sdtContent>
            <w:tc>
              <w:tcPr>
                <w:tcW w:w="459" w:type="dxa"/>
                <w:vAlign w:val="center"/>
              </w:tcPr>
              <w:p w14:paraId="00A56581" w14:textId="77777777" w:rsidR="00630B99" w:rsidRPr="006F7920" w:rsidRDefault="00BF0ADE" w:rsidP="00630B99">
                <w:pPr>
                  <w:pStyle w:val="TableParagraph"/>
                  <w:jc w:val="center"/>
                  <w:rPr>
                    <w:sz w:val="18"/>
                    <w:szCs w:val="18"/>
                  </w:rPr>
                </w:pPr>
                <w:r>
                  <w:rPr>
                    <w:sz w:val="18"/>
                    <w:szCs w:val="18"/>
                  </w:rPr>
                  <w:t>N/A</w:t>
                </w:r>
              </w:p>
            </w:tc>
          </w:sdtContent>
        </w:sdt>
      </w:tr>
      <w:tr w:rsidR="00630B99" w:rsidRPr="00AB7550" w14:paraId="69D88E1F" w14:textId="77777777" w:rsidTr="00C842AD">
        <w:trPr>
          <w:trHeight w:val="336"/>
        </w:trPr>
        <w:tc>
          <w:tcPr>
            <w:tcW w:w="10820" w:type="dxa"/>
            <w:gridSpan w:val="9"/>
            <w:vAlign w:val="center"/>
          </w:tcPr>
          <w:p w14:paraId="31AA35A3" w14:textId="77777777" w:rsidR="00630B99" w:rsidRPr="00AB7550" w:rsidRDefault="00630B99" w:rsidP="00630B99">
            <w:pPr>
              <w:pStyle w:val="TableParagraph"/>
              <w:spacing w:before="3" w:line="231" w:lineRule="exact"/>
              <w:ind w:left="110"/>
            </w:pPr>
            <w:r w:rsidRPr="00AB7550">
              <w:rPr>
                <w:b/>
                <w:i/>
              </w:rPr>
              <w:t>Applicable</w:t>
            </w:r>
            <w:r w:rsidRPr="00AB7550">
              <w:rPr>
                <w:b/>
                <w:i/>
                <w:spacing w:val="-2"/>
              </w:rPr>
              <w:t xml:space="preserve"> </w:t>
            </w:r>
            <w:r w:rsidRPr="00AB7550">
              <w:rPr>
                <w:b/>
                <w:i/>
              </w:rPr>
              <w:t>regulation:</w:t>
            </w:r>
            <w:r w:rsidRPr="00AB7550">
              <w:rPr>
                <w:b/>
                <w:i/>
                <w:spacing w:val="57"/>
              </w:rPr>
              <w:t xml:space="preserve"> </w:t>
            </w:r>
            <w:r w:rsidRPr="00AB7550">
              <w:rPr>
                <w:rFonts w:eastAsiaTheme="minorHAnsi"/>
                <w:sz w:val="24"/>
                <w:szCs w:val="24"/>
              </w:rPr>
              <w:t>VAR, APPENDIX 1 TO 14.085 a), b) and CCM- Current version</w:t>
            </w:r>
          </w:p>
        </w:tc>
      </w:tr>
      <w:tr w:rsidR="00630B99" w:rsidRPr="00AB7550" w14:paraId="6862344C" w14:textId="77777777" w:rsidTr="004C5036">
        <w:trPr>
          <w:trHeight w:val="2136"/>
        </w:trPr>
        <w:tc>
          <w:tcPr>
            <w:tcW w:w="10820" w:type="dxa"/>
            <w:gridSpan w:val="9"/>
          </w:tcPr>
          <w:p w14:paraId="33D12849" w14:textId="77777777" w:rsidR="00630B99" w:rsidRPr="00AB7550" w:rsidRDefault="00630B99" w:rsidP="00630B99">
            <w:pPr>
              <w:pStyle w:val="TableParagraph"/>
              <w:spacing w:line="252" w:lineRule="exact"/>
              <w:ind w:left="110"/>
              <w:rPr>
                <w:b/>
                <w:spacing w:val="-2"/>
              </w:rPr>
            </w:pPr>
          </w:p>
          <w:p w14:paraId="7A033702" w14:textId="77777777" w:rsidR="00630B99" w:rsidRPr="00AB7550" w:rsidRDefault="00630B99" w:rsidP="00630B99">
            <w:pPr>
              <w:pStyle w:val="TableParagraph"/>
              <w:spacing w:line="252" w:lineRule="exact"/>
              <w:ind w:left="110"/>
              <w:rPr>
                <w:b/>
              </w:rPr>
            </w:pPr>
            <w:r w:rsidRPr="00AB7550">
              <w:rPr>
                <w:b/>
                <w:spacing w:val="-2"/>
              </w:rPr>
              <w:t>Remark:</w:t>
            </w:r>
          </w:p>
        </w:tc>
      </w:tr>
    </w:tbl>
    <w:p w14:paraId="1A7D2918" w14:textId="77777777" w:rsidR="00087717" w:rsidRDefault="00087717">
      <w:pPr>
        <w:spacing w:before="4" w:after="1"/>
        <w:rPr>
          <w:rFonts w:ascii="Arial" w:hAnsi="Arial" w:cs="Arial"/>
          <w:sz w:val="9"/>
        </w:rPr>
      </w:pPr>
    </w:p>
    <w:p w14:paraId="4E9E3D42" w14:textId="77777777" w:rsidR="00087717" w:rsidRDefault="00087717">
      <w:pPr>
        <w:rPr>
          <w:rFonts w:ascii="Arial" w:hAnsi="Arial" w:cs="Arial"/>
          <w:sz w:val="9"/>
        </w:rPr>
      </w:pPr>
      <w:r>
        <w:rPr>
          <w:rFonts w:ascii="Arial" w:hAnsi="Arial" w:cs="Arial"/>
          <w:sz w:val="9"/>
        </w:rPr>
        <w:br w:type="page"/>
      </w:r>
    </w:p>
    <w:p w14:paraId="27A0E804" w14:textId="77777777" w:rsidR="009E0471" w:rsidRPr="00AB7550" w:rsidRDefault="009E0471">
      <w:pPr>
        <w:spacing w:before="4" w:after="1"/>
        <w:rPr>
          <w:rFonts w:ascii="Arial" w:hAnsi="Arial" w:cs="Arial"/>
          <w:sz w:val="9"/>
        </w:rPr>
      </w:pPr>
    </w:p>
    <w:tbl>
      <w:tblPr>
        <w:tblW w:w="0" w:type="auto"/>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672"/>
        <w:gridCol w:w="5148"/>
      </w:tblGrid>
      <w:tr w:rsidR="009E0471" w:rsidRPr="00AB7550" w14:paraId="6CE7B238" w14:textId="77777777" w:rsidTr="006D4C58">
        <w:trPr>
          <w:trHeight w:val="417"/>
        </w:trPr>
        <w:tc>
          <w:tcPr>
            <w:tcW w:w="10820" w:type="dxa"/>
            <w:gridSpan w:val="2"/>
            <w:vAlign w:val="center"/>
          </w:tcPr>
          <w:p w14:paraId="62F1AF87" w14:textId="77777777" w:rsidR="009E0471" w:rsidRPr="00AB7550" w:rsidRDefault="00B564EC" w:rsidP="006D4C58">
            <w:pPr>
              <w:pStyle w:val="TableParagraph"/>
              <w:spacing w:before="2" w:line="208" w:lineRule="exact"/>
              <w:ind w:left="110"/>
              <w:rPr>
                <w:b/>
                <w:sz w:val="20"/>
              </w:rPr>
            </w:pPr>
            <w:r w:rsidRPr="00AB7550">
              <w:rPr>
                <w:b/>
                <w:sz w:val="20"/>
              </w:rPr>
              <w:t>OVERAL</w:t>
            </w:r>
            <w:r w:rsidRPr="00AB7550">
              <w:rPr>
                <w:b/>
                <w:spacing w:val="-5"/>
                <w:sz w:val="20"/>
              </w:rPr>
              <w:t xml:space="preserve"> </w:t>
            </w:r>
            <w:r w:rsidRPr="00AB7550">
              <w:rPr>
                <w:b/>
                <w:spacing w:val="-2"/>
                <w:sz w:val="20"/>
              </w:rPr>
              <w:t>RESULT</w:t>
            </w:r>
          </w:p>
        </w:tc>
      </w:tr>
      <w:tr w:rsidR="009E0471" w:rsidRPr="00AB7550" w14:paraId="6DF46546" w14:textId="77777777" w:rsidTr="004C5036">
        <w:trPr>
          <w:trHeight w:val="555"/>
        </w:trPr>
        <w:tc>
          <w:tcPr>
            <w:tcW w:w="5672" w:type="dxa"/>
          </w:tcPr>
          <w:p w14:paraId="0FAD08EE" w14:textId="77777777" w:rsidR="009E0471" w:rsidRPr="00AB7550" w:rsidRDefault="00B30975" w:rsidP="00B30975">
            <w:pPr>
              <w:pStyle w:val="TableParagraph"/>
              <w:tabs>
                <w:tab w:val="left" w:pos="390"/>
                <w:tab w:val="left" w:pos="3551"/>
              </w:tabs>
              <w:spacing w:before="50"/>
              <w:jc w:val="center"/>
              <w:rPr>
                <w:b/>
                <w:i/>
                <w:sz w:val="24"/>
                <w:szCs w:val="24"/>
              </w:rPr>
            </w:pPr>
            <w:r>
              <w:rPr>
                <w:b/>
                <w:i/>
                <w:spacing w:val="-2"/>
              </w:rPr>
              <w:object w:dxaOrig="1440" w:dyaOrig="1440" w14:anchorId="5DBE571A">
                <v:shape id="_x0000_i1087" type="#_x0000_t75" style="width:99.85pt;height:21.05pt" o:ole="">
                  <v:imagedata r:id="rId70" o:title=""/>
                </v:shape>
                <w:control r:id="rId71" w:name="Đối tượng 63" w:shapeid="_x0000_i1087"/>
              </w:object>
            </w:r>
            <w:r>
              <w:rPr>
                <w:b/>
                <w:i/>
                <w:spacing w:val="-2"/>
              </w:rPr>
              <w:object w:dxaOrig="1440" w:dyaOrig="1440" w14:anchorId="6A206F43">
                <v:shape id="_x0000_i1089" type="#_x0000_t75" style="width:120.25pt;height:21.05pt" o:ole="">
                  <v:imagedata r:id="rId72" o:title=""/>
                </v:shape>
                <w:control r:id="rId73" w:name="Đối tượng 65" w:shapeid="_x0000_i1089"/>
              </w:object>
            </w:r>
          </w:p>
        </w:tc>
        <w:tc>
          <w:tcPr>
            <w:tcW w:w="5148" w:type="dxa"/>
            <w:vMerge w:val="restart"/>
          </w:tcPr>
          <w:p w14:paraId="7C3C4C3A" w14:textId="77777777" w:rsidR="006D4C58" w:rsidRPr="00AB7550" w:rsidRDefault="006D4C58">
            <w:pPr>
              <w:pStyle w:val="TableParagraph"/>
              <w:spacing w:line="252" w:lineRule="exact"/>
              <w:ind w:left="120"/>
              <w:rPr>
                <w:b/>
              </w:rPr>
            </w:pPr>
          </w:p>
          <w:p w14:paraId="30454EFF" w14:textId="77777777" w:rsidR="009E0471" w:rsidRPr="00AB7550" w:rsidRDefault="00B564EC">
            <w:pPr>
              <w:pStyle w:val="TableParagraph"/>
              <w:spacing w:line="252" w:lineRule="exact"/>
              <w:ind w:left="120"/>
              <w:rPr>
                <w:b/>
              </w:rPr>
            </w:pPr>
            <w:r w:rsidRPr="00AB7550">
              <w:rPr>
                <w:b/>
              </w:rPr>
              <w:t>CCE</w:t>
            </w:r>
            <w:r w:rsidR="00A52B44" w:rsidRPr="00AB7550">
              <w:rPr>
                <w:b/>
              </w:rPr>
              <w:t xml:space="preserve"> </w:t>
            </w:r>
            <w:r w:rsidRPr="00AB7550">
              <w:rPr>
                <w:b/>
                <w:spacing w:val="-7"/>
              </w:rPr>
              <w:t xml:space="preserve"> </w:t>
            </w:r>
            <w:r w:rsidRPr="00AB7550">
              <w:rPr>
                <w:b/>
                <w:spacing w:val="-2"/>
              </w:rPr>
              <w:t>SIGNATURE</w:t>
            </w:r>
            <w:r w:rsidR="004C5036" w:rsidRPr="00AB7550">
              <w:rPr>
                <w:b/>
                <w:spacing w:val="-2"/>
              </w:rPr>
              <w:t>:</w:t>
            </w:r>
          </w:p>
        </w:tc>
      </w:tr>
      <w:tr w:rsidR="009E0471" w:rsidRPr="00AB7550" w14:paraId="716DF274" w14:textId="77777777" w:rsidTr="004C5036">
        <w:trPr>
          <w:trHeight w:val="2016"/>
        </w:trPr>
        <w:tc>
          <w:tcPr>
            <w:tcW w:w="5672" w:type="dxa"/>
          </w:tcPr>
          <w:p w14:paraId="53DE2A0F" w14:textId="77777777" w:rsidR="009E0471" w:rsidRPr="00AB7550" w:rsidRDefault="00B564EC">
            <w:pPr>
              <w:pStyle w:val="TableParagraph"/>
              <w:spacing w:line="247" w:lineRule="exact"/>
              <w:ind w:left="110"/>
              <w:rPr>
                <w:b/>
                <w:spacing w:val="-2"/>
              </w:rPr>
            </w:pPr>
            <w:r w:rsidRPr="00AB7550">
              <w:rPr>
                <w:b/>
                <w:spacing w:val="-2"/>
              </w:rPr>
              <w:t>Comments:</w:t>
            </w:r>
          </w:p>
          <w:p w14:paraId="0D007691" w14:textId="77777777" w:rsidR="00B5768A" w:rsidRPr="00AB7550" w:rsidRDefault="00B5768A">
            <w:pPr>
              <w:pStyle w:val="TableParagraph"/>
              <w:spacing w:line="247" w:lineRule="exact"/>
              <w:ind w:left="110"/>
              <w:rPr>
                <w:b/>
                <w:spacing w:val="-2"/>
              </w:rPr>
            </w:pPr>
          </w:p>
          <w:p w14:paraId="65D1487A" w14:textId="77777777" w:rsidR="00B5768A" w:rsidRPr="00AB7550" w:rsidRDefault="00B5768A">
            <w:pPr>
              <w:pStyle w:val="TableParagraph"/>
              <w:spacing w:line="247" w:lineRule="exact"/>
              <w:ind w:left="110"/>
              <w:rPr>
                <w:b/>
                <w:spacing w:val="-2"/>
              </w:rPr>
            </w:pPr>
          </w:p>
          <w:p w14:paraId="28D66C2E" w14:textId="77777777" w:rsidR="00B5768A" w:rsidRPr="00AB7550" w:rsidRDefault="00B5768A">
            <w:pPr>
              <w:pStyle w:val="TableParagraph"/>
              <w:spacing w:line="247" w:lineRule="exact"/>
              <w:ind w:left="110"/>
              <w:rPr>
                <w:b/>
                <w:spacing w:val="-2"/>
              </w:rPr>
            </w:pPr>
          </w:p>
          <w:p w14:paraId="4500DDDA" w14:textId="77777777" w:rsidR="00B5768A" w:rsidRPr="00AB7550" w:rsidRDefault="00B5768A">
            <w:pPr>
              <w:pStyle w:val="TableParagraph"/>
              <w:spacing w:line="247" w:lineRule="exact"/>
              <w:ind w:left="110"/>
              <w:rPr>
                <w:b/>
              </w:rPr>
            </w:pPr>
          </w:p>
        </w:tc>
        <w:tc>
          <w:tcPr>
            <w:tcW w:w="5148" w:type="dxa"/>
            <w:vMerge/>
          </w:tcPr>
          <w:p w14:paraId="4D4BD66D" w14:textId="77777777" w:rsidR="009E0471" w:rsidRPr="00AB7550" w:rsidRDefault="009E0471">
            <w:pPr>
              <w:rPr>
                <w:rFonts w:ascii="Arial" w:hAnsi="Arial" w:cs="Arial"/>
                <w:sz w:val="2"/>
                <w:szCs w:val="2"/>
              </w:rPr>
            </w:pPr>
          </w:p>
        </w:tc>
      </w:tr>
    </w:tbl>
    <w:tbl>
      <w:tblPr>
        <w:tblStyle w:val="LiBang"/>
        <w:tblW w:w="10890" w:type="dxa"/>
        <w:tblInd w:w="175" w:type="dxa"/>
        <w:tblLayout w:type="fixed"/>
        <w:tblLook w:val="04A0" w:firstRow="1" w:lastRow="0" w:firstColumn="1" w:lastColumn="0" w:noHBand="0" w:noVBand="1"/>
      </w:tblPr>
      <w:tblGrid>
        <w:gridCol w:w="90"/>
        <w:gridCol w:w="3465"/>
        <w:gridCol w:w="3730"/>
        <w:gridCol w:w="3515"/>
        <w:gridCol w:w="90"/>
      </w:tblGrid>
      <w:tr w:rsidR="00C34D28" w:rsidRPr="00AB7550" w14:paraId="6E5CDAD2" w14:textId="77777777" w:rsidTr="00F723EB">
        <w:trPr>
          <w:gridAfter w:val="1"/>
          <w:wAfter w:w="90" w:type="dxa"/>
          <w:trHeight w:val="2189"/>
        </w:trPr>
        <w:tc>
          <w:tcPr>
            <w:tcW w:w="10800" w:type="dxa"/>
            <w:gridSpan w:val="4"/>
          </w:tcPr>
          <w:p w14:paraId="21FB4AB2" w14:textId="77777777" w:rsidR="00C34D28" w:rsidRPr="00AB7550" w:rsidRDefault="00BC3E53" w:rsidP="00BC3E53">
            <w:pPr>
              <w:keepNext/>
              <w:spacing w:before="40" w:after="40"/>
              <w:jc w:val="both"/>
              <w:rPr>
                <w:rFonts w:ascii="Arial" w:hAnsi="Arial" w:cs="Arial"/>
                <w:b/>
                <w:bCs/>
                <w:sz w:val="28"/>
                <w:szCs w:val="24"/>
              </w:rPr>
            </w:pPr>
            <w:r w:rsidRPr="00AB7550">
              <w:rPr>
                <w:rFonts w:ascii="Arial" w:hAnsi="Arial" w:cs="Arial"/>
                <w:b/>
                <w:bCs/>
                <w:sz w:val="28"/>
                <w:szCs w:val="24"/>
              </w:rPr>
              <w:lastRenderedPageBreak/>
              <w:t>Guidance to assess the training scenario</w:t>
            </w:r>
            <w:r w:rsidR="00C34D28" w:rsidRPr="00AB7550">
              <w:rPr>
                <w:rFonts w:ascii="Arial" w:hAnsi="Arial" w:cs="Arial"/>
                <w:b/>
                <w:bCs/>
                <w:sz w:val="28"/>
                <w:szCs w:val="24"/>
              </w:rPr>
              <w:t>:</w:t>
            </w:r>
          </w:p>
          <w:p w14:paraId="406D6090" w14:textId="77777777" w:rsidR="00C34D28" w:rsidRPr="00AB7550" w:rsidRDefault="00C34D28" w:rsidP="00C34D28">
            <w:pPr>
              <w:keepNext/>
              <w:pBdr>
                <w:right w:val="single" w:sz="4" w:space="4" w:color="auto"/>
              </w:pBdr>
              <w:spacing w:before="40" w:after="40"/>
              <w:jc w:val="both"/>
              <w:rPr>
                <w:rFonts w:ascii="Arial" w:hAnsi="Arial" w:cs="Arial"/>
                <w:sz w:val="24"/>
              </w:rPr>
            </w:pPr>
          </w:p>
          <w:p w14:paraId="3F1E3C3E" w14:textId="77777777" w:rsidR="00C34D28" w:rsidRPr="00AB7550" w:rsidRDefault="00C34D28" w:rsidP="00C34D28">
            <w:pPr>
              <w:pStyle w:val="oancuaDanhsach"/>
              <w:widowControl/>
              <w:numPr>
                <w:ilvl w:val="0"/>
                <w:numId w:val="10"/>
              </w:numPr>
              <w:pBdr>
                <w:right w:val="single" w:sz="4" w:space="4" w:color="auto"/>
              </w:pBdr>
              <w:autoSpaceDE/>
              <w:autoSpaceDN/>
              <w:spacing w:before="40" w:after="40"/>
              <w:jc w:val="both"/>
              <w:rPr>
                <w:rFonts w:ascii="Arial" w:hAnsi="Arial" w:cs="Arial"/>
                <w:sz w:val="24"/>
              </w:rPr>
            </w:pPr>
            <w:r w:rsidRPr="00AB7550">
              <w:rPr>
                <w:rFonts w:ascii="Arial" w:hAnsi="Arial" w:cs="Arial"/>
                <w:sz w:val="24"/>
              </w:rPr>
              <w:t xml:space="preserve">Instructor explains how to use the form to Crew Member. </w:t>
            </w:r>
          </w:p>
          <w:p w14:paraId="05F9FEC1" w14:textId="77777777" w:rsidR="00C34D28" w:rsidRPr="00AB7550" w:rsidRDefault="00C34D28" w:rsidP="00C34D28">
            <w:pPr>
              <w:pStyle w:val="oancuaDanhsach"/>
              <w:widowControl/>
              <w:numPr>
                <w:ilvl w:val="1"/>
                <w:numId w:val="10"/>
              </w:numPr>
              <w:pBdr>
                <w:right w:val="single" w:sz="4" w:space="4" w:color="auto"/>
              </w:pBdr>
              <w:autoSpaceDE/>
              <w:autoSpaceDN/>
              <w:spacing w:before="40" w:after="40"/>
              <w:jc w:val="both"/>
              <w:rPr>
                <w:rFonts w:ascii="Arial" w:hAnsi="Arial" w:cs="Arial"/>
                <w:sz w:val="24"/>
              </w:rPr>
            </w:pPr>
            <w:r w:rsidRPr="00AB7550">
              <w:rPr>
                <w:rFonts w:ascii="Arial" w:hAnsi="Arial" w:cs="Arial"/>
                <w:sz w:val="24"/>
              </w:rPr>
              <w:t>Each of Crew Member must fill in his/her name, personnel number, rank, date of attending practical training and types of courses completed before return the form to the instructor.</w:t>
            </w:r>
          </w:p>
          <w:p w14:paraId="62AED8A0" w14:textId="77777777" w:rsidR="00C34D28" w:rsidRPr="00AB7550" w:rsidRDefault="00C34D28" w:rsidP="00C34D28">
            <w:pPr>
              <w:pStyle w:val="oancuaDanhsach"/>
              <w:widowControl/>
              <w:numPr>
                <w:ilvl w:val="1"/>
                <w:numId w:val="10"/>
              </w:numPr>
              <w:pBdr>
                <w:right w:val="single" w:sz="4" w:space="4" w:color="auto"/>
              </w:pBdr>
              <w:autoSpaceDE/>
              <w:autoSpaceDN/>
              <w:spacing w:before="40" w:after="40"/>
              <w:jc w:val="both"/>
              <w:rPr>
                <w:rFonts w:ascii="Arial" w:hAnsi="Arial" w:cs="Arial"/>
                <w:sz w:val="24"/>
              </w:rPr>
            </w:pPr>
            <w:r w:rsidRPr="00AB7550">
              <w:rPr>
                <w:rFonts w:ascii="Arial" w:hAnsi="Arial" w:cs="Arial"/>
                <w:sz w:val="24"/>
              </w:rPr>
              <w:t xml:space="preserve">Cabin crew must understand the process of practical assessment and the importance of the assessment. </w:t>
            </w:r>
          </w:p>
          <w:p w14:paraId="68B959E6" w14:textId="77777777" w:rsidR="00C34D28" w:rsidRPr="00AB7550" w:rsidRDefault="00C34D28" w:rsidP="00C34D28">
            <w:pPr>
              <w:pStyle w:val="oancuaDanhsach"/>
              <w:pBdr>
                <w:right w:val="single" w:sz="4" w:space="4" w:color="auto"/>
              </w:pBdr>
              <w:spacing w:before="40" w:after="40"/>
              <w:ind w:left="1440"/>
              <w:jc w:val="both"/>
              <w:rPr>
                <w:rFonts w:ascii="Arial" w:hAnsi="Arial" w:cs="Arial"/>
                <w:sz w:val="24"/>
              </w:rPr>
            </w:pPr>
          </w:p>
          <w:p w14:paraId="29BABC59" w14:textId="77777777" w:rsidR="00C34D28" w:rsidRPr="00AB7550" w:rsidRDefault="00C34D28" w:rsidP="00C34D28">
            <w:pPr>
              <w:pStyle w:val="oancuaDanhsach"/>
              <w:keepNext/>
              <w:widowControl/>
              <w:numPr>
                <w:ilvl w:val="0"/>
                <w:numId w:val="10"/>
              </w:numPr>
              <w:pBdr>
                <w:right w:val="single" w:sz="4" w:space="4" w:color="auto"/>
              </w:pBdr>
              <w:autoSpaceDE/>
              <w:autoSpaceDN/>
              <w:spacing w:before="40" w:after="40"/>
              <w:jc w:val="both"/>
              <w:rPr>
                <w:rFonts w:ascii="Arial" w:hAnsi="Arial" w:cs="Arial"/>
                <w:sz w:val="24"/>
              </w:rPr>
            </w:pPr>
            <w:bookmarkStart w:id="0" w:name="bookmark14"/>
            <w:r w:rsidRPr="00AB7550">
              <w:rPr>
                <w:rFonts w:ascii="Arial" w:hAnsi="Arial" w:cs="Arial"/>
                <w:sz w:val="24"/>
              </w:rPr>
              <w:t>Course Attended:</w:t>
            </w:r>
          </w:p>
          <w:p w14:paraId="7BD87C78" w14:textId="77777777" w:rsidR="00C34D28" w:rsidRPr="00AB7550" w:rsidRDefault="00C34D28" w:rsidP="00C34D28">
            <w:pPr>
              <w:pStyle w:val="oancuaDanhsach"/>
              <w:keepNext/>
              <w:widowControl/>
              <w:numPr>
                <w:ilvl w:val="1"/>
                <w:numId w:val="10"/>
              </w:numPr>
              <w:pBdr>
                <w:right w:val="single" w:sz="4" w:space="4" w:color="auto"/>
              </w:pBdr>
              <w:autoSpaceDE/>
              <w:autoSpaceDN/>
              <w:spacing w:before="40" w:after="40"/>
              <w:jc w:val="both"/>
              <w:rPr>
                <w:rFonts w:ascii="Arial" w:hAnsi="Arial" w:cs="Arial"/>
                <w:sz w:val="24"/>
              </w:rPr>
            </w:pPr>
            <w:r w:rsidRPr="00AB7550">
              <w:rPr>
                <w:rFonts w:ascii="Arial" w:hAnsi="Arial" w:cs="Arial"/>
                <w:sz w:val="24"/>
              </w:rPr>
              <w:t>For normal operation, there are 08 phases to conduct:</w:t>
            </w:r>
          </w:p>
          <w:p w14:paraId="3B2BF524" w14:textId="77777777" w:rsidR="00C34D28" w:rsidRPr="00AB7550" w:rsidRDefault="00C34D28" w:rsidP="00C34D28">
            <w:pPr>
              <w:pStyle w:val="oancuaDanhsach"/>
              <w:keepNext/>
              <w:widowControl/>
              <w:numPr>
                <w:ilvl w:val="0"/>
                <w:numId w:val="12"/>
              </w:numPr>
              <w:pBdr>
                <w:right w:val="single" w:sz="4" w:space="4" w:color="auto"/>
              </w:pBdr>
              <w:autoSpaceDE/>
              <w:autoSpaceDN/>
              <w:spacing w:before="40" w:after="40"/>
              <w:jc w:val="both"/>
              <w:rPr>
                <w:rFonts w:ascii="Arial" w:hAnsi="Arial" w:cs="Arial"/>
                <w:sz w:val="24"/>
              </w:rPr>
            </w:pPr>
            <w:r w:rsidRPr="00AB7550">
              <w:rPr>
                <w:rFonts w:ascii="Arial" w:hAnsi="Arial" w:cs="Arial"/>
                <w:sz w:val="24"/>
              </w:rPr>
              <w:t>Phase 1: Ground and pre-flight operations</w:t>
            </w:r>
          </w:p>
          <w:p w14:paraId="20682F23" w14:textId="77777777" w:rsidR="00C34D28" w:rsidRPr="00AB7550" w:rsidRDefault="00C34D28" w:rsidP="00C34D28">
            <w:pPr>
              <w:pStyle w:val="oancuaDanhsach"/>
              <w:keepNext/>
              <w:widowControl/>
              <w:numPr>
                <w:ilvl w:val="0"/>
                <w:numId w:val="12"/>
              </w:numPr>
              <w:pBdr>
                <w:right w:val="single" w:sz="4" w:space="4" w:color="auto"/>
              </w:pBdr>
              <w:autoSpaceDE/>
              <w:autoSpaceDN/>
              <w:spacing w:before="40" w:after="40"/>
              <w:jc w:val="both"/>
              <w:rPr>
                <w:rFonts w:ascii="Arial" w:hAnsi="Arial" w:cs="Arial"/>
                <w:sz w:val="24"/>
              </w:rPr>
            </w:pPr>
            <w:r w:rsidRPr="00AB7550">
              <w:rPr>
                <w:rFonts w:ascii="Arial" w:hAnsi="Arial" w:cs="Arial"/>
                <w:sz w:val="24"/>
              </w:rPr>
              <w:t>Phase 2: Pushback and taxi</w:t>
            </w:r>
          </w:p>
          <w:p w14:paraId="57E50903" w14:textId="77777777" w:rsidR="00C34D28" w:rsidRPr="00AB7550" w:rsidRDefault="00C34D28" w:rsidP="00C34D28">
            <w:pPr>
              <w:pStyle w:val="oancuaDanhsach"/>
              <w:keepNext/>
              <w:widowControl/>
              <w:numPr>
                <w:ilvl w:val="0"/>
                <w:numId w:val="12"/>
              </w:numPr>
              <w:pBdr>
                <w:right w:val="single" w:sz="4" w:space="4" w:color="auto"/>
              </w:pBdr>
              <w:autoSpaceDE/>
              <w:autoSpaceDN/>
              <w:spacing w:before="40" w:after="40"/>
              <w:jc w:val="both"/>
              <w:rPr>
                <w:rFonts w:ascii="Arial" w:hAnsi="Arial" w:cs="Arial"/>
                <w:sz w:val="24"/>
              </w:rPr>
            </w:pPr>
            <w:r w:rsidRPr="00AB7550">
              <w:rPr>
                <w:rFonts w:ascii="Arial" w:hAnsi="Arial" w:cs="Arial"/>
                <w:sz w:val="24"/>
              </w:rPr>
              <w:t>Phase 3: Take off</w:t>
            </w:r>
          </w:p>
          <w:p w14:paraId="089793E1" w14:textId="77777777" w:rsidR="00C34D28" w:rsidRPr="00AB7550" w:rsidRDefault="00C34D28" w:rsidP="00C34D28">
            <w:pPr>
              <w:pStyle w:val="oancuaDanhsach"/>
              <w:keepNext/>
              <w:widowControl/>
              <w:numPr>
                <w:ilvl w:val="0"/>
                <w:numId w:val="12"/>
              </w:numPr>
              <w:pBdr>
                <w:right w:val="single" w:sz="4" w:space="4" w:color="auto"/>
              </w:pBdr>
              <w:autoSpaceDE/>
              <w:autoSpaceDN/>
              <w:spacing w:before="40" w:after="40"/>
              <w:jc w:val="both"/>
              <w:rPr>
                <w:rFonts w:ascii="Arial" w:hAnsi="Arial" w:cs="Arial"/>
                <w:sz w:val="24"/>
              </w:rPr>
            </w:pPr>
            <w:r w:rsidRPr="00AB7550">
              <w:rPr>
                <w:rFonts w:ascii="Arial" w:hAnsi="Arial" w:cs="Arial"/>
                <w:sz w:val="24"/>
              </w:rPr>
              <w:t>Phase 4: Climb</w:t>
            </w:r>
          </w:p>
          <w:p w14:paraId="3A10E5C5" w14:textId="77777777" w:rsidR="00C34D28" w:rsidRPr="00AB7550" w:rsidRDefault="00C34D28" w:rsidP="00C34D28">
            <w:pPr>
              <w:pStyle w:val="oancuaDanhsach"/>
              <w:keepNext/>
              <w:widowControl/>
              <w:numPr>
                <w:ilvl w:val="0"/>
                <w:numId w:val="12"/>
              </w:numPr>
              <w:pBdr>
                <w:right w:val="single" w:sz="4" w:space="4" w:color="auto"/>
              </w:pBdr>
              <w:autoSpaceDE/>
              <w:autoSpaceDN/>
              <w:spacing w:before="40" w:after="40"/>
              <w:jc w:val="both"/>
              <w:rPr>
                <w:rFonts w:ascii="Arial" w:hAnsi="Arial" w:cs="Arial"/>
                <w:sz w:val="24"/>
              </w:rPr>
            </w:pPr>
            <w:r w:rsidRPr="00AB7550">
              <w:rPr>
                <w:rFonts w:ascii="Arial" w:hAnsi="Arial" w:cs="Arial"/>
                <w:sz w:val="24"/>
              </w:rPr>
              <w:t xml:space="preserve">Phase 5: Cruise </w:t>
            </w:r>
          </w:p>
          <w:p w14:paraId="354B97E6" w14:textId="77777777" w:rsidR="00C34D28" w:rsidRPr="00AB7550" w:rsidRDefault="00C34D28" w:rsidP="00C34D28">
            <w:pPr>
              <w:pStyle w:val="oancuaDanhsach"/>
              <w:keepNext/>
              <w:widowControl/>
              <w:numPr>
                <w:ilvl w:val="0"/>
                <w:numId w:val="12"/>
              </w:numPr>
              <w:pBdr>
                <w:right w:val="single" w:sz="4" w:space="4" w:color="auto"/>
              </w:pBdr>
              <w:autoSpaceDE/>
              <w:autoSpaceDN/>
              <w:spacing w:before="40" w:after="40"/>
              <w:jc w:val="both"/>
              <w:rPr>
                <w:rFonts w:ascii="Arial" w:hAnsi="Arial" w:cs="Arial"/>
                <w:sz w:val="24"/>
              </w:rPr>
            </w:pPr>
            <w:r w:rsidRPr="00AB7550">
              <w:rPr>
                <w:rFonts w:ascii="Arial" w:hAnsi="Arial" w:cs="Arial"/>
                <w:sz w:val="24"/>
              </w:rPr>
              <w:t>Phase 6: Descent and approach</w:t>
            </w:r>
          </w:p>
          <w:p w14:paraId="300F2A86" w14:textId="77777777" w:rsidR="00C34D28" w:rsidRPr="00AB7550" w:rsidRDefault="00C34D28" w:rsidP="00C34D28">
            <w:pPr>
              <w:pStyle w:val="oancuaDanhsach"/>
              <w:keepNext/>
              <w:widowControl/>
              <w:numPr>
                <w:ilvl w:val="0"/>
                <w:numId w:val="12"/>
              </w:numPr>
              <w:pBdr>
                <w:right w:val="single" w:sz="4" w:space="4" w:color="auto"/>
              </w:pBdr>
              <w:autoSpaceDE/>
              <w:autoSpaceDN/>
              <w:spacing w:before="40" w:after="40"/>
              <w:jc w:val="both"/>
              <w:rPr>
                <w:rFonts w:ascii="Arial" w:hAnsi="Arial" w:cs="Arial"/>
                <w:sz w:val="24"/>
              </w:rPr>
            </w:pPr>
            <w:r w:rsidRPr="00AB7550">
              <w:rPr>
                <w:rFonts w:ascii="Arial" w:hAnsi="Arial" w:cs="Arial"/>
                <w:sz w:val="24"/>
              </w:rPr>
              <w:t>Phase 7: Landing</w:t>
            </w:r>
          </w:p>
          <w:p w14:paraId="50DF1398" w14:textId="77777777" w:rsidR="00C34D28" w:rsidRPr="00AB7550" w:rsidRDefault="00C34D28" w:rsidP="00C34D28">
            <w:pPr>
              <w:pStyle w:val="oancuaDanhsach"/>
              <w:keepNext/>
              <w:widowControl/>
              <w:numPr>
                <w:ilvl w:val="0"/>
                <w:numId w:val="12"/>
              </w:numPr>
              <w:pBdr>
                <w:right w:val="single" w:sz="4" w:space="4" w:color="auto"/>
              </w:pBdr>
              <w:autoSpaceDE/>
              <w:autoSpaceDN/>
              <w:spacing w:before="40" w:after="40"/>
              <w:jc w:val="both"/>
              <w:rPr>
                <w:rFonts w:ascii="Arial" w:hAnsi="Arial" w:cs="Arial"/>
                <w:sz w:val="24"/>
              </w:rPr>
            </w:pPr>
            <w:r w:rsidRPr="00AB7550">
              <w:rPr>
                <w:rFonts w:ascii="Arial" w:hAnsi="Arial" w:cs="Arial"/>
                <w:sz w:val="24"/>
              </w:rPr>
              <w:t>Phase 8: Post flight operations</w:t>
            </w:r>
          </w:p>
          <w:p w14:paraId="18FFA1E9" w14:textId="77777777" w:rsidR="006A4339" w:rsidRPr="006A4339" w:rsidRDefault="006A4339" w:rsidP="006A4339">
            <w:pPr>
              <w:adjustRightInd w:val="0"/>
              <w:ind w:left="1440"/>
              <w:rPr>
                <w:rFonts w:ascii="Arial" w:hAnsi="Arial" w:cs="Arial"/>
                <w:sz w:val="24"/>
                <w:szCs w:val="24"/>
              </w:rPr>
            </w:pPr>
            <w:r w:rsidRPr="006A4339">
              <w:rPr>
                <w:rFonts w:ascii="Arial" w:hAnsi="Arial" w:cs="Arial"/>
                <w:sz w:val="24"/>
                <w:szCs w:val="24"/>
              </w:rPr>
              <w:t>The examiner must select:</w:t>
            </w:r>
          </w:p>
          <w:p w14:paraId="21F32C81" w14:textId="77777777" w:rsidR="006A4339" w:rsidRPr="006A4339" w:rsidRDefault="006A4339" w:rsidP="006A4339">
            <w:pPr>
              <w:pStyle w:val="oancuaDanhsach"/>
              <w:numPr>
                <w:ilvl w:val="0"/>
                <w:numId w:val="16"/>
              </w:numPr>
              <w:adjustRightInd w:val="0"/>
              <w:rPr>
                <w:rFonts w:ascii="Arial" w:hAnsi="Arial" w:cs="Arial"/>
                <w:sz w:val="24"/>
                <w:szCs w:val="24"/>
              </w:rPr>
            </w:pPr>
            <w:r w:rsidRPr="006A4339">
              <w:rPr>
                <w:rFonts w:ascii="Arial" w:hAnsi="Arial" w:cs="Arial"/>
                <w:sz w:val="24"/>
                <w:szCs w:val="24"/>
              </w:rPr>
              <w:t xml:space="preserve">The appropriate phase for the Crew Member performance by either putting </w:t>
            </w:r>
            <w:r w:rsidR="00811A77">
              <w:rPr>
                <w:rFonts w:ascii="Arial" w:hAnsi="Arial" w:cs="Arial"/>
                <w:sz w:val="24"/>
                <w:szCs w:val="24"/>
              </w:rPr>
              <w:sym w:font="Wingdings" w:char="F0FC"/>
            </w:r>
            <w:r w:rsidRPr="006A4339">
              <w:rPr>
                <w:rFonts w:ascii="Arial" w:hAnsi="Arial" w:cs="Arial"/>
                <w:sz w:val="24"/>
                <w:szCs w:val="24"/>
              </w:rPr>
              <w:t xml:space="preserve"> for CHECK or </w:t>
            </w:r>
            <w:r w:rsidR="00811A77">
              <w:rPr>
                <w:rFonts w:ascii="Arial" w:hAnsi="Arial" w:cs="Arial"/>
                <w:sz w:val="24"/>
                <w:szCs w:val="24"/>
              </w:rPr>
              <w:sym w:font="Wingdings" w:char="F0FC"/>
            </w:r>
            <w:r w:rsidRPr="006A4339">
              <w:rPr>
                <w:rFonts w:ascii="Arial" w:hAnsi="Arial" w:cs="Arial"/>
                <w:sz w:val="24"/>
                <w:szCs w:val="24"/>
              </w:rPr>
              <w:t xml:space="preserve"> NOT CHECK. If the phase is marked as “CHECK”, crew member working position must be filled in the designated area. If the phase is marked as “NOT CHECK”, this is considered to not perform the whole phase.</w:t>
            </w:r>
          </w:p>
          <w:p w14:paraId="08FF27EF" w14:textId="77777777" w:rsidR="006A4339" w:rsidRPr="006A4339" w:rsidRDefault="006A4339" w:rsidP="006A4339">
            <w:pPr>
              <w:pStyle w:val="oancuaDanhsach"/>
              <w:numPr>
                <w:ilvl w:val="0"/>
                <w:numId w:val="16"/>
              </w:numPr>
              <w:adjustRightInd w:val="0"/>
              <w:rPr>
                <w:rFonts w:ascii="Arial" w:hAnsi="Arial" w:cs="Arial"/>
                <w:sz w:val="24"/>
                <w:szCs w:val="24"/>
              </w:rPr>
            </w:pPr>
            <w:r w:rsidRPr="006A4339">
              <w:rPr>
                <w:rFonts w:ascii="Arial" w:hAnsi="Arial" w:cs="Arial"/>
                <w:sz w:val="24"/>
                <w:szCs w:val="24"/>
              </w:rPr>
              <w:t xml:space="preserve">The appropriate exit operation scenario for the Crew Member performance by either putting </w:t>
            </w:r>
            <w:r w:rsidR="00811A77">
              <w:rPr>
                <w:rFonts w:ascii="Arial" w:hAnsi="Arial" w:cs="Arial"/>
                <w:sz w:val="24"/>
                <w:szCs w:val="24"/>
              </w:rPr>
              <w:sym w:font="Wingdings" w:char="F0FC"/>
            </w:r>
            <w:r w:rsidRPr="006A4339">
              <w:rPr>
                <w:rFonts w:ascii="Arial" w:hAnsi="Arial" w:cs="Arial"/>
                <w:sz w:val="24"/>
                <w:szCs w:val="24"/>
              </w:rPr>
              <w:t xml:space="preserve"> for SPECIFIC SCENARIO.</w:t>
            </w:r>
          </w:p>
          <w:p w14:paraId="3FABB1D9" w14:textId="77777777" w:rsidR="001A6FD2" w:rsidRPr="00AB7550" w:rsidRDefault="001A6FD2" w:rsidP="006A4339">
            <w:pPr>
              <w:adjustRightInd w:val="0"/>
              <w:ind w:left="1440"/>
              <w:rPr>
                <w:rFonts w:ascii="Arial" w:hAnsi="Arial" w:cs="Arial"/>
                <w:sz w:val="24"/>
                <w:szCs w:val="24"/>
              </w:rPr>
            </w:pPr>
            <w:r w:rsidRPr="00AB7550">
              <w:rPr>
                <w:rFonts w:ascii="Arial" w:hAnsi="Arial" w:cs="Arial"/>
                <w:sz w:val="24"/>
                <w:szCs w:val="24"/>
              </w:rPr>
              <w:t>Each task of each phase</w:t>
            </w:r>
            <w:r w:rsidR="00FD77A2" w:rsidRPr="00AB7550">
              <w:rPr>
                <w:rFonts w:ascii="Arial" w:hAnsi="Arial" w:cs="Arial"/>
                <w:sz w:val="24"/>
                <w:szCs w:val="24"/>
              </w:rPr>
              <w:t xml:space="preserve"> has a </w:t>
            </w:r>
            <w:r w:rsidRPr="00AB7550">
              <w:rPr>
                <w:rFonts w:ascii="Arial" w:hAnsi="Arial" w:cs="Arial"/>
                <w:sz w:val="24"/>
                <w:szCs w:val="24"/>
              </w:rPr>
              <w:t>series of competencies associated to it</w:t>
            </w:r>
            <w:r w:rsidR="00FD77A2" w:rsidRPr="00AB7550">
              <w:rPr>
                <w:rFonts w:ascii="Arial" w:hAnsi="Arial" w:cs="Arial"/>
                <w:sz w:val="24"/>
                <w:szCs w:val="24"/>
              </w:rPr>
              <w:t xml:space="preserve"> (as shown below)</w:t>
            </w:r>
            <w:r w:rsidRPr="00AB7550">
              <w:rPr>
                <w:rFonts w:ascii="Arial" w:hAnsi="Arial" w:cs="Arial"/>
                <w:sz w:val="24"/>
                <w:szCs w:val="24"/>
              </w:rPr>
              <w:t>. Cabin crew should demonstrate these competencies while performing the tasks, as part of scenario-based training</w:t>
            </w:r>
          </w:p>
          <w:p w14:paraId="38D2AA40" w14:textId="77777777" w:rsidR="001A6FD2" w:rsidRPr="00AB7550" w:rsidRDefault="001A6FD2" w:rsidP="00786193">
            <w:pPr>
              <w:pStyle w:val="oancuaDanhsach"/>
              <w:widowControl/>
              <w:pBdr>
                <w:right w:val="single" w:sz="4" w:space="4" w:color="auto"/>
              </w:pBdr>
              <w:autoSpaceDE/>
              <w:autoSpaceDN/>
              <w:spacing w:before="40" w:after="40"/>
              <w:ind w:left="1440"/>
              <w:jc w:val="both"/>
              <w:rPr>
                <w:rFonts w:ascii="Arial" w:hAnsi="Arial" w:cs="Arial"/>
                <w:sz w:val="24"/>
              </w:rPr>
            </w:pPr>
          </w:p>
          <w:tbl>
            <w:tblPr>
              <w:tblStyle w:val="LiBang"/>
              <w:tblW w:w="0" w:type="auto"/>
              <w:tblInd w:w="1057" w:type="dxa"/>
              <w:tblLayout w:type="fixed"/>
              <w:tblLook w:val="04A0" w:firstRow="1" w:lastRow="0" w:firstColumn="1" w:lastColumn="0" w:noHBand="0" w:noVBand="1"/>
            </w:tblPr>
            <w:tblGrid>
              <w:gridCol w:w="2070"/>
              <w:gridCol w:w="2430"/>
              <w:gridCol w:w="720"/>
              <w:gridCol w:w="630"/>
              <w:gridCol w:w="630"/>
              <w:gridCol w:w="630"/>
              <w:gridCol w:w="630"/>
              <w:gridCol w:w="720"/>
              <w:gridCol w:w="630"/>
            </w:tblGrid>
            <w:tr w:rsidR="00FD77A2" w:rsidRPr="00AB7550" w14:paraId="34F4AE1C" w14:textId="77777777" w:rsidTr="00BC48C5">
              <w:trPr>
                <w:cantSplit/>
                <w:trHeight w:val="440"/>
              </w:trPr>
              <w:tc>
                <w:tcPr>
                  <w:tcW w:w="2070" w:type="dxa"/>
                  <w:vMerge w:val="restart"/>
                  <w:vAlign w:val="center"/>
                </w:tcPr>
                <w:p w14:paraId="04DA199E" w14:textId="77777777" w:rsidR="00FD77A2" w:rsidRPr="00AB7550" w:rsidRDefault="00FD77A2" w:rsidP="00FD77A2">
                  <w:pPr>
                    <w:jc w:val="center"/>
                    <w:rPr>
                      <w:rFonts w:ascii="Arial" w:hAnsi="Arial" w:cs="Arial"/>
                      <w:b/>
                    </w:rPr>
                  </w:pPr>
                  <w:r w:rsidRPr="00AB7550">
                    <w:rPr>
                      <w:rFonts w:ascii="Arial" w:hAnsi="Arial" w:cs="Arial"/>
                      <w:b/>
                    </w:rPr>
                    <w:t>Phase of flight</w:t>
                  </w:r>
                </w:p>
              </w:tc>
              <w:tc>
                <w:tcPr>
                  <w:tcW w:w="2430" w:type="dxa"/>
                  <w:vMerge w:val="restart"/>
                  <w:vAlign w:val="center"/>
                </w:tcPr>
                <w:p w14:paraId="3E157700" w14:textId="77777777" w:rsidR="00FD77A2" w:rsidRPr="00AB7550" w:rsidRDefault="00FD77A2" w:rsidP="00FD77A2">
                  <w:pPr>
                    <w:jc w:val="center"/>
                    <w:rPr>
                      <w:rFonts w:ascii="Arial" w:hAnsi="Arial" w:cs="Arial"/>
                      <w:b/>
                    </w:rPr>
                  </w:pPr>
                  <w:r w:rsidRPr="00AB7550">
                    <w:rPr>
                      <w:rFonts w:ascii="Arial" w:hAnsi="Arial" w:cs="Arial"/>
                      <w:b/>
                    </w:rPr>
                    <w:t>Reference</w:t>
                  </w:r>
                </w:p>
              </w:tc>
              <w:tc>
                <w:tcPr>
                  <w:tcW w:w="4590" w:type="dxa"/>
                  <w:gridSpan w:val="7"/>
                </w:tcPr>
                <w:p w14:paraId="5883021B" w14:textId="77777777" w:rsidR="00FD77A2" w:rsidRPr="00AB7550" w:rsidRDefault="00FD77A2" w:rsidP="00FD77A2">
                  <w:pPr>
                    <w:pStyle w:val="TableParagraph"/>
                    <w:spacing w:before="187"/>
                    <w:ind w:left="29"/>
                    <w:jc w:val="center"/>
                    <w:rPr>
                      <w:b/>
                      <w:sz w:val="18"/>
                    </w:rPr>
                  </w:pPr>
                  <w:r w:rsidRPr="00AB7550">
                    <w:rPr>
                      <w:b/>
                      <w:sz w:val="18"/>
                    </w:rPr>
                    <w:t>Competencies</w:t>
                  </w:r>
                </w:p>
              </w:tc>
            </w:tr>
            <w:tr w:rsidR="00FD77A2" w:rsidRPr="00AB7550" w14:paraId="1D6E8E42" w14:textId="77777777" w:rsidTr="00BC48C5">
              <w:trPr>
                <w:cantSplit/>
                <w:trHeight w:val="2780"/>
              </w:trPr>
              <w:tc>
                <w:tcPr>
                  <w:tcW w:w="2070" w:type="dxa"/>
                  <w:vMerge/>
                  <w:vAlign w:val="center"/>
                </w:tcPr>
                <w:p w14:paraId="29C83C05" w14:textId="77777777" w:rsidR="00FD77A2" w:rsidRPr="00AB7550" w:rsidRDefault="00FD77A2" w:rsidP="00FD77A2">
                  <w:pPr>
                    <w:jc w:val="center"/>
                    <w:rPr>
                      <w:rFonts w:ascii="Arial" w:hAnsi="Arial" w:cs="Arial"/>
                    </w:rPr>
                  </w:pPr>
                </w:p>
              </w:tc>
              <w:tc>
                <w:tcPr>
                  <w:tcW w:w="2430" w:type="dxa"/>
                  <w:vMerge/>
                </w:tcPr>
                <w:p w14:paraId="01B3491D" w14:textId="77777777" w:rsidR="00FD77A2" w:rsidRPr="00AB7550" w:rsidRDefault="00FD77A2" w:rsidP="00FD77A2">
                  <w:pPr>
                    <w:rPr>
                      <w:rFonts w:ascii="Arial" w:hAnsi="Arial" w:cs="Arial"/>
                    </w:rPr>
                  </w:pPr>
                </w:p>
              </w:tc>
              <w:tc>
                <w:tcPr>
                  <w:tcW w:w="720" w:type="dxa"/>
                  <w:textDirection w:val="btLr"/>
                </w:tcPr>
                <w:p w14:paraId="560880FA" w14:textId="77777777" w:rsidR="00FD77A2" w:rsidRPr="00AB7550" w:rsidRDefault="00FD77A2" w:rsidP="00FD77A2">
                  <w:pPr>
                    <w:pStyle w:val="TableParagraph"/>
                    <w:spacing w:before="112" w:line="210" w:lineRule="atLeast"/>
                    <w:ind w:left="29"/>
                    <w:jc w:val="center"/>
                    <w:rPr>
                      <w:b/>
                      <w:sz w:val="18"/>
                    </w:rPr>
                  </w:pPr>
                  <w:r w:rsidRPr="00AB7550">
                    <w:rPr>
                      <w:b/>
                      <w:sz w:val="18"/>
                    </w:rPr>
                    <w:t xml:space="preserve">Application of policies and </w:t>
                  </w:r>
                  <w:r w:rsidRPr="00AB7550">
                    <w:rPr>
                      <w:b/>
                      <w:spacing w:val="-2"/>
                      <w:sz w:val="18"/>
                    </w:rPr>
                    <w:t>procedures</w:t>
                  </w:r>
                </w:p>
              </w:tc>
              <w:tc>
                <w:tcPr>
                  <w:tcW w:w="630" w:type="dxa"/>
                  <w:textDirection w:val="btLr"/>
                </w:tcPr>
                <w:p w14:paraId="1F48CD71" w14:textId="77777777" w:rsidR="00FD77A2" w:rsidRPr="00AB7550" w:rsidRDefault="00FD77A2" w:rsidP="00FD77A2">
                  <w:pPr>
                    <w:pStyle w:val="TableParagraph"/>
                    <w:spacing w:before="192"/>
                    <w:ind w:left="29"/>
                    <w:jc w:val="center"/>
                    <w:rPr>
                      <w:b/>
                      <w:sz w:val="18"/>
                    </w:rPr>
                  </w:pPr>
                  <w:r w:rsidRPr="00AB7550">
                    <w:rPr>
                      <w:b/>
                      <w:spacing w:val="-2"/>
                      <w:sz w:val="18"/>
                    </w:rPr>
                    <w:t>Communication</w:t>
                  </w:r>
                </w:p>
              </w:tc>
              <w:tc>
                <w:tcPr>
                  <w:tcW w:w="630" w:type="dxa"/>
                  <w:textDirection w:val="btLr"/>
                </w:tcPr>
                <w:p w14:paraId="46FE31A1" w14:textId="77777777" w:rsidR="00FD77A2" w:rsidRPr="00AB7550" w:rsidRDefault="00FD77A2" w:rsidP="00FD77A2">
                  <w:pPr>
                    <w:pStyle w:val="TableParagraph"/>
                    <w:spacing w:before="192"/>
                    <w:ind w:left="29"/>
                    <w:jc w:val="center"/>
                    <w:rPr>
                      <w:b/>
                      <w:sz w:val="18"/>
                    </w:rPr>
                  </w:pPr>
                  <w:r w:rsidRPr="00AB7550">
                    <w:rPr>
                      <w:b/>
                      <w:sz w:val="18"/>
                    </w:rPr>
                    <w:t>Leadership</w:t>
                  </w:r>
                  <w:r w:rsidRPr="00AB7550">
                    <w:rPr>
                      <w:b/>
                      <w:spacing w:val="20"/>
                      <w:sz w:val="18"/>
                    </w:rPr>
                    <w:t xml:space="preserve"> </w:t>
                  </w:r>
                  <w:r w:rsidRPr="00AB7550">
                    <w:rPr>
                      <w:b/>
                      <w:sz w:val="18"/>
                    </w:rPr>
                    <w:t>and</w:t>
                  </w:r>
                  <w:r w:rsidRPr="00AB7550">
                    <w:rPr>
                      <w:b/>
                      <w:spacing w:val="22"/>
                      <w:sz w:val="18"/>
                    </w:rPr>
                    <w:t xml:space="preserve"> </w:t>
                  </w:r>
                  <w:r w:rsidRPr="00AB7550">
                    <w:rPr>
                      <w:b/>
                      <w:spacing w:val="-2"/>
                      <w:sz w:val="18"/>
                    </w:rPr>
                    <w:t>teamwork</w:t>
                  </w:r>
                </w:p>
              </w:tc>
              <w:tc>
                <w:tcPr>
                  <w:tcW w:w="630" w:type="dxa"/>
                  <w:textDirection w:val="btLr"/>
                </w:tcPr>
                <w:p w14:paraId="20C2D591" w14:textId="77777777" w:rsidR="00FD77A2" w:rsidRPr="00AB7550" w:rsidRDefault="00FD77A2" w:rsidP="00FD77A2">
                  <w:pPr>
                    <w:pStyle w:val="TableParagraph"/>
                    <w:spacing w:before="192"/>
                    <w:ind w:left="29"/>
                    <w:jc w:val="center"/>
                    <w:rPr>
                      <w:b/>
                      <w:sz w:val="18"/>
                    </w:rPr>
                  </w:pPr>
                  <w:r w:rsidRPr="00AB7550">
                    <w:rPr>
                      <w:b/>
                      <w:sz w:val="18"/>
                    </w:rPr>
                    <w:t>Passenger</w:t>
                  </w:r>
                  <w:r w:rsidRPr="00AB7550">
                    <w:rPr>
                      <w:b/>
                      <w:spacing w:val="-3"/>
                      <w:sz w:val="18"/>
                    </w:rPr>
                    <w:t xml:space="preserve"> </w:t>
                  </w:r>
                  <w:r w:rsidRPr="00AB7550">
                    <w:rPr>
                      <w:b/>
                      <w:spacing w:val="-2"/>
                      <w:sz w:val="18"/>
                    </w:rPr>
                    <w:t>management</w:t>
                  </w:r>
                </w:p>
              </w:tc>
              <w:tc>
                <w:tcPr>
                  <w:tcW w:w="630" w:type="dxa"/>
                  <w:textDirection w:val="btLr"/>
                </w:tcPr>
                <w:p w14:paraId="6D87DA9D" w14:textId="77777777" w:rsidR="00FD77A2" w:rsidRPr="00AB7550" w:rsidRDefault="00FD77A2" w:rsidP="00FD77A2">
                  <w:pPr>
                    <w:pStyle w:val="TableParagraph"/>
                    <w:spacing w:before="120" w:line="210" w:lineRule="atLeast"/>
                    <w:ind w:left="29"/>
                    <w:jc w:val="center"/>
                    <w:rPr>
                      <w:b/>
                      <w:sz w:val="18"/>
                    </w:rPr>
                  </w:pPr>
                  <w:r w:rsidRPr="00AB7550">
                    <w:rPr>
                      <w:b/>
                      <w:sz w:val="18"/>
                    </w:rPr>
                    <w:t>Problem solving and decision making</w:t>
                  </w:r>
                </w:p>
              </w:tc>
              <w:tc>
                <w:tcPr>
                  <w:tcW w:w="720" w:type="dxa"/>
                  <w:textDirection w:val="btLr"/>
                </w:tcPr>
                <w:p w14:paraId="0FDAA90E" w14:textId="77777777" w:rsidR="00FD77A2" w:rsidRPr="00AB7550" w:rsidRDefault="00FD77A2" w:rsidP="00FD77A2">
                  <w:pPr>
                    <w:pStyle w:val="TableParagraph"/>
                    <w:spacing w:before="117" w:line="244" w:lineRule="auto"/>
                    <w:ind w:left="29"/>
                    <w:jc w:val="center"/>
                    <w:rPr>
                      <w:b/>
                      <w:sz w:val="18"/>
                    </w:rPr>
                  </w:pPr>
                  <w:r w:rsidRPr="00AB7550">
                    <w:rPr>
                      <w:b/>
                      <w:sz w:val="18"/>
                    </w:rPr>
                    <w:t>Situation awareness and management</w:t>
                  </w:r>
                  <w:r w:rsidRPr="00AB7550">
                    <w:rPr>
                      <w:b/>
                      <w:spacing w:val="-10"/>
                      <w:sz w:val="18"/>
                    </w:rPr>
                    <w:t xml:space="preserve"> </w:t>
                  </w:r>
                  <w:r w:rsidRPr="00AB7550">
                    <w:rPr>
                      <w:b/>
                      <w:sz w:val="18"/>
                    </w:rPr>
                    <w:t>of</w:t>
                  </w:r>
                  <w:r w:rsidRPr="00AB7550">
                    <w:rPr>
                      <w:b/>
                      <w:spacing w:val="-9"/>
                      <w:sz w:val="18"/>
                    </w:rPr>
                    <w:t xml:space="preserve"> </w:t>
                  </w:r>
                  <w:r w:rsidRPr="00AB7550">
                    <w:rPr>
                      <w:b/>
                      <w:sz w:val="18"/>
                    </w:rPr>
                    <w:t>information</w:t>
                  </w:r>
                </w:p>
              </w:tc>
              <w:tc>
                <w:tcPr>
                  <w:tcW w:w="630" w:type="dxa"/>
                  <w:textDirection w:val="btLr"/>
                </w:tcPr>
                <w:p w14:paraId="529446D7" w14:textId="77777777" w:rsidR="00FD77A2" w:rsidRPr="00AB7550" w:rsidRDefault="00FD77A2" w:rsidP="00FD77A2">
                  <w:pPr>
                    <w:pStyle w:val="TableParagraph"/>
                    <w:spacing w:before="187"/>
                    <w:ind w:left="29"/>
                    <w:jc w:val="center"/>
                    <w:rPr>
                      <w:b/>
                      <w:sz w:val="18"/>
                    </w:rPr>
                  </w:pPr>
                  <w:r w:rsidRPr="00AB7550">
                    <w:rPr>
                      <w:b/>
                      <w:sz w:val="18"/>
                    </w:rPr>
                    <w:t>Workload</w:t>
                  </w:r>
                  <w:r w:rsidRPr="00AB7550">
                    <w:rPr>
                      <w:b/>
                      <w:spacing w:val="29"/>
                      <w:sz w:val="18"/>
                    </w:rPr>
                    <w:t xml:space="preserve"> </w:t>
                  </w:r>
                  <w:r w:rsidRPr="00AB7550">
                    <w:rPr>
                      <w:b/>
                      <w:spacing w:val="-2"/>
                      <w:sz w:val="18"/>
                    </w:rPr>
                    <w:t>management</w:t>
                  </w:r>
                </w:p>
              </w:tc>
            </w:tr>
            <w:tr w:rsidR="00FD77A2" w:rsidRPr="00AB7550" w14:paraId="7DAB0000" w14:textId="77777777" w:rsidTr="00BC48C5">
              <w:tc>
                <w:tcPr>
                  <w:tcW w:w="2070" w:type="dxa"/>
                  <w:vAlign w:val="center"/>
                </w:tcPr>
                <w:p w14:paraId="35543FE3" w14:textId="77777777" w:rsidR="00FD77A2" w:rsidRPr="00AB7550" w:rsidRDefault="00FD77A2" w:rsidP="00FD77A2">
                  <w:pPr>
                    <w:jc w:val="center"/>
                    <w:rPr>
                      <w:rFonts w:ascii="Arial" w:hAnsi="Arial" w:cs="Arial"/>
                    </w:rPr>
                  </w:pPr>
                  <w:r w:rsidRPr="00AB7550">
                    <w:rPr>
                      <w:rFonts w:ascii="Arial" w:hAnsi="Arial" w:cs="Arial"/>
                    </w:rPr>
                    <w:t>1.1</w:t>
                  </w:r>
                </w:p>
              </w:tc>
              <w:tc>
                <w:tcPr>
                  <w:tcW w:w="2430" w:type="dxa"/>
                  <w:vMerge w:val="restart"/>
                  <w:vAlign w:val="center"/>
                </w:tcPr>
                <w:p w14:paraId="7C23ACFF" w14:textId="77777777" w:rsidR="00BC48C5" w:rsidRPr="00AB7550" w:rsidRDefault="00BC48C5" w:rsidP="00FD77A2">
                  <w:pPr>
                    <w:jc w:val="center"/>
                    <w:rPr>
                      <w:rFonts w:ascii="Arial" w:hAnsi="Arial" w:cs="Arial"/>
                    </w:rPr>
                  </w:pPr>
                </w:p>
                <w:p w14:paraId="7FB0A20D" w14:textId="77777777" w:rsidR="00FD77A2" w:rsidRPr="00AB7550" w:rsidRDefault="00FD77A2" w:rsidP="00FD77A2">
                  <w:pPr>
                    <w:jc w:val="center"/>
                    <w:rPr>
                      <w:rFonts w:ascii="Arial" w:hAnsi="Arial" w:cs="Arial"/>
                    </w:rPr>
                  </w:pPr>
                  <w:r w:rsidRPr="00AB7550">
                    <w:rPr>
                      <w:rFonts w:ascii="Arial" w:hAnsi="Arial" w:cs="Arial"/>
                    </w:rPr>
                    <w:t>AC-14[2]/</w:t>
                  </w:r>
                  <w:r w:rsidRPr="00AB7550">
                    <w:rPr>
                      <w:rFonts w:ascii="Arial" w:hAnsi="Arial" w:cs="Arial"/>
                      <w:b/>
                      <w:bCs/>
                      <w:sz w:val="24"/>
                      <w:szCs w:val="24"/>
                    </w:rPr>
                    <w:t xml:space="preserve"> </w:t>
                  </w:r>
                  <w:r w:rsidRPr="00AB7550">
                    <w:rPr>
                      <w:rFonts w:ascii="Arial" w:hAnsi="Arial" w:cs="Arial"/>
                      <w:bCs/>
                      <w:sz w:val="24"/>
                      <w:szCs w:val="24"/>
                    </w:rPr>
                    <w:t>Section 5 Normal Operations Training</w:t>
                  </w:r>
                </w:p>
              </w:tc>
              <w:tc>
                <w:tcPr>
                  <w:tcW w:w="720" w:type="dxa"/>
                  <w:vAlign w:val="center"/>
                </w:tcPr>
                <w:p w14:paraId="3645D0D2" w14:textId="77777777" w:rsidR="00FD77A2" w:rsidRPr="00AB7550" w:rsidRDefault="00FD77A2" w:rsidP="00FD77A2">
                  <w:pPr>
                    <w:jc w:val="center"/>
                    <w:rPr>
                      <w:rFonts w:ascii="Arial" w:hAnsi="Arial" w:cs="Arial"/>
                    </w:rPr>
                  </w:pPr>
                  <w:r w:rsidRPr="00AB7550">
                    <w:rPr>
                      <w:rFonts w:ascii="Arial" w:hAnsi="Arial" w:cs="Arial"/>
                    </w:rPr>
                    <w:t>√</w:t>
                  </w:r>
                </w:p>
              </w:tc>
              <w:tc>
                <w:tcPr>
                  <w:tcW w:w="630" w:type="dxa"/>
                  <w:vAlign w:val="center"/>
                </w:tcPr>
                <w:p w14:paraId="2F68EB1F" w14:textId="77777777" w:rsidR="00FD77A2" w:rsidRPr="00AB7550" w:rsidRDefault="00FD77A2" w:rsidP="00FD77A2">
                  <w:pPr>
                    <w:jc w:val="center"/>
                    <w:rPr>
                      <w:rFonts w:ascii="Arial" w:hAnsi="Arial" w:cs="Arial"/>
                    </w:rPr>
                  </w:pPr>
                </w:p>
              </w:tc>
              <w:tc>
                <w:tcPr>
                  <w:tcW w:w="630" w:type="dxa"/>
                  <w:vAlign w:val="center"/>
                </w:tcPr>
                <w:p w14:paraId="6710CE24" w14:textId="77777777" w:rsidR="00FD77A2" w:rsidRPr="00AB7550" w:rsidRDefault="00FD77A2" w:rsidP="00FD77A2">
                  <w:pPr>
                    <w:jc w:val="center"/>
                    <w:rPr>
                      <w:rFonts w:ascii="Arial" w:hAnsi="Arial" w:cs="Arial"/>
                    </w:rPr>
                  </w:pPr>
                </w:p>
              </w:tc>
              <w:tc>
                <w:tcPr>
                  <w:tcW w:w="630" w:type="dxa"/>
                  <w:vAlign w:val="center"/>
                </w:tcPr>
                <w:p w14:paraId="0AC118AB" w14:textId="77777777" w:rsidR="00FD77A2" w:rsidRPr="00AB7550" w:rsidRDefault="00FD77A2" w:rsidP="00FD77A2">
                  <w:pPr>
                    <w:jc w:val="center"/>
                    <w:rPr>
                      <w:rFonts w:ascii="Arial" w:hAnsi="Arial" w:cs="Arial"/>
                    </w:rPr>
                  </w:pPr>
                </w:p>
              </w:tc>
              <w:tc>
                <w:tcPr>
                  <w:tcW w:w="630" w:type="dxa"/>
                  <w:vAlign w:val="center"/>
                </w:tcPr>
                <w:p w14:paraId="2CDC0694" w14:textId="77777777" w:rsidR="00FD77A2" w:rsidRPr="00AB7550" w:rsidRDefault="00FD77A2" w:rsidP="00FD77A2">
                  <w:pPr>
                    <w:jc w:val="center"/>
                    <w:rPr>
                      <w:rFonts w:ascii="Arial" w:hAnsi="Arial" w:cs="Arial"/>
                    </w:rPr>
                  </w:pPr>
                </w:p>
              </w:tc>
              <w:tc>
                <w:tcPr>
                  <w:tcW w:w="720" w:type="dxa"/>
                  <w:vAlign w:val="center"/>
                </w:tcPr>
                <w:p w14:paraId="0FF526EC" w14:textId="77777777" w:rsidR="00FD77A2" w:rsidRPr="00AB7550" w:rsidRDefault="00FD77A2" w:rsidP="00FD77A2">
                  <w:pPr>
                    <w:jc w:val="center"/>
                    <w:rPr>
                      <w:rFonts w:ascii="Arial" w:hAnsi="Arial" w:cs="Arial"/>
                    </w:rPr>
                  </w:pPr>
                </w:p>
              </w:tc>
              <w:tc>
                <w:tcPr>
                  <w:tcW w:w="630" w:type="dxa"/>
                  <w:vAlign w:val="center"/>
                </w:tcPr>
                <w:p w14:paraId="4AE2E654" w14:textId="77777777" w:rsidR="00FD77A2" w:rsidRPr="00AB7550" w:rsidRDefault="00FD77A2" w:rsidP="00FD77A2">
                  <w:pPr>
                    <w:jc w:val="center"/>
                    <w:rPr>
                      <w:rFonts w:ascii="Arial" w:hAnsi="Arial" w:cs="Arial"/>
                    </w:rPr>
                  </w:pPr>
                  <w:r w:rsidRPr="00AB7550">
                    <w:rPr>
                      <w:rFonts w:ascii="Arial" w:hAnsi="Arial" w:cs="Arial"/>
                    </w:rPr>
                    <w:t>√</w:t>
                  </w:r>
                </w:p>
              </w:tc>
            </w:tr>
            <w:tr w:rsidR="00FD77A2" w:rsidRPr="00AB7550" w14:paraId="2BF3F580" w14:textId="77777777" w:rsidTr="00BC48C5">
              <w:tc>
                <w:tcPr>
                  <w:tcW w:w="2070" w:type="dxa"/>
                  <w:vAlign w:val="center"/>
                </w:tcPr>
                <w:p w14:paraId="242BF7E3" w14:textId="77777777" w:rsidR="00FD77A2" w:rsidRPr="00AB7550" w:rsidRDefault="00FD77A2" w:rsidP="00FD77A2">
                  <w:pPr>
                    <w:jc w:val="center"/>
                    <w:rPr>
                      <w:rFonts w:ascii="Arial" w:hAnsi="Arial" w:cs="Arial"/>
                    </w:rPr>
                  </w:pPr>
                  <w:r w:rsidRPr="00AB7550">
                    <w:rPr>
                      <w:rFonts w:ascii="Arial" w:hAnsi="Arial" w:cs="Arial"/>
                    </w:rPr>
                    <w:t>1.2</w:t>
                  </w:r>
                </w:p>
              </w:tc>
              <w:tc>
                <w:tcPr>
                  <w:tcW w:w="2430" w:type="dxa"/>
                  <w:vMerge/>
                </w:tcPr>
                <w:p w14:paraId="45D18AEB" w14:textId="77777777" w:rsidR="00FD77A2" w:rsidRPr="00AB7550" w:rsidRDefault="00FD77A2" w:rsidP="00FD77A2">
                  <w:pPr>
                    <w:rPr>
                      <w:rFonts w:ascii="Arial" w:hAnsi="Arial" w:cs="Arial"/>
                    </w:rPr>
                  </w:pPr>
                </w:p>
              </w:tc>
              <w:tc>
                <w:tcPr>
                  <w:tcW w:w="720" w:type="dxa"/>
                  <w:vAlign w:val="center"/>
                </w:tcPr>
                <w:p w14:paraId="12CB2FD7" w14:textId="77777777" w:rsidR="00FD77A2" w:rsidRPr="00AB7550" w:rsidRDefault="00FD77A2" w:rsidP="00FD77A2">
                  <w:pPr>
                    <w:jc w:val="center"/>
                    <w:rPr>
                      <w:rFonts w:ascii="Arial" w:hAnsi="Arial" w:cs="Arial"/>
                    </w:rPr>
                  </w:pPr>
                </w:p>
              </w:tc>
              <w:tc>
                <w:tcPr>
                  <w:tcW w:w="630" w:type="dxa"/>
                  <w:vAlign w:val="center"/>
                </w:tcPr>
                <w:p w14:paraId="17F7161D" w14:textId="77777777" w:rsidR="00FD77A2" w:rsidRPr="00AB7550" w:rsidRDefault="00FD77A2" w:rsidP="00FD77A2">
                  <w:pPr>
                    <w:jc w:val="center"/>
                    <w:rPr>
                      <w:rFonts w:ascii="Arial" w:hAnsi="Arial" w:cs="Arial"/>
                    </w:rPr>
                  </w:pPr>
                  <w:r w:rsidRPr="00AB7550">
                    <w:rPr>
                      <w:rFonts w:ascii="Arial" w:hAnsi="Arial" w:cs="Arial"/>
                    </w:rPr>
                    <w:t>√</w:t>
                  </w:r>
                </w:p>
              </w:tc>
              <w:tc>
                <w:tcPr>
                  <w:tcW w:w="630" w:type="dxa"/>
                  <w:vAlign w:val="center"/>
                </w:tcPr>
                <w:p w14:paraId="7D180330" w14:textId="77777777" w:rsidR="00FD77A2" w:rsidRPr="00AB7550" w:rsidRDefault="00FD77A2" w:rsidP="00FD77A2">
                  <w:pPr>
                    <w:jc w:val="center"/>
                    <w:rPr>
                      <w:rFonts w:ascii="Arial" w:hAnsi="Arial" w:cs="Arial"/>
                    </w:rPr>
                  </w:pPr>
                  <w:r w:rsidRPr="00AB7550">
                    <w:rPr>
                      <w:rFonts w:ascii="Arial" w:hAnsi="Arial" w:cs="Arial"/>
                    </w:rPr>
                    <w:t>√</w:t>
                  </w:r>
                </w:p>
              </w:tc>
              <w:tc>
                <w:tcPr>
                  <w:tcW w:w="630" w:type="dxa"/>
                  <w:vAlign w:val="center"/>
                </w:tcPr>
                <w:p w14:paraId="1D3F5288" w14:textId="77777777" w:rsidR="00FD77A2" w:rsidRPr="00AB7550" w:rsidRDefault="00FD77A2" w:rsidP="00FD77A2">
                  <w:pPr>
                    <w:jc w:val="center"/>
                    <w:rPr>
                      <w:rFonts w:ascii="Arial" w:hAnsi="Arial" w:cs="Arial"/>
                    </w:rPr>
                  </w:pPr>
                </w:p>
              </w:tc>
              <w:tc>
                <w:tcPr>
                  <w:tcW w:w="630" w:type="dxa"/>
                  <w:vAlign w:val="center"/>
                </w:tcPr>
                <w:p w14:paraId="214DFC42" w14:textId="77777777" w:rsidR="00FD77A2" w:rsidRPr="00AB7550" w:rsidRDefault="00FD77A2" w:rsidP="00FD77A2">
                  <w:pPr>
                    <w:jc w:val="center"/>
                    <w:rPr>
                      <w:rFonts w:ascii="Arial" w:hAnsi="Arial" w:cs="Arial"/>
                    </w:rPr>
                  </w:pPr>
                </w:p>
              </w:tc>
              <w:tc>
                <w:tcPr>
                  <w:tcW w:w="720" w:type="dxa"/>
                  <w:vAlign w:val="center"/>
                </w:tcPr>
                <w:p w14:paraId="47D32314" w14:textId="77777777" w:rsidR="00FD77A2" w:rsidRPr="00AB7550" w:rsidRDefault="00FD77A2" w:rsidP="00FD77A2">
                  <w:pPr>
                    <w:jc w:val="center"/>
                    <w:rPr>
                      <w:rFonts w:ascii="Arial" w:hAnsi="Arial" w:cs="Arial"/>
                    </w:rPr>
                  </w:pPr>
                </w:p>
              </w:tc>
              <w:tc>
                <w:tcPr>
                  <w:tcW w:w="630" w:type="dxa"/>
                  <w:vAlign w:val="center"/>
                </w:tcPr>
                <w:p w14:paraId="09F58B76" w14:textId="77777777" w:rsidR="00FD77A2" w:rsidRPr="00AB7550" w:rsidRDefault="00FD77A2" w:rsidP="00FD77A2">
                  <w:pPr>
                    <w:jc w:val="center"/>
                    <w:rPr>
                      <w:rFonts w:ascii="Arial" w:hAnsi="Arial" w:cs="Arial"/>
                    </w:rPr>
                  </w:pPr>
                  <w:r w:rsidRPr="00AB7550">
                    <w:rPr>
                      <w:rFonts w:ascii="Arial" w:hAnsi="Arial" w:cs="Arial"/>
                    </w:rPr>
                    <w:t>√</w:t>
                  </w:r>
                </w:p>
              </w:tc>
            </w:tr>
            <w:tr w:rsidR="00FD77A2" w:rsidRPr="00AB7550" w14:paraId="47C5C6A8" w14:textId="77777777" w:rsidTr="00BC48C5">
              <w:tc>
                <w:tcPr>
                  <w:tcW w:w="2070" w:type="dxa"/>
                  <w:vAlign w:val="center"/>
                </w:tcPr>
                <w:p w14:paraId="491DFBDA" w14:textId="77777777" w:rsidR="00FD77A2" w:rsidRPr="00AB7550" w:rsidRDefault="00FD77A2" w:rsidP="00FD77A2">
                  <w:pPr>
                    <w:jc w:val="center"/>
                    <w:rPr>
                      <w:rFonts w:ascii="Arial" w:hAnsi="Arial" w:cs="Arial"/>
                    </w:rPr>
                  </w:pPr>
                  <w:r w:rsidRPr="00AB7550">
                    <w:rPr>
                      <w:rFonts w:ascii="Arial" w:hAnsi="Arial" w:cs="Arial"/>
                    </w:rPr>
                    <w:t>1.3</w:t>
                  </w:r>
                </w:p>
              </w:tc>
              <w:tc>
                <w:tcPr>
                  <w:tcW w:w="2430" w:type="dxa"/>
                  <w:vMerge/>
                </w:tcPr>
                <w:p w14:paraId="1E53B78F" w14:textId="77777777" w:rsidR="00FD77A2" w:rsidRPr="00AB7550" w:rsidRDefault="00FD77A2" w:rsidP="00FD77A2">
                  <w:pPr>
                    <w:rPr>
                      <w:rFonts w:ascii="Arial" w:hAnsi="Arial" w:cs="Arial"/>
                    </w:rPr>
                  </w:pPr>
                </w:p>
              </w:tc>
              <w:tc>
                <w:tcPr>
                  <w:tcW w:w="720" w:type="dxa"/>
                  <w:vAlign w:val="center"/>
                </w:tcPr>
                <w:p w14:paraId="0CB5A8DE" w14:textId="77777777" w:rsidR="00FD77A2" w:rsidRPr="00AB7550" w:rsidRDefault="00FD77A2" w:rsidP="00FD77A2">
                  <w:pPr>
                    <w:jc w:val="center"/>
                    <w:rPr>
                      <w:rFonts w:ascii="Arial" w:hAnsi="Arial" w:cs="Arial"/>
                    </w:rPr>
                  </w:pPr>
                  <w:r w:rsidRPr="00AB7550">
                    <w:rPr>
                      <w:rFonts w:ascii="Arial" w:hAnsi="Arial" w:cs="Arial"/>
                    </w:rPr>
                    <w:t>√</w:t>
                  </w:r>
                </w:p>
              </w:tc>
              <w:tc>
                <w:tcPr>
                  <w:tcW w:w="630" w:type="dxa"/>
                  <w:vAlign w:val="center"/>
                </w:tcPr>
                <w:p w14:paraId="301BFDCD" w14:textId="77777777" w:rsidR="00FD77A2" w:rsidRPr="00AB7550" w:rsidRDefault="00FD77A2" w:rsidP="00FD77A2">
                  <w:pPr>
                    <w:jc w:val="center"/>
                    <w:rPr>
                      <w:rFonts w:ascii="Arial" w:hAnsi="Arial" w:cs="Arial"/>
                    </w:rPr>
                  </w:pPr>
                  <w:r w:rsidRPr="00AB7550">
                    <w:rPr>
                      <w:rFonts w:ascii="Arial" w:hAnsi="Arial" w:cs="Arial"/>
                    </w:rPr>
                    <w:t>√</w:t>
                  </w:r>
                </w:p>
              </w:tc>
              <w:tc>
                <w:tcPr>
                  <w:tcW w:w="630" w:type="dxa"/>
                  <w:vAlign w:val="center"/>
                </w:tcPr>
                <w:p w14:paraId="3CE4814E" w14:textId="77777777" w:rsidR="00FD77A2" w:rsidRPr="00AB7550" w:rsidRDefault="00FD77A2" w:rsidP="00FD77A2">
                  <w:pPr>
                    <w:jc w:val="center"/>
                    <w:rPr>
                      <w:rFonts w:ascii="Arial" w:hAnsi="Arial" w:cs="Arial"/>
                    </w:rPr>
                  </w:pPr>
                </w:p>
              </w:tc>
              <w:tc>
                <w:tcPr>
                  <w:tcW w:w="630" w:type="dxa"/>
                  <w:vAlign w:val="center"/>
                </w:tcPr>
                <w:p w14:paraId="25417364" w14:textId="77777777" w:rsidR="00FD77A2" w:rsidRPr="00AB7550" w:rsidRDefault="00FD77A2" w:rsidP="00FD77A2">
                  <w:pPr>
                    <w:jc w:val="center"/>
                    <w:rPr>
                      <w:rFonts w:ascii="Arial" w:hAnsi="Arial" w:cs="Arial"/>
                    </w:rPr>
                  </w:pPr>
                </w:p>
              </w:tc>
              <w:tc>
                <w:tcPr>
                  <w:tcW w:w="630" w:type="dxa"/>
                  <w:vAlign w:val="center"/>
                </w:tcPr>
                <w:p w14:paraId="5AF485F0" w14:textId="77777777" w:rsidR="00FD77A2" w:rsidRPr="00AB7550" w:rsidRDefault="00FD77A2" w:rsidP="00FD77A2">
                  <w:pPr>
                    <w:jc w:val="center"/>
                    <w:rPr>
                      <w:rFonts w:ascii="Arial" w:hAnsi="Arial" w:cs="Arial"/>
                    </w:rPr>
                  </w:pPr>
                  <w:r w:rsidRPr="00AB7550">
                    <w:rPr>
                      <w:rFonts w:ascii="Arial" w:hAnsi="Arial" w:cs="Arial"/>
                    </w:rPr>
                    <w:t>√</w:t>
                  </w:r>
                </w:p>
              </w:tc>
              <w:tc>
                <w:tcPr>
                  <w:tcW w:w="720" w:type="dxa"/>
                  <w:vAlign w:val="center"/>
                </w:tcPr>
                <w:p w14:paraId="71C33462" w14:textId="77777777" w:rsidR="00FD77A2" w:rsidRPr="00AB7550" w:rsidRDefault="00FD77A2" w:rsidP="00FD77A2">
                  <w:pPr>
                    <w:jc w:val="center"/>
                    <w:rPr>
                      <w:rFonts w:ascii="Arial" w:hAnsi="Arial" w:cs="Arial"/>
                    </w:rPr>
                  </w:pPr>
                </w:p>
              </w:tc>
              <w:tc>
                <w:tcPr>
                  <w:tcW w:w="630" w:type="dxa"/>
                  <w:vAlign w:val="center"/>
                </w:tcPr>
                <w:p w14:paraId="68BD7887" w14:textId="77777777" w:rsidR="00FD77A2" w:rsidRPr="00AB7550" w:rsidRDefault="00FD77A2" w:rsidP="00FD77A2">
                  <w:pPr>
                    <w:jc w:val="center"/>
                    <w:rPr>
                      <w:rFonts w:ascii="Arial" w:hAnsi="Arial" w:cs="Arial"/>
                    </w:rPr>
                  </w:pPr>
                  <w:r w:rsidRPr="00AB7550">
                    <w:rPr>
                      <w:rFonts w:ascii="Arial" w:hAnsi="Arial" w:cs="Arial"/>
                    </w:rPr>
                    <w:t>√</w:t>
                  </w:r>
                </w:p>
              </w:tc>
            </w:tr>
            <w:tr w:rsidR="00FD77A2" w:rsidRPr="00AB7550" w14:paraId="510153A5" w14:textId="77777777" w:rsidTr="00BC48C5">
              <w:tc>
                <w:tcPr>
                  <w:tcW w:w="2070" w:type="dxa"/>
                  <w:vAlign w:val="center"/>
                </w:tcPr>
                <w:p w14:paraId="0962FF4A" w14:textId="77777777" w:rsidR="00FD77A2" w:rsidRPr="00AB7550" w:rsidRDefault="00FD77A2" w:rsidP="00FD77A2">
                  <w:pPr>
                    <w:jc w:val="center"/>
                    <w:rPr>
                      <w:rFonts w:ascii="Arial" w:hAnsi="Arial" w:cs="Arial"/>
                    </w:rPr>
                  </w:pPr>
                  <w:r w:rsidRPr="00AB7550">
                    <w:rPr>
                      <w:rFonts w:ascii="Arial" w:hAnsi="Arial" w:cs="Arial"/>
                    </w:rPr>
                    <w:t>1.4</w:t>
                  </w:r>
                </w:p>
              </w:tc>
              <w:tc>
                <w:tcPr>
                  <w:tcW w:w="2430" w:type="dxa"/>
                  <w:vMerge/>
                </w:tcPr>
                <w:p w14:paraId="35E86EB5" w14:textId="77777777" w:rsidR="00FD77A2" w:rsidRPr="00AB7550" w:rsidRDefault="00FD77A2" w:rsidP="00FD77A2">
                  <w:pPr>
                    <w:rPr>
                      <w:rFonts w:ascii="Arial" w:hAnsi="Arial" w:cs="Arial"/>
                    </w:rPr>
                  </w:pPr>
                </w:p>
              </w:tc>
              <w:tc>
                <w:tcPr>
                  <w:tcW w:w="720" w:type="dxa"/>
                  <w:vAlign w:val="center"/>
                </w:tcPr>
                <w:p w14:paraId="30EBF1C4" w14:textId="77777777" w:rsidR="00FD77A2" w:rsidRPr="00AB7550" w:rsidRDefault="00FD77A2" w:rsidP="00FD77A2">
                  <w:pPr>
                    <w:jc w:val="center"/>
                    <w:rPr>
                      <w:rFonts w:ascii="Arial" w:hAnsi="Arial" w:cs="Arial"/>
                    </w:rPr>
                  </w:pPr>
                  <w:r w:rsidRPr="00AB7550">
                    <w:rPr>
                      <w:rFonts w:ascii="Arial" w:hAnsi="Arial" w:cs="Arial"/>
                    </w:rPr>
                    <w:t>√</w:t>
                  </w:r>
                </w:p>
              </w:tc>
              <w:tc>
                <w:tcPr>
                  <w:tcW w:w="630" w:type="dxa"/>
                  <w:vAlign w:val="center"/>
                </w:tcPr>
                <w:p w14:paraId="66A6C823" w14:textId="77777777" w:rsidR="00FD77A2" w:rsidRPr="00AB7550" w:rsidRDefault="00FD77A2" w:rsidP="00FD77A2">
                  <w:pPr>
                    <w:jc w:val="center"/>
                    <w:rPr>
                      <w:rFonts w:ascii="Arial" w:hAnsi="Arial" w:cs="Arial"/>
                    </w:rPr>
                  </w:pPr>
                  <w:r w:rsidRPr="00AB7550">
                    <w:rPr>
                      <w:rFonts w:ascii="Arial" w:hAnsi="Arial" w:cs="Arial"/>
                    </w:rPr>
                    <w:t>√</w:t>
                  </w:r>
                </w:p>
              </w:tc>
              <w:tc>
                <w:tcPr>
                  <w:tcW w:w="630" w:type="dxa"/>
                  <w:vAlign w:val="center"/>
                </w:tcPr>
                <w:p w14:paraId="2758E20C" w14:textId="77777777" w:rsidR="00FD77A2" w:rsidRPr="00AB7550" w:rsidRDefault="00FD77A2" w:rsidP="00FD77A2">
                  <w:pPr>
                    <w:jc w:val="center"/>
                    <w:rPr>
                      <w:rFonts w:ascii="Arial" w:hAnsi="Arial" w:cs="Arial"/>
                    </w:rPr>
                  </w:pPr>
                  <w:r w:rsidRPr="00AB7550">
                    <w:rPr>
                      <w:rFonts w:ascii="Arial" w:hAnsi="Arial" w:cs="Arial"/>
                    </w:rPr>
                    <w:t>√</w:t>
                  </w:r>
                </w:p>
              </w:tc>
              <w:tc>
                <w:tcPr>
                  <w:tcW w:w="630" w:type="dxa"/>
                  <w:vAlign w:val="center"/>
                </w:tcPr>
                <w:p w14:paraId="17E4BF74" w14:textId="77777777" w:rsidR="00FD77A2" w:rsidRPr="00AB7550" w:rsidRDefault="00FD77A2" w:rsidP="00FD77A2">
                  <w:pPr>
                    <w:jc w:val="center"/>
                    <w:rPr>
                      <w:rFonts w:ascii="Arial" w:hAnsi="Arial" w:cs="Arial"/>
                    </w:rPr>
                  </w:pPr>
                  <w:r w:rsidRPr="00AB7550">
                    <w:rPr>
                      <w:rFonts w:ascii="Arial" w:hAnsi="Arial" w:cs="Arial"/>
                    </w:rPr>
                    <w:t>√</w:t>
                  </w:r>
                </w:p>
              </w:tc>
              <w:tc>
                <w:tcPr>
                  <w:tcW w:w="630" w:type="dxa"/>
                  <w:vAlign w:val="center"/>
                </w:tcPr>
                <w:p w14:paraId="3D91777E" w14:textId="77777777" w:rsidR="00FD77A2" w:rsidRPr="00AB7550" w:rsidRDefault="00FD77A2" w:rsidP="00FD77A2">
                  <w:pPr>
                    <w:jc w:val="center"/>
                    <w:rPr>
                      <w:rFonts w:ascii="Arial" w:hAnsi="Arial" w:cs="Arial"/>
                    </w:rPr>
                  </w:pPr>
                  <w:r w:rsidRPr="00AB7550">
                    <w:rPr>
                      <w:rFonts w:ascii="Arial" w:hAnsi="Arial" w:cs="Arial"/>
                    </w:rPr>
                    <w:t>√</w:t>
                  </w:r>
                </w:p>
              </w:tc>
              <w:tc>
                <w:tcPr>
                  <w:tcW w:w="720" w:type="dxa"/>
                  <w:vAlign w:val="center"/>
                </w:tcPr>
                <w:p w14:paraId="10A1F903" w14:textId="77777777" w:rsidR="00FD77A2" w:rsidRPr="00AB7550" w:rsidRDefault="00FD77A2" w:rsidP="00FD77A2">
                  <w:pPr>
                    <w:jc w:val="center"/>
                    <w:rPr>
                      <w:rFonts w:ascii="Arial" w:hAnsi="Arial" w:cs="Arial"/>
                    </w:rPr>
                  </w:pPr>
                  <w:r w:rsidRPr="00AB7550">
                    <w:rPr>
                      <w:rFonts w:ascii="Arial" w:hAnsi="Arial" w:cs="Arial"/>
                    </w:rPr>
                    <w:t>√</w:t>
                  </w:r>
                </w:p>
              </w:tc>
              <w:tc>
                <w:tcPr>
                  <w:tcW w:w="630" w:type="dxa"/>
                  <w:vAlign w:val="center"/>
                </w:tcPr>
                <w:p w14:paraId="30DAB292" w14:textId="77777777" w:rsidR="00FD77A2" w:rsidRPr="00AB7550" w:rsidRDefault="00FD77A2" w:rsidP="00FD77A2">
                  <w:pPr>
                    <w:jc w:val="center"/>
                    <w:rPr>
                      <w:rFonts w:ascii="Arial" w:hAnsi="Arial" w:cs="Arial"/>
                    </w:rPr>
                  </w:pPr>
                  <w:r w:rsidRPr="00AB7550">
                    <w:rPr>
                      <w:rFonts w:ascii="Arial" w:hAnsi="Arial" w:cs="Arial"/>
                    </w:rPr>
                    <w:t>√</w:t>
                  </w:r>
                </w:p>
              </w:tc>
            </w:tr>
            <w:tr w:rsidR="00FD77A2" w:rsidRPr="00AB7550" w14:paraId="682D834C" w14:textId="77777777" w:rsidTr="00BC48C5">
              <w:tc>
                <w:tcPr>
                  <w:tcW w:w="2070" w:type="dxa"/>
                </w:tcPr>
                <w:p w14:paraId="3AF2BB28" w14:textId="77777777" w:rsidR="00FD77A2" w:rsidRPr="00AB7550" w:rsidRDefault="00FD77A2" w:rsidP="00FD77A2">
                  <w:pPr>
                    <w:rPr>
                      <w:rFonts w:ascii="Arial" w:hAnsi="Arial" w:cs="Arial"/>
                    </w:rPr>
                  </w:pPr>
                  <w:r w:rsidRPr="00AB7550">
                    <w:rPr>
                      <w:rFonts w:ascii="Arial" w:hAnsi="Arial" w:cs="Arial"/>
                    </w:rPr>
                    <w:t>2.1</w:t>
                  </w:r>
                </w:p>
              </w:tc>
              <w:tc>
                <w:tcPr>
                  <w:tcW w:w="2430" w:type="dxa"/>
                  <w:vMerge/>
                </w:tcPr>
                <w:p w14:paraId="0D02BBAF" w14:textId="77777777" w:rsidR="00FD77A2" w:rsidRPr="00AB7550" w:rsidRDefault="00FD77A2" w:rsidP="00FD77A2">
                  <w:pPr>
                    <w:rPr>
                      <w:rFonts w:ascii="Arial" w:hAnsi="Arial" w:cs="Arial"/>
                    </w:rPr>
                  </w:pPr>
                </w:p>
              </w:tc>
              <w:tc>
                <w:tcPr>
                  <w:tcW w:w="720" w:type="dxa"/>
                  <w:vAlign w:val="center"/>
                </w:tcPr>
                <w:p w14:paraId="3CE6ED5C" w14:textId="77777777" w:rsidR="00FD77A2" w:rsidRPr="00AB7550" w:rsidRDefault="00FD77A2" w:rsidP="00FD77A2">
                  <w:pPr>
                    <w:jc w:val="center"/>
                    <w:rPr>
                      <w:rFonts w:ascii="Arial" w:hAnsi="Arial" w:cs="Arial"/>
                    </w:rPr>
                  </w:pPr>
                  <w:r w:rsidRPr="00AB7550">
                    <w:rPr>
                      <w:rFonts w:ascii="Arial" w:hAnsi="Arial" w:cs="Arial"/>
                    </w:rPr>
                    <w:t>√</w:t>
                  </w:r>
                </w:p>
              </w:tc>
              <w:tc>
                <w:tcPr>
                  <w:tcW w:w="630" w:type="dxa"/>
                  <w:vAlign w:val="center"/>
                </w:tcPr>
                <w:p w14:paraId="022CB286" w14:textId="77777777" w:rsidR="00FD77A2" w:rsidRPr="00AB7550" w:rsidRDefault="00FD77A2" w:rsidP="00FD77A2">
                  <w:pPr>
                    <w:jc w:val="center"/>
                    <w:rPr>
                      <w:rFonts w:ascii="Arial" w:hAnsi="Arial" w:cs="Arial"/>
                    </w:rPr>
                  </w:pPr>
                  <w:r w:rsidRPr="00AB7550">
                    <w:rPr>
                      <w:rFonts w:ascii="Arial" w:hAnsi="Arial" w:cs="Arial"/>
                    </w:rPr>
                    <w:t>√</w:t>
                  </w:r>
                </w:p>
              </w:tc>
              <w:tc>
                <w:tcPr>
                  <w:tcW w:w="630" w:type="dxa"/>
                  <w:vAlign w:val="center"/>
                </w:tcPr>
                <w:p w14:paraId="07C978D4" w14:textId="77777777" w:rsidR="00FD77A2" w:rsidRPr="00AB7550" w:rsidRDefault="00FD77A2" w:rsidP="00FD77A2">
                  <w:pPr>
                    <w:jc w:val="center"/>
                    <w:rPr>
                      <w:rFonts w:ascii="Arial" w:hAnsi="Arial" w:cs="Arial"/>
                    </w:rPr>
                  </w:pPr>
                  <w:r w:rsidRPr="00AB7550">
                    <w:rPr>
                      <w:rFonts w:ascii="Arial" w:hAnsi="Arial" w:cs="Arial"/>
                    </w:rPr>
                    <w:t>√</w:t>
                  </w:r>
                </w:p>
              </w:tc>
              <w:tc>
                <w:tcPr>
                  <w:tcW w:w="630" w:type="dxa"/>
                  <w:vAlign w:val="center"/>
                </w:tcPr>
                <w:p w14:paraId="572D0EB2" w14:textId="77777777" w:rsidR="00FD77A2" w:rsidRPr="00AB7550" w:rsidRDefault="00FD77A2" w:rsidP="00FD77A2">
                  <w:pPr>
                    <w:jc w:val="center"/>
                    <w:rPr>
                      <w:rFonts w:ascii="Arial" w:hAnsi="Arial" w:cs="Arial"/>
                    </w:rPr>
                  </w:pPr>
                  <w:r w:rsidRPr="00AB7550">
                    <w:rPr>
                      <w:rFonts w:ascii="Arial" w:hAnsi="Arial" w:cs="Arial"/>
                    </w:rPr>
                    <w:t>√</w:t>
                  </w:r>
                </w:p>
              </w:tc>
              <w:tc>
                <w:tcPr>
                  <w:tcW w:w="630" w:type="dxa"/>
                  <w:vAlign w:val="center"/>
                </w:tcPr>
                <w:p w14:paraId="76999D8A" w14:textId="77777777" w:rsidR="00FD77A2" w:rsidRPr="00AB7550" w:rsidRDefault="00FD77A2" w:rsidP="00FD77A2">
                  <w:pPr>
                    <w:jc w:val="center"/>
                    <w:rPr>
                      <w:rFonts w:ascii="Arial" w:hAnsi="Arial" w:cs="Arial"/>
                    </w:rPr>
                  </w:pPr>
                  <w:r w:rsidRPr="00AB7550">
                    <w:rPr>
                      <w:rFonts w:ascii="Arial" w:hAnsi="Arial" w:cs="Arial"/>
                    </w:rPr>
                    <w:t>√</w:t>
                  </w:r>
                </w:p>
              </w:tc>
              <w:tc>
                <w:tcPr>
                  <w:tcW w:w="720" w:type="dxa"/>
                  <w:vAlign w:val="center"/>
                </w:tcPr>
                <w:p w14:paraId="7E3DB4B6" w14:textId="77777777" w:rsidR="00FD77A2" w:rsidRPr="00AB7550" w:rsidRDefault="00FD77A2" w:rsidP="00FD77A2">
                  <w:pPr>
                    <w:jc w:val="center"/>
                    <w:rPr>
                      <w:rFonts w:ascii="Arial" w:hAnsi="Arial" w:cs="Arial"/>
                    </w:rPr>
                  </w:pPr>
                  <w:r w:rsidRPr="00AB7550">
                    <w:rPr>
                      <w:rFonts w:ascii="Arial" w:hAnsi="Arial" w:cs="Arial"/>
                    </w:rPr>
                    <w:t>√</w:t>
                  </w:r>
                </w:p>
              </w:tc>
              <w:tc>
                <w:tcPr>
                  <w:tcW w:w="630" w:type="dxa"/>
                  <w:vAlign w:val="center"/>
                </w:tcPr>
                <w:p w14:paraId="204A9471" w14:textId="77777777" w:rsidR="00FD77A2" w:rsidRPr="00AB7550" w:rsidRDefault="00FD77A2" w:rsidP="00FD77A2">
                  <w:pPr>
                    <w:jc w:val="center"/>
                    <w:rPr>
                      <w:rFonts w:ascii="Arial" w:hAnsi="Arial" w:cs="Arial"/>
                    </w:rPr>
                  </w:pPr>
                  <w:r w:rsidRPr="00AB7550">
                    <w:rPr>
                      <w:rFonts w:ascii="Arial" w:hAnsi="Arial" w:cs="Arial"/>
                    </w:rPr>
                    <w:t>√</w:t>
                  </w:r>
                </w:p>
              </w:tc>
            </w:tr>
            <w:tr w:rsidR="00FD77A2" w:rsidRPr="00AB7550" w14:paraId="5DC1FF91" w14:textId="77777777" w:rsidTr="00BC48C5">
              <w:tc>
                <w:tcPr>
                  <w:tcW w:w="2070" w:type="dxa"/>
                  <w:vAlign w:val="center"/>
                </w:tcPr>
                <w:p w14:paraId="3512E90E" w14:textId="77777777" w:rsidR="00FD77A2" w:rsidRPr="00AB7550" w:rsidRDefault="00FD77A2" w:rsidP="00FD77A2">
                  <w:pPr>
                    <w:jc w:val="center"/>
                    <w:rPr>
                      <w:rFonts w:ascii="Arial" w:hAnsi="Arial" w:cs="Arial"/>
                    </w:rPr>
                  </w:pPr>
                  <w:r w:rsidRPr="00AB7550">
                    <w:rPr>
                      <w:rFonts w:ascii="Arial" w:hAnsi="Arial" w:cs="Arial"/>
                    </w:rPr>
                    <w:t>3.1</w:t>
                  </w:r>
                </w:p>
              </w:tc>
              <w:tc>
                <w:tcPr>
                  <w:tcW w:w="2430" w:type="dxa"/>
                  <w:vMerge/>
                </w:tcPr>
                <w:p w14:paraId="31838DE3" w14:textId="77777777" w:rsidR="00FD77A2" w:rsidRPr="00AB7550" w:rsidRDefault="00FD77A2" w:rsidP="00FD77A2">
                  <w:pPr>
                    <w:rPr>
                      <w:rFonts w:ascii="Arial" w:hAnsi="Arial" w:cs="Arial"/>
                    </w:rPr>
                  </w:pPr>
                </w:p>
              </w:tc>
              <w:tc>
                <w:tcPr>
                  <w:tcW w:w="720" w:type="dxa"/>
                  <w:vAlign w:val="center"/>
                </w:tcPr>
                <w:p w14:paraId="1EE7021A" w14:textId="77777777" w:rsidR="00FD77A2" w:rsidRPr="00AB7550" w:rsidRDefault="00FD77A2" w:rsidP="00FD77A2">
                  <w:pPr>
                    <w:jc w:val="center"/>
                    <w:rPr>
                      <w:rFonts w:ascii="Arial" w:hAnsi="Arial" w:cs="Arial"/>
                    </w:rPr>
                  </w:pPr>
                  <w:r w:rsidRPr="00AB7550">
                    <w:rPr>
                      <w:rFonts w:ascii="Arial" w:hAnsi="Arial" w:cs="Arial"/>
                    </w:rPr>
                    <w:t>√</w:t>
                  </w:r>
                </w:p>
              </w:tc>
              <w:tc>
                <w:tcPr>
                  <w:tcW w:w="630" w:type="dxa"/>
                  <w:vAlign w:val="center"/>
                </w:tcPr>
                <w:p w14:paraId="1F48619C" w14:textId="77777777" w:rsidR="00FD77A2" w:rsidRPr="00AB7550" w:rsidRDefault="00FD77A2" w:rsidP="00FD77A2">
                  <w:pPr>
                    <w:jc w:val="center"/>
                    <w:rPr>
                      <w:rFonts w:ascii="Arial" w:hAnsi="Arial" w:cs="Arial"/>
                    </w:rPr>
                  </w:pPr>
                  <w:r w:rsidRPr="00AB7550">
                    <w:rPr>
                      <w:rFonts w:ascii="Arial" w:hAnsi="Arial" w:cs="Arial"/>
                    </w:rPr>
                    <w:t>√</w:t>
                  </w:r>
                </w:p>
              </w:tc>
              <w:tc>
                <w:tcPr>
                  <w:tcW w:w="630" w:type="dxa"/>
                  <w:vAlign w:val="center"/>
                </w:tcPr>
                <w:p w14:paraId="36D5600F" w14:textId="77777777" w:rsidR="00FD77A2" w:rsidRPr="00AB7550" w:rsidRDefault="00FD77A2" w:rsidP="00FD77A2">
                  <w:pPr>
                    <w:jc w:val="center"/>
                    <w:rPr>
                      <w:rFonts w:ascii="Arial" w:hAnsi="Arial" w:cs="Arial"/>
                    </w:rPr>
                  </w:pPr>
                </w:p>
              </w:tc>
              <w:tc>
                <w:tcPr>
                  <w:tcW w:w="630" w:type="dxa"/>
                  <w:vAlign w:val="center"/>
                </w:tcPr>
                <w:p w14:paraId="32D2F6BE" w14:textId="77777777" w:rsidR="00FD77A2" w:rsidRPr="00AB7550" w:rsidRDefault="00FD77A2" w:rsidP="00FD77A2">
                  <w:pPr>
                    <w:jc w:val="center"/>
                    <w:rPr>
                      <w:rFonts w:ascii="Arial" w:hAnsi="Arial" w:cs="Arial"/>
                    </w:rPr>
                  </w:pPr>
                </w:p>
              </w:tc>
              <w:tc>
                <w:tcPr>
                  <w:tcW w:w="630" w:type="dxa"/>
                  <w:vAlign w:val="center"/>
                </w:tcPr>
                <w:p w14:paraId="6250A1F3" w14:textId="77777777" w:rsidR="00FD77A2" w:rsidRPr="00AB7550" w:rsidRDefault="00FD77A2" w:rsidP="00FD77A2">
                  <w:pPr>
                    <w:jc w:val="center"/>
                    <w:rPr>
                      <w:rFonts w:ascii="Arial" w:hAnsi="Arial" w:cs="Arial"/>
                    </w:rPr>
                  </w:pPr>
                </w:p>
              </w:tc>
              <w:tc>
                <w:tcPr>
                  <w:tcW w:w="720" w:type="dxa"/>
                  <w:vAlign w:val="center"/>
                </w:tcPr>
                <w:p w14:paraId="4A61D9B1" w14:textId="77777777" w:rsidR="00FD77A2" w:rsidRPr="00AB7550" w:rsidRDefault="00FD77A2" w:rsidP="00FD77A2">
                  <w:pPr>
                    <w:jc w:val="center"/>
                    <w:rPr>
                      <w:rFonts w:ascii="Arial" w:hAnsi="Arial" w:cs="Arial"/>
                    </w:rPr>
                  </w:pPr>
                  <w:r w:rsidRPr="00AB7550">
                    <w:rPr>
                      <w:rFonts w:ascii="Arial" w:hAnsi="Arial" w:cs="Arial"/>
                    </w:rPr>
                    <w:t>√</w:t>
                  </w:r>
                </w:p>
              </w:tc>
              <w:tc>
                <w:tcPr>
                  <w:tcW w:w="630" w:type="dxa"/>
                  <w:vAlign w:val="center"/>
                </w:tcPr>
                <w:p w14:paraId="26E94327" w14:textId="77777777" w:rsidR="00FD77A2" w:rsidRPr="00AB7550" w:rsidRDefault="00FD77A2" w:rsidP="00FD77A2">
                  <w:pPr>
                    <w:jc w:val="center"/>
                    <w:rPr>
                      <w:rFonts w:ascii="Arial" w:hAnsi="Arial" w:cs="Arial"/>
                    </w:rPr>
                  </w:pPr>
                </w:p>
              </w:tc>
            </w:tr>
            <w:tr w:rsidR="00FD77A2" w:rsidRPr="00AB7550" w14:paraId="46BFC0CE" w14:textId="77777777" w:rsidTr="00BC48C5">
              <w:tc>
                <w:tcPr>
                  <w:tcW w:w="2070" w:type="dxa"/>
                </w:tcPr>
                <w:p w14:paraId="767633B1" w14:textId="77777777" w:rsidR="00FD77A2" w:rsidRPr="00AB7550" w:rsidRDefault="00FD77A2" w:rsidP="00FD77A2">
                  <w:pPr>
                    <w:rPr>
                      <w:rFonts w:ascii="Arial" w:hAnsi="Arial" w:cs="Arial"/>
                    </w:rPr>
                  </w:pPr>
                  <w:r w:rsidRPr="00AB7550">
                    <w:rPr>
                      <w:rFonts w:ascii="Arial" w:hAnsi="Arial" w:cs="Arial"/>
                    </w:rPr>
                    <w:t>4.1</w:t>
                  </w:r>
                </w:p>
              </w:tc>
              <w:tc>
                <w:tcPr>
                  <w:tcW w:w="2430" w:type="dxa"/>
                  <w:vMerge/>
                </w:tcPr>
                <w:p w14:paraId="2FA9FB39" w14:textId="77777777" w:rsidR="00FD77A2" w:rsidRPr="00AB7550" w:rsidRDefault="00FD77A2" w:rsidP="00FD77A2">
                  <w:pPr>
                    <w:rPr>
                      <w:rFonts w:ascii="Arial" w:hAnsi="Arial" w:cs="Arial"/>
                    </w:rPr>
                  </w:pPr>
                </w:p>
              </w:tc>
              <w:tc>
                <w:tcPr>
                  <w:tcW w:w="720" w:type="dxa"/>
                  <w:vAlign w:val="center"/>
                </w:tcPr>
                <w:p w14:paraId="27177F2B" w14:textId="77777777" w:rsidR="00FD77A2" w:rsidRPr="00AB7550" w:rsidRDefault="00FD77A2" w:rsidP="00FD77A2">
                  <w:pPr>
                    <w:jc w:val="center"/>
                    <w:rPr>
                      <w:rFonts w:ascii="Arial" w:hAnsi="Arial" w:cs="Arial"/>
                    </w:rPr>
                  </w:pPr>
                  <w:r w:rsidRPr="00AB7550">
                    <w:rPr>
                      <w:rFonts w:ascii="Arial" w:hAnsi="Arial" w:cs="Arial"/>
                    </w:rPr>
                    <w:t>√</w:t>
                  </w:r>
                </w:p>
              </w:tc>
              <w:tc>
                <w:tcPr>
                  <w:tcW w:w="630" w:type="dxa"/>
                  <w:vAlign w:val="center"/>
                </w:tcPr>
                <w:p w14:paraId="4B7656B5" w14:textId="77777777" w:rsidR="00FD77A2" w:rsidRPr="00AB7550" w:rsidRDefault="00FD77A2" w:rsidP="00FD77A2">
                  <w:pPr>
                    <w:jc w:val="center"/>
                    <w:rPr>
                      <w:rFonts w:ascii="Arial" w:hAnsi="Arial" w:cs="Arial"/>
                    </w:rPr>
                  </w:pPr>
                </w:p>
              </w:tc>
              <w:tc>
                <w:tcPr>
                  <w:tcW w:w="630" w:type="dxa"/>
                  <w:vAlign w:val="center"/>
                </w:tcPr>
                <w:p w14:paraId="15E93F8A" w14:textId="77777777" w:rsidR="00FD77A2" w:rsidRPr="00AB7550" w:rsidRDefault="00FD77A2" w:rsidP="00FD77A2">
                  <w:pPr>
                    <w:jc w:val="center"/>
                    <w:rPr>
                      <w:rFonts w:ascii="Arial" w:hAnsi="Arial" w:cs="Arial"/>
                    </w:rPr>
                  </w:pPr>
                </w:p>
              </w:tc>
              <w:tc>
                <w:tcPr>
                  <w:tcW w:w="630" w:type="dxa"/>
                  <w:vAlign w:val="center"/>
                </w:tcPr>
                <w:p w14:paraId="3037462F" w14:textId="77777777" w:rsidR="00FD77A2" w:rsidRPr="00AB7550" w:rsidRDefault="00FD77A2" w:rsidP="00FD77A2">
                  <w:pPr>
                    <w:jc w:val="center"/>
                    <w:rPr>
                      <w:rFonts w:ascii="Arial" w:hAnsi="Arial" w:cs="Arial"/>
                    </w:rPr>
                  </w:pPr>
                  <w:r w:rsidRPr="00AB7550">
                    <w:rPr>
                      <w:rFonts w:ascii="Arial" w:hAnsi="Arial" w:cs="Arial"/>
                    </w:rPr>
                    <w:t>√</w:t>
                  </w:r>
                </w:p>
              </w:tc>
              <w:tc>
                <w:tcPr>
                  <w:tcW w:w="630" w:type="dxa"/>
                  <w:vAlign w:val="center"/>
                </w:tcPr>
                <w:p w14:paraId="538C43A1" w14:textId="77777777" w:rsidR="00FD77A2" w:rsidRPr="00AB7550" w:rsidRDefault="00FD77A2" w:rsidP="00FD77A2">
                  <w:pPr>
                    <w:jc w:val="center"/>
                    <w:rPr>
                      <w:rFonts w:ascii="Arial" w:hAnsi="Arial" w:cs="Arial"/>
                    </w:rPr>
                  </w:pPr>
                  <w:r w:rsidRPr="00AB7550">
                    <w:rPr>
                      <w:rFonts w:ascii="Arial" w:hAnsi="Arial" w:cs="Arial"/>
                    </w:rPr>
                    <w:t>√</w:t>
                  </w:r>
                </w:p>
              </w:tc>
              <w:tc>
                <w:tcPr>
                  <w:tcW w:w="720" w:type="dxa"/>
                  <w:vAlign w:val="center"/>
                </w:tcPr>
                <w:p w14:paraId="470B4710" w14:textId="77777777" w:rsidR="00FD77A2" w:rsidRPr="00AB7550" w:rsidRDefault="00FD77A2" w:rsidP="00FD77A2">
                  <w:pPr>
                    <w:jc w:val="center"/>
                    <w:rPr>
                      <w:rFonts w:ascii="Arial" w:hAnsi="Arial" w:cs="Arial"/>
                    </w:rPr>
                  </w:pPr>
                  <w:r w:rsidRPr="00AB7550">
                    <w:rPr>
                      <w:rFonts w:ascii="Arial" w:hAnsi="Arial" w:cs="Arial"/>
                    </w:rPr>
                    <w:t>√</w:t>
                  </w:r>
                </w:p>
              </w:tc>
              <w:tc>
                <w:tcPr>
                  <w:tcW w:w="630" w:type="dxa"/>
                  <w:vAlign w:val="center"/>
                </w:tcPr>
                <w:p w14:paraId="16B206E8" w14:textId="77777777" w:rsidR="00FD77A2" w:rsidRPr="00AB7550" w:rsidRDefault="00FD77A2" w:rsidP="00FD77A2">
                  <w:pPr>
                    <w:jc w:val="center"/>
                    <w:rPr>
                      <w:rFonts w:ascii="Arial" w:hAnsi="Arial" w:cs="Arial"/>
                    </w:rPr>
                  </w:pPr>
                </w:p>
              </w:tc>
            </w:tr>
            <w:tr w:rsidR="00FD77A2" w:rsidRPr="00AB7550" w14:paraId="2C2DF0A0" w14:textId="77777777" w:rsidTr="00BC48C5">
              <w:tc>
                <w:tcPr>
                  <w:tcW w:w="2070" w:type="dxa"/>
                  <w:vAlign w:val="center"/>
                </w:tcPr>
                <w:p w14:paraId="45548676" w14:textId="77777777" w:rsidR="00FD77A2" w:rsidRPr="00AB7550" w:rsidRDefault="00FD77A2" w:rsidP="00FD77A2">
                  <w:pPr>
                    <w:jc w:val="center"/>
                    <w:rPr>
                      <w:rFonts w:ascii="Arial" w:hAnsi="Arial" w:cs="Arial"/>
                    </w:rPr>
                  </w:pPr>
                  <w:r w:rsidRPr="00AB7550">
                    <w:rPr>
                      <w:rFonts w:ascii="Arial" w:hAnsi="Arial" w:cs="Arial"/>
                    </w:rPr>
                    <w:t>5.1</w:t>
                  </w:r>
                </w:p>
              </w:tc>
              <w:tc>
                <w:tcPr>
                  <w:tcW w:w="2430" w:type="dxa"/>
                  <w:vMerge/>
                </w:tcPr>
                <w:p w14:paraId="56B73EB9" w14:textId="77777777" w:rsidR="00FD77A2" w:rsidRPr="00AB7550" w:rsidRDefault="00FD77A2" w:rsidP="00FD77A2">
                  <w:pPr>
                    <w:rPr>
                      <w:rFonts w:ascii="Arial" w:hAnsi="Arial" w:cs="Arial"/>
                    </w:rPr>
                  </w:pPr>
                </w:p>
              </w:tc>
              <w:tc>
                <w:tcPr>
                  <w:tcW w:w="720" w:type="dxa"/>
                  <w:vAlign w:val="center"/>
                </w:tcPr>
                <w:p w14:paraId="4EEE2196" w14:textId="77777777" w:rsidR="00FD77A2" w:rsidRPr="00AB7550" w:rsidRDefault="00FD77A2" w:rsidP="00FD77A2">
                  <w:pPr>
                    <w:jc w:val="center"/>
                    <w:rPr>
                      <w:rFonts w:ascii="Arial" w:hAnsi="Arial" w:cs="Arial"/>
                    </w:rPr>
                  </w:pPr>
                  <w:r w:rsidRPr="00AB7550">
                    <w:rPr>
                      <w:rFonts w:ascii="Arial" w:hAnsi="Arial" w:cs="Arial"/>
                    </w:rPr>
                    <w:t>√</w:t>
                  </w:r>
                </w:p>
              </w:tc>
              <w:tc>
                <w:tcPr>
                  <w:tcW w:w="630" w:type="dxa"/>
                  <w:vAlign w:val="center"/>
                </w:tcPr>
                <w:p w14:paraId="208B644A" w14:textId="77777777" w:rsidR="00FD77A2" w:rsidRPr="00AB7550" w:rsidRDefault="00FD77A2" w:rsidP="00FD77A2">
                  <w:pPr>
                    <w:jc w:val="center"/>
                    <w:rPr>
                      <w:rFonts w:ascii="Arial" w:hAnsi="Arial" w:cs="Arial"/>
                    </w:rPr>
                  </w:pPr>
                  <w:r w:rsidRPr="00AB7550">
                    <w:rPr>
                      <w:rFonts w:ascii="Arial" w:hAnsi="Arial" w:cs="Arial"/>
                    </w:rPr>
                    <w:t>√</w:t>
                  </w:r>
                </w:p>
              </w:tc>
              <w:tc>
                <w:tcPr>
                  <w:tcW w:w="630" w:type="dxa"/>
                  <w:vAlign w:val="center"/>
                </w:tcPr>
                <w:p w14:paraId="1E933AD5" w14:textId="77777777" w:rsidR="00FD77A2" w:rsidRPr="00AB7550" w:rsidRDefault="00FD77A2" w:rsidP="00FD77A2">
                  <w:pPr>
                    <w:jc w:val="center"/>
                    <w:rPr>
                      <w:rFonts w:ascii="Arial" w:hAnsi="Arial" w:cs="Arial"/>
                    </w:rPr>
                  </w:pPr>
                  <w:r w:rsidRPr="00AB7550">
                    <w:rPr>
                      <w:rFonts w:ascii="Arial" w:hAnsi="Arial" w:cs="Arial"/>
                    </w:rPr>
                    <w:t>√</w:t>
                  </w:r>
                </w:p>
              </w:tc>
              <w:tc>
                <w:tcPr>
                  <w:tcW w:w="630" w:type="dxa"/>
                  <w:vAlign w:val="center"/>
                </w:tcPr>
                <w:p w14:paraId="1144CFF4" w14:textId="77777777" w:rsidR="00FD77A2" w:rsidRPr="00AB7550" w:rsidRDefault="00FD77A2" w:rsidP="00FD77A2">
                  <w:pPr>
                    <w:jc w:val="center"/>
                    <w:rPr>
                      <w:rFonts w:ascii="Arial" w:hAnsi="Arial" w:cs="Arial"/>
                    </w:rPr>
                  </w:pPr>
                </w:p>
              </w:tc>
              <w:tc>
                <w:tcPr>
                  <w:tcW w:w="630" w:type="dxa"/>
                  <w:vAlign w:val="center"/>
                </w:tcPr>
                <w:p w14:paraId="17EA7D90" w14:textId="77777777" w:rsidR="00FD77A2" w:rsidRPr="00AB7550" w:rsidRDefault="00FD77A2" w:rsidP="00FD77A2">
                  <w:pPr>
                    <w:jc w:val="center"/>
                    <w:rPr>
                      <w:rFonts w:ascii="Arial" w:hAnsi="Arial" w:cs="Arial"/>
                    </w:rPr>
                  </w:pPr>
                  <w:r w:rsidRPr="00AB7550">
                    <w:rPr>
                      <w:rFonts w:ascii="Arial" w:hAnsi="Arial" w:cs="Arial"/>
                    </w:rPr>
                    <w:t>√</w:t>
                  </w:r>
                </w:p>
              </w:tc>
              <w:tc>
                <w:tcPr>
                  <w:tcW w:w="720" w:type="dxa"/>
                  <w:vAlign w:val="center"/>
                </w:tcPr>
                <w:p w14:paraId="19DFC073" w14:textId="77777777" w:rsidR="00FD77A2" w:rsidRPr="00AB7550" w:rsidRDefault="00FD77A2" w:rsidP="00FD77A2">
                  <w:pPr>
                    <w:jc w:val="center"/>
                    <w:rPr>
                      <w:rFonts w:ascii="Arial" w:hAnsi="Arial" w:cs="Arial"/>
                    </w:rPr>
                  </w:pPr>
                  <w:r w:rsidRPr="00AB7550">
                    <w:rPr>
                      <w:rFonts w:ascii="Arial" w:hAnsi="Arial" w:cs="Arial"/>
                    </w:rPr>
                    <w:t>√</w:t>
                  </w:r>
                </w:p>
              </w:tc>
              <w:tc>
                <w:tcPr>
                  <w:tcW w:w="630" w:type="dxa"/>
                  <w:vAlign w:val="center"/>
                </w:tcPr>
                <w:p w14:paraId="37E6CC07" w14:textId="77777777" w:rsidR="00FD77A2" w:rsidRPr="00AB7550" w:rsidRDefault="00FD77A2" w:rsidP="00FD77A2">
                  <w:pPr>
                    <w:jc w:val="center"/>
                    <w:rPr>
                      <w:rFonts w:ascii="Arial" w:hAnsi="Arial" w:cs="Arial"/>
                    </w:rPr>
                  </w:pPr>
                  <w:r w:rsidRPr="00AB7550">
                    <w:rPr>
                      <w:rFonts w:ascii="Arial" w:hAnsi="Arial" w:cs="Arial"/>
                    </w:rPr>
                    <w:t>√</w:t>
                  </w:r>
                </w:p>
              </w:tc>
            </w:tr>
            <w:tr w:rsidR="00FD77A2" w:rsidRPr="00AB7550" w14:paraId="556BE493" w14:textId="77777777" w:rsidTr="00BC48C5">
              <w:tc>
                <w:tcPr>
                  <w:tcW w:w="2070" w:type="dxa"/>
                  <w:vAlign w:val="center"/>
                </w:tcPr>
                <w:p w14:paraId="7974F9EC" w14:textId="77777777" w:rsidR="00FD77A2" w:rsidRPr="00AB7550" w:rsidRDefault="00FD77A2" w:rsidP="00FD77A2">
                  <w:pPr>
                    <w:jc w:val="center"/>
                    <w:rPr>
                      <w:rFonts w:ascii="Arial" w:hAnsi="Arial" w:cs="Arial"/>
                    </w:rPr>
                  </w:pPr>
                  <w:r w:rsidRPr="00AB7550">
                    <w:rPr>
                      <w:rFonts w:ascii="Arial" w:hAnsi="Arial" w:cs="Arial"/>
                    </w:rPr>
                    <w:t>5.2</w:t>
                  </w:r>
                </w:p>
              </w:tc>
              <w:tc>
                <w:tcPr>
                  <w:tcW w:w="2430" w:type="dxa"/>
                  <w:vMerge/>
                </w:tcPr>
                <w:p w14:paraId="17A4BDBC" w14:textId="77777777" w:rsidR="00FD77A2" w:rsidRPr="00AB7550" w:rsidRDefault="00FD77A2" w:rsidP="00FD77A2">
                  <w:pPr>
                    <w:rPr>
                      <w:rFonts w:ascii="Arial" w:hAnsi="Arial" w:cs="Arial"/>
                    </w:rPr>
                  </w:pPr>
                </w:p>
              </w:tc>
              <w:tc>
                <w:tcPr>
                  <w:tcW w:w="720" w:type="dxa"/>
                  <w:vAlign w:val="center"/>
                </w:tcPr>
                <w:p w14:paraId="260F9776" w14:textId="77777777" w:rsidR="00FD77A2" w:rsidRPr="00AB7550" w:rsidRDefault="00FD77A2" w:rsidP="00FD77A2">
                  <w:pPr>
                    <w:jc w:val="center"/>
                    <w:rPr>
                      <w:rFonts w:ascii="Arial" w:hAnsi="Arial" w:cs="Arial"/>
                    </w:rPr>
                  </w:pPr>
                  <w:r w:rsidRPr="00AB7550">
                    <w:rPr>
                      <w:rFonts w:ascii="Arial" w:hAnsi="Arial" w:cs="Arial"/>
                    </w:rPr>
                    <w:t>√</w:t>
                  </w:r>
                </w:p>
              </w:tc>
              <w:tc>
                <w:tcPr>
                  <w:tcW w:w="630" w:type="dxa"/>
                  <w:vAlign w:val="center"/>
                </w:tcPr>
                <w:p w14:paraId="3F324C41" w14:textId="77777777" w:rsidR="00FD77A2" w:rsidRPr="00AB7550" w:rsidRDefault="00FD77A2" w:rsidP="00FD77A2">
                  <w:pPr>
                    <w:jc w:val="center"/>
                    <w:rPr>
                      <w:rFonts w:ascii="Arial" w:hAnsi="Arial" w:cs="Arial"/>
                    </w:rPr>
                  </w:pPr>
                  <w:r w:rsidRPr="00AB7550">
                    <w:rPr>
                      <w:rFonts w:ascii="Arial" w:hAnsi="Arial" w:cs="Arial"/>
                    </w:rPr>
                    <w:t>√</w:t>
                  </w:r>
                </w:p>
              </w:tc>
              <w:tc>
                <w:tcPr>
                  <w:tcW w:w="630" w:type="dxa"/>
                  <w:vAlign w:val="center"/>
                </w:tcPr>
                <w:p w14:paraId="07A430E9" w14:textId="77777777" w:rsidR="00FD77A2" w:rsidRPr="00AB7550" w:rsidRDefault="00FD77A2" w:rsidP="00FD77A2">
                  <w:pPr>
                    <w:jc w:val="center"/>
                    <w:rPr>
                      <w:rFonts w:ascii="Arial" w:hAnsi="Arial" w:cs="Arial"/>
                    </w:rPr>
                  </w:pPr>
                  <w:r w:rsidRPr="00AB7550">
                    <w:rPr>
                      <w:rFonts w:ascii="Arial" w:hAnsi="Arial" w:cs="Arial"/>
                    </w:rPr>
                    <w:t>√</w:t>
                  </w:r>
                </w:p>
              </w:tc>
              <w:tc>
                <w:tcPr>
                  <w:tcW w:w="630" w:type="dxa"/>
                  <w:vAlign w:val="center"/>
                </w:tcPr>
                <w:p w14:paraId="40F4FF36" w14:textId="77777777" w:rsidR="00FD77A2" w:rsidRPr="00AB7550" w:rsidRDefault="00FD77A2" w:rsidP="00FD77A2">
                  <w:pPr>
                    <w:jc w:val="center"/>
                    <w:rPr>
                      <w:rFonts w:ascii="Arial" w:hAnsi="Arial" w:cs="Arial"/>
                    </w:rPr>
                  </w:pPr>
                  <w:r w:rsidRPr="00AB7550">
                    <w:rPr>
                      <w:rFonts w:ascii="Arial" w:hAnsi="Arial" w:cs="Arial"/>
                    </w:rPr>
                    <w:t>√</w:t>
                  </w:r>
                </w:p>
              </w:tc>
              <w:tc>
                <w:tcPr>
                  <w:tcW w:w="630" w:type="dxa"/>
                  <w:vAlign w:val="center"/>
                </w:tcPr>
                <w:p w14:paraId="11EF86AC" w14:textId="77777777" w:rsidR="00FD77A2" w:rsidRPr="00AB7550" w:rsidRDefault="00FD77A2" w:rsidP="00FD77A2">
                  <w:pPr>
                    <w:jc w:val="center"/>
                    <w:rPr>
                      <w:rFonts w:ascii="Arial" w:hAnsi="Arial" w:cs="Arial"/>
                    </w:rPr>
                  </w:pPr>
                  <w:r w:rsidRPr="00AB7550">
                    <w:rPr>
                      <w:rFonts w:ascii="Arial" w:hAnsi="Arial" w:cs="Arial"/>
                    </w:rPr>
                    <w:t>√</w:t>
                  </w:r>
                </w:p>
              </w:tc>
              <w:tc>
                <w:tcPr>
                  <w:tcW w:w="720" w:type="dxa"/>
                  <w:vAlign w:val="center"/>
                </w:tcPr>
                <w:p w14:paraId="2D0E35F9" w14:textId="77777777" w:rsidR="00FD77A2" w:rsidRPr="00AB7550" w:rsidRDefault="00FD77A2" w:rsidP="00FD77A2">
                  <w:pPr>
                    <w:jc w:val="center"/>
                    <w:rPr>
                      <w:rFonts w:ascii="Arial" w:hAnsi="Arial" w:cs="Arial"/>
                    </w:rPr>
                  </w:pPr>
                  <w:r w:rsidRPr="00AB7550">
                    <w:rPr>
                      <w:rFonts w:ascii="Arial" w:hAnsi="Arial" w:cs="Arial"/>
                    </w:rPr>
                    <w:t>√</w:t>
                  </w:r>
                </w:p>
              </w:tc>
              <w:tc>
                <w:tcPr>
                  <w:tcW w:w="630" w:type="dxa"/>
                  <w:vAlign w:val="center"/>
                </w:tcPr>
                <w:p w14:paraId="153961DC" w14:textId="77777777" w:rsidR="00FD77A2" w:rsidRPr="00AB7550" w:rsidRDefault="00FD77A2" w:rsidP="00FD77A2">
                  <w:pPr>
                    <w:jc w:val="center"/>
                    <w:rPr>
                      <w:rFonts w:ascii="Arial" w:hAnsi="Arial" w:cs="Arial"/>
                    </w:rPr>
                  </w:pPr>
                  <w:r w:rsidRPr="00AB7550">
                    <w:rPr>
                      <w:rFonts w:ascii="Arial" w:hAnsi="Arial" w:cs="Arial"/>
                    </w:rPr>
                    <w:t>√</w:t>
                  </w:r>
                </w:p>
              </w:tc>
            </w:tr>
            <w:tr w:rsidR="00FD77A2" w:rsidRPr="00AB7550" w14:paraId="2E4EB66C" w14:textId="77777777" w:rsidTr="00BC48C5">
              <w:tc>
                <w:tcPr>
                  <w:tcW w:w="2070" w:type="dxa"/>
                  <w:vAlign w:val="center"/>
                </w:tcPr>
                <w:p w14:paraId="272CC953" w14:textId="77777777" w:rsidR="00FD77A2" w:rsidRPr="00AB7550" w:rsidRDefault="00FD77A2" w:rsidP="00FD77A2">
                  <w:pPr>
                    <w:jc w:val="center"/>
                    <w:rPr>
                      <w:rFonts w:ascii="Arial" w:hAnsi="Arial" w:cs="Arial"/>
                    </w:rPr>
                  </w:pPr>
                  <w:r w:rsidRPr="00AB7550">
                    <w:rPr>
                      <w:rFonts w:ascii="Arial" w:hAnsi="Arial" w:cs="Arial"/>
                    </w:rPr>
                    <w:t>5.3</w:t>
                  </w:r>
                </w:p>
              </w:tc>
              <w:tc>
                <w:tcPr>
                  <w:tcW w:w="2430" w:type="dxa"/>
                  <w:vMerge/>
                </w:tcPr>
                <w:p w14:paraId="7C343A88" w14:textId="77777777" w:rsidR="00FD77A2" w:rsidRPr="00AB7550" w:rsidRDefault="00FD77A2" w:rsidP="00FD77A2">
                  <w:pPr>
                    <w:rPr>
                      <w:rFonts w:ascii="Arial" w:hAnsi="Arial" w:cs="Arial"/>
                    </w:rPr>
                  </w:pPr>
                </w:p>
              </w:tc>
              <w:tc>
                <w:tcPr>
                  <w:tcW w:w="720" w:type="dxa"/>
                  <w:vAlign w:val="center"/>
                </w:tcPr>
                <w:p w14:paraId="7AB67B3F" w14:textId="77777777" w:rsidR="00FD77A2" w:rsidRPr="00AB7550" w:rsidRDefault="00FD77A2" w:rsidP="00FD77A2">
                  <w:pPr>
                    <w:jc w:val="center"/>
                    <w:rPr>
                      <w:rFonts w:ascii="Arial" w:hAnsi="Arial" w:cs="Arial"/>
                    </w:rPr>
                  </w:pPr>
                  <w:r w:rsidRPr="00AB7550">
                    <w:rPr>
                      <w:rFonts w:ascii="Arial" w:hAnsi="Arial" w:cs="Arial"/>
                    </w:rPr>
                    <w:t>√</w:t>
                  </w:r>
                </w:p>
              </w:tc>
              <w:tc>
                <w:tcPr>
                  <w:tcW w:w="630" w:type="dxa"/>
                  <w:vAlign w:val="center"/>
                </w:tcPr>
                <w:p w14:paraId="45A32C3A" w14:textId="77777777" w:rsidR="00FD77A2" w:rsidRPr="00AB7550" w:rsidRDefault="00FD77A2" w:rsidP="00FD77A2">
                  <w:pPr>
                    <w:jc w:val="center"/>
                    <w:rPr>
                      <w:rFonts w:ascii="Arial" w:hAnsi="Arial" w:cs="Arial"/>
                    </w:rPr>
                  </w:pPr>
                  <w:r w:rsidRPr="00AB7550">
                    <w:rPr>
                      <w:rFonts w:ascii="Arial" w:hAnsi="Arial" w:cs="Arial"/>
                    </w:rPr>
                    <w:t>√</w:t>
                  </w:r>
                </w:p>
              </w:tc>
              <w:tc>
                <w:tcPr>
                  <w:tcW w:w="630" w:type="dxa"/>
                  <w:vAlign w:val="center"/>
                </w:tcPr>
                <w:p w14:paraId="1FE48F27" w14:textId="77777777" w:rsidR="00FD77A2" w:rsidRPr="00AB7550" w:rsidRDefault="00FD77A2" w:rsidP="00FD77A2">
                  <w:pPr>
                    <w:jc w:val="center"/>
                    <w:rPr>
                      <w:rFonts w:ascii="Arial" w:hAnsi="Arial" w:cs="Arial"/>
                    </w:rPr>
                  </w:pPr>
                  <w:r w:rsidRPr="00AB7550">
                    <w:rPr>
                      <w:rFonts w:ascii="Arial" w:hAnsi="Arial" w:cs="Arial"/>
                    </w:rPr>
                    <w:t>√</w:t>
                  </w:r>
                </w:p>
              </w:tc>
              <w:tc>
                <w:tcPr>
                  <w:tcW w:w="630" w:type="dxa"/>
                  <w:vAlign w:val="center"/>
                </w:tcPr>
                <w:p w14:paraId="1E549C18" w14:textId="77777777" w:rsidR="00FD77A2" w:rsidRPr="00AB7550" w:rsidRDefault="00FD77A2" w:rsidP="00FD77A2">
                  <w:pPr>
                    <w:jc w:val="center"/>
                    <w:rPr>
                      <w:rFonts w:ascii="Arial" w:hAnsi="Arial" w:cs="Arial"/>
                    </w:rPr>
                  </w:pPr>
                </w:p>
              </w:tc>
              <w:tc>
                <w:tcPr>
                  <w:tcW w:w="630" w:type="dxa"/>
                  <w:vAlign w:val="center"/>
                </w:tcPr>
                <w:p w14:paraId="2EF4FECA" w14:textId="77777777" w:rsidR="00FD77A2" w:rsidRPr="00AB7550" w:rsidRDefault="00FD77A2" w:rsidP="00FD77A2">
                  <w:pPr>
                    <w:jc w:val="center"/>
                    <w:rPr>
                      <w:rFonts w:ascii="Arial" w:hAnsi="Arial" w:cs="Arial"/>
                    </w:rPr>
                  </w:pPr>
                  <w:r w:rsidRPr="00AB7550">
                    <w:rPr>
                      <w:rFonts w:ascii="Arial" w:hAnsi="Arial" w:cs="Arial"/>
                    </w:rPr>
                    <w:t>√</w:t>
                  </w:r>
                </w:p>
              </w:tc>
              <w:tc>
                <w:tcPr>
                  <w:tcW w:w="720" w:type="dxa"/>
                  <w:vAlign w:val="center"/>
                </w:tcPr>
                <w:p w14:paraId="07DF5C75" w14:textId="77777777" w:rsidR="00FD77A2" w:rsidRPr="00AB7550" w:rsidRDefault="00FD77A2" w:rsidP="00FD77A2">
                  <w:pPr>
                    <w:jc w:val="center"/>
                    <w:rPr>
                      <w:rFonts w:ascii="Arial" w:hAnsi="Arial" w:cs="Arial"/>
                    </w:rPr>
                  </w:pPr>
                  <w:r w:rsidRPr="00AB7550">
                    <w:rPr>
                      <w:rFonts w:ascii="Arial" w:hAnsi="Arial" w:cs="Arial"/>
                    </w:rPr>
                    <w:t>√</w:t>
                  </w:r>
                </w:p>
              </w:tc>
              <w:tc>
                <w:tcPr>
                  <w:tcW w:w="630" w:type="dxa"/>
                  <w:vAlign w:val="center"/>
                </w:tcPr>
                <w:p w14:paraId="1EEABC83" w14:textId="77777777" w:rsidR="00FD77A2" w:rsidRPr="00AB7550" w:rsidRDefault="00FD77A2" w:rsidP="00FD77A2">
                  <w:pPr>
                    <w:jc w:val="center"/>
                    <w:rPr>
                      <w:rFonts w:ascii="Arial" w:hAnsi="Arial" w:cs="Arial"/>
                    </w:rPr>
                  </w:pPr>
                </w:p>
              </w:tc>
            </w:tr>
            <w:tr w:rsidR="00FD77A2" w:rsidRPr="00AB7550" w14:paraId="6B08948F" w14:textId="77777777" w:rsidTr="00BC48C5">
              <w:tc>
                <w:tcPr>
                  <w:tcW w:w="2070" w:type="dxa"/>
                </w:tcPr>
                <w:p w14:paraId="1CB915FE" w14:textId="77777777" w:rsidR="00FD77A2" w:rsidRPr="00AB7550" w:rsidRDefault="00FD77A2" w:rsidP="00FD77A2">
                  <w:pPr>
                    <w:rPr>
                      <w:rFonts w:ascii="Arial" w:hAnsi="Arial" w:cs="Arial"/>
                    </w:rPr>
                  </w:pPr>
                  <w:r w:rsidRPr="00AB7550">
                    <w:rPr>
                      <w:rFonts w:ascii="Arial" w:hAnsi="Arial" w:cs="Arial"/>
                    </w:rPr>
                    <w:t>6.1</w:t>
                  </w:r>
                </w:p>
              </w:tc>
              <w:tc>
                <w:tcPr>
                  <w:tcW w:w="2430" w:type="dxa"/>
                  <w:vMerge/>
                </w:tcPr>
                <w:p w14:paraId="038D7311" w14:textId="77777777" w:rsidR="00FD77A2" w:rsidRPr="00AB7550" w:rsidRDefault="00FD77A2" w:rsidP="00FD77A2">
                  <w:pPr>
                    <w:rPr>
                      <w:rFonts w:ascii="Arial" w:hAnsi="Arial" w:cs="Arial"/>
                    </w:rPr>
                  </w:pPr>
                </w:p>
              </w:tc>
              <w:tc>
                <w:tcPr>
                  <w:tcW w:w="720" w:type="dxa"/>
                  <w:vAlign w:val="center"/>
                </w:tcPr>
                <w:p w14:paraId="6483F2B8" w14:textId="77777777" w:rsidR="00FD77A2" w:rsidRPr="00AB7550" w:rsidRDefault="00FD77A2" w:rsidP="00FD77A2">
                  <w:pPr>
                    <w:jc w:val="center"/>
                    <w:rPr>
                      <w:rFonts w:ascii="Arial" w:hAnsi="Arial" w:cs="Arial"/>
                    </w:rPr>
                  </w:pPr>
                  <w:r w:rsidRPr="00AB7550">
                    <w:rPr>
                      <w:rFonts w:ascii="Arial" w:hAnsi="Arial" w:cs="Arial"/>
                    </w:rPr>
                    <w:t>√</w:t>
                  </w:r>
                </w:p>
              </w:tc>
              <w:tc>
                <w:tcPr>
                  <w:tcW w:w="630" w:type="dxa"/>
                  <w:vAlign w:val="center"/>
                </w:tcPr>
                <w:p w14:paraId="350368BE" w14:textId="77777777" w:rsidR="00FD77A2" w:rsidRPr="00AB7550" w:rsidRDefault="00FD77A2" w:rsidP="00FD77A2">
                  <w:pPr>
                    <w:jc w:val="center"/>
                    <w:rPr>
                      <w:rFonts w:ascii="Arial" w:hAnsi="Arial" w:cs="Arial"/>
                    </w:rPr>
                  </w:pPr>
                  <w:r w:rsidRPr="00AB7550">
                    <w:rPr>
                      <w:rFonts w:ascii="Arial" w:hAnsi="Arial" w:cs="Arial"/>
                    </w:rPr>
                    <w:t>√</w:t>
                  </w:r>
                </w:p>
              </w:tc>
              <w:tc>
                <w:tcPr>
                  <w:tcW w:w="630" w:type="dxa"/>
                  <w:vAlign w:val="center"/>
                </w:tcPr>
                <w:p w14:paraId="5ED60A14" w14:textId="77777777" w:rsidR="00FD77A2" w:rsidRPr="00AB7550" w:rsidRDefault="00FD77A2" w:rsidP="00FD77A2">
                  <w:pPr>
                    <w:jc w:val="center"/>
                    <w:rPr>
                      <w:rFonts w:ascii="Arial" w:hAnsi="Arial" w:cs="Arial"/>
                    </w:rPr>
                  </w:pPr>
                  <w:r w:rsidRPr="00AB7550">
                    <w:rPr>
                      <w:rFonts w:ascii="Arial" w:hAnsi="Arial" w:cs="Arial"/>
                    </w:rPr>
                    <w:t>√</w:t>
                  </w:r>
                </w:p>
              </w:tc>
              <w:tc>
                <w:tcPr>
                  <w:tcW w:w="630" w:type="dxa"/>
                  <w:vAlign w:val="center"/>
                </w:tcPr>
                <w:p w14:paraId="544D7EED" w14:textId="77777777" w:rsidR="00FD77A2" w:rsidRPr="00AB7550" w:rsidRDefault="00FD77A2" w:rsidP="00FD77A2">
                  <w:pPr>
                    <w:jc w:val="center"/>
                    <w:rPr>
                      <w:rFonts w:ascii="Arial" w:hAnsi="Arial" w:cs="Arial"/>
                    </w:rPr>
                  </w:pPr>
                  <w:r w:rsidRPr="00AB7550">
                    <w:rPr>
                      <w:rFonts w:ascii="Arial" w:hAnsi="Arial" w:cs="Arial"/>
                    </w:rPr>
                    <w:t>√</w:t>
                  </w:r>
                </w:p>
              </w:tc>
              <w:tc>
                <w:tcPr>
                  <w:tcW w:w="630" w:type="dxa"/>
                  <w:vAlign w:val="center"/>
                </w:tcPr>
                <w:p w14:paraId="3C0B25E3" w14:textId="77777777" w:rsidR="00FD77A2" w:rsidRPr="00AB7550" w:rsidRDefault="00FD77A2" w:rsidP="00FD77A2">
                  <w:pPr>
                    <w:jc w:val="center"/>
                    <w:rPr>
                      <w:rFonts w:ascii="Arial" w:hAnsi="Arial" w:cs="Arial"/>
                    </w:rPr>
                  </w:pPr>
                  <w:r w:rsidRPr="00AB7550">
                    <w:rPr>
                      <w:rFonts w:ascii="Arial" w:hAnsi="Arial" w:cs="Arial"/>
                    </w:rPr>
                    <w:t>√</w:t>
                  </w:r>
                </w:p>
              </w:tc>
              <w:tc>
                <w:tcPr>
                  <w:tcW w:w="720" w:type="dxa"/>
                  <w:vAlign w:val="center"/>
                </w:tcPr>
                <w:p w14:paraId="12B93C80" w14:textId="77777777" w:rsidR="00FD77A2" w:rsidRPr="00AB7550" w:rsidRDefault="00FD77A2" w:rsidP="00FD77A2">
                  <w:pPr>
                    <w:jc w:val="center"/>
                    <w:rPr>
                      <w:rFonts w:ascii="Arial" w:hAnsi="Arial" w:cs="Arial"/>
                    </w:rPr>
                  </w:pPr>
                  <w:r w:rsidRPr="00AB7550">
                    <w:rPr>
                      <w:rFonts w:ascii="Arial" w:hAnsi="Arial" w:cs="Arial"/>
                    </w:rPr>
                    <w:t>√</w:t>
                  </w:r>
                </w:p>
              </w:tc>
              <w:tc>
                <w:tcPr>
                  <w:tcW w:w="630" w:type="dxa"/>
                  <w:vAlign w:val="center"/>
                </w:tcPr>
                <w:p w14:paraId="6752B577" w14:textId="77777777" w:rsidR="00FD77A2" w:rsidRPr="00AB7550" w:rsidRDefault="00FD77A2" w:rsidP="00FD77A2">
                  <w:pPr>
                    <w:jc w:val="center"/>
                    <w:rPr>
                      <w:rFonts w:ascii="Arial" w:hAnsi="Arial" w:cs="Arial"/>
                    </w:rPr>
                  </w:pPr>
                  <w:r w:rsidRPr="00AB7550">
                    <w:rPr>
                      <w:rFonts w:ascii="Arial" w:hAnsi="Arial" w:cs="Arial"/>
                    </w:rPr>
                    <w:t>√</w:t>
                  </w:r>
                </w:p>
              </w:tc>
            </w:tr>
            <w:tr w:rsidR="00FD77A2" w:rsidRPr="00AB7550" w14:paraId="4C17D64A" w14:textId="77777777" w:rsidTr="00BC48C5">
              <w:tc>
                <w:tcPr>
                  <w:tcW w:w="2070" w:type="dxa"/>
                  <w:vAlign w:val="center"/>
                </w:tcPr>
                <w:p w14:paraId="4338153B" w14:textId="77777777" w:rsidR="00FD77A2" w:rsidRPr="00AB7550" w:rsidRDefault="00FD77A2" w:rsidP="00FD77A2">
                  <w:pPr>
                    <w:jc w:val="center"/>
                    <w:rPr>
                      <w:rFonts w:ascii="Arial" w:hAnsi="Arial" w:cs="Arial"/>
                    </w:rPr>
                  </w:pPr>
                  <w:r w:rsidRPr="00AB7550">
                    <w:rPr>
                      <w:rFonts w:ascii="Arial" w:hAnsi="Arial" w:cs="Arial"/>
                    </w:rPr>
                    <w:t>7.1</w:t>
                  </w:r>
                </w:p>
              </w:tc>
              <w:tc>
                <w:tcPr>
                  <w:tcW w:w="2430" w:type="dxa"/>
                  <w:vMerge/>
                </w:tcPr>
                <w:p w14:paraId="599345D5" w14:textId="77777777" w:rsidR="00FD77A2" w:rsidRPr="00AB7550" w:rsidRDefault="00FD77A2" w:rsidP="00FD77A2">
                  <w:pPr>
                    <w:rPr>
                      <w:rFonts w:ascii="Arial" w:hAnsi="Arial" w:cs="Arial"/>
                    </w:rPr>
                  </w:pPr>
                </w:p>
              </w:tc>
              <w:tc>
                <w:tcPr>
                  <w:tcW w:w="720" w:type="dxa"/>
                  <w:vAlign w:val="center"/>
                </w:tcPr>
                <w:p w14:paraId="01EAEE93" w14:textId="77777777" w:rsidR="00FD77A2" w:rsidRPr="00AB7550" w:rsidRDefault="00FD77A2" w:rsidP="00FD77A2">
                  <w:pPr>
                    <w:jc w:val="center"/>
                    <w:rPr>
                      <w:rFonts w:ascii="Arial" w:hAnsi="Arial" w:cs="Arial"/>
                    </w:rPr>
                  </w:pPr>
                  <w:r w:rsidRPr="00AB7550">
                    <w:rPr>
                      <w:rFonts w:ascii="Arial" w:hAnsi="Arial" w:cs="Arial"/>
                    </w:rPr>
                    <w:t>√</w:t>
                  </w:r>
                </w:p>
              </w:tc>
              <w:tc>
                <w:tcPr>
                  <w:tcW w:w="630" w:type="dxa"/>
                  <w:vAlign w:val="center"/>
                </w:tcPr>
                <w:p w14:paraId="2CCF29FC" w14:textId="77777777" w:rsidR="00FD77A2" w:rsidRPr="00AB7550" w:rsidRDefault="00FD77A2" w:rsidP="00FD77A2">
                  <w:pPr>
                    <w:jc w:val="center"/>
                    <w:rPr>
                      <w:rFonts w:ascii="Arial" w:hAnsi="Arial" w:cs="Arial"/>
                    </w:rPr>
                  </w:pPr>
                  <w:r w:rsidRPr="00AB7550">
                    <w:rPr>
                      <w:rFonts w:ascii="Arial" w:hAnsi="Arial" w:cs="Arial"/>
                    </w:rPr>
                    <w:t>√</w:t>
                  </w:r>
                </w:p>
              </w:tc>
              <w:tc>
                <w:tcPr>
                  <w:tcW w:w="630" w:type="dxa"/>
                  <w:vAlign w:val="center"/>
                </w:tcPr>
                <w:p w14:paraId="228A8550" w14:textId="77777777" w:rsidR="00FD77A2" w:rsidRPr="00AB7550" w:rsidRDefault="00FD77A2" w:rsidP="00FD77A2">
                  <w:pPr>
                    <w:jc w:val="center"/>
                    <w:rPr>
                      <w:rFonts w:ascii="Arial" w:hAnsi="Arial" w:cs="Arial"/>
                    </w:rPr>
                  </w:pPr>
                </w:p>
              </w:tc>
              <w:tc>
                <w:tcPr>
                  <w:tcW w:w="630" w:type="dxa"/>
                  <w:vAlign w:val="center"/>
                </w:tcPr>
                <w:p w14:paraId="37291399" w14:textId="77777777" w:rsidR="00FD77A2" w:rsidRPr="00AB7550" w:rsidRDefault="00FD77A2" w:rsidP="00FD77A2">
                  <w:pPr>
                    <w:jc w:val="center"/>
                    <w:rPr>
                      <w:rFonts w:ascii="Arial" w:hAnsi="Arial" w:cs="Arial"/>
                    </w:rPr>
                  </w:pPr>
                </w:p>
              </w:tc>
              <w:tc>
                <w:tcPr>
                  <w:tcW w:w="630" w:type="dxa"/>
                  <w:vAlign w:val="center"/>
                </w:tcPr>
                <w:p w14:paraId="3DE19DA3" w14:textId="77777777" w:rsidR="00FD77A2" w:rsidRPr="00AB7550" w:rsidRDefault="00FD77A2" w:rsidP="00FD77A2">
                  <w:pPr>
                    <w:jc w:val="center"/>
                    <w:rPr>
                      <w:rFonts w:ascii="Arial" w:hAnsi="Arial" w:cs="Arial"/>
                    </w:rPr>
                  </w:pPr>
                </w:p>
              </w:tc>
              <w:tc>
                <w:tcPr>
                  <w:tcW w:w="720" w:type="dxa"/>
                  <w:vAlign w:val="center"/>
                </w:tcPr>
                <w:p w14:paraId="136953E1" w14:textId="77777777" w:rsidR="00FD77A2" w:rsidRPr="00AB7550" w:rsidRDefault="00FD77A2" w:rsidP="00FD77A2">
                  <w:pPr>
                    <w:jc w:val="center"/>
                    <w:rPr>
                      <w:rFonts w:ascii="Arial" w:hAnsi="Arial" w:cs="Arial"/>
                    </w:rPr>
                  </w:pPr>
                  <w:r w:rsidRPr="00AB7550">
                    <w:rPr>
                      <w:rFonts w:ascii="Arial" w:hAnsi="Arial" w:cs="Arial"/>
                    </w:rPr>
                    <w:t>√</w:t>
                  </w:r>
                </w:p>
              </w:tc>
              <w:tc>
                <w:tcPr>
                  <w:tcW w:w="630" w:type="dxa"/>
                  <w:vAlign w:val="center"/>
                </w:tcPr>
                <w:p w14:paraId="4AC39429" w14:textId="77777777" w:rsidR="00FD77A2" w:rsidRPr="00AB7550" w:rsidRDefault="00FD77A2" w:rsidP="00FD77A2">
                  <w:pPr>
                    <w:jc w:val="center"/>
                    <w:rPr>
                      <w:rFonts w:ascii="Arial" w:hAnsi="Arial" w:cs="Arial"/>
                    </w:rPr>
                  </w:pPr>
                </w:p>
              </w:tc>
            </w:tr>
            <w:tr w:rsidR="00FD77A2" w:rsidRPr="00AB7550" w14:paraId="6DD698D3" w14:textId="77777777" w:rsidTr="00BC48C5">
              <w:tc>
                <w:tcPr>
                  <w:tcW w:w="2070" w:type="dxa"/>
                </w:tcPr>
                <w:p w14:paraId="4984B637" w14:textId="77777777" w:rsidR="00FD77A2" w:rsidRPr="00AB7550" w:rsidRDefault="00FD77A2" w:rsidP="00FD77A2">
                  <w:pPr>
                    <w:rPr>
                      <w:rFonts w:ascii="Arial" w:hAnsi="Arial" w:cs="Arial"/>
                    </w:rPr>
                  </w:pPr>
                  <w:r w:rsidRPr="00AB7550">
                    <w:rPr>
                      <w:rFonts w:ascii="Arial" w:hAnsi="Arial" w:cs="Arial"/>
                    </w:rPr>
                    <w:t>8.1</w:t>
                  </w:r>
                </w:p>
              </w:tc>
              <w:tc>
                <w:tcPr>
                  <w:tcW w:w="2430" w:type="dxa"/>
                  <w:vMerge/>
                </w:tcPr>
                <w:p w14:paraId="034F33F3" w14:textId="77777777" w:rsidR="00FD77A2" w:rsidRPr="00AB7550" w:rsidRDefault="00FD77A2" w:rsidP="00FD77A2">
                  <w:pPr>
                    <w:rPr>
                      <w:rFonts w:ascii="Arial" w:hAnsi="Arial" w:cs="Arial"/>
                    </w:rPr>
                  </w:pPr>
                </w:p>
              </w:tc>
              <w:tc>
                <w:tcPr>
                  <w:tcW w:w="720" w:type="dxa"/>
                  <w:vAlign w:val="center"/>
                </w:tcPr>
                <w:p w14:paraId="1088AE33" w14:textId="77777777" w:rsidR="00FD77A2" w:rsidRPr="00AB7550" w:rsidRDefault="00FD77A2" w:rsidP="00FD77A2">
                  <w:pPr>
                    <w:jc w:val="center"/>
                    <w:rPr>
                      <w:rFonts w:ascii="Arial" w:hAnsi="Arial" w:cs="Arial"/>
                    </w:rPr>
                  </w:pPr>
                  <w:r w:rsidRPr="00AB7550">
                    <w:rPr>
                      <w:rFonts w:ascii="Arial" w:hAnsi="Arial" w:cs="Arial"/>
                    </w:rPr>
                    <w:t>√</w:t>
                  </w:r>
                </w:p>
              </w:tc>
              <w:tc>
                <w:tcPr>
                  <w:tcW w:w="630" w:type="dxa"/>
                  <w:vAlign w:val="center"/>
                </w:tcPr>
                <w:p w14:paraId="668F817E" w14:textId="77777777" w:rsidR="00FD77A2" w:rsidRPr="00AB7550" w:rsidRDefault="00FD77A2" w:rsidP="00FD77A2">
                  <w:pPr>
                    <w:jc w:val="center"/>
                    <w:rPr>
                      <w:rFonts w:ascii="Arial" w:hAnsi="Arial" w:cs="Arial"/>
                    </w:rPr>
                  </w:pPr>
                  <w:r w:rsidRPr="00AB7550">
                    <w:rPr>
                      <w:rFonts w:ascii="Arial" w:hAnsi="Arial" w:cs="Arial"/>
                    </w:rPr>
                    <w:t>√</w:t>
                  </w:r>
                </w:p>
              </w:tc>
              <w:tc>
                <w:tcPr>
                  <w:tcW w:w="630" w:type="dxa"/>
                  <w:vAlign w:val="center"/>
                </w:tcPr>
                <w:p w14:paraId="2A679AA3" w14:textId="77777777" w:rsidR="00FD77A2" w:rsidRPr="00AB7550" w:rsidRDefault="00FD77A2" w:rsidP="00FD77A2">
                  <w:pPr>
                    <w:jc w:val="center"/>
                    <w:rPr>
                      <w:rFonts w:ascii="Arial" w:hAnsi="Arial" w:cs="Arial"/>
                    </w:rPr>
                  </w:pPr>
                </w:p>
              </w:tc>
              <w:tc>
                <w:tcPr>
                  <w:tcW w:w="630" w:type="dxa"/>
                  <w:vAlign w:val="center"/>
                </w:tcPr>
                <w:p w14:paraId="63A42D37" w14:textId="77777777" w:rsidR="00FD77A2" w:rsidRPr="00AB7550" w:rsidRDefault="00FD77A2" w:rsidP="00FD77A2">
                  <w:pPr>
                    <w:jc w:val="center"/>
                    <w:rPr>
                      <w:rFonts w:ascii="Arial" w:hAnsi="Arial" w:cs="Arial"/>
                    </w:rPr>
                  </w:pPr>
                  <w:r w:rsidRPr="00AB7550">
                    <w:rPr>
                      <w:rFonts w:ascii="Arial" w:hAnsi="Arial" w:cs="Arial"/>
                    </w:rPr>
                    <w:t>√</w:t>
                  </w:r>
                </w:p>
              </w:tc>
              <w:tc>
                <w:tcPr>
                  <w:tcW w:w="630" w:type="dxa"/>
                  <w:vAlign w:val="center"/>
                </w:tcPr>
                <w:p w14:paraId="2C677431" w14:textId="77777777" w:rsidR="00FD77A2" w:rsidRPr="00AB7550" w:rsidRDefault="00FD77A2" w:rsidP="00FD77A2">
                  <w:pPr>
                    <w:jc w:val="center"/>
                    <w:rPr>
                      <w:rFonts w:ascii="Arial" w:hAnsi="Arial" w:cs="Arial"/>
                    </w:rPr>
                  </w:pPr>
                  <w:r w:rsidRPr="00AB7550">
                    <w:rPr>
                      <w:rFonts w:ascii="Arial" w:hAnsi="Arial" w:cs="Arial"/>
                    </w:rPr>
                    <w:t>√</w:t>
                  </w:r>
                </w:p>
              </w:tc>
              <w:tc>
                <w:tcPr>
                  <w:tcW w:w="720" w:type="dxa"/>
                  <w:vAlign w:val="center"/>
                </w:tcPr>
                <w:p w14:paraId="17E15425" w14:textId="77777777" w:rsidR="00FD77A2" w:rsidRPr="00AB7550" w:rsidRDefault="00FD77A2" w:rsidP="00FD77A2">
                  <w:pPr>
                    <w:jc w:val="center"/>
                    <w:rPr>
                      <w:rFonts w:ascii="Arial" w:hAnsi="Arial" w:cs="Arial"/>
                    </w:rPr>
                  </w:pPr>
                  <w:r w:rsidRPr="00AB7550">
                    <w:rPr>
                      <w:rFonts w:ascii="Arial" w:hAnsi="Arial" w:cs="Arial"/>
                    </w:rPr>
                    <w:t>√</w:t>
                  </w:r>
                </w:p>
              </w:tc>
              <w:tc>
                <w:tcPr>
                  <w:tcW w:w="630" w:type="dxa"/>
                  <w:vAlign w:val="center"/>
                </w:tcPr>
                <w:p w14:paraId="3A65C8D6" w14:textId="77777777" w:rsidR="00FD77A2" w:rsidRPr="00AB7550" w:rsidRDefault="00FD77A2" w:rsidP="00FD77A2">
                  <w:pPr>
                    <w:jc w:val="center"/>
                    <w:rPr>
                      <w:rFonts w:ascii="Arial" w:hAnsi="Arial" w:cs="Arial"/>
                    </w:rPr>
                  </w:pPr>
                </w:p>
              </w:tc>
            </w:tr>
            <w:tr w:rsidR="00FD77A2" w:rsidRPr="00AB7550" w14:paraId="733E9860" w14:textId="77777777" w:rsidTr="00BC48C5">
              <w:tc>
                <w:tcPr>
                  <w:tcW w:w="2070" w:type="dxa"/>
                </w:tcPr>
                <w:p w14:paraId="5CB1C3BF" w14:textId="77777777" w:rsidR="00FD77A2" w:rsidRPr="00AB7550" w:rsidRDefault="00FD77A2" w:rsidP="00FD77A2">
                  <w:pPr>
                    <w:rPr>
                      <w:rFonts w:ascii="Arial" w:hAnsi="Arial" w:cs="Arial"/>
                    </w:rPr>
                  </w:pPr>
                  <w:r w:rsidRPr="00AB7550">
                    <w:rPr>
                      <w:rFonts w:ascii="Arial" w:hAnsi="Arial" w:cs="Arial"/>
                    </w:rPr>
                    <w:t>8.2</w:t>
                  </w:r>
                </w:p>
              </w:tc>
              <w:tc>
                <w:tcPr>
                  <w:tcW w:w="2430" w:type="dxa"/>
                  <w:vMerge/>
                </w:tcPr>
                <w:p w14:paraId="2AAF6236" w14:textId="77777777" w:rsidR="00FD77A2" w:rsidRPr="00AB7550" w:rsidRDefault="00FD77A2" w:rsidP="00FD77A2">
                  <w:pPr>
                    <w:rPr>
                      <w:rFonts w:ascii="Arial" w:hAnsi="Arial" w:cs="Arial"/>
                    </w:rPr>
                  </w:pPr>
                </w:p>
              </w:tc>
              <w:tc>
                <w:tcPr>
                  <w:tcW w:w="720" w:type="dxa"/>
                  <w:vAlign w:val="center"/>
                </w:tcPr>
                <w:p w14:paraId="255773B5" w14:textId="77777777" w:rsidR="00FD77A2" w:rsidRPr="00AB7550" w:rsidRDefault="00FD77A2" w:rsidP="00FD77A2">
                  <w:pPr>
                    <w:jc w:val="center"/>
                    <w:rPr>
                      <w:rFonts w:ascii="Arial" w:hAnsi="Arial" w:cs="Arial"/>
                    </w:rPr>
                  </w:pPr>
                  <w:r w:rsidRPr="00AB7550">
                    <w:rPr>
                      <w:rFonts w:ascii="Arial" w:hAnsi="Arial" w:cs="Arial"/>
                    </w:rPr>
                    <w:t>√</w:t>
                  </w:r>
                </w:p>
              </w:tc>
              <w:tc>
                <w:tcPr>
                  <w:tcW w:w="630" w:type="dxa"/>
                  <w:vAlign w:val="center"/>
                </w:tcPr>
                <w:p w14:paraId="26FEA22D" w14:textId="77777777" w:rsidR="00FD77A2" w:rsidRPr="00AB7550" w:rsidRDefault="00FD77A2" w:rsidP="00FD77A2">
                  <w:pPr>
                    <w:jc w:val="center"/>
                    <w:rPr>
                      <w:rFonts w:ascii="Arial" w:hAnsi="Arial" w:cs="Arial"/>
                    </w:rPr>
                  </w:pPr>
                  <w:r w:rsidRPr="00AB7550">
                    <w:rPr>
                      <w:rFonts w:ascii="Arial" w:hAnsi="Arial" w:cs="Arial"/>
                    </w:rPr>
                    <w:t>√</w:t>
                  </w:r>
                </w:p>
              </w:tc>
              <w:tc>
                <w:tcPr>
                  <w:tcW w:w="630" w:type="dxa"/>
                  <w:vAlign w:val="center"/>
                </w:tcPr>
                <w:p w14:paraId="11A04D66" w14:textId="77777777" w:rsidR="00FD77A2" w:rsidRPr="00AB7550" w:rsidRDefault="00FD77A2" w:rsidP="00FD77A2">
                  <w:pPr>
                    <w:jc w:val="center"/>
                    <w:rPr>
                      <w:rFonts w:ascii="Arial" w:hAnsi="Arial" w:cs="Arial"/>
                    </w:rPr>
                  </w:pPr>
                  <w:r w:rsidRPr="00AB7550">
                    <w:rPr>
                      <w:rFonts w:ascii="Arial" w:hAnsi="Arial" w:cs="Arial"/>
                    </w:rPr>
                    <w:t>√</w:t>
                  </w:r>
                </w:p>
              </w:tc>
              <w:tc>
                <w:tcPr>
                  <w:tcW w:w="630" w:type="dxa"/>
                  <w:vAlign w:val="center"/>
                </w:tcPr>
                <w:p w14:paraId="4DC60C9C" w14:textId="77777777" w:rsidR="00FD77A2" w:rsidRPr="00AB7550" w:rsidRDefault="00FD77A2" w:rsidP="00FD77A2">
                  <w:pPr>
                    <w:jc w:val="center"/>
                    <w:rPr>
                      <w:rFonts w:ascii="Arial" w:hAnsi="Arial" w:cs="Arial"/>
                    </w:rPr>
                  </w:pPr>
                  <w:r w:rsidRPr="00AB7550">
                    <w:rPr>
                      <w:rFonts w:ascii="Arial" w:hAnsi="Arial" w:cs="Arial"/>
                    </w:rPr>
                    <w:t>√</w:t>
                  </w:r>
                </w:p>
              </w:tc>
              <w:tc>
                <w:tcPr>
                  <w:tcW w:w="630" w:type="dxa"/>
                  <w:vAlign w:val="center"/>
                </w:tcPr>
                <w:p w14:paraId="41DE8C3F" w14:textId="77777777" w:rsidR="00FD77A2" w:rsidRPr="00AB7550" w:rsidRDefault="00FD77A2" w:rsidP="00FD77A2">
                  <w:pPr>
                    <w:jc w:val="center"/>
                    <w:rPr>
                      <w:rFonts w:ascii="Arial" w:hAnsi="Arial" w:cs="Arial"/>
                    </w:rPr>
                  </w:pPr>
                  <w:r w:rsidRPr="00AB7550">
                    <w:rPr>
                      <w:rFonts w:ascii="Arial" w:hAnsi="Arial" w:cs="Arial"/>
                    </w:rPr>
                    <w:t>√</w:t>
                  </w:r>
                </w:p>
              </w:tc>
              <w:tc>
                <w:tcPr>
                  <w:tcW w:w="720" w:type="dxa"/>
                  <w:vAlign w:val="center"/>
                </w:tcPr>
                <w:p w14:paraId="11B722FC" w14:textId="77777777" w:rsidR="00FD77A2" w:rsidRPr="00AB7550" w:rsidRDefault="00FD77A2" w:rsidP="00FD77A2">
                  <w:pPr>
                    <w:jc w:val="center"/>
                    <w:rPr>
                      <w:rFonts w:ascii="Arial" w:hAnsi="Arial" w:cs="Arial"/>
                    </w:rPr>
                  </w:pPr>
                  <w:r w:rsidRPr="00AB7550">
                    <w:rPr>
                      <w:rFonts w:ascii="Arial" w:hAnsi="Arial" w:cs="Arial"/>
                    </w:rPr>
                    <w:t>√</w:t>
                  </w:r>
                </w:p>
              </w:tc>
              <w:tc>
                <w:tcPr>
                  <w:tcW w:w="630" w:type="dxa"/>
                  <w:vAlign w:val="center"/>
                </w:tcPr>
                <w:p w14:paraId="39C5C5B6" w14:textId="77777777" w:rsidR="00FD77A2" w:rsidRPr="00AB7550" w:rsidRDefault="00FD77A2" w:rsidP="00FD77A2">
                  <w:pPr>
                    <w:jc w:val="center"/>
                    <w:rPr>
                      <w:rFonts w:ascii="Arial" w:hAnsi="Arial" w:cs="Arial"/>
                    </w:rPr>
                  </w:pPr>
                  <w:r w:rsidRPr="00AB7550">
                    <w:rPr>
                      <w:rFonts w:ascii="Arial" w:hAnsi="Arial" w:cs="Arial"/>
                    </w:rPr>
                    <w:t>√</w:t>
                  </w:r>
                </w:p>
              </w:tc>
            </w:tr>
          </w:tbl>
          <w:p w14:paraId="4368A318" w14:textId="77777777" w:rsidR="008F3998" w:rsidRPr="00AB7550" w:rsidRDefault="008F3998" w:rsidP="00FD77A2">
            <w:pPr>
              <w:widowControl/>
              <w:pBdr>
                <w:right w:val="single" w:sz="4" w:space="4" w:color="auto"/>
              </w:pBdr>
              <w:autoSpaceDE/>
              <w:autoSpaceDN/>
              <w:spacing w:before="40" w:after="40"/>
              <w:jc w:val="both"/>
              <w:rPr>
                <w:rFonts w:ascii="Arial" w:hAnsi="Arial" w:cs="Arial"/>
                <w:sz w:val="24"/>
              </w:rPr>
            </w:pPr>
          </w:p>
          <w:p w14:paraId="2045B240" w14:textId="77777777" w:rsidR="00786193" w:rsidRPr="00AB7550" w:rsidRDefault="00786193" w:rsidP="00C34D28">
            <w:pPr>
              <w:pStyle w:val="oancuaDanhsach"/>
              <w:widowControl/>
              <w:numPr>
                <w:ilvl w:val="1"/>
                <w:numId w:val="10"/>
              </w:numPr>
              <w:pBdr>
                <w:right w:val="single" w:sz="4" w:space="4" w:color="auto"/>
              </w:pBdr>
              <w:autoSpaceDE/>
              <w:autoSpaceDN/>
              <w:spacing w:before="40" w:after="40"/>
              <w:jc w:val="both"/>
              <w:rPr>
                <w:rFonts w:ascii="Arial" w:hAnsi="Arial" w:cs="Arial"/>
                <w:sz w:val="24"/>
              </w:rPr>
            </w:pPr>
            <w:r w:rsidRPr="00AB7550">
              <w:rPr>
                <w:rFonts w:ascii="Arial" w:hAnsi="Arial" w:cs="Arial"/>
                <w:sz w:val="24"/>
              </w:rPr>
              <w:t>For evaluation</w:t>
            </w:r>
            <w:r w:rsidR="00BC3E53" w:rsidRPr="00AB7550">
              <w:rPr>
                <w:rFonts w:ascii="Arial" w:hAnsi="Arial" w:cs="Arial"/>
                <w:sz w:val="24"/>
              </w:rPr>
              <w:t xml:space="preserve"> session</w:t>
            </w:r>
            <w:r w:rsidR="00FD77A2" w:rsidRPr="00AB7550">
              <w:rPr>
                <w:rFonts w:ascii="Arial" w:hAnsi="Arial" w:cs="Arial"/>
                <w:sz w:val="24"/>
              </w:rPr>
              <w:t>, this shall apply to each task of phase of flight, examiner must put (C), (CNI) as Satisfied and (NC) as Unsatisfied in each competency performed by cabin crew.</w:t>
            </w:r>
          </w:p>
          <w:p w14:paraId="2CD4159F" w14:textId="77777777" w:rsidR="00BC3E53" w:rsidRPr="00AB7550" w:rsidRDefault="00BC3E53" w:rsidP="00BC3E53">
            <w:pPr>
              <w:widowControl/>
              <w:adjustRightInd w:val="0"/>
              <w:ind w:left="1440"/>
              <w:rPr>
                <w:rFonts w:ascii="Arial" w:hAnsi="Arial" w:cs="Arial"/>
                <w:sz w:val="24"/>
              </w:rPr>
            </w:pPr>
            <w:r w:rsidRPr="00AB7550">
              <w:rPr>
                <w:rFonts w:ascii="Arial" w:hAnsi="Arial" w:cs="Arial"/>
                <w:b/>
                <w:sz w:val="24"/>
              </w:rPr>
              <w:t>Competent/Pass (C)</w:t>
            </w:r>
            <w:r w:rsidRPr="00AB7550">
              <w:rPr>
                <w:rFonts w:ascii="Arial" w:hAnsi="Arial" w:cs="Arial"/>
                <w:sz w:val="24"/>
              </w:rPr>
              <w:t>: Minor deviations occur from the prescribed qualification standards that are recognized and corrected in a timely manner or performance remains well within the prescribed qualification standards. Individual or crew performance meets expectations. CRM skills are clearly effective.</w:t>
            </w:r>
          </w:p>
          <w:p w14:paraId="5F4E3C77" w14:textId="77777777" w:rsidR="008E6D0D" w:rsidRPr="00AB7550" w:rsidRDefault="008E6D0D" w:rsidP="008E6D0D">
            <w:pPr>
              <w:widowControl/>
              <w:adjustRightInd w:val="0"/>
              <w:ind w:left="1440"/>
              <w:rPr>
                <w:rFonts w:ascii="Arial" w:hAnsi="Arial" w:cs="Arial"/>
                <w:sz w:val="24"/>
              </w:rPr>
            </w:pPr>
            <w:r w:rsidRPr="00AB7550">
              <w:rPr>
                <w:rFonts w:ascii="Arial" w:hAnsi="Arial" w:cs="Arial"/>
                <w:sz w:val="24"/>
              </w:rPr>
              <w:t>This score do</w:t>
            </w:r>
            <w:r w:rsidR="00BC48C5" w:rsidRPr="00AB7550">
              <w:rPr>
                <w:rFonts w:ascii="Arial" w:hAnsi="Arial" w:cs="Arial"/>
                <w:sz w:val="24"/>
              </w:rPr>
              <w:t>es</w:t>
            </w:r>
            <w:r w:rsidRPr="00AB7550">
              <w:rPr>
                <w:rFonts w:ascii="Arial" w:hAnsi="Arial" w:cs="Arial"/>
                <w:sz w:val="24"/>
              </w:rPr>
              <w:t xml:space="preserve"> not require an individual debriefing to correct any issues</w:t>
            </w:r>
          </w:p>
          <w:p w14:paraId="57729AEA" w14:textId="77777777" w:rsidR="00FD77A2" w:rsidRPr="00AB7550" w:rsidRDefault="00FD77A2" w:rsidP="008E6D0D">
            <w:pPr>
              <w:widowControl/>
              <w:adjustRightInd w:val="0"/>
              <w:ind w:left="1440"/>
              <w:rPr>
                <w:rFonts w:ascii="Arial" w:hAnsi="Arial" w:cs="Arial"/>
                <w:b/>
                <w:sz w:val="24"/>
              </w:rPr>
            </w:pPr>
          </w:p>
          <w:p w14:paraId="62ADDC3F" w14:textId="77777777" w:rsidR="00BC3E53" w:rsidRPr="00AB7550" w:rsidRDefault="00BC3E53" w:rsidP="008E6D0D">
            <w:pPr>
              <w:widowControl/>
              <w:adjustRightInd w:val="0"/>
              <w:ind w:left="1440"/>
              <w:rPr>
                <w:rFonts w:ascii="Arial" w:hAnsi="Arial" w:cs="Arial"/>
                <w:sz w:val="24"/>
              </w:rPr>
            </w:pPr>
            <w:r w:rsidRPr="00AB7550">
              <w:rPr>
                <w:rFonts w:ascii="Arial" w:hAnsi="Arial" w:cs="Arial"/>
                <w:b/>
                <w:sz w:val="24"/>
              </w:rPr>
              <w:t>Competent Need Improvement (CNI)</w:t>
            </w:r>
            <w:r w:rsidRPr="00AB7550">
              <w:rPr>
                <w:rFonts w:ascii="Arial" w:hAnsi="Arial" w:cs="Arial"/>
                <w:sz w:val="24"/>
              </w:rPr>
              <w:t>: Deviations occur from the prescribed qualification standards that are recognized and most corrected. Individual or crew performance meets expectations. CRM skills are effective</w:t>
            </w:r>
            <w:r w:rsidR="008E6D0D" w:rsidRPr="00AB7550">
              <w:rPr>
                <w:rFonts w:ascii="Arial" w:hAnsi="Arial" w:cs="Arial"/>
                <w:sz w:val="24"/>
              </w:rPr>
              <w:t>.</w:t>
            </w:r>
          </w:p>
          <w:p w14:paraId="42E7438A" w14:textId="77777777" w:rsidR="008E6D0D" w:rsidRPr="00AB7550" w:rsidRDefault="008E6D0D" w:rsidP="00BC3E53">
            <w:pPr>
              <w:widowControl/>
              <w:adjustRightInd w:val="0"/>
              <w:ind w:left="1440"/>
              <w:rPr>
                <w:rFonts w:ascii="Arial" w:hAnsi="Arial" w:cs="Arial"/>
                <w:sz w:val="24"/>
              </w:rPr>
            </w:pPr>
            <w:r w:rsidRPr="00AB7550">
              <w:rPr>
                <w:rFonts w:ascii="Arial" w:hAnsi="Arial" w:cs="Arial"/>
                <w:sz w:val="24"/>
              </w:rPr>
              <w:t xml:space="preserve">This score requires trainee to be debriefed by evaluator/instructor to attain the expected standard </w:t>
            </w:r>
          </w:p>
          <w:p w14:paraId="3D16D921" w14:textId="77777777" w:rsidR="00FD77A2" w:rsidRPr="00AB7550" w:rsidRDefault="00FD77A2" w:rsidP="008E6D0D">
            <w:pPr>
              <w:widowControl/>
              <w:adjustRightInd w:val="0"/>
              <w:ind w:left="1440"/>
              <w:rPr>
                <w:rFonts w:ascii="Arial" w:hAnsi="Arial" w:cs="Arial"/>
                <w:b/>
                <w:sz w:val="24"/>
              </w:rPr>
            </w:pPr>
          </w:p>
          <w:p w14:paraId="30949238" w14:textId="77777777" w:rsidR="00BC3E53" w:rsidRPr="00AB7550" w:rsidRDefault="00BC3E53" w:rsidP="008E6D0D">
            <w:pPr>
              <w:widowControl/>
              <w:adjustRightInd w:val="0"/>
              <w:ind w:left="1440"/>
              <w:rPr>
                <w:rFonts w:ascii="Arial" w:hAnsi="Arial" w:cs="Arial"/>
                <w:sz w:val="24"/>
              </w:rPr>
            </w:pPr>
            <w:r w:rsidRPr="00AB7550">
              <w:rPr>
                <w:rFonts w:ascii="Arial" w:hAnsi="Arial" w:cs="Arial"/>
                <w:b/>
                <w:sz w:val="24"/>
              </w:rPr>
              <w:t>Not Competent</w:t>
            </w:r>
            <w:r w:rsidRPr="00AB7550">
              <w:rPr>
                <w:rFonts w:ascii="Arial" w:hAnsi="Arial" w:cs="Arial"/>
                <w:sz w:val="24"/>
              </w:rPr>
              <w:t xml:space="preserve"> </w:t>
            </w:r>
            <w:r w:rsidRPr="00AB7550">
              <w:rPr>
                <w:rFonts w:ascii="Arial" w:hAnsi="Arial" w:cs="Arial"/>
                <w:b/>
                <w:sz w:val="24"/>
              </w:rPr>
              <w:t xml:space="preserve">(NC): </w:t>
            </w:r>
            <w:r w:rsidRPr="00AB7550">
              <w:rPr>
                <w:rFonts w:ascii="Arial" w:hAnsi="Arial" w:cs="Arial"/>
                <w:sz w:val="24"/>
              </w:rPr>
              <w:t>Deviations from the prescribed qualification standards occur that are not recognized or corrected. Individual or crew performance could result in hull loss or loss of life or performance is safe but would be unsatisfactory if diminished by any amount. CRM skills are not effective.</w:t>
            </w:r>
          </w:p>
          <w:p w14:paraId="4EBA2FE8" w14:textId="77777777" w:rsidR="00BC3E53" w:rsidRPr="00AB7550" w:rsidRDefault="008E6D0D" w:rsidP="00BC3E53">
            <w:pPr>
              <w:widowControl/>
              <w:adjustRightInd w:val="0"/>
              <w:ind w:left="1440"/>
              <w:rPr>
                <w:rFonts w:ascii="Arial" w:hAnsi="Arial" w:cs="Arial"/>
                <w:sz w:val="24"/>
              </w:rPr>
            </w:pPr>
            <w:r w:rsidRPr="00AB7550">
              <w:rPr>
                <w:rFonts w:ascii="Arial" w:hAnsi="Arial" w:cs="Arial"/>
                <w:sz w:val="24"/>
              </w:rPr>
              <w:lastRenderedPageBreak/>
              <w:t>This score consider</w:t>
            </w:r>
            <w:r w:rsidR="00BC48C5" w:rsidRPr="00AB7550">
              <w:rPr>
                <w:rFonts w:ascii="Arial" w:hAnsi="Arial" w:cs="Arial"/>
                <w:sz w:val="24"/>
              </w:rPr>
              <w:t>s</w:t>
            </w:r>
            <w:r w:rsidRPr="00AB7550">
              <w:rPr>
                <w:rFonts w:ascii="Arial" w:hAnsi="Arial" w:cs="Arial"/>
                <w:sz w:val="24"/>
              </w:rPr>
              <w:t xml:space="preserve"> failure</w:t>
            </w:r>
          </w:p>
          <w:p w14:paraId="57CCAEA6" w14:textId="77777777" w:rsidR="00FD77A2" w:rsidRPr="00AB7550" w:rsidRDefault="00FD77A2" w:rsidP="008E6D0D">
            <w:pPr>
              <w:widowControl/>
              <w:adjustRightInd w:val="0"/>
              <w:ind w:left="1440"/>
              <w:rPr>
                <w:rFonts w:ascii="Arial" w:hAnsi="Arial" w:cs="Arial"/>
                <w:b/>
                <w:sz w:val="24"/>
              </w:rPr>
            </w:pPr>
          </w:p>
          <w:p w14:paraId="6254E833" w14:textId="77777777" w:rsidR="00C34D28" w:rsidRPr="00F723EB" w:rsidRDefault="004001F3" w:rsidP="00F723EB">
            <w:pPr>
              <w:pStyle w:val="oancuaDanhsach"/>
              <w:widowControl/>
              <w:numPr>
                <w:ilvl w:val="1"/>
                <w:numId w:val="10"/>
              </w:numPr>
              <w:adjustRightInd w:val="0"/>
              <w:rPr>
                <w:rFonts w:ascii="Arial" w:hAnsi="Arial" w:cs="Arial"/>
                <w:sz w:val="24"/>
              </w:rPr>
            </w:pPr>
            <w:r w:rsidRPr="00AB7550">
              <w:rPr>
                <w:rFonts w:ascii="Arial" w:hAnsi="Arial" w:cs="Arial"/>
                <w:sz w:val="24"/>
              </w:rPr>
              <w:t xml:space="preserve">Examiner/Evaluator/Instructor </w:t>
            </w:r>
            <w:r w:rsidR="0058035D" w:rsidRPr="00AB7550">
              <w:rPr>
                <w:rFonts w:ascii="Arial" w:hAnsi="Arial" w:cs="Arial"/>
                <w:sz w:val="24"/>
              </w:rPr>
              <w:t>should refer to</w:t>
            </w:r>
            <w:r w:rsidRPr="00AB7550">
              <w:rPr>
                <w:rFonts w:ascii="Arial" w:hAnsi="Arial" w:cs="Arial"/>
                <w:sz w:val="24"/>
              </w:rPr>
              <w:t xml:space="preserve"> competency check framework (</w:t>
            </w:r>
            <w:r w:rsidR="0058035D" w:rsidRPr="00AB7550">
              <w:rPr>
                <w:rFonts w:ascii="Arial" w:hAnsi="Arial" w:cs="Arial"/>
                <w:sz w:val="24"/>
              </w:rPr>
              <w:t>AC14[2]</w:t>
            </w:r>
            <w:r w:rsidRPr="00AB7550">
              <w:rPr>
                <w:rFonts w:ascii="Arial" w:hAnsi="Arial" w:cs="Arial"/>
                <w:sz w:val="24"/>
              </w:rPr>
              <w:t>) to comprehend the description of competency via observable</w:t>
            </w:r>
            <w:r w:rsidR="0058035D" w:rsidRPr="00AB7550">
              <w:rPr>
                <w:rFonts w:ascii="Arial" w:hAnsi="Arial" w:cs="Arial"/>
                <w:sz w:val="24"/>
              </w:rPr>
              <w:t xml:space="preserve"> behaviors</w:t>
            </w:r>
            <w:r w:rsidRPr="00AB7550">
              <w:rPr>
                <w:rFonts w:ascii="Arial" w:hAnsi="Arial" w:cs="Arial"/>
                <w:sz w:val="24"/>
              </w:rPr>
              <w:t xml:space="preserve"> </w:t>
            </w:r>
            <w:r w:rsidR="00557A8D" w:rsidRPr="00AB7550">
              <w:rPr>
                <w:rFonts w:ascii="Arial" w:hAnsi="Arial" w:cs="Arial"/>
                <w:sz w:val="24"/>
              </w:rPr>
              <w:t>(as details shown in the table below</w:t>
            </w:r>
            <w:bookmarkEnd w:id="0"/>
            <w:r w:rsidR="002F43C0" w:rsidRPr="00AB7550">
              <w:rPr>
                <w:rFonts w:ascii="Arial" w:hAnsi="Arial" w:cs="Arial"/>
                <w:sz w:val="24"/>
              </w:rPr>
              <w:t>)</w:t>
            </w:r>
            <w:r w:rsidR="00D446D3" w:rsidRPr="00AB7550">
              <w:rPr>
                <w:rFonts w:ascii="Arial" w:hAnsi="Arial" w:cs="Arial"/>
                <w:sz w:val="24"/>
              </w:rPr>
              <w:t xml:space="preserve"> which is applicable to normal operation and emergency operation</w:t>
            </w:r>
            <w:r w:rsidR="00AB7D18" w:rsidRPr="00AB7550">
              <w:rPr>
                <w:rFonts w:ascii="Arial" w:hAnsi="Arial" w:cs="Arial"/>
                <w:sz w:val="24"/>
              </w:rPr>
              <w:t>. This is used as an evaluation tool to assist the examiner during running the scenarios.</w:t>
            </w:r>
          </w:p>
        </w:tc>
      </w:tr>
      <w:tr w:rsidR="00601397" w:rsidRPr="00AB7550" w14:paraId="587108F0" w14:textId="77777777" w:rsidTr="00601397">
        <w:trPr>
          <w:gridBefore w:val="1"/>
          <w:wBefore w:w="90" w:type="dxa"/>
        </w:trPr>
        <w:tc>
          <w:tcPr>
            <w:tcW w:w="3465" w:type="dxa"/>
          </w:tcPr>
          <w:p w14:paraId="7B439283" w14:textId="77777777" w:rsidR="00601397" w:rsidRPr="00AB7550" w:rsidRDefault="00601397" w:rsidP="00067922">
            <w:pPr>
              <w:jc w:val="center"/>
              <w:rPr>
                <w:rFonts w:ascii="Arial" w:hAnsi="Arial" w:cs="Arial"/>
                <w:b/>
                <w:sz w:val="24"/>
                <w:szCs w:val="24"/>
              </w:rPr>
            </w:pPr>
            <w:r w:rsidRPr="00AB7550">
              <w:rPr>
                <w:rFonts w:ascii="Arial" w:hAnsi="Arial" w:cs="Arial"/>
                <w:b/>
                <w:sz w:val="24"/>
                <w:szCs w:val="24"/>
              </w:rPr>
              <w:lastRenderedPageBreak/>
              <w:t>Competency</w:t>
            </w:r>
          </w:p>
        </w:tc>
        <w:tc>
          <w:tcPr>
            <w:tcW w:w="3730" w:type="dxa"/>
          </w:tcPr>
          <w:p w14:paraId="6A589EE7" w14:textId="77777777" w:rsidR="00601397" w:rsidRPr="00AB7550" w:rsidRDefault="00601397" w:rsidP="00067922">
            <w:pPr>
              <w:jc w:val="center"/>
              <w:rPr>
                <w:rFonts w:ascii="Arial" w:hAnsi="Arial" w:cs="Arial"/>
                <w:b/>
                <w:sz w:val="24"/>
                <w:szCs w:val="24"/>
              </w:rPr>
            </w:pPr>
            <w:r w:rsidRPr="00AB7550">
              <w:rPr>
                <w:rFonts w:ascii="Arial" w:hAnsi="Arial" w:cs="Arial"/>
                <w:b/>
                <w:sz w:val="24"/>
                <w:szCs w:val="24"/>
              </w:rPr>
              <w:t>Description</w:t>
            </w:r>
          </w:p>
        </w:tc>
        <w:tc>
          <w:tcPr>
            <w:tcW w:w="3605" w:type="dxa"/>
            <w:gridSpan w:val="2"/>
          </w:tcPr>
          <w:p w14:paraId="64D4F2BC" w14:textId="77777777" w:rsidR="00601397" w:rsidRPr="00AB7550" w:rsidRDefault="00601397" w:rsidP="00067922">
            <w:pPr>
              <w:jc w:val="center"/>
              <w:rPr>
                <w:rFonts w:ascii="Arial" w:hAnsi="Arial" w:cs="Arial"/>
                <w:b/>
                <w:sz w:val="24"/>
                <w:szCs w:val="24"/>
              </w:rPr>
            </w:pPr>
            <w:r w:rsidRPr="00AB7550">
              <w:rPr>
                <w:rFonts w:ascii="Arial" w:hAnsi="Arial" w:cs="Arial"/>
                <w:b/>
                <w:sz w:val="24"/>
                <w:szCs w:val="24"/>
              </w:rPr>
              <w:t>Observable Behavior (OB)</w:t>
            </w:r>
          </w:p>
        </w:tc>
      </w:tr>
      <w:tr w:rsidR="00601397" w:rsidRPr="00AB7550" w14:paraId="2013173A" w14:textId="77777777" w:rsidTr="00601397">
        <w:trPr>
          <w:gridBefore w:val="1"/>
          <w:wBefore w:w="90" w:type="dxa"/>
        </w:trPr>
        <w:tc>
          <w:tcPr>
            <w:tcW w:w="3465" w:type="dxa"/>
          </w:tcPr>
          <w:p w14:paraId="0370B595" w14:textId="77777777" w:rsidR="00601397" w:rsidRPr="00AB7550" w:rsidRDefault="00601397" w:rsidP="00B72D52">
            <w:pPr>
              <w:widowControl/>
              <w:adjustRightInd w:val="0"/>
              <w:rPr>
                <w:rFonts w:ascii="Arial" w:hAnsi="Arial" w:cs="Arial"/>
                <w:sz w:val="24"/>
                <w:szCs w:val="24"/>
              </w:rPr>
            </w:pPr>
            <w:r w:rsidRPr="00AB7550">
              <w:rPr>
                <w:rFonts w:ascii="Arial" w:hAnsi="Arial" w:cs="Arial"/>
                <w:sz w:val="24"/>
                <w:szCs w:val="24"/>
              </w:rPr>
              <w:t>Application of policies and</w:t>
            </w:r>
          </w:p>
          <w:p w14:paraId="15F2D92B" w14:textId="77777777" w:rsidR="00601397" w:rsidRPr="00AB7550" w:rsidRDefault="00601397" w:rsidP="00B72D52">
            <w:pPr>
              <w:jc w:val="both"/>
              <w:rPr>
                <w:rFonts w:ascii="Arial" w:hAnsi="Arial" w:cs="Arial"/>
                <w:sz w:val="24"/>
                <w:szCs w:val="24"/>
              </w:rPr>
            </w:pPr>
            <w:r w:rsidRPr="00AB7550">
              <w:rPr>
                <w:rFonts w:ascii="Arial" w:hAnsi="Arial" w:cs="Arial"/>
                <w:sz w:val="24"/>
                <w:szCs w:val="24"/>
              </w:rPr>
              <w:t>procedures</w:t>
            </w:r>
          </w:p>
        </w:tc>
        <w:tc>
          <w:tcPr>
            <w:tcW w:w="3730" w:type="dxa"/>
          </w:tcPr>
          <w:p w14:paraId="2081F767" w14:textId="77777777" w:rsidR="00601397" w:rsidRPr="00AB7550" w:rsidRDefault="00601397" w:rsidP="00B72D52">
            <w:pPr>
              <w:widowControl/>
              <w:adjustRightInd w:val="0"/>
              <w:rPr>
                <w:rFonts w:ascii="Arial" w:hAnsi="Arial" w:cs="Arial"/>
                <w:sz w:val="24"/>
                <w:szCs w:val="24"/>
              </w:rPr>
            </w:pPr>
            <w:r w:rsidRPr="00AB7550">
              <w:rPr>
                <w:rFonts w:ascii="Arial" w:hAnsi="Arial" w:cs="Arial"/>
                <w:sz w:val="24"/>
                <w:szCs w:val="24"/>
              </w:rPr>
              <w:t>Identifies and applies appropriate policies and procedures in accordance with published operating instructions and</w:t>
            </w:r>
          </w:p>
          <w:p w14:paraId="34FCE769" w14:textId="77777777" w:rsidR="00601397" w:rsidRPr="00AB7550" w:rsidRDefault="00601397" w:rsidP="00B72D52">
            <w:pPr>
              <w:jc w:val="both"/>
              <w:rPr>
                <w:rFonts w:ascii="Arial" w:hAnsi="Arial" w:cs="Arial"/>
                <w:sz w:val="24"/>
                <w:szCs w:val="24"/>
              </w:rPr>
            </w:pPr>
            <w:r w:rsidRPr="00AB7550">
              <w:rPr>
                <w:rFonts w:ascii="Arial" w:hAnsi="Arial" w:cs="Arial"/>
                <w:sz w:val="24"/>
                <w:szCs w:val="24"/>
              </w:rPr>
              <w:t>applicable regulations.</w:t>
            </w:r>
          </w:p>
        </w:tc>
        <w:tc>
          <w:tcPr>
            <w:tcW w:w="3605" w:type="dxa"/>
            <w:gridSpan w:val="2"/>
          </w:tcPr>
          <w:p w14:paraId="65467B70" w14:textId="77777777" w:rsidR="00601397" w:rsidRPr="00AB7550" w:rsidRDefault="00601397" w:rsidP="00B72D52">
            <w:pPr>
              <w:widowControl/>
              <w:adjustRightInd w:val="0"/>
              <w:rPr>
                <w:rFonts w:ascii="Arial" w:hAnsi="Arial" w:cs="Arial"/>
                <w:sz w:val="24"/>
                <w:szCs w:val="24"/>
              </w:rPr>
            </w:pPr>
            <w:r w:rsidRPr="00AB7550">
              <w:rPr>
                <w:rFonts w:ascii="Arial" w:hAnsi="Arial" w:cs="Arial"/>
                <w:sz w:val="24"/>
                <w:szCs w:val="24"/>
              </w:rPr>
              <w:t>OB 1.1 Identifies where to find policies and procedures</w:t>
            </w:r>
          </w:p>
          <w:p w14:paraId="5BFA5ECA" w14:textId="77777777" w:rsidR="00601397" w:rsidRPr="00AB7550" w:rsidRDefault="00601397" w:rsidP="00B72D52">
            <w:pPr>
              <w:widowControl/>
              <w:adjustRightInd w:val="0"/>
              <w:rPr>
                <w:rFonts w:ascii="Arial" w:hAnsi="Arial" w:cs="Arial"/>
                <w:sz w:val="24"/>
                <w:szCs w:val="24"/>
              </w:rPr>
            </w:pPr>
            <w:r w:rsidRPr="00AB7550">
              <w:rPr>
                <w:rFonts w:ascii="Arial" w:hAnsi="Arial" w:cs="Arial"/>
                <w:sz w:val="24"/>
                <w:szCs w:val="24"/>
              </w:rPr>
              <w:t>OB 1.1 Applies relevant policies and procedures</w:t>
            </w:r>
          </w:p>
          <w:p w14:paraId="2F1342D3" w14:textId="77777777" w:rsidR="00601397" w:rsidRPr="00AB7550" w:rsidRDefault="00601397" w:rsidP="00B72D52">
            <w:pPr>
              <w:widowControl/>
              <w:adjustRightInd w:val="0"/>
              <w:rPr>
                <w:rFonts w:ascii="Arial" w:hAnsi="Arial" w:cs="Arial"/>
                <w:sz w:val="24"/>
                <w:szCs w:val="24"/>
              </w:rPr>
            </w:pPr>
            <w:r w:rsidRPr="00AB7550">
              <w:rPr>
                <w:rFonts w:ascii="Arial" w:hAnsi="Arial" w:cs="Arial"/>
                <w:sz w:val="24"/>
                <w:szCs w:val="24"/>
              </w:rPr>
              <w:t>OB 1.1 Applies procedures or adapts them to ensure safety</w:t>
            </w:r>
          </w:p>
          <w:p w14:paraId="10F77185" w14:textId="77777777" w:rsidR="00601397" w:rsidRPr="00AB7550" w:rsidRDefault="00601397" w:rsidP="00B72D52">
            <w:pPr>
              <w:widowControl/>
              <w:adjustRightInd w:val="0"/>
              <w:rPr>
                <w:rFonts w:ascii="Arial" w:hAnsi="Arial" w:cs="Arial"/>
                <w:sz w:val="24"/>
                <w:szCs w:val="24"/>
              </w:rPr>
            </w:pPr>
            <w:r w:rsidRPr="00AB7550">
              <w:rPr>
                <w:rFonts w:ascii="Arial" w:hAnsi="Arial" w:cs="Arial"/>
                <w:sz w:val="24"/>
                <w:szCs w:val="24"/>
              </w:rPr>
              <w:t>OB 1.1 Operates cabin systems and equipment</w:t>
            </w:r>
          </w:p>
          <w:p w14:paraId="7FCABF1F" w14:textId="77777777" w:rsidR="00601397" w:rsidRPr="00AB7550" w:rsidRDefault="00601397" w:rsidP="00B72D52">
            <w:pPr>
              <w:widowControl/>
              <w:adjustRightInd w:val="0"/>
              <w:rPr>
                <w:rFonts w:ascii="Arial" w:hAnsi="Arial" w:cs="Arial"/>
                <w:sz w:val="24"/>
                <w:szCs w:val="24"/>
              </w:rPr>
            </w:pPr>
            <w:r w:rsidRPr="00AB7550">
              <w:rPr>
                <w:rFonts w:ascii="Arial" w:hAnsi="Arial" w:cs="Arial"/>
                <w:sz w:val="24"/>
                <w:szCs w:val="24"/>
              </w:rPr>
              <w:t>OB 1.1 Complies with applicable policies and procedures</w:t>
            </w:r>
          </w:p>
        </w:tc>
      </w:tr>
      <w:tr w:rsidR="00601397" w:rsidRPr="00AB7550" w14:paraId="55AC284E" w14:textId="77777777" w:rsidTr="00601397">
        <w:trPr>
          <w:gridBefore w:val="1"/>
          <w:wBefore w:w="90" w:type="dxa"/>
        </w:trPr>
        <w:tc>
          <w:tcPr>
            <w:tcW w:w="3465" w:type="dxa"/>
          </w:tcPr>
          <w:p w14:paraId="176ED56E" w14:textId="77777777" w:rsidR="00601397" w:rsidRPr="00AB7550" w:rsidRDefault="00601397" w:rsidP="00B72D52">
            <w:pPr>
              <w:widowControl/>
              <w:adjustRightInd w:val="0"/>
              <w:rPr>
                <w:rFonts w:ascii="Arial" w:hAnsi="Arial" w:cs="Arial"/>
                <w:sz w:val="24"/>
                <w:szCs w:val="24"/>
              </w:rPr>
            </w:pPr>
            <w:r w:rsidRPr="00AB7550">
              <w:rPr>
                <w:rFonts w:ascii="Arial" w:hAnsi="Arial" w:cs="Arial"/>
                <w:sz w:val="24"/>
                <w:szCs w:val="24"/>
              </w:rPr>
              <w:t>Communication</w:t>
            </w:r>
          </w:p>
        </w:tc>
        <w:tc>
          <w:tcPr>
            <w:tcW w:w="3730" w:type="dxa"/>
          </w:tcPr>
          <w:p w14:paraId="11FE89C5" w14:textId="77777777" w:rsidR="00601397" w:rsidRPr="00AB7550" w:rsidRDefault="00601397" w:rsidP="00B72D52">
            <w:pPr>
              <w:widowControl/>
              <w:adjustRightInd w:val="0"/>
              <w:rPr>
                <w:rFonts w:ascii="Arial" w:hAnsi="Arial" w:cs="Arial"/>
                <w:sz w:val="24"/>
                <w:szCs w:val="24"/>
              </w:rPr>
            </w:pPr>
            <w:r w:rsidRPr="00AB7550">
              <w:rPr>
                <w:rFonts w:ascii="Arial" w:hAnsi="Arial" w:cs="Arial"/>
                <w:sz w:val="24"/>
                <w:szCs w:val="24"/>
              </w:rPr>
              <w:t>Communicates through appropriate means in the operational environment, in both normal, abnormal and emergency situations</w:t>
            </w:r>
          </w:p>
        </w:tc>
        <w:tc>
          <w:tcPr>
            <w:tcW w:w="3605" w:type="dxa"/>
            <w:gridSpan w:val="2"/>
          </w:tcPr>
          <w:p w14:paraId="6CF815DE" w14:textId="77777777" w:rsidR="00601397" w:rsidRPr="00AB7550" w:rsidRDefault="00601397" w:rsidP="00B72D52">
            <w:pPr>
              <w:widowControl/>
              <w:adjustRightInd w:val="0"/>
              <w:rPr>
                <w:rFonts w:ascii="Arial" w:hAnsi="Arial" w:cs="Arial"/>
                <w:sz w:val="24"/>
                <w:szCs w:val="24"/>
              </w:rPr>
            </w:pPr>
            <w:r w:rsidRPr="00AB7550">
              <w:rPr>
                <w:rFonts w:ascii="Arial" w:hAnsi="Arial" w:cs="Arial"/>
                <w:sz w:val="24"/>
                <w:szCs w:val="24"/>
              </w:rPr>
              <w:t>OB 2.1 Determines that the recipient is ready and able to receive information</w:t>
            </w:r>
          </w:p>
          <w:p w14:paraId="046BD48C" w14:textId="77777777" w:rsidR="00601397" w:rsidRPr="00AB7550" w:rsidRDefault="00601397" w:rsidP="00B72D52">
            <w:pPr>
              <w:widowControl/>
              <w:adjustRightInd w:val="0"/>
              <w:rPr>
                <w:rFonts w:ascii="Arial" w:hAnsi="Arial" w:cs="Arial"/>
                <w:sz w:val="24"/>
                <w:szCs w:val="24"/>
              </w:rPr>
            </w:pPr>
            <w:r w:rsidRPr="00AB7550">
              <w:rPr>
                <w:rFonts w:ascii="Arial" w:hAnsi="Arial" w:cs="Arial"/>
                <w:sz w:val="24"/>
                <w:szCs w:val="24"/>
              </w:rPr>
              <w:t>OB 2.2 Selects appropriately what, when, how and with whom to communicate</w:t>
            </w:r>
          </w:p>
          <w:p w14:paraId="37C5ABBE" w14:textId="77777777" w:rsidR="00601397" w:rsidRPr="00AB7550" w:rsidRDefault="00601397" w:rsidP="00B72D52">
            <w:pPr>
              <w:widowControl/>
              <w:adjustRightInd w:val="0"/>
              <w:rPr>
                <w:rFonts w:ascii="Arial" w:hAnsi="Arial" w:cs="Arial"/>
                <w:sz w:val="24"/>
                <w:szCs w:val="24"/>
              </w:rPr>
            </w:pPr>
            <w:r w:rsidRPr="00AB7550">
              <w:rPr>
                <w:rFonts w:ascii="Arial" w:hAnsi="Arial" w:cs="Arial"/>
                <w:sz w:val="24"/>
                <w:szCs w:val="24"/>
              </w:rPr>
              <w:t>OB 2.3 Conveys messages clearly, using designated common language (e.g. multilingual flight/cabin crew)</w:t>
            </w:r>
          </w:p>
          <w:p w14:paraId="355A6A4C" w14:textId="77777777" w:rsidR="00601397" w:rsidRPr="00AB7550" w:rsidRDefault="00601397" w:rsidP="00B72D52">
            <w:pPr>
              <w:widowControl/>
              <w:adjustRightInd w:val="0"/>
              <w:rPr>
                <w:rFonts w:ascii="Arial" w:hAnsi="Arial" w:cs="Arial"/>
                <w:sz w:val="24"/>
                <w:szCs w:val="24"/>
              </w:rPr>
            </w:pPr>
            <w:r w:rsidRPr="00AB7550">
              <w:rPr>
                <w:rFonts w:ascii="Arial" w:hAnsi="Arial" w:cs="Arial"/>
                <w:sz w:val="24"/>
                <w:szCs w:val="24"/>
              </w:rPr>
              <w:t>OB 2.4 Confirms that the recipient</w:t>
            </w:r>
          </w:p>
          <w:p w14:paraId="68ACAA04" w14:textId="77777777" w:rsidR="00601397" w:rsidRPr="00AB7550" w:rsidRDefault="00601397" w:rsidP="00B72D52">
            <w:pPr>
              <w:widowControl/>
              <w:adjustRightInd w:val="0"/>
              <w:rPr>
                <w:rFonts w:ascii="Arial" w:hAnsi="Arial" w:cs="Arial"/>
                <w:sz w:val="24"/>
                <w:szCs w:val="24"/>
              </w:rPr>
            </w:pPr>
            <w:r w:rsidRPr="00AB7550">
              <w:rPr>
                <w:rFonts w:ascii="Arial" w:hAnsi="Arial" w:cs="Arial"/>
                <w:sz w:val="24"/>
                <w:szCs w:val="24"/>
              </w:rPr>
              <w:t>demonstrates an understanding of</w:t>
            </w:r>
          </w:p>
          <w:p w14:paraId="43035570" w14:textId="77777777" w:rsidR="00601397" w:rsidRPr="00AB7550" w:rsidRDefault="00601397" w:rsidP="00B72D52">
            <w:pPr>
              <w:widowControl/>
              <w:adjustRightInd w:val="0"/>
              <w:rPr>
                <w:rFonts w:ascii="Arial" w:hAnsi="Arial" w:cs="Arial"/>
                <w:sz w:val="24"/>
                <w:szCs w:val="24"/>
              </w:rPr>
            </w:pPr>
            <w:r w:rsidRPr="00AB7550">
              <w:rPr>
                <w:rFonts w:ascii="Arial" w:hAnsi="Arial" w:cs="Arial"/>
                <w:sz w:val="24"/>
                <w:szCs w:val="24"/>
              </w:rPr>
              <w:t>important information</w:t>
            </w:r>
          </w:p>
          <w:p w14:paraId="71F1786F" w14:textId="77777777" w:rsidR="00601397" w:rsidRPr="00AB7550" w:rsidRDefault="00601397" w:rsidP="00B72D52">
            <w:pPr>
              <w:widowControl/>
              <w:adjustRightInd w:val="0"/>
              <w:rPr>
                <w:rFonts w:ascii="Arial" w:hAnsi="Arial" w:cs="Arial"/>
                <w:sz w:val="24"/>
                <w:szCs w:val="24"/>
              </w:rPr>
            </w:pPr>
            <w:r w:rsidRPr="00AB7550">
              <w:rPr>
                <w:rFonts w:ascii="Arial" w:hAnsi="Arial" w:cs="Arial"/>
                <w:sz w:val="24"/>
                <w:szCs w:val="24"/>
              </w:rPr>
              <w:t>OB 2.5 Listens actively and demonstrates understanding when receiving information</w:t>
            </w:r>
          </w:p>
          <w:p w14:paraId="57A636DB" w14:textId="77777777" w:rsidR="00601397" w:rsidRPr="00AB7550" w:rsidRDefault="00601397" w:rsidP="00B72D52">
            <w:pPr>
              <w:widowControl/>
              <w:adjustRightInd w:val="0"/>
              <w:rPr>
                <w:rFonts w:ascii="Arial" w:hAnsi="Arial" w:cs="Arial"/>
                <w:sz w:val="24"/>
                <w:szCs w:val="24"/>
              </w:rPr>
            </w:pPr>
            <w:r w:rsidRPr="00AB7550">
              <w:rPr>
                <w:rFonts w:ascii="Arial" w:hAnsi="Arial" w:cs="Arial"/>
                <w:sz w:val="24"/>
                <w:szCs w:val="24"/>
              </w:rPr>
              <w:t>OB 2.6 Asks relevant and effective questions</w:t>
            </w:r>
          </w:p>
          <w:p w14:paraId="1E934534" w14:textId="77777777" w:rsidR="00601397" w:rsidRPr="00AB7550" w:rsidRDefault="00601397" w:rsidP="00B72D52">
            <w:pPr>
              <w:widowControl/>
              <w:adjustRightInd w:val="0"/>
              <w:rPr>
                <w:rFonts w:ascii="Arial" w:hAnsi="Arial" w:cs="Arial"/>
                <w:sz w:val="24"/>
                <w:szCs w:val="24"/>
              </w:rPr>
            </w:pPr>
            <w:r w:rsidRPr="00AB7550">
              <w:rPr>
                <w:rFonts w:ascii="Arial" w:hAnsi="Arial" w:cs="Arial"/>
                <w:sz w:val="24"/>
                <w:szCs w:val="24"/>
              </w:rPr>
              <w:t>OB 2.7 Uses appropriate escalation in communication to resolve identified deviations</w:t>
            </w:r>
          </w:p>
          <w:p w14:paraId="12D2A6F9" w14:textId="77777777" w:rsidR="00601397" w:rsidRPr="00AB7550" w:rsidRDefault="00601397" w:rsidP="00B72D52">
            <w:pPr>
              <w:widowControl/>
              <w:adjustRightInd w:val="0"/>
              <w:rPr>
                <w:rFonts w:ascii="Arial" w:hAnsi="Arial" w:cs="Arial"/>
                <w:sz w:val="24"/>
                <w:szCs w:val="24"/>
              </w:rPr>
            </w:pPr>
            <w:r w:rsidRPr="00AB7550">
              <w:rPr>
                <w:rFonts w:ascii="Arial" w:hAnsi="Arial" w:cs="Arial"/>
                <w:sz w:val="24"/>
                <w:szCs w:val="24"/>
              </w:rPr>
              <w:lastRenderedPageBreak/>
              <w:t>OB 2.8 Uses and interprets non-verbal communication in a manner</w:t>
            </w:r>
          </w:p>
          <w:p w14:paraId="365C5215" w14:textId="77777777" w:rsidR="00601397" w:rsidRPr="00AB7550" w:rsidRDefault="00601397" w:rsidP="00601397">
            <w:pPr>
              <w:widowControl/>
              <w:adjustRightInd w:val="0"/>
              <w:rPr>
                <w:rFonts w:ascii="Arial" w:hAnsi="Arial" w:cs="Arial"/>
                <w:sz w:val="24"/>
                <w:szCs w:val="24"/>
              </w:rPr>
            </w:pPr>
            <w:r w:rsidRPr="00AB7550">
              <w:rPr>
                <w:rFonts w:ascii="Arial" w:hAnsi="Arial" w:cs="Arial"/>
                <w:sz w:val="24"/>
                <w:szCs w:val="24"/>
              </w:rPr>
              <w:t>appropriate to the organizational and social culture</w:t>
            </w:r>
          </w:p>
          <w:p w14:paraId="0EC5CF3E" w14:textId="77777777" w:rsidR="00601397" w:rsidRPr="00AB7550" w:rsidRDefault="00601397" w:rsidP="00601397">
            <w:pPr>
              <w:widowControl/>
              <w:adjustRightInd w:val="0"/>
              <w:rPr>
                <w:rFonts w:ascii="Arial" w:hAnsi="Arial" w:cs="Arial"/>
                <w:sz w:val="24"/>
                <w:szCs w:val="24"/>
              </w:rPr>
            </w:pPr>
            <w:r w:rsidRPr="00AB7550">
              <w:rPr>
                <w:rFonts w:ascii="Arial" w:hAnsi="Arial" w:cs="Arial"/>
                <w:sz w:val="24"/>
                <w:szCs w:val="24"/>
              </w:rPr>
              <w:t>OB 2.9 Adheres to standard operator phraseology and procedures</w:t>
            </w:r>
          </w:p>
        </w:tc>
      </w:tr>
      <w:tr w:rsidR="00601397" w:rsidRPr="00AB7550" w14:paraId="2A927C8E" w14:textId="77777777" w:rsidTr="00601397">
        <w:trPr>
          <w:gridBefore w:val="1"/>
          <w:wBefore w:w="90" w:type="dxa"/>
        </w:trPr>
        <w:tc>
          <w:tcPr>
            <w:tcW w:w="3465" w:type="dxa"/>
          </w:tcPr>
          <w:p w14:paraId="48932DAC" w14:textId="77777777" w:rsidR="00601397" w:rsidRPr="00AB7550" w:rsidRDefault="00601397" w:rsidP="00601397">
            <w:pPr>
              <w:widowControl/>
              <w:adjustRightInd w:val="0"/>
              <w:rPr>
                <w:rFonts w:ascii="Arial" w:hAnsi="Arial" w:cs="Arial"/>
                <w:sz w:val="24"/>
                <w:szCs w:val="24"/>
              </w:rPr>
            </w:pPr>
            <w:r w:rsidRPr="00AB7550">
              <w:rPr>
                <w:rFonts w:ascii="Arial" w:hAnsi="Arial" w:cs="Arial"/>
                <w:sz w:val="24"/>
                <w:szCs w:val="24"/>
              </w:rPr>
              <w:lastRenderedPageBreak/>
              <w:t>Leadership and teamwork</w:t>
            </w:r>
          </w:p>
        </w:tc>
        <w:tc>
          <w:tcPr>
            <w:tcW w:w="3730" w:type="dxa"/>
          </w:tcPr>
          <w:p w14:paraId="514C0A8E" w14:textId="77777777" w:rsidR="00601397" w:rsidRPr="00AB7550" w:rsidRDefault="00601397" w:rsidP="00601397">
            <w:pPr>
              <w:widowControl/>
              <w:adjustRightInd w:val="0"/>
              <w:rPr>
                <w:rFonts w:ascii="Arial" w:hAnsi="Arial" w:cs="Arial"/>
                <w:sz w:val="24"/>
                <w:szCs w:val="24"/>
              </w:rPr>
            </w:pPr>
            <w:r w:rsidRPr="00AB7550">
              <w:rPr>
                <w:rFonts w:ascii="Arial" w:hAnsi="Arial" w:cs="Arial"/>
                <w:sz w:val="24"/>
                <w:szCs w:val="24"/>
              </w:rPr>
              <w:t>Influences others to contribute to a shared purpose.</w:t>
            </w:r>
          </w:p>
          <w:p w14:paraId="6D3DD914" w14:textId="77777777" w:rsidR="00601397" w:rsidRPr="00AB7550" w:rsidRDefault="00601397" w:rsidP="00601397">
            <w:pPr>
              <w:widowControl/>
              <w:adjustRightInd w:val="0"/>
              <w:rPr>
                <w:rFonts w:ascii="Arial" w:hAnsi="Arial" w:cs="Arial"/>
                <w:sz w:val="24"/>
                <w:szCs w:val="24"/>
              </w:rPr>
            </w:pPr>
            <w:r w:rsidRPr="00AB7550">
              <w:rPr>
                <w:rFonts w:ascii="Arial" w:hAnsi="Arial" w:cs="Arial"/>
                <w:sz w:val="24"/>
                <w:szCs w:val="24"/>
              </w:rPr>
              <w:t>Collaborates to accomplish the goals of the team.</w:t>
            </w:r>
          </w:p>
        </w:tc>
        <w:tc>
          <w:tcPr>
            <w:tcW w:w="3605" w:type="dxa"/>
            <w:gridSpan w:val="2"/>
          </w:tcPr>
          <w:p w14:paraId="78BDB8E4" w14:textId="77777777" w:rsidR="00601397" w:rsidRPr="00AB7550" w:rsidRDefault="00601397" w:rsidP="00601397">
            <w:pPr>
              <w:widowControl/>
              <w:adjustRightInd w:val="0"/>
              <w:rPr>
                <w:rFonts w:ascii="Arial" w:hAnsi="Arial" w:cs="Arial"/>
                <w:sz w:val="24"/>
                <w:szCs w:val="24"/>
              </w:rPr>
            </w:pPr>
            <w:r w:rsidRPr="00AB7550">
              <w:rPr>
                <w:rFonts w:ascii="Arial" w:hAnsi="Arial" w:cs="Arial"/>
                <w:sz w:val="24"/>
                <w:szCs w:val="24"/>
              </w:rPr>
              <w:t>OB 3.1 Encourages crew participation and  open communication</w:t>
            </w:r>
          </w:p>
          <w:p w14:paraId="216B00EF" w14:textId="77777777" w:rsidR="00601397" w:rsidRPr="00AB7550" w:rsidRDefault="00601397" w:rsidP="00601397">
            <w:pPr>
              <w:widowControl/>
              <w:adjustRightInd w:val="0"/>
              <w:rPr>
                <w:rFonts w:ascii="Arial" w:hAnsi="Arial" w:cs="Arial"/>
                <w:sz w:val="24"/>
                <w:szCs w:val="24"/>
              </w:rPr>
            </w:pPr>
            <w:r w:rsidRPr="00AB7550">
              <w:rPr>
                <w:rFonts w:ascii="Arial" w:hAnsi="Arial" w:cs="Arial"/>
                <w:sz w:val="24"/>
                <w:szCs w:val="24"/>
              </w:rPr>
              <w:t>OB 3.2 Demonstrates initiative and provides</w:t>
            </w:r>
          </w:p>
          <w:p w14:paraId="210F9F47" w14:textId="77777777" w:rsidR="00601397" w:rsidRPr="00AB7550" w:rsidRDefault="00601397" w:rsidP="00601397">
            <w:pPr>
              <w:widowControl/>
              <w:adjustRightInd w:val="0"/>
              <w:rPr>
                <w:rFonts w:ascii="Arial" w:hAnsi="Arial" w:cs="Arial"/>
                <w:sz w:val="24"/>
                <w:szCs w:val="24"/>
              </w:rPr>
            </w:pPr>
            <w:r w:rsidRPr="00AB7550">
              <w:rPr>
                <w:rFonts w:ascii="Arial" w:hAnsi="Arial" w:cs="Arial"/>
                <w:sz w:val="24"/>
                <w:szCs w:val="24"/>
              </w:rPr>
              <w:t>direction when required</w:t>
            </w:r>
          </w:p>
          <w:p w14:paraId="6F5E2116" w14:textId="77777777" w:rsidR="00601397" w:rsidRPr="00AB7550" w:rsidRDefault="00601397" w:rsidP="00601397">
            <w:pPr>
              <w:widowControl/>
              <w:adjustRightInd w:val="0"/>
              <w:rPr>
                <w:rFonts w:ascii="Arial" w:hAnsi="Arial" w:cs="Arial"/>
                <w:sz w:val="24"/>
                <w:szCs w:val="24"/>
              </w:rPr>
            </w:pPr>
            <w:r w:rsidRPr="00AB7550">
              <w:rPr>
                <w:rFonts w:ascii="Arial" w:hAnsi="Arial" w:cs="Arial"/>
                <w:sz w:val="24"/>
                <w:szCs w:val="24"/>
              </w:rPr>
              <w:t>OB 3.3 Engages others in planning</w:t>
            </w:r>
          </w:p>
          <w:p w14:paraId="09282EF9" w14:textId="77777777" w:rsidR="00601397" w:rsidRPr="00AB7550" w:rsidRDefault="00601397" w:rsidP="00601397">
            <w:pPr>
              <w:widowControl/>
              <w:adjustRightInd w:val="0"/>
              <w:rPr>
                <w:rFonts w:ascii="Arial" w:hAnsi="Arial" w:cs="Arial"/>
                <w:sz w:val="24"/>
                <w:szCs w:val="24"/>
              </w:rPr>
            </w:pPr>
            <w:r w:rsidRPr="00AB7550">
              <w:rPr>
                <w:rFonts w:ascii="Arial" w:hAnsi="Arial" w:cs="Arial"/>
                <w:sz w:val="24"/>
                <w:szCs w:val="24"/>
              </w:rPr>
              <w:t>OB 3.4 Considers inputs from others</w:t>
            </w:r>
          </w:p>
          <w:p w14:paraId="659EC22C" w14:textId="77777777" w:rsidR="00601397" w:rsidRPr="00AB7550" w:rsidRDefault="00601397" w:rsidP="00601397">
            <w:pPr>
              <w:widowControl/>
              <w:adjustRightInd w:val="0"/>
              <w:rPr>
                <w:rFonts w:ascii="Arial" w:hAnsi="Arial" w:cs="Arial"/>
                <w:sz w:val="24"/>
                <w:szCs w:val="24"/>
              </w:rPr>
            </w:pPr>
            <w:r w:rsidRPr="00AB7550">
              <w:rPr>
                <w:rFonts w:ascii="Arial" w:hAnsi="Arial" w:cs="Arial"/>
                <w:sz w:val="24"/>
                <w:szCs w:val="24"/>
              </w:rPr>
              <w:t>OB 3.5 Gives and receives feedback constructively</w:t>
            </w:r>
          </w:p>
          <w:p w14:paraId="168C0946" w14:textId="77777777" w:rsidR="00601397" w:rsidRPr="00AB7550" w:rsidRDefault="00601397" w:rsidP="00601397">
            <w:pPr>
              <w:widowControl/>
              <w:adjustRightInd w:val="0"/>
              <w:rPr>
                <w:rFonts w:ascii="Arial" w:hAnsi="Arial" w:cs="Arial"/>
                <w:sz w:val="24"/>
                <w:szCs w:val="24"/>
              </w:rPr>
            </w:pPr>
            <w:r w:rsidRPr="00AB7550">
              <w:rPr>
                <w:rFonts w:ascii="Arial" w:hAnsi="Arial" w:cs="Arial"/>
                <w:sz w:val="24"/>
                <w:szCs w:val="24"/>
              </w:rPr>
              <w:t>OB 3.6 Addresses and resolves conflicts and disagreements in a constructive manner</w:t>
            </w:r>
          </w:p>
          <w:p w14:paraId="154C7C81" w14:textId="77777777" w:rsidR="00601397" w:rsidRPr="00AB7550" w:rsidRDefault="00601397" w:rsidP="00601397">
            <w:pPr>
              <w:widowControl/>
              <w:adjustRightInd w:val="0"/>
              <w:rPr>
                <w:rFonts w:ascii="Arial" w:hAnsi="Arial" w:cs="Arial"/>
                <w:sz w:val="24"/>
                <w:szCs w:val="24"/>
              </w:rPr>
            </w:pPr>
            <w:r w:rsidRPr="00AB7550">
              <w:rPr>
                <w:rFonts w:ascii="Arial" w:hAnsi="Arial" w:cs="Arial"/>
                <w:sz w:val="24"/>
                <w:szCs w:val="24"/>
              </w:rPr>
              <w:t>OB 3.7 Exercises decisive leadership when required</w:t>
            </w:r>
          </w:p>
          <w:p w14:paraId="32510B93" w14:textId="77777777" w:rsidR="00601397" w:rsidRPr="00AB7550" w:rsidRDefault="00601397" w:rsidP="00601397">
            <w:pPr>
              <w:widowControl/>
              <w:adjustRightInd w:val="0"/>
              <w:rPr>
                <w:rFonts w:ascii="Arial" w:hAnsi="Arial" w:cs="Arial"/>
                <w:sz w:val="24"/>
                <w:szCs w:val="24"/>
              </w:rPr>
            </w:pPr>
            <w:r w:rsidRPr="00AB7550">
              <w:rPr>
                <w:rFonts w:ascii="Arial" w:hAnsi="Arial" w:cs="Arial"/>
                <w:sz w:val="24"/>
                <w:szCs w:val="24"/>
              </w:rPr>
              <w:t>OB 3.8 Accepts responsibility for decisions and actions</w:t>
            </w:r>
          </w:p>
          <w:p w14:paraId="6A35CE68" w14:textId="77777777" w:rsidR="00601397" w:rsidRPr="00AB7550" w:rsidRDefault="00601397" w:rsidP="00601397">
            <w:pPr>
              <w:widowControl/>
              <w:adjustRightInd w:val="0"/>
              <w:rPr>
                <w:rFonts w:ascii="Arial" w:hAnsi="Arial" w:cs="Arial"/>
                <w:sz w:val="24"/>
                <w:szCs w:val="24"/>
              </w:rPr>
            </w:pPr>
            <w:r w:rsidRPr="00AB7550">
              <w:rPr>
                <w:rFonts w:ascii="Arial" w:hAnsi="Arial" w:cs="Arial"/>
                <w:sz w:val="24"/>
                <w:szCs w:val="24"/>
              </w:rPr>
              <w:t>OB 3.9 Carries out instructions when directed</w:t>
            </w:r>
          </w:p>
          <w:p w14:paraId="2D3C5AFA" w14:textId="77777777" w:rsidR="00601397" w:rsidRPr="00AB7550" w:rsidRDefault="00601397" w:rsidP="00601397">
            <w:pPr>
              <w:widowControl/>
              <w:adjustRightInd w:val="0"/>
              <w:rPr>
                <w:rFonts w:ascii="Arial" w:hAnsi="Arial" w:cs="Arial"/>
                <w:sz w:val="24"/>
                <w:szCs w:val="24"/>
              </w:rPr>
            </w:pPr>
            <w:r w:rsidRPr="00AB7550">
              <w:rPr>
                <w:rFonts w:ascii="Arial" w:hAnsi="Arial" w:cs="Arial"/>
                <w:sz w:val="24"/>
                <w:szCs w:val="24"/>
              </w:rPr>
              <w:t>OB 3.10 Identifies deviations and safety hazards and applies effective intervention strategies</w:t>
            </w:r>
          </w:p>
          <w:p w14:paraId="7F7AF192" w14:textId="77777777" w:rsidR="00601397" w:rsidRPr="00AB7550" w:rsidRDefault="00601397" w:rsidP="00601397">
            <w:pPr>
              <w:widowControl/>
              <w:adjustRightInd w:val="0"/>
              <w:rPr>
                <w:rFonts w:ascii="Arial" w:hAnsi="Arial" w:cs="Arial"/>
                <w:sz w:val="24"/>
                <w:szCs w:val="24"/>
              </w:rPr>
            </w:pPr>
            <w:r w:rsidRPr="00AB7550">
              <w:rPr>
                <w:rFonts w:ascii="Arial" w:hAnsi="Arial" w:cs="Arial"/>
                <w:sz w:val="24"/>
                <w:szCs w:val="24"/>
              </w:rPr>
              <w:t>OB 3.11 Manages cultural and language challenges</w:t>
            </w:r>
          </w:p>
        </w:tc>
      </w:tr>
      <w:tr w:rsidR="00601397" w:rsidRPr="00AB7550" w14:paraId="1740A38E" w14:textId="77777777" w:rsidTr="00601397">
        <w:trPr>
          <w:gridBefore w:val="1"/>
          <w:wBefore w:w="90" w:type="dxa"/>
        </w:trPr>
        <w:tc>
          <w:tcPr>
            <w:tcW w:w="3465" w:type="dxa"/>
          </w:tcPr>
          <w:p w14:paraId="50C119A5" w14:textId="77777777" w:rsidR="00601397" w:rsidRPr="00AB7550" w:rsidRDefault="00601397" w:rsidP="00601397">
            <w:pPr>
              <w:widowControl/>
              <w:adjustRightInd w:val="0"/>
              <w:rPr>
                <w:rFonts w:ascii="Arial" w:hAnsi="Arial" w:cs="Arial"/>
                <w:sz w:val="24"/>
                <w:szCs w:val="24"/>
              </w:rPr>
            </w:pPr>
            <w:r w:rsidRPr="00AB7550">
              <w:rPr>
                <w:rFonts w:ascii="Arial" w:hAnsi="Arial" w:cs="Arial"/>
                <w:sz w:val="24"/>
                <w:szCs w:val="24"/>
              </w:rPr>
              <w:t>Passenger management</w:t>
            </w:r>
          </w:p>
        </w:tc>
        <w:tc>
          <w:tcPr>
            <w:tcW w:w="3730" w:type="dxa"/>
          </w:tcPr>
          <w:p w14:paraId="1B01A26A" w14:textId="77777777" w:rsidR="00601397" w:rsidRPr="00AB7550" w:rsidRDefault="00601397" w:rsidP="00601397">
            <w:pPr>
              <w:widowControl/>
              <w:adjustRightInd w:val="0"/>
              <w:rPr>
                <w:rFonts w:ascii="Arial" w:hAnsi="Arial" w:cs="Arial"/>
                <w:sz w:val="24"/>
                <w:szCs w:val="24"/>
              </w:rPr>
            </w:pPr>
            <w:r w:rsidRPr="00AB7550">
              <w:rPr>
                <w:rFonts w:ascii="Arial" w:hAnsi="Arial" w:cs="Arial"/>
                <w:sz w:val="24"/>
                <w:szCs w:val="24"/>
              </w:rPr>
              <w:t>Demonstrates effective passenger management techniques</w:t>
            </w:r>
          </w:p>
        </w:tc>
        <w:tc>
          <w:tcPr>
            <w:tcW w:w="3605" w:type="dxa"/>
            <w:gridSpan w:val="2"/>
          </w:tcPr>
          <w:p w14:paraId="28C07D53" w14:textId="77777777" w:rsidR="00601397" w:rsidRPr="00AB7550" w:rsidRDefault="00601397" w:rsidP="00601397">
            <w:pPr>
              <w:widowControl/>
              <w:adjustRightInd w:val="0"/>
              <w:rPr>
                <w:rFonts w:ascii="Arial" w:hAnsi="Arial" w:cs="Arial"/>
                <w:sz w:val="24"/>
                <w:szCs w:val="24"/>
              </w:rPr>
            </w:pPr>
            <w:r w:rsidRPr="00AB7550">
              <w:rPr>
                <w:rFonts w:ascii="Arial" w:hAnsi="Arial" w:cs="Arial"/>
                <w:sz w:val="24"/>
                <w:szCs w:val="24"/>
              </w:rPr>
              <w:t>OB 4.1 Exhibits assertive behaviour, when applicable, e.g. during an evacuation</w:t>
            </w:r>
          </w:p>
          <w:p w14:paraId="7B949132" w14:textId="77777777" w:rsidR="00601397" w:rsidRPr="00AB7550" w:rsidRDefault="00601397" w:rsidP="00601397">
            <w:pPr>
              <w:widowControl/>
              <w:adjustRightInd w:val="0"/>
              <w:rPr>
                <w:rFonts w:ascii="Arial" w:hAnsi="Arial" w:cs="Arial"/>
                <w:sz w:val="24"/>
                <w:szCs w:val="24"/>
              </w:rPr>
            </w:pPr>
            <w:r w:rsidRPr="00AB7550">
              <w:rPr>
                <w:rFonts w:ascii="Arial" w:hAnsi="Arial" w:cs="Arial"/>
                <w:sz w:val="24"/>
                <w:szCs w:val="24"/>
              </w:rPr>
              <w:t>or ditching</w:t>
            </w:r>
          </w:p>
          <w:p w14:paraId="0D932646" w14:textId="77777777" w:rsidR="00601397" w:rsidRPr="00AB7550" w:rsidRDefault="00601397" w:rsidP="00601397">
            <w:pPr>
              <w:widowControl/>
              <w:adjustRightInd w:val="0"/>
              <w:rPr>
                <w:rFonts w:ascii="Arial" w:hAnsi="Arial" w:cs="Arial"/>
                <w:sz w:val="24"/>
                <w:szCs w:val="24"/>
              </w:rPr>
            </w:pPr>
            <w:r w:rsidRPr="00AB7550">
              <w:rPr>
                <w:rFonts w:ascii="Arial" w:hAnsi="Arial" w:cs="Arial"/>
                <w:sz w:val="24"/>
                <w:szCs w:val="24"/>
              </w:rPr>
              <w:t>OB 4.2 Identifies and manages conflict and disagreements between passengers</w:t>
            </w:r>
          </w:p>
          <w:p w14:paraId="61300FB0" w14:textId="77777777" w:rsidR="00601397" w:rsidRPr="00AB7550" w:rsidRDefault="00601397" w:rsidP="00601397">
            <w:pPr>
              <w:widowControl/>
              <w:adjustRightInd w:val="0"/>
              <w:rPr>
                <w:rFonts w:ascii="Arial" w:hAnsi="Arial" w:cs="Arial"/>
                <w:sz w:val="24"/>
                <w:szCs w:val="24"/>
              </w:rPr>
            </w:pPr>
            <w:r w:rsidRPr="00AB7550">
              <w:rPr>
                <w:rFonts w:ascii="Arial" w:hAnsi="Arial" w:cs="Arial"/>
                <w:sz w:val="24"/>
                <w:szCs w:val="24"/>
              </w:rPr>
              <w:t>OB 4.3 Demonstrates conflict resolution techniques</w:t>
            </w:r>
          </w:p>
          <w:p w14:paraId="0BD6BEFD" w14:textId="77777777" w:rsidR="00601397" w:rsidRPr="00AB7550" w:rsidRDefault="00601397" w:rsidP="00601397">
            <w:pPr>
              <w:widowControl/>
              <w:adjustRightInd w:val="0"/>
              <w:rPr>
                <w:rFonts w:ascii="Arial" w:hAnsi="Arial" w:cs="Arial"/>
                <w:sz w:val="24"/>
                <w:szCs w:val="24"/>
              </w:rPr>
            </w:pPr>
            <w:r w:rsidRPr="00AB7550">
              <w:rPr>
                <w:rFonts w:ascii="Arial" w:hAnsi="Arial" w:cs="Arial"/>
                <w:sz w:val="24"/>
                <w:szCs w:val="24"/>
              </w:rPr>
              <w:lastRenderedPageBreak/>
              <w:t>OB 4.4 Informs and monitors passengers for compliance with operator policies, procedures and regulations</w:t>
            </w:r>
          </w:p>
          <w:p w14:paraId="4869A08A" w14:textId="77777777" w:rsidR="00601397" w:rsidRPr="00AB7550" w:rsidRDefault="00601397" w:rsidP="00601397">
            <w:pPr>
              <w:widowControl/>
              <w:adjustRightInd w:val="0"/>
              <w:rPr>
                <w:rFonts w:ascii="Arial" w:hAnsi="Arial" w:cs="Arial"/>
                <w:sz w:val="24"/>
                <w:szCs w:val="24"/>
              </w:rPr>
            </w:pPr>
            <w:r w:rsidRPr="00AB7550">
              <w:rPr>
                <w:rFonts w:ascii="Arial" w:hAnsi="Arial" w:cs="Arial"/>
                <w:sz w:val="24"/>
                <w:szCs w:val="24"/>
              </w:rPr>
              <w:t>OB 4.5 Uses effective communication and tone of voice appropriate to the circumstances</w:t>
            </w:r>
          </w:p>
        </w:tc>
      </w:tr>
      <w:tr w:rsidR="00601397" w:rsidRPr="00AB7550" w14:paraId="179E1AB6" w14:textId="77777777" w:rsidTr="00601397">
        <w:trPr>
          <w:gridBefore w:val="1"/>
          <w:wBefore w:w="90" w:type="dxa"/>
        </w:trPr>
        <w:tc>
          <w:tcPr>
            <w:tcW w:w="3465" w:type="dxa"/>
          </w:tcPr>
          <w:p w14:paraId="25CF34C3" w14:textId="77777777" w:rsidR="00601397" w:rsidRPr="00AB7550" w:rsidRDefault="00067922" w:rsidP="00601397">
            <w:pPr>
              <w:widowControl/>
              <w:adjustRightInd w:val="0"/>
              <w:rPr>
                <w:rFonts w:ascii="Arial" w:hAnsi="Arial" w:cs="Arial"/>
                <w:sz w:val="24"/>
                <w:szCs w:val="24"/>
              </w:rPr>
            </w:pPr>
            <w:r w:rsidRPr="00AB7550">
              <w:rPr>
                <w:rFonts w:ascii="Arial" w:hAnsi="Arial" w:cs="Arial"/>
                <w:sz w:val="24"/>
                <w:szCs w:val="24"/>
              </w:rPr>
              <w:lastRenderedPageBreak/>
              <w:t xml:space="preserve">Problem solving </w:t>
            </w:r>
            <w:r w:rsidR="00601397" w:rsidRPr="00AB7550">
              <w:rPr>
                <w:rFonts w:ascii="Arial" w:hAnsi="Arial" w:cs="Arial"/>
                <w:sz w:val="24"/>
                <w:szCs w:val="24"/>
              </w:rPr>
              <w:t>and decision</w:t>
            </w:r>
            <w:r w:rsidRPr="00AB7550">
              <w:rPr>
                <w:rFonts w:ascii="Arial" w:hAnsi="Arial" w:cs="Arial"/>
                <w:sz w:val="24"/>
                <w:szCs w:val="24"/>
              </w:rPr>
              <w:t xml:space="preserve"> making</w:t>
            </w:r>
          </w:p>
        </w:tc>
        <w:tc>
          <w:tcPr>
            <w:tcW w:w="3730" w:type="dxa"/>
          </w:tcPr>
          <w:p w14:paraId="1927DCD5" w14:textId="77777777" w:rsidR="00067922" w:rsidRPr="00AB7550" w:rsidRDefault="00067922" w:rsidP="00067922">
            <w:pPr>
              <w:widowControl/>
              <w:adjustRightInd w:val="0"/>
              <w:rPr>
                <w:rFonts w:ascii="Arial" w:hAnsi="Arial" w:cs="Arial"/>
                <w:sz w:val="24"/>
                <w:szCs w:val="24"/>
              </w:rPr>
            </w:pPr>
            <w:r w:rsidRPr="00AB7550">
              <w:rPr>
                <w:rFonts w:ascii="Arial" w:hAnsi="Arial" w:cs="Arial"/>
                <w:sz w:val="24"/>
                <w:szCs w:val="24"/>
              </w:rPr>
              <w:t>Identifies precursors,</w:t>
            </w:r>
          </w:p>
          <w:p w14:paraId="294F8F80" w14:textId="77777777" w:rsidR="00601397" w:rsidRPr="00AB7550" w:rsidRDefault="00067922" w:rsidP="00067922">
            <w:pPr>
              <w:widowControl/>
              <w:adjustRightInd w:val="0"/>
              <w:rPr>
                <w:rFonts w:ascii="Arial" w:hAnsi="Arial" w:cs="Arial"/>
                <w:sz w:val="24"/>
                <w:szCs w:val="24"/>
              </w:rPr>
            </w:pPr>
            <w:r w:rsidRPr="00AB7550">
              <w:rPr>
                <w:rFonts w:ascii="Arial" w:hAnsi="Arial" w:cs="Arial"/>
                <w:sz w:val="24"/>
                <w:szCs w:val="24"/>
              </w:rPr>
              <w:t>mitigates problems; and makes decisions</w:t>
            </w:r>
          </w:p>
        </w:tc>
        <w:tc>
          <w:tcPr>
            <w:tcW w:w="3605" w:type="dxa"/>
            <w:gridSpan w:val="2"/>
          </w:tcPr>
          <w:p w14:paraId="6C40FD36" w14:textId="77777777" w:rsidR="00601397" w:rsidRPr="00AB7550" w:rsidRDefault="00067922" w:rsidP="00067922">
            <w:pPr>
              <w:widowControl/>
              <w:adjustRightInd w:val="0"/>
              <w:rPr>
                <w:rFonts w:ascii="Arial" w:hAnsi="Arial" w:cs="Arial"/>
                <w:sz w:val="24"/>
                <w:szCs w:val="24"/>
              </w:rPr>
            </w:pPr>
            <w:r w:rsidRPr="00AB7550">
              <w:rPr>
                <w:rFonts w:ascii="Arial" w:hAnsi="Arial" w:cs="Arial"/>
                <w:sz w:val="24"/>
                <w:szCs w:val="24"/>
              </w:rPr>
              <w:t>OB 5.1 Identifies, assesses and manages threats and errors in a timely manner</w:t>
            </w:r>
          </w:p>
          <w:p w14:paraId="143EE70C" w14:textId="77777777" w:rsidR="00067922" w:rsidRPr="00AB7550" w:rsidRDefault="00067922" w:rsidP="00067922">
            <w:pPr>
              <w:widowControl/>
              <w:adjustRightInd w:val="0"/>
              <w:rPr>
                <w:rFonts w:ascii="Arial" w:hAnsi="Arial" w:cs="Arial"/>
                <w:sz w:val="24"/>
                <w:szCs w:val="24"/>
              </w:rPr>
            </w:pPr>
            <w:r w:rsidRPr="00AB7550">
              <w:rPr>
                <w:rFonts w:ascii="Arial" w:hAnsi="Arial" w:cs="Arial"/>
                <w:sz w:val="24"/>
                <w:szCs w:val="24"/>
              </w:rPr>
              <w:t>OB 5.2 Seeks accurate and adequate information from appropriate sources</w:t>
            </w:r>
          </w:p>
          <w:p w14:paraId="4C327686" w14:textId="77777777" w:rsidR="00067922" w:rsidRPr="00AB7550" w:rsidRDefault="00067922" w:rsidP="00067922">
            <w:pPr>
              <w:widowControl/>
              <w:adjustRightInd w:val="0"/>
              <w:rPr>
                <w:rFonts w:ascii="Arial" w:hAnsi="Arial" w:cs="Arial"/>
                <w:sz w:val="24"/>
                <w:szCs w:val="24"/>
              </w:rPr>
            </w:pPr>
            <w:r w:rsidRPr="00AB7550">
              <w:rPr>
                <w:rFonts w:ascii="Arial" w:hAnsi="Arial" w:cs="Arial"/>
                <w:sz w:val="24"/>
                <w:szCs w:val="24"/>
              </w:rPr>
              <w:t>OB 5.3 Identifies and verifies what and why things have gone wrong, if appropriate</w:t>
            </w:r>
          </w:p>
          <w:p w14:paraId="46F9D13D" w14:textId="77777777" w:rsidR="00067922" w:rsidRPr="00AB7550" w:rsidRDefault="00067922" w:rsidP="00067922">
            <w:pPr>
              <w:widowControl/>
              <w:adjustRightInd w:val="0"/>
              <w:rPr>
                <w:rFonts w:ascii="Arial" w:hAnsi="Arial" w:cs="Arial"/>
                <w:sz w:val="24"/>
                <w:szCs w:val="24"/>
              </w:rPr>
            </w:pPr>
            <w:r w:rsidRPr="00AB7550">
              <w:rPr>
                <w:rFonts w:ascii="Arial" w:hAnsi="Arial" w:cs="Arial"/>
                <w:sz w:val="24"/>
                <w:szCs w:val="24"/>
              </w:rPr>
              <w:t>OB 5.4 Perseveres in working through problems while prioritizing safety</w:t>
            </w:r>
          </w:p>
          <w:p w14:paraId="78DCF3D6" w14:textId="77777777" w:rsidR="00067922" w:rsidRPr="00AB7550" w:rsidRDefault="00067922" w:rsidP="00067922">
            <w:pPr>
              <w:widowControl/>
              <w:adjustRightInd w:val="0"/>
              <w:rPr>
                <w:rFonts w:ascii="Arial" w:hAnsi="Arial" w:cs="Arial"/>
                <w:sz w:val="24"/>
                <w:szCs w:val="24"/>
              </w:rPr>
            </w:pPr>
            <w:r w:rsidRPr="00AB7550">
              <w:rPr>
                <w:rFonts w:ascii="Arial" w:hAnsi="Arial" w:cs="Arial"/>
                <w:sz w:val="24"/>
                <w:szCs w:val="24"/>
              </w:rPr>
              <w:t>OB 5.5 Identifies and considers appropriate options</w:t>
            </w:r>
          </w:p>
          <w:p w14:paraId="4F836169" w14:textId="77777777" w:rsidR="00067922" w:rsidRPr="00AB7550" w:rsidRDefault="00067922" w:rsidP="00067922">
            <w:pPr>
              <w:widowControl/>
              <w:adjustRightInd w:val="0"/>
              <w:rPr>
                <w:rFonts w:ascii="Arial" w:hAnsi="Arial" w:cs="Arial"/>
                <w:sz w:val="24"/>
                <w:szCs w:val="24"/>
              </w:rPr>
            </w:pPr>
            <w:r w:rsidRPr="00AB7550">
              <w:rPr>
                <w:rFonts w:ascii="Arial" w:hAnsi="Arial" w:cs="Arial"/>
                <w:sz w:val="24"/>
                <w:szCs w:val="24"/>
              </w:rPr>
              <w:t>OB 5.6 Applies appropriate and timely decision-making techniques</w:t>
            </w:r>
          </w:p>
          <w:p w14:paraId="7E3CDEF8" w14:textId="77777777" w:rsidR="00067922" w:rsidRPr="00AB7550" w:rsidRDefault="00067922" w:rsidP="00067922">
            <w:pPr>
              <w:widowControl/>
              <w:adjustRightInd w:val="0"/>
              <w:rPr>
                <w:rFonts w:ascii="Arial" w:hAnsi="Arial" w:cs="Arial"/>
                <w:sz w:val="24"/>
                <w:szCs w:val="24"/>
              </w:rPr>
            </w:pPr>
            <w:r w:rsidRPr="00AB7550">
              <w:rPr>
                <w:rFonts w:ascii="Arial" w:hAnsi="Arial" w:cs="Arial"/>
                <w:sz w:val="24"/>
                <w:szCs w:val="24"/>
              </w:rPr>
              <w:t>OB 5.7 Monitors, reviews and adapts decisions as required</w:t>
            </w:r>
          </w:p>
          <w:p w14:paraId="0042CA88" w14:textId="77777777" w:rsidR="00067922" w:rsidRPr="00AB7550" w:rsidRDefault="00067922" w:rsidP="00067922">
            <w:pPr>
              <w:widowControl/>
              <w:adjustRightInd w:val="0"/>
              <w:rPr>
                <w:rFonts w:ascii="Arial" w:hAnsi="Arial" w:cs="Arial"/>
                <w:sz w:val="24"/>
                <w:szCs w:val="24"/>
              </w:rPr>
            </w:pPr>
            <w:r w:rsidRPr="00AB7550">
              <w:rPr>
                <w:rFonts w:ascii="Arial" w:hAnsi="Arial" w:cs="Arial"/>
                <w:sz w:val="24"/>
                <w:szCs w:val="24"/>
              </w:rPr>
              <w:t>OB 5.8 Adapts when faced with situations where no guidance or procedure exists</w:t>
            </w:r>
          </w:p>
          <w:p w14:paraId="1D606F64" w14:textId="77777777" w:rsidR="00067922" w:rsidRPr="00AB7550" w:rsidRDefault="00067922" w:rsidP="00067922">
            <w:pPr>
              <w:widowControl/>
              <w:adjustRightInd w:val="0"/>
              <w:rPr>
                <w:rFonts w:ascii="Arial" w:hAnsi="Arial" w:cs="Arial"/>
                <w:sz w:val="24"/>
                <w:szCs w:val="24"/>
              </w:rPr>
            </w:pPr>
            <w:r w:rsidRPr="00AB7550">
              <w:rPr>
                <w:rFonts w:ascii="Arial" w:hAnsi="Arial" w:cs="Arial"/>
                <w:sz w:val="24"/>
                <w:szCs w:val="24"/>
              </w:rPr>
              <w:t>OB 5.9 Demonstrates resilience when encountering an unexpected event</w:t>
            </w:r>
          </w:p>
        </w:tc>
      </w:tr>
      <w:tr w:rsidR="00601397" w:rsidRPr="00AB7550" w14:paraId="69307A82" w14:textId="77777777" w:rsidTr="00601397">
        <w:trPr>
          <w:gridBefore w:val="1"/>
          <w:wBefore w:w="90" w:type="dxa"/>
        </w:trPr>
        <w:tc>
          <w:tcPr>
            <w:tcW w:w="3465" w:type="dxa"/>
          </w:tcPr>
          <w:p w14:paraId="27736FA4" w14:textId="77777777" w:rsidR="00067922" w:rsidRPr="00AB7550" w:rsidRDefault="00067922" w:rsidP="00067922">
            <w:pPr>
              <w:widowControl/>
              <w:adjustRightInd w:val="0"/>
              <w:rPr>
                <w:rFonts w:ascii="Arial" w:hAnsi="Arial" w:cs="Arial"/>
                <w:sz w:val="24"/>
                <w:szCs w:val="24"/>
              </w:rPr>
            </w:pPr>
            <w:r w:rsidRPr="00AB7550">
              <w:rPr>
                <w:rFonts w:ascii="Arial" w:hAnsi="Arial" w:cs="Arial"/>
                <w:sz w:val="24"/>
                <w:szCs w:val="24"/>
              </w:rPr>
              <w:t>Situation awareness and</w:t>
            </w:r>
          </w:p>
          <w:p w14:paraId="128EB0E9" w14:textId="77777777" w:rsidR="00601397" w:rsidRPr="00AB7550" w:rsidRDefault="00067922" w:rsidP="00067922">
            <w:pPr>
              <w:widowControl/>
              <w:adjustRightInd w:val="0"/>
              <w:rPr>
                <w:rFonts w:ascii="Arial" w:hAnsi="Arial" w:cs="Arial"/>
                <w:sz w:val="24"/>
                <w:szCs w:val="24"/>
              </w:rPr>
            </w:pPr>
            <w:r w:rsidRPr="00AB7550">
              <w:rPr>
                <w:rFonts w:ascii="Arial" w:hAnsi="Arial" w:cs="Arial"/>
                <w:sz w:val="24"/>
                <w:szCs w:val="24"/>
              </w:rPr>
              <w:t>management of information</w:t>
            </w:r>
          </w:p>
        </w:tc>
        <w:tc>
          <w:tcPr>
            <w:tcW w:w="3730" w:type="dxa"/>
          </w:tcPr>
          <w:p w14:paraId="07259551" w14:textId="77777777" w:rsidR="00601397" w:rsidRPr="00AB7550" w:rsidRDefault="00067922" w:rsidP="00067922">
            <w:pPr>
              <w:widowControl/>
              <w:adjustRightInd w:val="0"/>
              <w:rPr>
                <w:rFonts w:ascii="Arial" w:hAnsi="Arial" w:cs="Arial"/>
                <w:sz w:val="24"/>
                <w:szCs w:val="24"/>
              </w:rPr>
            </w:pPr>
            <w:r w:rsidRPr="00AB7550">
              <w:rPr>
                <w:rFonts w:ascii="Arial" w:hAnsi="Arial" w:cs="Arial"/>
                <w:sz w:val="24"/>
                <w:szCs w:val="24"/>
              </w:rPr>
              <w:t>Perceives, comprehends and manages information and anticipates its effect on the operation.</w:t>
            </w:r>
          </w:p>
        </w:tc>
        <w:tc>
          <w:tcPr>
            <w:tcW w:w="3605" w:type="dxa"/>
            <w:gridSpan w:val="2"/>
          </w:tcPr>
          <w:p w14:paraId="47DE0085" w14:textId="77777777" w:rsidR="00067922" w:rsidRPr="00AB7550" w:rsidRDefault="00067922" w:rsidP="00067922">
            <w:pPr>
              <w:widowControl/>
              <w:adjustRightInd w:val="0"/>
              <w:rPr>
                <w:rFonts w:ascii="Arial" w:hAnsi="Arial" w:cs="Arial"/>
                <w:sz w:val="24"/>
                <w:szCs w:val="24"/>
              </w:rPr>
            </w:pPr>
            <w:r w:rsidRPr="00AB7550">
              <w:rPr>
                <w:rFonts w:ascii="Arial" w:hAnsi="Arial" w:cs="Arial"/>
                <w:sz w:val="24"/>
                <w:szCs w:val="24"/>
              </w:rPr>
              <w:t>OB 6.1 Monitors and assesses passenger and crew behaviour</w:t>
            </w:r>
          </w:p>
          <w:p w14:paraId="2AC6BBB8" w14:textId="77777777" w:rsidR="00067922" w:rsidRPr="00AB7550" w:rsidRDefault="00067922" w:rsidP="00067922">
            <w:pPr>
              <w:widowControl/>
              <w:adjustRightInd w:val="0"/>
              <w:rPr>
                <w:rFonts w:ascii="Arial" w:hAnsi="Arial" w:cs="Arial"/>
                <w:sz w:val="24"/>
                <w:szCs w:val="24"/>
              </w:rPr>
            </w:pPr>
            <w:r w:rsidRPr="00AB7550">
              <w:rPr>
                <w:rFonts w:ascii="Arial" w:hAnsi="Arial" w:cs="Arial"/>
                <w:sz w:val="24"/>
                <w:szCs w:val="24"/>
              </w:rPr>
              <w:t>OB 6.2 Monitors and assesses the general environment, state of the aircraft, cabin systems as it may affect the operation</w:t>
            </w:r>
          </w:p>
          <w:p w14:paraId="251C4DAC" w14:textId="77777777" w:rsidR="00067922" w:rsidRPr="00AB7550" w:rsidRDefault="00067922" w:rsidP="00067922">
            <w:pPr>
              <w:widowControl/>
              <w:adjustRightInd w:val="0"/>
              <w:rPr>
                <w:rFonts w:ascii="Arial" w:hAnsi="Arial" w:cs="Arial"/>
                <w:sz w:val="24"/>
                <w:szCs w:val="24"/>
              </w:rPr>
            </w:pPr>
            <w:r w:rsidRPr="00AB7550">
              <w:rPr>
                <w:rFonts w:ascii="Arial" w:hAnsi="Arial" w:cs="Arial"/>
                <w:sz w:val="24"/>
                <w:szCs w:val="24"/>
              </w:rPr>
              <w:t>OB 6.3 Validates the accuracy of information and checks for errors</w:t>
            </w:r>
          </w:p>
          <w:p w14:paraId="49DC926E" w14:textId="77777777" w:rsidR="00067922" w:rsidRPr="00AB7550" w:rsidRDefault="00067922" w:rsidP="00067922">
            <w:pPr>
              <w:widowControl/>
              <w:adjustRightInd w:val="0"/>
              <w:rPr>
                <w:rFonts w:ascii="Arial" w:hAnsi="Arial" w:cs="Arial"/>
                <w:sz w:val="24"/>
                <w:szCs w:val="24"/>
              </w:rPr>
            </w:pPr>
            <w:r w:rsidRPr="00AB7550">
              <w:rPr>
                <w:rFonts w:ascii="Arial" w:hAnsi="Arial" w:cs="Arial"/>
                <w:sz w:val="24"/>
                <w:szCs w:val="24"/>
              </w:rPr>
              <w:t xml:space="preserve">OB 6.4 Maintains awareness of the people involved in or </w:t>
            </w:r>
            <w:r w:rsidRPr="00AB7550">
              <w:rPr>
                <w:rFonts w:ascii="Arial" w:hAnsi="Arial" w:cs="Arial"/>
                <w:sz w:val="24"/>
                <w:szCs w:val="24"/>
              </w:rPr>
              <w:lastRenderedPageBreak/>
              <w:t>affected by the operation and their capacity to</w:t>
            </w:r>
          </w:p>
          <w:p w14:paraId="2DEA62B9" w14:textId="77777777" w:rsidR="00067922" w:rsidRPr="00AB7550" w:rsidRDefault="00067922" w:rsidP="00067922">
            <w:pPr>
              <w:widowControl/>
              <w:adjustRightInd w:val="0"/>
              <w:rPr>
                <w:rFonts w:ascii="Arial" w:hAnsi="Arial" w:cs="Arial"/>
                <w:sz w:val="24"/>
                <w:szCs w:val="24"/>
              </w:rPr>
            </w:pPr>
            <w:r w:rsidRPr="00AB7550">
              <w:rPr>
                <w:rFonts w:ascii="Arial" w:hAnsi="Arial" w:cs="Arial"/>
                <w:sz w:val="24"/>
                <w:szCs w:val="24"/>
              </w:rPr>
              <w:t>perform as expected</w:t>
            </w:r>
          </w:p>
          <w:p w14:paraId="13DA281B" w14:textId="77777777" w:rsidR="00067922" w:rsidRPr="00AB7550" w:rsidRDefault="00067922" w:rsidP="00067922">
            <w:pPr>
              <w:widowControl/>
              <w:adjustRightInd w:val="0"/>
              <w:rPr>
                <w:rFonts w:ascii="Arial" w:hAnsi="Arial" w:cs="Arial"/>
                <w:sz w:val="24"/>
                <w:szCs w:val="24"/>
              </w:rPr>
            </w:pPr>
            <w:r w:rsidRPr="00AB7550">
              <w:rPr>
                <w:rFonts w:ascii="Arial" w:hAnsi="Arial" w:cs="Arial"/>
                <w:sz w:val="24"/>
                <w:szCs w:val="24"/>
              </w:rPr>
              <w:t>OB 6.5 Develops effective contingency plans based upon risks associated with threats and errors</w:t>
            </w:r>
          </w:p>
          <w:p w14:paraId="33413F91" w14:textId="77777777" w:rsidR="00601397" w:rsidRPr="00AB7550" w:rsidRDefault="00067922" w:rsidP="00067922">
            <w:pPr>
              <w:widowControl/>
              <w:adjustRightInd w:val="0"/>
              <w:rPr>
                <w:rFonts w:ascii="Arial" w:hAnsi="Arial" w:cs="Arial"/>
                <w:sz w:val="24"/>
                <w:szCs w:val="24"/>
              </w:rPr>
            </w:pPr>
            <w:r w:rsidRPr="00AB7550">
              <w:rPr>
                <w:rFonts w:ascii="Arial" w:hAnsi="Arial" w:cs="Arial"/>
                <w:sz w:val="24"/>
                <w:szCs w:val="24"/>
              </w:rPr>
              <w:t>OB 6.6 Responds to indications of reduced personal situation awareness</w:t>
            </w:r>
          </w:p>
        </w:tc>
      </w:tr>
      <w:tr w:rsidR="00601397" w:rsidRPr="00AB7550" w14:paraId="2762044D" w14:textId="77777777" w:rsidTr="00601397">
        <w:trPr>
          <w:gridBefore w:val="1"/>
          <w:wBefore w:w="90" w:type="dxa"/>
        </w:trPr>
        <w:tc>
          <w:tcPr>
            <w:tcW w:w="3465" w:type="dxa"/>
          </w:tcPr>
          <w:p w14:paraId="03D8CF75" w14:textId="77777777" w:rsidR="00601397" w:rsidRPr="00AB7550" w:rsidRDefault="00067922" w:rsidP="00601397">
            <w:pPr>
              <w:widowControl/>
              <w:adjustRightInd w:val="0"/>
              <w:rPr>
                <w:rFonts w:ascii="Arial" w:hAnsi="Arial" w:cs="Arial"/>
                <w:sz w:val="24"/>
                <w:szCs w:val="24"/>
              </w:rPr>
            </w:pPr>
            <w:r w:rsidRPr="00AB7550">
              <w:rPr>
                <w:rFonts w:ascii="Arial" w:hAnsi="Arial" w:cs="Arial"/>
                <w:sz w:val="24"/>
                <w:szCs w:val="24"/>
              </w:rPr>
              <w:lastRenderedPageBreak/>
              <w:t>Workload management</w:t>
            </w:r>
          </w:p>
        </w:tc>
        <w:tc>
          <w:tcPr>
            <w:tcW w:w="3730" w:type="dxa"/>
          </w:tcPr>
          <w:p w14:paraId="2F9B6324" w14:textId="77777777" w:rsidR="00067922" w:rsidRPr="00AB7550" w:rsidRDefault="00067922" w:rsidP="00067922">
            <w:pPr>
              <w:widowControl/>
              <w:adjustRightInd w:val="0"/>
              <w:rPr>
                <w:rFonts w:ascii="Arial" w:hAnsi="Arial" w:cs="Arial"/>
                <w:sz w:val="24"/>
                <w:szCs w:val="24"/>
              </w:rPr>
            </w:pPr>
            <w:r w:rsidRPr="00AB7550">
              <w:rPr>
                <w:rFonts w:ascii="Arial" w:hAnsi="Arial" w:cs="Arial"/>
                <w:sz w:val="24"/>
                <w:szCs w:val="24"/>
              </w:rPr>
              <w:t>Maintains available workload capacity by prioritizing and</w:t>
            </w:r>
          </w:p>
          <w:p w14:paraId="77373949" w14:textId="77777777" w:rsidR="00601397" w:rsidRPr="00AB7550" w:rsidRDefault="00067922" w:rsidP="00067922">
            <w:pPr>
              <w:widowControl/>
              <w:adjustRightInd w:val="0"/>
              <w:rPr>
                <w:rFonts w:ascii="Arial" w:hAnsi="Arial" w:cs="Arial"/>
                <w:sz w:val="24"/>
                <w:szCs w:val="24"/>
              </w:rPr>
            </w:pPr>
            <w:r w:rsidRPr="00AB7550">
              <w:rPr>
                <w:rFonts w:ascii="Arial" w:hAnsi="Arial" w:cs="Arial"/>
                <w:sz w:val="24"/>
                <w:szCs w:val="24"/>
              </w:rPr>
              <w:t>distributing tasks using appropriate resources</w:t>
            </w:r>
          </w:p>
        </w:tc>
        <w:tc>
          <w:tcPr>
            <w:tcW w:w="3605" w:type="dxa"/>
            <w:gridSpan w:val="2"/>
          </w:tcPr>
          <w:p w14:paraId="1C9DA43A" w14:textId="77777777" w:rsidR="00067922" w:rsidRPr="00AB7550" w:rsidRDefault="00067922" w:rsidP="00067922">
            <w:pPr>
              <w:widowControl/>
              <w:adjustRightInd w:val="0"/>
              <w:rPr>
                <w:rFonts w:ascii="Arial" w:hAnsi="Arial" w:cs="Arial"/>
                <w:sz w:val="24"/>
                <w:szCs w:val="24"/>
              </w:rPr>
            </w:pPr>
            <w:r w:rsidRPr="00AB7550">
              <w:rPr>
                <w:rFonts w:ascii="Arial" w:hAnsi="Arial" w:cs="Arial"/>
                <w:sz w:val="24"/>
                <w:szCs w:val="24"/>
              </w:rPr>
              <w:t>OB 7.1 Plans, prioritizes and monitors tasks through the utilization of all available</w:t>
            </w:r>
          </w:p>
          <w:p w14:paraId="66B1FE8A" w14:textId="77777777" w:rsidR="00067922" w:rsidRPr="00AB7550" w:rsidRDefault="00067922" w:rsidP="00067922">
            <w:pPr>
              <w:widowControl/>
              <w:adjustRightInd w:val="0"/>
              <w:rPr>
                <w:rFonts w:ascii="Arial" w:hAnsi="Arial" w:cs="Arial"/>
                <w:sz w:val="24"/>
                <w:szCs w:val="24"/>
              </w:rPr>
            </w:pPr>
            <w:r w:rsidRPr="00AB7550">
              <w:rPr>
                <w:rFonts w:ascii="Arial" w:hAnsi="Arial" w:cs="Arial"/>
                <w:sz w:val="24"/>
                <w:szCs w:val="24"/>
              </w:rPr>
              <w:t>resources</w:t>
            </w:r>
          </w:p>
          <w:p w14:paraId="557EDA2F" w14:textId="77777777" w:rsidR="00067922" w:rsidRPr="00AB7550" w:rsidRDefault="00067922" w:rsidP="00067922">
            <w:pPr>
              <w:widowControl/>
              <w:adjustRightInd w:val="0"/>
              <w:rPr>
                <w:rFonts w:ascii="Arial" w:hAnsi="Arial" w:cs="Arial"/>
                <w:sz w:val="24"/>
                <w:szCs w:val="24"/>
              </w:rPr>
            </w:pPr>
            <w:r w:rsidRPr="00AB7550">
              <w:rPr>
                <w:rFonts w:ascii="Arial" w:hAnsi="Arial" w:cs="Arial"/>
                <w:sz w:val="24"/>
                <w:szCs w:val="24"/>
              </w:rPr>
              <w:t>OB 7.2 Manages time efficiently when carrying out tasks</w:t>
            </w:r>
          </w:p>
          <w:p w14:paraId="7E85260C" w14:textId="77777777" w:rsidR="00601397" w:rsidRPr="00AB7550" w:rsidRDefault="00067922" w:rsidP="00067922">
            <w:pPr>
              <w:widowControl/>
              <w:adjustRightInd w:val="0"/>
              <w:rPr>
                <w:rFonts w:ascii="Arial" w:hAnsi="Arial" w:cs="Arial"/>
                <w:sz w:val="24"/>
                <w:szCs w:val="24"/>
              </w:rPr>
            </w:pPr>
            <w:r w:rsidRPr="00AB7550">
              <w:rPr>
                <w:rFonts w:ascii="Arial" w:hAnsi="Arial" w:cs="Arial"/>
                <w:sz w:val="24"/>
                <w:szCs w:val="24"/>
              </w:rPr>
              <w:t>OB 7.3 Offers and gives assistance</w:t>
            </w:r>
          </w:p>
          <w:p w14:paraId="5511868E" w14:textId="77777777" w:rsidR="00067922" w:rsidRPr="00AB7550" w:rsidRDefault="00067922" w:rsidP="00067922">
            <w:pPr>
              <w:widowControl/>
              <w:adjustRightInd w:val="0"/>
              <w:rPr>
                <w:rFonts w:ascii="Arial" w:hAnsi="Arial" w:cs="Arial"/>
                <w:sz w:val="24"/>
                <w:szCs w:val="24"/>
              </w:rPr>
            </w:pPr>
            <w:r w:rsidRPr="00AB7550">
              <w:rPr>
                <w:rFonts w:ascii="Arial" w:hAnsi="Arial" w:cs="Arial"/>
                <w:sz w:val="24"/>
                <w:szCs w:val="24"/>
              </w:rPr>
              <w:t>OB 7.4 Delegates tasks</w:t>
            </w:r>
          </w:p>
          <w:p w14:paraId="1C63DA84" w14:textId="77777777" w:rsidR="00067922" w:rsidRPr="00AB7550" w:rsidRDefault="00067922" w:rsidP="00067922">
            <w:pPr>
              <w:widowControl/>
              <w:adjustRightInd w:val="0"/>
              <w:rPr>
                <w:rFonts w:ascii="Arial" w:hAnsi="Arial" w:cs="Arial"/>
                <w:sz w:val="24"/>
                <w:szCs w:val="24"/>
              </w:rPr>
            </w:pPr>
            <w:r w:rsidRPr="00AB7550">
              <w:rPr>
                <w:rFonts w:ascii="Arial" w:hAnsi="Arial" w:cs="Arial"/>
                <w:sz w:val="24"/>
                <w:szCs w:val="24"/>
              </w:rPr>
              <w:t>OB 7.5 Seeks and accepts assistance, when appropriate</w:t>
            </w:r>
          </w:p>
          <w:p w14:paraId="3DC2C721" w14:textId="77777777" w:rsidR="00067922" w:rsidRPr="00AB7550" w:rsidRDefault="00067922" w:rsidP="00067922">
            <w:pPr>
              <w:widowControl/>
              <w:adjustRightInd w:val="0"/>
              <w:rPr>
                <w:rFonts w:ascii="Arial" w:hAnsi="Arial" w:cs="Arial"/>
                <w:sz w:val="24"/>
                <w:szCs w:val="24"/>
              </w:rPr>
            </w:pPr>
            <w:r w:rsidRPr="00AB7550">
              <w:rPr>
                <w:rFonts w:ascii="Arial" w:hAnsi="Arial" w:cs="Arial"/>
                <w:sz w:val="24"/>
                <w:szCs w:val="24"/>
              </w:rPr>
              <w:t>OB 7.6 Monitors, reviews and cross-checks actions</w:t>
            </w:r>
          </w:p>
          <w:p w14:paraId="745E1A45" w14:textId="77777777" w:rsidR="00067922" w:rsidRPr="00AB7550" w:rsidRDefault="00067922" w:rsidP="00067922">
            <w:pPr>
              <w:widowControl/>
              <w:adjustRightInd w:val="0"/>
              <w:rPr>
                <w:rFonts w:ascii="Arial" w:hAnsi="Arial" w:cs="Arial"/>
                <w:sz w:val="24"/>
                <w:szCs w:val="24"/>
              </w:rPr>
            </w:pPr>
            <w:r w:rsidRPr="00AB7550">
              <w:rPr>
                <w:rFonts w:ascii="Arial" w:hAnsi="Arial" w:cs="Arial"/>
                <w:sz w:val="24"/>
                <w:szCs w:val="24"/>
              </w:rPr>
              <w:t>OB 7.7 Verifies that tasks are completed to the expected outcome</w:t>
            </w:r>
          </w:p>
          <w:p w14:paraId="5922CEBD" w14:textId="77777777" w:rsidR="00067922" w:rsidRPr="00AB7550" w:rsidRDefault="00067922" w:rsidP="00067922">
            <w:pPr>
              <w:widowControl/>
              <w:adjustRightInd w:val="0"/>
              <w:rPr>
                <w:rFonts w:ascii="Arial" w:hAnsi="Arial" w:cs="Arial"/>
                <w:sz w:val="24"/>
                <w:szCs w:val="24"/>
              </w:rPr>
            </w:pPr>
            <w:r w:rsidRPr="00AB7550">
              <w:rPr>
                <w:rFonts w:ascii="Arial" w:hAnsi="Arial" w:cs="Arial"/>
                <w:sz w:val="24"/>
                <w:szCs w:val="24"/>
              </w:rPr>
              <w:t>OB 7.8 Manages and recovers from interruptions, distractions, variations and failures effectively while performing tasks</w:t>
            </w:r>
          </w:p>
        </w:tc>
      </w:tr>
    </w:tbl>
    <w:p w14:paraId="764BB711" w14:textId="77777777" w:rsidR="00C34D28" w:rsidRPr="00AB7550" w:rsidRDefault="00C34D28" w:rsidP="00B5768A">
      <w:pPr>
        <w:widowControl/>
        <w:adjustRightInd w:val="0"/>
        <w:rPr>
          <w:rFonts w:ascii="Arial" w:eastAsia="TimesNewRomanPSMT" w:hAnsi="Arial" w:cs="Arial"/>
          <w:sz w:val="24"/>
          <w:szCs w:val="24"/>
        </w:rPr>
      </w:pPr>
    </w:p>
    <w:p w14:paraId="51BAF0C0" w14:textId="77777777" w:rsidR="00BC48C5" w:rsidRPr="00AB7550" w:rsidRDefault="00BC48C5" w:rsidP="001A3EC6">
      <w:pPr>
        <w:pStyle w:val="oancuaDanhsach"/>
        <w:keepNext/>
        <w:widowControl/>
        <w:numPr>
          <w:ilvl w:val="0"/>
          <w:numId w:val="15"/>
        </w:numPr>
        <w:pBdr>
          <w:right w:val="single" w:sz="4" w:space="4" w:color="auto"/>
        </w:pBdr>
        <w:autoSpaceDE/>
        <w:autoSpaceDN/>
        <w:spacing w:before="40" w:after="40" w:line="259" w:lineRule="auto"/>
        <w:ind w:left="990"/>
        <w:jc w:val="both"/>
        <w:rPr>
          <w:rFonts w:ascii="Arial" w:hAnsi="Arial" w:cs="Arial"/>
          <w:sz w:val="24"/>
        </w:rPr>
      </w:pPr>
      <w:bookmarkStart w:id="1" w:name="bookmark16"/>
      <w:r w:rsidRPr="00AB7550">
        <w:rPr>
          <w:rFonts w:ascii="Arial" w:hAnsi="Arial" w:cs="Arial"/>
          <w:sz w:val="24"/>
        </w:rPr>
        <w:t xml:space="preserve">The </w:t>
      </w:r>
      <w:r w:rsidR="001A3EC6" w:rsidRPr="00AB7550">
        <w:rPr>
          <w:rFonts w:ascii="Arial" w:hAnsi="Arial" w:cs="Arial"/>
          <w:sz w:val="24"/>
        </w:rPr>
        <w:t>Competency Check</w:t>
      </w:r>
      <w:r w:rsidRPr="00AB7550">
        <w:rPr>
          <w:rFonts w:ascii="Arial" w:hAnsi="Arial" w:cs="Arial"/>
          <w:sz w:val="24"/>
        </w:rPr>
        <w:t xml:space="preserve"> Completed</w:t>
      </w:r>
      <w:bookmarkEnd w:id="1"/>
    </w:p>
    <w:p w14:paraId="0BB2CD0C" w14:textId="77777777" w:rsidR="00BC48C5" w:rsidRPr="00AB7550" w:rsidRDefault="00BC48C5" w:rsidP="00BC48C5">
      <w:pPr>
        <w:pStyle w:val="oancuaDanhsach"/>
        <w:widowControl/>
        <w:numPr>
          <w:ilvl w:val="1"/>
          <w:numId w:val="15"/>
        </w:numPr>
        <w:autoSpaceDE/>
        <w:autoSpaceDN/>
        <w:spacing w:before="40" w:after="40" w:line="259" w:lineRule="auto"/>
        <w:ind w:right="200"/>
        <w:jc w:val="both"/>
        <w:rPr>
          <w:rFonts w:ascii="Arial" w:hAnsi="Arial" w:cs="Arial"/>
          <w:sz w:val="24"/>
        </w:rPr>
      </w:pPr>
      <w:r w:rsidRPr="00AB7550">
        <w:rPr>
          <w:rFonts w:ascii="Arial" w:hAnsi="Arial" w:cs="Arial"/>
          <w:sz w:val="24"/>
        </w:rPr>
        <w:t xml:space="preserve">Crew Member must acknowledge the assessment result, to which, if necessary, the instructor gives a short briefing or recommendation. </w:t>
      </w:r>
    </w:p>
    <w:p w14:paraId="6570E9EC" w14:textId="77777777" w:rsidR="00BC48C5" w:rsidRPr="00AB7550" w:rsidRDefault="00BC48C5" w:rsidP="00BC48C5">
      <w:pPr>
        <w:pStyle w:val="oancuaDanhsach"/>
        <w:widowControl/>
        <w:numPr>
          <w:ilvl w:val="1"/>
          <w:numId w:val="15"/>
        </w:numPr>
        <w:tabs>
          <w:tab w:val="left" w:pos="2166"/>
        </w:tabs>
        <w:autoSpaceDE/>
        <w:autoSpaceDN/>
        <w:spacing w:before="40" w:after="40" w:line="259" w:lineRule="auto"/>
        <w:jc w:val="both"/>
        <w:rPr>
          <w:rFonts w:ascii="Arial" w:hAnsi="Arial" w:cs="Arial"/>
          <w:sz w:val="24"/>
        </w:rPr>
      </w:pPr>
      <w:r w:rsidRPr="00AB7550">
        <w:rPr>
          <w:rFonts w:ascii="Arial" w:hAnsi="Arial" w:cs="Arial"/>
          <w:sz w:val="24"/>
        </w:rPr>
        <w:t>Examiner themselves must</w:t>
      </w:r>
      <w:r w:rsidR="001A3EC6" w:rsidRPr="00AB7550">
        <w:rPr>
          <w:rFonts w:ascii="Arial" w:hAnsi="Arial" w:cs="Arial"/>
          <w:sz w:val="24"/>
        </w:rPr>
        <w:t xml:space="preserve"> concentrate to sign at the right</w:t>
      </w:r>
      <w:r w:rsidRPr="00AB7550">
        <w:rPr>
          <w:rFonts w:ascii="Arial" w:hAnsi="Arial" w:cs="Arial"/>
          <w:sz w:val="24"/>
        </w:rPr>
        <w:t xml:space="preserve"> bottom of the fo</w:t>
      </w:r>
      <w:r w:rsidR="001A3EC6" w:rsidRPr="00AB7550">
        <w:rPr>
          <w:rFonts w:ascii="Arial" w:hAnsi="Arial" w:cs="Arial"/>
          <w:sz w:val="24"/>
        </w:rPr>
        <w:t>rm to confirm the check</w:t>
      </w:r>
      <w:r w:rsidRPr="00AB7550">
        <w:rPr>
          <w:rFonts w:ascii="Arial" w:hAnsi="Arial" w:cs="Arial"/>
          <w:sz w:val="24"/>
        </w:rPr>
        <w:t xml:space="preserve"> is completed.</w:t>
      </w:r>
    </w:p>
    <w:p w14:paraId="37CAF527" w14:textId="77777777" w:rsidR="00BC48C5" w:rsidRPr="00AB7550" w:rsidRDefault="00BC48C5" w:rsidP="001A3EC6">
      <w:pPr>
        <w:widowControl/>
        <w:adjustRightInd w:val="0"/>
        <w:rPr>
          <w:rFonts w:ascii="Arial" w:eastAsia="TimesNewRomanPSMT" w:hAnsi="Arial" w:cs="Arial"/>
          <w:sz w:val="24"/>
          <w:szCs w:val="24"/>
        </w:rPr>
      </w:pPr>
    </w:p>
    <w:sectPr w:rsidR="00BC48C5" w:rsidRPr="00AB7550" w:rsidSect="004142A8">
      <w:headerReference w:type="default" r:id="rId74"/>
      <w:pgSz w:w="12240" w:h="15840"/>
      <w:pgMar w:top="860" w:right="360" w:bottom="280" w:left="680" w:header="565"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09E6A" w14:textId="77777777" w:rsidR="008350C1" w:rsidRDefault="008350C1">
      <w:r>
        <w:separator/>
      </w:r>
    </w:p>
  </w:endnote>
  <w:endnote w:type="continuationSeparator" w:id="0">
    <w:p w14:paraId="447F8B42" w14:textId="77777777" w:rsidR="008350C1" w:rsidRDefault="00835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iloji">
    <w:altName w:val="MS Gothic"/>
    <w:charset w:val="00"/>
    <w:family w:val="modern"/>
    <w:pitch w:val="fixed"/>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L PGothic">
    <w:altName w:val="Arial"/>
    <w:charset w:val="00"/>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Klee One"/>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DE0DD" w14:textId="77777777" w:rsidR="00C34D28" w:rsidRPr="00B5768A" w:rsidRDefault="00C34D28" w:rsidP="00B5768A">
    <w:pPr>
      <w:pStyle w:val="Chntrang"/>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FD2761">
      <w:rPr>
        <w:caps/>
        <w:noProof/>
        <w:color w:val="4F81BD" w:themeColor="accent1"/>
      </w:rPr>
      <w:t>17</w:t>
    </w:r>
    <w:r>
      <w:rPr>
        <w:caps/>
        <w:noProof/>
        <w:color w:val="4F81BD"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54AC7" w14:textId="77777777" w:rsidR="008350C1" w:rsidRDefault="008350C1">
      <w:r>
        <w:separator/>
      </w:r>
    </w:p>
  </w:footnote>
  <w:footnote w:type="continuationSeparator" w:id="0">
    <w:p w14:paraId="4DBCE27B" w14:textId="77777777" w:rsidR="008350C1" w:rsidRDefault="008350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12A3E" w14:textId="77777777" w:rsidR="00C34D28" w:rsidRDefault="00C34D28">
    <w:pPr>
      <w:spacing w:line="264" w:lineRule="auto"/>
    </w:pPr>
  </w:p>
  <w:tbl>
    <w:tblPr>
      <w:tblStyle w:val="LiBang"/>
      <w:tblW w:w="10800" w:type="dxa"/>
      <w:tblInd w:w="288" w:type="dxa"/>
      <w:tblLook w:val="04A0" w:firstRow="1" w:lastRow="0" w:firstColumn="1" w:lastColumn="0" w:noHBand="0" w:noVBand="1"/>
    </w:tblPr>
    <w:tblGrid>
      <w:gridCol w:w="2430"/>
      <w:gridCol w:w="6457"/>
      <w:gridCol w:w="1913"/>
    </w:tblGrid>
    <w:tr w:rsidR="00C34D28" w14:paraId="59430557" w14:textId="77777777" w:rsidTr="00E32095">
      <w:trPr>
        <w:trHeight w:val="445"/>
      </w:trPr>
      <w:tc>
        <w:tcPr>
          <w:tcW w:w="2430" w:type="dxa"/>
          <w:vMerge w:val="restart"/>
          <w:vAlign w:val="center"/>
        </w:tcPr>
        <w:p w14:paraId="66CE4F5C" w14:textId="77777777" w:rsidR="00C34D28" w:rsidRDefault="008350C1" w:rsidP="00C10CB8">
          <w:pPr>
            <w:pStyle w:val="utrang"/>
            <w:jc w:val="center"/>
          </w:pPr>
          <w:r>
            <w:rPr>
              <w:noProof/>
            </w:rPr>
            <w:object w:dxaOrig="1440" w:dyaOrig="1440" w14:anchorId="64A13F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11.7pt;margin-top:6.8pt;width:90.85pt;height:39.1pt;z-index:487223296;mso-wrap-style:tight">
                <v:imagedata r:id="rId1" o:title=""/>
              </v:shape>
              <o:OLEObject Type="Embed" ProgID="StaticMetafile" ShapeID="_x0000_s2051" DrawAspect="Content" ObjectID="_1812883445" r:id="rId2"/>
            </w:object>
          </w:r>
        </w:p>
      </w:tc>
      <w:tc>
        <w:tcPr>
          <w:tcW w:w="6457" w:type="dxa"/>
          <w:vMerge w:val="restart"/>
          <w:vAlign w:val="center"/>
        </w:tcPr>
        <w:p w14:paraId="13C7572A" w14:textId="77777777" w:rsidR="00C34D28" w:rsidRDefault="00C34D28" w:rsidP="00C10CB8">
          <w:pPr>
            <w:pStyle w:val="utrang"/>
            <w:jc w:val="center"/>
            <w:rPr>
              <w:rFonts w:ascii="Arial" w:hAnsi="Arial" w:cs="Arial"/>
              <w:b/>
              <w:sz w:val="28"/>
              <w:szCs w:val="28"/>
            </w:rPr>
          </w:pPr>
          <w:r w:rsidRPr="00DD120D">
            <w:rPr>
              <w:rFonts w:ascii="Arial" w:hAnsi="Arial" w:cs="Arial"/>
              <w:b/>
              <w:sz w:val="28"/>
              <w:szCs w:val="28"/>
            </w:rPr>
            <w:t>COMPETENCY CHECK FORM</w:t>
          </w:r>
        </w:p>
        <w:p w14:paraId="61679875" w14:textId="77777777" w:rsidR="00C34D28" w:rsidRDefault="00C34D28" w:rsidP="00C10CB8">
          <w:pPr>
            <w:pStyle w:val="utrang"/>
            <w:jc w:val="center"/>
          </w:pPr>
          <w:r>
            <w:rPr>
              <w:sz w:val="28"/>
              <w:szCs w:val="28"/>
            </w:rPr>
            <w:t>(Safety and Emergency Procedures)</w:t>
          </w:r>
        </w:p>
      </w:tc>
      <w:tc>
        <w:tcPr>
          <w:tcW w:w="1913" w:type="dxa"/>
          <w:vAlign w:val="center"/>
        </w:tcPr>
        <w:p w14:paraId="5E50B52A" w14:textId="77777777" w:rsidR="00C34D28" w:rsidRPr="00DD120D" w:rsidRDefault="00C34D28" w:rsidP="00C10CB8">
          <w:pPr>
            <w:pStyle w:val="Chntrang"/>
            <w:rPr>
              <w:rFonts w:ascii="Arial" w:hAnsi="Arial" w:cs="Arial"/>
              <w:sz w:val="20"/>
              <w:szCs w:val="20"/>
            </w:rPr>
          </w:pPr>
          <w:r w:rsidRPr="00DD120D">
            <w:rPr>
              <w:rFonts w:ascii="Arial" w:hAnsi="Arial" w:cs="Arial"/>
              <w:sz w:val="20"/>
              <w:szCs w:val="20"/>
            </w:rPr>
            <w:t>VJC-V</w:t>
          </w:r>
          <w:r>
            <w:rPr>
              <w:rFonts w:ascii="Arial" w:hAnsi="Arial" w:cs="Arial"/>
              <w:sz w:val="20"/>
              <w:szCs w:val="20"/>
            </w:rPr>
            <w:t>JAA-IF</w:t>
          </w:r>
          <w:r w:rsidR="00E32095">
            <w:rPr>
              <w:rFonts w:ascii="Arial" w:hAnsi="Arial" w:cs="Arial"/>
              <w:sz w:val="20"/>
              <w:szCs w:val="20"/>
            </w:rPr>
            <w:t>-</w:t>
          </w:r>
          <w:r w:rsidRPr="00DD120D">
            <w:rPr>
              <w:rFonts w:ascii="Arial" w:hAnsi="Arial" w:cs="Arial"/>
              <w:sz w:val="20"/>
              <w:szCs w:val="20"/>
            </w:rPr>
            <w:t>032</w:t>
          </w:r>
        </w:p>
      </w:tc>
    </w:tr>
    <w:tr w:rsidR="00C34D28" w14:paraId="5E2AC8B8" w14:textId="77777777" w:rsidTr="00E32095">
      <w:trPr>
        <w:trHeight w:val="445"/>
      </w:trPr>
      <w:tc>
        <w:tcPr>
          <w:tcW w:w="2430" w:type="dxa"/>
          <w:vMerge/>
        </w:tcPr>
        <w:p w14:paraId="7B30C8D2" w14:textId="77777777" w:rsidR="00C34D28" w:rsidRDefault="00C34D28" w:rsidP="00C10CB8">
          <w:pPr>
            <w:pStyle w:val="utrang"/>
          </w:pPr>
        </w:p>
      </w:tc>
      <w:tc>
        <w:tcPr>
          <w:tcW w:w="6457" w:type="dxa"/>
          <w:vMerge/>
          <w:vAlign w:val="center"/>
        </w:tcPr>
        <w:p w14:paraId="199527E9" w14:textId="77777777" w:rsidR="00C34D28" w:rsidRPr="00DD120D" w:rsidRDefault="00C34D28" w:rsidP="00C10CB8">
          <w:pPr>
            <w:pStyle w:val="utrang"/>
            <w:jc w:val="center"/>
            <w:rPr>
              <w:rFonts w:ascii="Arial" w:hAnsi="Arial" w:cs="Arial"/>
              <w:b/>
              <w:sz w:val="28"/>
              <w:szCs w:val="28"/>
            </w:rPr>
          </w:pPr>
        </w:p>
      </w:tc>
      <w:tc>
        <w:tcPr>
          <w:tcW w:w="1913" w:type="dxa"/>
          <w:vAlign w:val="center"/>
        </w:tcPr>
        <w:p w14:paraId="0A28E6CC" w14:textId="77777777" w:rsidR="00C34D28" w:rsidRPr="00DD120D" w:rsidRDefault="00C34D28" w:rsidP="00C10CB8">
          <w:pPr>
            <w:rPr>
              <w:rFonts w:ascii="Arial" w:hAnsi="Arial" w:cs="Arial"/>
              <w:sz w:val="20"/>
              <w:szCs w:val="20"/>
            </w:rPr>
          </w:pPr>
          <w:r>
            <w:rPr>
              <w:rFonts w:ascii="Arial" w:hAnsi="Arial" w:cs="Arial"/>
              <w:sz w:val="20"/>
              <w:szCs w:val="20"/>
            </w:rPr>
            <w:t>Iss03/Rev0</w:t>
          </w:r>
          <w:r w:rsidR="006A4339">
            <w:rPr>
              <w:rFonts w:ascii="Arial" w:hAnsi="Arial" w:cs="Arial"/>
              <w:sz w:val="20"/>
              <w:szCs w:val="20"/>
            </w:rPr>
            <w:t>3</w:t>
          </w:r>
        </w:p>
      </w:tc>
    </w:tr>
    <w:tr w:rsidR="00C34D28" w14:paraId="491269A7" w14:textId="77777777" w:rsidTr="00E32095">
      <w:trPr>
        <w:trHeight w:val="445"/>
      </w:trPr>
      <w:tc>
        <w:tcPr>
          <w:tcW w:w="2430" w:type="dxa"/>
          <w:vMerge/>
        </w:tcPr>
        <w:p w14:paraId="2A6325EB" w14:textId="77777777" w:rsidR="00C34D28" w:rsidRDefault="00C34D28" w:rsidP="00C10CB8">
          <w:pPr>
            <w:pStyle w:val="utrang"/>
          </w:pPr>
        </w:p>
      </w:tc>
      <w:tc>
        <w:tcPr>
          <w:tcW w:w="6457" w:type="dxa"/>
          <w:vMerge/>
          <w:vAlign w:val="center"/>
        </w:tcPr>
        <w:p w14:paraId="38B27180" w14:textId="77777777" w:rsidR="00C34D28" w:rsidRPr="00DD120D" w:rsidRDefault="00C34D28" w:rsidP="00C10CB8">
          <w:pPr>
            <w:pStyle w:val="utrang"/>
            <w:jc w:val="center"/>
            <w:rPr>
              <w:rFonts w:ascii="Arial" w:hAnsi="Arial" w:cs="Arial"/>
              <w:b/>
              <w:sz w:val="28"/>
              <w:szCs w:val="28"/>
            </w:rPr>
          </w:pPr>
        </w:p>
      </w:tc>
      <w:tc>
        <w:tcPr>
          <w:tcW w:w="1913" w:type="dxa"/>
          <w:vAlign w:val="center"/>
        </w:tcPr>
        <w:p w14:paraId="30B92021" w14:textId="77777777" w:rsidR="00C34D28" w:rsidRPr="00DD120D" w:rsidRDefault="00934B60" w:rsidP="00C10CB8">
          <w:pPr>
            <w:pStyle w:val="Chntrang"/>
            <w:rPr>
              <w:rFonts w:ascii="Arial" w:hAnsi="Arial" w:cs="Arial"/>
              <w:sz w:val="20"/>
              <w:szCs w:val="20"/>
            </w:rPr>
          </w:pPr>
          <w:r>
            <w:rPr>
              <w:rFonts w:ascii="Arial" w:hAnsi="Arial" w:cs="Arial"/>
              <w:sz w:val="20"/>
              <w:szCs w:val="20"/>
            </w:rPr>
            <w:t>0</w:t>
          </w:r>
          <w:r w:rsidR="006A4339">
            <w:rPr>
              <w:rFonts w:ascii="Arial" w:hAnsi="Arial" w:cs="Arial"/>
              <w:sz w:val="20"/>
              <w:szCs w:val="20"/>
            </w:rPr>
            <w:t>1</w:t>
          </w:r>
          <w:r>
            <w:rPr>
              <w:rFonts w:ascii="Arial" w:hAnsi="Arial" w:cs="Arial"/>
              <w:sz w:val="20"/>
              <w:szCs w:val="20"/>
            </w:rPr>
            <w:t>/0</w:t>
          </w:r>
          <w:r w:rsidR="006A4339">
            <w:rPr>
              <w:rFonts w:ascii="Arial" w:hAnsi="Arial" w:cs="Arial"/>
              <w:sz w:val="20"/>
              <w:szCs w:val="20"/>
            </w:rPr>
            <w:t>4</w:t>
          </w:r>
          <w:r w:rsidR="00C34D28">
            <w:rPr>
              <w:rFonts w:ascii="Arial" w:hAnsi="Arial" w:cs="Arial"/>
              <w:sz w:val="20"/>
              <w:szCs w:val="20"/>
            </w:rPr>
            <w:t>/202</w:t>
          </w:r>
          <w:r w:rsidR="006A4339">
            <w:rPr>
              <w:rFonts w:ascii="Arial" w:hAnsi="Arial" w:cs="Arial"/>
              <w:sz w:val="20"/>
              <w:szCs w:val="20"/>
            </w:rPr>
            <w:t>5</w:t>
          </w:r>
        </w:p>
      </w:tc>
    </w:tr>
  </w:tbl>
  <w:p w14:paraId="626C1970" w14:textId="77777777" w:rsidR="00C34D28" w:rsidRDefault="00C34D28">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BE3FB" w14:textId="77777777" w:rsidR="00C34D28" w:rsidRDefault="00C34D28">
    <w:pPr>
      <w:pStyle w:val="utrang"/>
    </w:pPr>
  </w:p>
  <w:tbl>
    <w:tblPr>
      <w:tblStyle w:val="LiBang"/>
      <w:tblW w:w="10800" w:type="dxa"/>
      <w:tblInd w:w="288" w:type="dxa"/>
      <w:tblLook w:val="04A0" w:firstRow="1" w:lastRow="0" w:firstColumn="1" w:lastColumn="0" w:noHBand="0" w:noVBand="1"/>
    </w:tblPr>
    <w:tblGrid>
      <w:gridCol w:w="2430"/>
      <w:gridCol w:w="6457"/>
      <w:gridCol w:w="1913"/>
    </w:tblGrid>
    <w:tr w:rsidR="00C34D28" w14:paraId="7158B167" w14:textId="77777777" w:rsidTr="00E32095">
      <w:trPr>
        <w:trHeight w:val="445"/>
      </w:trPr>
      <w:tc>
        <w:tcPr>
          <w:tcW w:w="2430" w:type="dxa"/>
          <w:vMerge w:val="restart"/>
          <w:vAlign w:val="center"/>
        </w:tcPr>
        <w:p w14:paraId="4A060B78" w14:textId="77777777" w:rsidR="00C34D28" w:rsidRDefault="008350C1" w:rsidP="00C25A7D">
          <w:pPr>
            <w:pStyle w:val="utrang"/>
            <w:jc w:val="center"/>
          </w:pPr>
          <w:r>
            <w:rPr>
              <w:noProof/>
            </w:rPr>
            <w:object w:dxaOrig="1440" w:dyaOrig="1440" w14:anchorId="19163D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11.7pt;margin-top:6.8pt;width:90.85pt;height:39.1pt;z-index:487225344;mso-wrap-style:tight">
                <v:imagedata r:id="rId1" o:title=""/>
              </v:shape>
              <o:OLEObject Type="Embed" ProgID="StaticMetafile" ShapeID="_x0000_s2052" DrawAspect="Content" ObjectID="_1812883446" r:id="rId2"/>
            </w:object>
          </w:r>
        </w:p>
      </w:tc>
      <w:tc>
        <w:tcPr>
          <w:tcW w:w="6457" w:type="dxa"/>
          <w:vMerge w:val="restart"/>
          <w:vAlign w:val="center"/>
        </w:tcPr>
        <w:p w14:paraId="64F2DB06" w14:textId="77777777" w:rsidR="00C34D28" w:rsidRDefault="00C34D28" w:rsidP="00C25A7D">
          <w:pPr>
            <w:pStyle w:val="utrang"/>
            <w:jc w:val="center"/>
          </w:pPr>
          <w:r w:rsidRPr="00DD120D">
            <w:rPr>
              <w:rFonts w:ascii="Arial" w:hAnsi="Arial" w:cs="Arial"/>
              <w:b/>
              <w:sz w:val="28"/>
              <w:szCs w:val="28"/>
            </w:rPr>
            <w:t>COMPETENCY CHECK FORM</w:t>
          </w:r>
        </w:p>
      </w:tc>
      <w:tc>
        <w:tcPr>
          <w:tcW w:w="1913" w:type="dxa"/>
          <w:vAlign w:val="center"/>
        </w:tcPr>
        <w:p w14:paraId="53C96C9D" w14:textId="77777777" w:rsidR="00C34D28" w:rsidRPr="00DD120D" w:rsidRDefault="00C34D28" w:rsidP="00C25A7D">
          <w:pPr>
            <w:pStyle w:val="Chntrang"/>
            <w:rPr>
              <w:rFonts w:ascii="Arial" w:hAnsi="Arial" w:cs="Arial"/>
              <w:sz w:val="20"/>
              <w:szCs w:val="20"/>
            </w:rPr>
          </w:pPr>
          <w:r w:rsidRPr="00DD120D">
            <w:rPr>
              <w:rFonts w:ascii="Arial" w:hAnsi="Arial" w:cs="Arial"/>
              <w:sz w:val="20"/>
              <w:szCs w:val="20"/>
            </w:rPr>
            <w:t>VJC-V</w:t>
          </w:r>
          <w:r>
            <w:rPr>
              <w:rFonts w:ascii="Arial" w:hAnsi="Arial" w:cs="Arial"/>
              <w:sz w:val="20"/>
              <w:szCs w:val="20"/>
            </w:rPr>
            <w:t>JAA-IF</w:t>
          </w:r>
          <w:r w:rsidR="00E32095">
            <w:rPr>
              <w:rFonts w:ascii="Arial" w:hAnsi="Arial" w:cs="Arial"/>
              <w:sz w:val="20"/>
              <w:szCs w:val="20"/>
            </w:rPr>
            <w:t>-</w:t>
          </w:r>
          <w:r w:rsidRPr="00DD120D">
            <w:rPr>
              <w:rFonts w:ascii="Arial" w:hAnsi="Arial" w:cs="Arial"/>
              <w:sz w:val="20"/>
              <w:szCs w:val="20"/>
            </w:rPr>
            <w:t>032</w:t>
          </w:r>
        </w:p>
      </w:tc>
    </w:tr>
    <w:tr w:rsidR="00C34D28" w14:paraId="74F3E48C" w14:textId="77777777" w:rsidTr="00E32095">
      <w:trPr>
        <w:trHeight w:val="445"/>
      </w:trPr>
      <w:tc>
        <w:tcPr>
          <w:tcW w:w="2430" w:type="dxa"/>
          <w:vMerge/>
        </w:tcPr>
        <w:p w14:paraId="729AAB9C" w14:textId="77777777" w:rsidR="00C34D28" w:rsidRDefault="00C34D28" w:rsidP="00C25A7D">
          <w:pPr>
            <w:pStyle w:val="utrang"/>
          </w:pPr>
        </w:p>
      </w:tc>
      <w:tc>
        <w:tcPr>
          <w:tcW w:w="6457" w:type="dxa"/>
          <w:vMerge/>
          <w:vAlign w:val="center"/>
        </w:tcPr>
        <w:p w14:paraId="32B66ECB" w14:textId="77777777" w:rsidR="00C34D28" w:rsidRPr="00DD120D" w:rsidRDefault="00C34D28" w:rsidP="00C25A7D">
          <w:pPr>
            <w:pStyle w:val="utrang"/>
            <w:jc w:val="center"/>
            <w:rPr>
              <w:rFonts w:ascii="Arial" w:hAnsi="Arial" w:cs="Arial"/>
              <w:b/>
              <w:sz w:val="28"/>
              <w:szCs w:val="28"/>
            </w:rPr>
          </w:pPr>
        </w:p>
      </w:tc>
      <w:tc>
        <w:tcPr>
          <w:tcW w:w="1913" w:type="dxa"/>
          <w:vAlign w:val="center"/>
        </w:tcPr>
        <w:p w14:paraId="1BC5239C" w14:textId="77777777" w:rsidR="00C34D28" w:rsidRPr="00DD120D" w:rsidRDefault="00C34D28" w:rsidP="00C25A7D">
          <w:pPr>
            <w:rPr>
              <w:rFonts w:ascii="Arial" w:hAnsi="Arial" w:cs="Arial"/>
              <w:sz w:val="20"/>
              <w:szCs w:val="20"/>
            </w:rPr>
          </w:pPr>
          <w:r>
            <w:rPr>
              <w:rFonts w:ascii="Arial" w:hAnsi="Arial" w:cs="Arial"/>
              <w:sz w:val="20"/>
              <w:szCs w:val="20"/>
            </w:rPr>
            <w:t>Iss03/Rev0</w:t>
          </w:r>
          <w:r w:rsidR="00CD0A9A">
            <w:rPr>
              <w:rFonts w:ascii="Arial" w:hAnsi="Arial" w:cs="Arial"/>
              <w:sz w:val="20"/>
              <w:szCs w:val="20"/>
            </w:rPr>
            <w:t>3</w:t>
          </w:r>
        </w:p>
      </w:tc>
    </w:tr>
    <w:tr w:rsidR="00C34D28" w14:paraId="6F1D0EB3" w14:textId="77777777" w:rsidTr="00E32095">
      <w:trPr>
        <w:trHeight w:val="445"/>
      </w:trPr>
      <w:tc>
        <w:tcPr>
          <w:tcW w:w="2430" w:type="dxa"/>
          <w:vMerge/>
        </w:tcPr>
        <w:p w14:paraId="4B93B6A2" w14:textId="77777777" w:rsidR="00C34D28" w:rsidRDefault="00C34D28" w:rsidP="00C25A7D">
          <w:pPr>
            <w:pStyle w:val="utrang"/>
          </w:pPr>
        </w:p>
      </w:tc>
      <w:tc>
        <w:tcPr>
          <w:tcW w:w="6457" w:type="dxa"/>
          <w:vMerge/>
          <w:vAlign w:val="center"/>
        </w:tcPr>
        <w:p w14:paraId="7CD254B7" w14:textId="77777777" w:rsidR="00C34D28" w:rsidRPr="00DD120D" w:rsidRDefault="00C34D28" w:rsidP="00C25A7D">
          <w:pPr>
            <w:pStyle w:val="utrang"/>
            <w:jc w:val="center"/>
            <w:rPr>
              <w:rFonts w:ascii="Arial" w:hAnsi="Arial" w:cs="Arial"/>
              <w:b/>
              <w:sz w:val="28"/>
              <w:szCs w:val="28"/>
            </w:rPr>
          </w:pPr>
        </w:p>
      </w:tc>
      <w:tc>
        <w:tcPr>
          <w:tcW w:w="1913" w:type="dxa"/>
          <w:vAlign w:val="center"/>
        </w:tcPr>
        <w:p w14:paraId="2C08F7F4" w14:textId="77777777" w:rsidR="00C34D28" w:rsidRPr="00DD120D" w:rsidRDefault="00CD0A9A" w:rsidP="00C25A7D">
          <w:pPr>
            <w:pStyle w:val="Chntrang"/>
            <w:rPr>
              <w:rFonts w:ascii="Arial" w:hAnsi="Arial" w:cs="Arial"/>
              <w:sz w:val="20"/>
              <w:szCs w:val="20"/>
            </w:rPr>
          </w:pPr>
          <w:r>
            <w:rPr>
              <w:rFonts w:ascii="Arial" w:hAnsi="Arial" w:cs="Arial"/>
              <w:sz w:val="20"/>
              <w:szCs w:val="20"/>
            </w:rPr>
            <w:t>01</w:t>
          </w:r>
          <w:r w:rsidR="00C34D28">
            <w:rPr>
              <w:rFonts w:ascii="Arial" w:hAnsi="Arial" w:cs="Arial"/>
              <w:sz w:val="20"/>
              <w:szCs w:val="20"/>
            </w:rPr>
            <w:t>/0</w:t>
          </w:r>
          <w:r>
            <w:rPr>
              <w:rFonts w:ascii="Arial" w:hAnsi="Arial" w:cs="Arial"/>
              <w:sz w:val="20"/>
              <w:szCs w:val="20"/>
            </w:rPr>
            <w:t>4</w:t>
          </w:r>
          <w:r w:rsidR="00C34D28">
            <w:rPr>
              <w:rFonts w:ascii="Arial" w:hAnsi="Arial" w:cs="Arial"/>
              <w:sz w:val="20"/>
              <w:szCs w:val="20"/>
            </w:rPr>
            <w:t>/202</w:t>
          </w:r>
          <w:r>
            <w:rPr>
              <w:rFonts w:ascii="Arial" w:hAnsi="Arial" w:cs="Arial"/>
              <w:sz w:val="20"/>
              <w:szCs w:val="20"/>
            </w:rPr>
            <w:t>5</w:t>
          </w:r>
        </w:p>
      </w:tc>
    </w:tr>
  </w:tbl>
  <w:p w14:paraId="48C9D8AC" w14:textId="77777777" w:rsidR="00C34D28" w:rsidRDefault="00C34D28">
    <w:pPr>
      <w:pStyle w:val="utrang"/>
    </w:pPr>
  </w:p>
  <w:p w14:paraId="028A0AD7" w14:textId="77777777" w:rsidR="00C34D28" w:rsidRDefault="00C34D28">
    <w:pPr>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2F43"/>
    <w:multiLevelType w:val="hybridMultilevel"/>
    <w:tmpl w:val="94389EDA"/>
    <w:lvl w:ilvl="0" w:tplc="B8004A4E">
      <w:numFmt w:val="bullet"/>
      <w:lvlText w:val="-"/>
      <w:lvlJc w:val="left"/>
      <w:pPr>
        <w:ind w:left="690" w:hanging="135"/>
      </w:pPr>
      <w:rPr>
        <w:rFonts w:ascii="Arial" w:eastAsia="Arial" w:hAnsi="Arial" w:cs="Arial" w:hint="default"/>
        <w:b w:val="0"/>
        <w:bCs w:val="0"/>
        <w:i w:val="0"/>
        <w:iCs w:val="0"/>
        <w:spacing w:val="0"/>
        <w:w w:val="99"/>
        <w:sz w:val="22"/>
        <w:szCs w:val="22"/>
        <w:lang w:val="en-US" w:eastAsia="en-US" w:bidi="ar-SA"/>
      </w:rPr>
    </w:lvl>
    <w:lvl w:ilvl="1" w:tplc="FC38A72C">
      <w:numFmt w:val="bullet"/>
      <w:lvlText w:val="•"/>
      <w:lvlJc w:val="left"/>
      <w:pPr>
        <w:ind w:left="908" w:hanging="135"/>
      </w:pPr>
      <w:rPr>
        <w:rFonts w:hint="default"/>
        <w:lang w:val="en-US" w:eastAsia="en-US" w:bidi="ar-SA"/>
      </w:rPr>
    </w:lvl>
    <w:lvl w:ilvl="2" w:tplc="D4C2D8A8">
      <w:numFmt w:val="bullet"/>
      <w:lvlText w:val="•"/>
      <w:lvlJc w:val="left"/>
      <w:pPr>
        <w:ind w:left="1116" w:hanging="135"/>
      </w:pPr>
      <w:rPr>
        <w:rFonts w:hint="default"/>
        <w:lang w:val="en-US" w:eastAsia="en-US" w:bidi="ar-SA"/>
      </w:rPr>
    </w:lvl>
    <w:lvl w:ilvl="3" w:tplc="5860F692">
      <w:numFmt w:val="bullet"/>
      <w:lvlText w:val="•"/>
      <w:lvlJc w:val="left"/>
      <w:pPr>
        <w:ind w:left="1324" w:hanging="135"/>
      </w:pPr>
      <w:rPr>
        <w:rFonts w:hint="default"/>
        <w:lang w:val="en-US" w:eastAsia="en-US" w:bidi="ar-SA"/>
      </w:rPr>
    </w:lvl>
    <w:lvl w:ilvl="4" w:tplc="F378D30E">
      <w:numFmt w:val="bullet"/>
      <w:lvlText w:val="•"/>
      <w:lvlJc w:val="left"/>
      <w:pPr>
        <w:ind w:left="1532" w:hanging="135"/>
      </w:pPr>
      <w:rPr>
        <w:rFonts w:hint="default"/>
        <w:lang w:val="en-US" w:eastAsia="en-US" w:bidi="ar-SA"/>
      </w:rPr>
    </w:lvl>
    <w:lvl w:ilvl="5" w:tplc="4B684AE2">
      <w:numFmt w:val="bullet"/>
      <w:lvlText w:val="•"/>
      <w:lvlJc w:val="left"/>
      <w:pPr>
        <w:ind w:left="1740" w:hanging="135"/>
      </w:pPr>
      <w:rPr>
        <w:rFonts w:hint="default"/>
        <w:lang w:val="en-US" w:eastAsia="en-US" w:bidi="ar-SA"/>
      </w:rPr>
    </w:lvl>
    <w:lvl w:ilvl="6" w:tplc="1DCEC3C8">
      <w:numFmt w:val="bullet"/>
      <w:lvlText w:val="•"/>
      <w:lvlJc w:val="left"/>
      <w:pPr>
        <w:ind w:left="1948" w:hanging="135"/>
      </w:pPr>
      <w:rPr>
        <w:rFonts w:hint="default"/>
        <w:lang w:val="en-US" w:eastAsia="en-US" w:bidi="ar-SA"/>
      </w:rPr>
    </w:lvl>
    <w:lvl w:ilvl="7" w:tplc="4DF66418">
      <w:numFmt w:val="bullet"/>
      <w:lvlText w:val="•"/>
      <w:lvlJc w:val="left"/>
      <w:pPr>
        <w:ind w:left="2156" w:hanging="135"/>
      </w:pPr>
      <w:rPr>
        <w:rFonts w:hint="default"/>
        <w:lang w:val="en-US" w:eastAsia="en-US" w:bidi="ar-SA"/>
      </w:rPr>
    </w:lvl>
    <w:lvl w:ilvl="8" w:tplc="6EFE76BE">
      <w:numFmt w:val="bullet"/>
      <w:lvlText w:val="•"/>
      <w:lvlJc w:val="left"/>
      <w:pPr>
        <w:ind w:left="2364" w:hanging="135"/>
      </w:pPr>
      <w:rPr>
        <w:rFonts w:hint="default"/>
        <w:lang w:val="en-US" w:eastAsia="en-US" w:bidi="ar-SA"/>
      </w:rPr>
    </w:lvl>
  </w:abstractNum>
  <w:abstractNum w:abstractNumId="1" w15:restartNumberingAfterBreak="0">
    <w:nsid w:val="0B810AF7"/>
    <w:multiLevelType w:val="hybridMultilevel"/>
    <w:tmpl w:val="BC8A7FEC"/>
    <w:lvl w:ilvl="0" w:tplc="DF9C0696">
      <w:numFmt w:val="bullet"/>
      <w:lvlText w:val="-"/>
      <w:lvlJc w:val="left"/>
      <w:pPr>
        <w:ind w:left="250" w:hanging="135"/>
      </w:pPr>
      <w:rPr>
        <w:rFonts w:ascii="Arial" w:eastAsia="Arial" w:hAnsi="Arial" w:cs="Arial" w:hint="default"/>
        <w:b w:val="0"/>
        <w:bCs w:val="0"/>
        <w:i w:val="0"/>
        <w:iCs w:val="0"/>
        <w:spacing w:val="0"/>
        <w:w w:val="99"/>
        <w:sz w:val="22"/>
        <w:szCs w:val="22"/>
        <w:lang w:val="en-US" w:eastAsia="en-US" w:bidi="ar-SA"/>
      </w:rPr>
    </w:lvl>
    <w:lvl w:ilvl="1" w:tplc="ED962898">
      <w:numFmt w:val="bullet"/>
      <w:lvlText w:val="•"/>
      <w:lvlJc w:val="left"/>
      <w:pPr>
        <w:ind w:left="533" w:hanging="135"/>
      </w:pPr>
      <w:rPr>
        <w:rFonts w:hint="default"/>
        <w:lang w:val="en-US" w:eastAsia="en-US" w:bidi="ar-SA"/>
      </w:rPr>
    </w:lvl>
    <w:lvl w:ilvl="2" w:tplc="C1FA324A">
      <w:numFmt w:val="bullet"/>
      <w:lvlText w:val="•"/>
      <w:lvlJc w:val="left"/>
      <w:pPr>
        <w:ind w:left="807" w:hanging="135"/>
      </w:pPr>
      <w:rPr>
        <w:rFonts w:hint="default"/>
        <w:lang w:val="en-US" w:eastAsia="en-US" w:bidi="ar-SA"/>
      </w:rPr>
    </w:lvl>
    <w:lvl w:ilvl="3" w:tplc="94B42CDC">
      <w:numFmt w:val="bullet"/>
      <w:lvlText w:val="•"/>
      <w:lvlJc w:val="left"/>
      <w:pPr>
        <w:ind w:left="1080" w:hanging="135"/>
      </w:pPr>
      <w:rPr>
        <w:rFonts w:hint="default"/>
        <w:lang w:val="en-US" w:eastAsia="en-US" w:bidi="ar-SA"/>
      </w:rPr>
    </w:lvl>
    <w:lvl w:ilvl="4" w:tplc="812E34B2">
      <w:numFmt w:val="bullet"/>
      <w:lvlText w:val="•"/>
      <w:lvlJc w:val="left"/>
      <w:pPr>
        <w:ind w:left="1354" w:hanging="135"/>
      </w:pPr>
      <w:rPr>
        <w:rFonts w:hint="default"/>
        <w:lang w:val="en-US" w:eastAsia="en-US" w:bidi="ar-SA"/>
      </w:rPr>
    </w:lvl>
    <w:lvl w:ilvl="5" w:tplc="DCF8B072">
      <w:numFmt w:val="bullet"/>
      <w:lvlText w:val="•"/>
      <w:lvlJc w:val="left"/>
      <w:pPr>
        <w:ind w:left="1628" w:hanging="135"/>
      </w:pPr>
      <w:rPr>
        <w:rFonts w:hint="default"/>
        <w:lang w:val="en-US" w:eastAsia="en-US" w:bidi="ar-SA"/>
      </w:rPr>
    </w:lvl>
    <w:lvl w:ilvl="6" w:tplc="8E480204">
      <w:numFmt w:val="bullet"/>
      <w:lvlText w:val="•"/>
      <w:lvlJc w:val="left"/>
      <w:pPr>
        <w:ind w:left="1901" w:hanging="135"/>
      </w:pPr>
      <w:rPr>
        <w:rFonts w:hint="default"/>
        <w:lang w:val="en-US" w:eastAsia="en-US" w:bidi="ar-SA"/>
      </w:rPr>
    </w:lvl>
    <w:lvl w:ilvl="7" w:tplc="AF7A6FE2">
      <w:numFmt w:val="bullet"/>
      <w:lvlText w:val="•"/>
      <w:lvlJc w:val="left"/>
      <w:pPr>
        <w:ind w:left="2175" w:hanging="135"/>
      </w:pPr>
      <w:rPr>
        <w:rFonts w:hint="default"/>
        <w:lang w:val="en-US" w:eastAsia="en-US" w:bidi="ar-SA"/>
      </w:rPr>
    </w:lvl>
    <w:lvl w:ilvl="8" w:tplc="A13E5B08">
      <w:numFmt w:val="bullet"/>
      <w:lvlText w:val="•"/>
      <w:lvlJc w:val="left"/>
      <w:pPr>
        <w:ind w:left="2448" w:hanging="135"/>
      </w:pPr>
      <w:rPr>
        <w:rFonts w:hint="default"/>
        <w:lang w:val="en-US" w:eastAsia="en-US" w:bidi="ar-SA"/>
      </w:rPr>
    </w:lvl>
  </w:abstractNum>
  <w:abstractNum w:abstractNumId="2" w15:restartNumberingAfterBreak="0">
    <w:nsid w:val="0D936F0D"/>
    <w:multiLevelType w:val="hybridMultilevel"/>
    <w:tmpl w:val="37A2CF3E"/>
    <w:lvl w:ilvl="0" w:tplc="1B9EEA54">
      <w:numFmt w:val="bullet"/>
      <w:lvlText w:val="-"/>
      <w:lvlJc w:val="left"/>
      <w:pPr>
        <w:ind w:left="568" w:hanging="85"/>
      </w:pPr>
      <w:rPr>
        <w:rFonts w:ascii="Arial" w:eastAsia="Arial" w:hAnsi="Arial" w:cs="Arial" w:hint="default"/>
        <w:b w:val="0"/>
        <w:bCs w:val="0"/>
        <w:i w:val="0"/>
        <w:iCs w:val="0"/>
        <w:spacing w:val="0"/>
        <w:w w:val="99"/>
        <w:sz w:val="14"/>
        <w:szCs w:val="14"/>
        <w:lang w:val="en-US" w:eastAsia="en-US" w:bidi="ar-SA"/>
      </w:rPr>
    </w:lvl>
    <w:lvl w:ilvl="1" w:tplc="2F260C76">
      <w:numFmt w:val="bullet"/>
      <w:lvlText w:val="•"/>
      <w:lvlJc w:val="left"/>
      <w:pPr>
        <w:ind w:left="854" w:hanging="85"/>
      </w:pPr>
      <w:rPr>
        <w:rFonts w:hint="default"/>
        <w:lang w:val="en-US" w:eastAsia="en-US" w:bidi="ar-SA"/>
      </w:rPr>
    </w:lvl>
    <w:lvl w:ilvl="2" w:tplc="4FEA1DCA">
      <w:numFmt w:val="bullet"/>
      <w:lvlText w:val="•"/>
      <w:lvlJc w:val="left"/>
      <w:pPr>
        <w:ind w:left="1149" w:hanging="85"/>
      </w:pPr>
      <w:rPr>
        <w:rFonts w:hint="default"/>
        <w:lang w:val="en-US" w:eastAsia="en-US" w:bidi="ar-SA"/>
      </w:rPr>
    </w:lvl>
    <w:lvl w:ilvl="3" w:tplc="5956D4A2">
      <w:numFmt w:val="bullet"/>
      <w:lvlText w:val="•"/>
      <w:lvlJc w:val="left"/>
      <w:pPr>
        <w:ind w:left="1444" w:hanging="85"/>
      </w:pPr>
      <w:rPr>
        <w:rFonts w:hint="default"/>
        <w:lang w:val="en-US" w:eastAsia="en-US" w:bidi="ar-SA"/>
      </w:rPr>
    </w:lvl>
    <w:lvl w:ilvl="4" w:tplc="D94CC85E">
      <w:numFmt w:val="bullet"/>
      <w:lvlText w:val="•"/>
      <w:lvlJc w:val="left"/>
      <w:pPr>
        <w:ind w:left="1739" w:hanging="85"/>
      </w:pPr>
      <w:rPr>
        <w:rFonts w:hint="default"/>
        <w:lang w:val="en-US" w:eastAsia="en-US" w:bidi="ar-SA"/>
      </w:rPr>
    </w:lvl>
    <w:lvl w:ilvl="5" w:tplc="740C7090">
      <w:numFmt w:val="bullet"/>
      <w:lvlText w:val="•"/>
      <w:lvlJc w:val="left"/>
      <w:pPr>
        <w:ind w:left="2034" w:hanging="85"/>
      </w:pPr>
      <w:rPr>
        <w:rFonts w:hint="default"/>
        <w:lang w:val="en-US" w:eastAsia="en-US" w:bidi="ar-SA"/>
      </w:rPr>
    </w:lvl>
    <w:lvl w:ilvl="6" w:tplc="E3164AFE">
      <w:numFmt w:val="bullet"/>
      <w:lvlText w:val="•"/>
      <w:lvlJc w:val="left"/>
      <w:pPr>
        <w:ind w:left="2329" w:hanging="85"/>
      </w:pPr>
      <w:rPr>
        <w:rFonts w:hint="default"/>
        <w:lang w:val="en-US" w:eastAsia="en-US" w:bidi="ar-SA"/>
      </w:rPr>
    </w:lvl>
    <w:lvl w:ilvl="7" w:tplc="6C4890CA">
      <w:numFmt w:val="bullet"/>
      <w:lvlText w:val="•"/>
      <w:lvlJc w:val="left"/>
      <w:pPr>
        <w:ind w:left="2624" w:hanging="85"/>
      </w:pPr>
      <w:rPr>
        <w:rFonts w:hint="default"/>
        <w:lang w:val="en-US" w:eastAsia="en-US" w:bidi="ar-SA"/>
      </w:rPr>
    </w:lvl>
    <w:lvl w:ilvl="8" w:tplc="0D749CC4">
      <w:numFmt w:val="bullet"/>
      <w:lvlText w:val="•"/>
      <w:lvlJc w:val="left"/>
      <w:pPr>
        <w:ind w:left="2919" w:hanging="85"/>
      </w:pPr>
      <w:rPr>
        <w:rFonts w:hint="default"/>
        <w:lang w:val="en-US" w:eastAsia="en-US" w:bidi="ar-SA"/>
      </w:rPr>
    </w:lvl>
  </w:abstractNum>
  <w:abstractNum w:abstractNumId="3" w15:restartNumberingAfterBreak="0">
    <w:nsid w:val="143D1296"/>
    <w:multiLevelType w:val="hybridMultilevel"/>
    <w:tmpl w:val="511AED6C"/>
    <w:lvl w:ilvl="0" w:tplc="042A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662F97"/>
    <w:multiLevelType w:val="hybridMultilevel"/>
    <w:tmpl w:val="DFAE98F4"/>
    <w:lvl w:ilvl="0" w:tplc="4D2A9DAA">
      <w:start w:val="2"/>
      <w:numFmt w:val="decimal"/>
      <w:lvlText w:val="%1."/>
      <w:lvlJc w:val="left"/>
      <w:pPr>
        <w:ind w:left="489" w:hanging="315"/>
      </w:pPr>
      <w:rPr>
        <w:rFonts w:ascii="Arial" w:eastAsia="Arial" w:hAnsi="Arial" w:cs="Arial" w:hint="default"/>
        <w:b/>
        <w:bCs/>
        <w:i w:val="0"/>
        <w:iCs w:val="0"/>
        <w:spacing w:val="-1"/>
        <w:w w:val="99"/>
        <w:sz w:val="28"/>
        <w:szCs w:val="28"/>
        <w:lang w:val="en-US" w:eastAsia="en-US" w:bidi="ar-SA"/>
      </w:rPr>
    </w:lvl>
    <w:lvl w:ilvl="1" w:tplc="F482D1D8">
      <w:numFmt w:val="bullet"/>
      <w:lvlText w:val="☐"/>
      <w:lvlJc w:val="left"/>
      <w:pPr>
        <w:ind w:left="365" w:hanging="255"/>
      </w:pPr>
      <w:rPr>
        <w:rFonts w:ascii="kiloji" w:eastAsia="kiloji" w:hAnsi="kiloji" w:cs="kiloji" w:hint="default"/>
        <w:b w:val="0"/>
        <w:bCs w:val="0"/>
        <w:i w:val="0"/>
        <w:iCs w:val="0"/>
        <w:spacing w:val="0"/>
        <w:w w:val="100"/>
        <w:sz w:val="20"/>
        <w:szCs w:val="20"/>
        <w:lang w:val="en-US" w:eastAsia="en-US" w:bidi="ar-SA"/>
      </w:rPr>
    </w:lvl>
    <w:lvl w:ilvl="2" w:tplc="D4FECC9E">
      <w:numFmt w:val="bullet"/>
      <w:lvlText w:val="•"/>
      <w:lvlJc w:val="left"/>
      <w:pPr>
        <w:ind w:left="1195" w:hanging="255"/>
      </w:pPr>
      <w:rPr>
        <w:rFonts w:hint="default"/>
        <w:lang w:val="en-US" w:eastAsia="en-US" w:bidi="ar-SA"/>
      </w:rPr>
    </w:lvl>
    <w:lvl w:ilvl="3" w:tplc="72F45CAE">
      <w:numFmt w:val="bullet"/>
      <w:lvlText w:val="•"/>
      <w:lvlJc w:val="left"/>
      <w:pPr>
        <w:ind w:left="1911" w:hanging="255"/>
      </w:pPr>
      <w:rPr>
        <w:rFonts w:hint="default"/>
        <w:lang w:val="en-US" w:eastAsia="en-US" w:bidi="ar-SA"/>
      </w:rPr>
    </w:lvl>
    <w:lvl w:ilvl="4" w:tplc="E48AFF66">
      <w:numFmt w:val="bullet"/>
      <w:lvlText w:val="•"/>
      <w:lvlJc w:val="left"/>
      <w:pPr>
        <w:ind w:left="2627" w:hanging="255"/>
      </w:pPr>
      <w:rPr>
        <w:rFonts w:hint="default"/>
        <w:lang w:val="en-US" w:eastAsia="en-US" w:bidi="ar-SA"/>
      </w:rPr>
    </w:lvl>
    <w:lvl w:ilvl="5" w:tplc="B1A0EA22">
      <w:numFmt w:val="bullet"/>
      <w:lvlText w:val="•"/>
      <w:lvlJc w:val="left"/>
      <w:pPr>
        <w:ind w:left="3342" w:hanging="255"/>
      </w:pPr>
      <w:rPr>
        <w:rFonts w:hint="default"/>
        <w:lang w:val="en-US" w:eastAsia="en-US" w:bidi="ar-SA"/>
      </w:rPr>
    </w:lvl>
    <w:lvl w:ilvl="6" w:tplc="9C0864A2">
      <w:numFmt w:val="bullet"/>
      <w:lvlText w:val="•"/>
      <w:lvlJc w:val="left"/>
      <w:pPr>
        <w:ind w:left="4058" w:hanging="255"/>
      </w:pPr>
      <w:rPr>
        <w:rFonts w:hint="default"/>
        <w:lang w:val="en-US" w:eastAsia="en-US" w:bidi="ar-SA"/>
      </w:rPr>
    </w:lvl>
    <w:lvl w:ilvl="7" w:tplc="043EFD6C">
      <w:numFmt w:val="bullet"/>
      <w:lvlText w:val="•"/>
      <w:lvlJc w:val="left"/>
      <w:pPr>
        <w:ind w:left="4774" w:hanging="255"/>
      </w:pPr>
      <w:rPr>
        <w:rFonts w:hint="default"/>
        <w:lang w:val="en-US" w:eastAsia="en-US" w:bidi="ar-SA"/>
      </w:rPr>
    </w:lvl>
    <w:lvl w:ilvl="8" w:tplc="DE9A6E60">
      <w:numFmt w:val="bullet"/>
      <w:lvlText w:val="•"/>
      <w:lvlJc w:val="left"/>
      <w:pPr>
        <w:ind w:left="5490" w:hanging="255"/>
      </w:pPr>
      <w:rPr>
        <w:rFonts w:hint="default"/>
        <w:lang w:val="en-US" w:eastAsia="en-US" w:bidi="ar-SA"/>
      </w:rPr>
    </w:lvl>
  </w:abstractNum>
  <w:abstractNum w:abstractNumId="5" w15:restartNumberingAfterBreak="0">
    <w:nsid w:val="169A50EB"/>
    <w:multiLevelType w:val="hybridMultilevel"/>
    <w:tmpl w:val="6F76714A"/>
    <w:lvl w:ilvl="0" w:tplc="04090013">
      <w:start w:val="1"/>
      <w:numFmt w:val="upperRoman"/>
      <w:lvlText w:val="%1."/>
      <w:lvlJc w:val="righ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7D86B5F"/>
    <w:multiLevelType w:val="hybridMultilevel"/>
    <w:tmpl w:val="BE4AB024"/>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310C5A93"/>
    <w:multiLevelType w:val="hybridMultilevel"/>
    <w:tmpl w:val="1AF8EAF2"/>
    <w:lvl w:ilvl="0" w:tplc="E75E96BC">
      <w:numFmt w:val="bullet"/>
      <w:lvlText w:val="☐"/>
      <w:lvlJc w:val="left"/>
      <w:pPr>
        <w:ind w:left="3501" w:hanging="256"/>
      </w:pPr>
      <w:rPr>
        <w:rFonts w:ascii="kiloji" w:eastAsia="kiloji" w:hAnsi="kiloji" w:cs="kiloji" w:hint="default"/>
        <w:b w:val="0"/>
        <w:bCs w:val="0"/>
        <w:i w:val="0"/>
        <w:iCs w:val="0"/>
        <w:spacing w:val="0"/>
        <w:w w:val="100"/>
        <w:sz w:val="20"/>
        <w:szCs w:val="20"/>
        <w:lang w:val="en-US" w:eastAsia="en-US" w:bidi="ar-SA"/>
      </w:rPr>
    </w:lvl>
    <w:lvl w:ilvl="1" w:tplc="3B98B4F4">
      <w:numFmt w:val="bullet"/>
      <w:lvlText w:val="•"/>
      <w:lvlJc w:val="left"/>
      <w:pPr>
        <w:ind w:left="3997" w:hanging="256"/>
      </w:pPr>
      <w:rPr>
        <w:rFonts w:hint="default"/>
        <w:lang w:val="en-US" w:eastAsia="en-US" w:bidi="ar-SA"/>
      </w:rPr>
    </w:lvl>
    <w:lvl w:ilvl="2" w:tplc="98DE0D6E">
      <w:numFmt w:val="bullet"/>
      <w:lvlText w:val="•"/>
      <w:lvlJc w:val="left"/>
      <w:pPr>
        <w:ind w:left="4495" w:hanging="256"/>
      </w:pPr>
      <w:rPr>
        <w:rFonts w:hint="default"/>
        <w:lang w:val="en-US" w:eastAsia="en-US" w:bidi="ar-SA"/>
      </w:rPr>
    </w:lvl>
    <w:lvl w:ilvl="3" w:tplc="A03813C6">
      <w:numFmt w:val="bullet"/>
      <w:lvlText w:val="•"/>
      <w:lvlJc w:val="left"/>
      <w:pPr>
        <w:ind w:left="4993" w:hanging="256"/>
      </w:pPr>
      <w:rPr>
        <w:rFonts w:hint="default"/>
        <w:lang w:val="en-US" w:eastAsia="en-US" w:bidi="ar-SA"/>
      </w:rPr>
    </w:lvl>
    <w:lvl w:ilvl="4" w:tplc="EA1CB42A">
      <w:numFmt w:val="bullet"/>
      <w:lvlText w:val="•"/>
      <w:lvlJc w:val="left"/>
      <w:pPr>
        <w:ind w:left="5491" w:hanging="256"/>
      </w:pPr>
      <w:rPr>
        <w:rFonts w:hint="default"/>
        <w:lang w:val="en-US" w:eastAsia="en-US" w:bidi="ar-SA"/>
      </w:rPr>
    </w:lvl>
    <w:lvl w:ilvl="5" w:tplc="4BE28A44">
      <w:numFmt w:val="bullet"/>
      <w:lvlText w:val="•"/>
      <w:lvlJc w:val="left"/>
      <w:pPr>
        <w:ind w:left="5989" w:hanging="256"/>
      </w:pPr>
      <w:rPr>
        <w:rFonts w:hint="default"/>
        <w:lang w:val="en-US" w:eastAsia="en-US" w:bidi="ar-SA"/>
      </w:rPr>
    </w:lvl>
    <w:lvl w:ilvl="6" w:tplc="E012B89E">
      <w:numFmt w:val="bullet"/>
      <w:lvlText w:val="•"/>
      <w:lvlJc w:val="left"/>
      <w:pPr>
        <w:ind w:left="6487" w:hanging="256"/>
      </w:pPr>
      <w:rPr>
        <w:rFonts w:hint="default"/>
        <w:lang w:val="en-US" w:eastAsia="en-US" w:bidi="ar-SA"/>
      </w:rPr>
    </w:lvl>
    <w:lvl w:ilvl="7" w:tplc="2CBEE49E">
      <w:numFmt w:val="bullet"/>
      <w:lvlText w:val="•"/>
      <w:lvlJc w:val="left"/>
      <w:pPr>
        <w:ind w:left="6985" w:hanging="256"/>
      </w:pPr>
      <w:rPr>
        <w:rFonts w:hint="default"/>
        <w:lang w:val="en-US" w:eastAsia="en-US" w:bidi="ar-SA"/>
      </w:rPr>
    </w:lvl>
    <w:lvl w:ilvl="8" w:tplc="2BE8C13E">
      <w:numFmt w:val="bullet"/>
      <w:lvlText w:val="•"/>
      <w:lvlJc w:val="left"/>
      <w:pPr>
        <w:ind w:left="7483" w:hanging="256"/>
      </w:pPr>
      <w:rPr>
        <w:rFonts w:hint="default"/>
        <w:lang w:val="en-US" w:eastAsia="en-US" w:bidi="ar-SA"/>
      </w:rPr>
    </w:lvl>
  </w:abstractNum>
  <w:abstractNum w:abstractNumId="8" w15:restartNumberingAfterBreak="0">
    <w:nsid w:val="4E7A70F7"/>
    <w:multiLevelType w:val="hybridMultilevel"/>
    <w:tmpl w:val="0E9E2F86"/>
    <w:lvl w:ilvl="0" w:tplc="13448A36">
      <w:start w:val="3"/>
      <w:numFmt w:val="upperRoman"/>
      <w:lvlText w:val="%1."/>
      <w:lvlJc w:val="righ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A14A22"/>
    <w:multiLevelType w:val="hybridMultilevel"/>
    <w:tmpl w:val="9F1C85BA"/>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0" w15:restartNumberingAfterBreak="0">
    <w:nsid w:val="5ABB0570"/>
    <w:multiLevelType w:val="hybridMultilevel"/>
    <w:tmpl w:val="7BFC07D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D677BB6"/>
    <w:multiLevelType w:val="hybridMultilevel"/>
    <w:tmpl w:val="8C52B0A6"/>
    <w:lvl w:ilvl="0" w:tplc="663C85B4">
      <w:numFmt w:val="bullet"/>
      <w:lvlText w:val="☐"/>
      <w:lvlJc w:val="left"/>
      <w:pPr>
        <w:ind w:left="390" w:hanging="280"/>
      </w:pPr>
      <w:rPr>
        <w:rFonts w:ascii="kiloji" w:eastAsia="kiloji" w:hAnsi="kiloji" w:cs="kiloji" w:hint="default"/>
        <w:b w:val="0"/>
        <w:bCs w:val="0"/>
        <w:i w:val="0"/>
        <w:iCs w:val="0"/>
        <w:spacing w:val="0"/>
        <w:w w:val="100"/>
        <w:sz w:val="22"/>
        <w:szCs w:val="22"/>
        <w:lang w:val="en-US" w:eastAsia="en-US" w:bidi="ar-SA"/>
      </w:rPr>
    </w:lvl>
    <w:lvl w:ilvl="1" w:tplc="EC30ABD8">
      <w:numFmt w:val="bullet"/>
      <w:lvlText w:val="•"/>
      <w:lvlJc w:val="left"/>
      <w:pPr>
        <w:ind w:left="925" w:hanging="280"/>
      </w:pPr>
      <w:rPr>
        <w:rFonts w:hint="default"/>
        <w:lang w:val="en-US" w:eastAsia="en-US" w:bidi="ar-SA"/>
      </w:rPr>
    </w:lvl>
    <w:lvl w:ilvl="2" w:tplc="F2F2B082">
      <w:numFmt w:val="bullet"/>
      <w:lvlText w:val="•"/>
      <w:lvlJc w:val="left"/>
      <w:pPr>
        <w:ind w:left="1450" w:hanging="280"/>
      </w:pPr>
      <w:rPr>
        <w:rFonts w:hint="default"/>
        <w:lang w:val="en-US" w:eastAsia="en-US" w:bidi="ar-SA"/>
      </w:rPr>
    </w:lvl>
    <w:lvl w:ilvl="3" w:tplc="0A48C174">
      <w:numFmt w:val="bullet"/>
      <w:lvlText w:val="•"/>
      <w:lvlJc w:val="left"/>
      <w:pPr>
        <w:ind w:left="1975" w:hanging="280"/>
      </w:pPr>
      <w:rPr>
        <w:rFonts w:hint="default"/>
        <w:lang w:val="en-US" w:eastAsia="en-US" w:bidi="ar-SA"/>
      </w:rPr>
    </w:lvl>
    <w:lvl w:ilvl="4" w:tplc="1FE02C36">
      <w:numFmt w:val="bullet"/>
      <w:lvlText w:val="•"/>
      <w:lvlJc w:val="left"/>
      <w:pPr>
        <w:ind w:left="2500" w:hanging="280"/>
      </w:pPr>
      <w:rPr>
        <w:rFonts w:hint="default"/>
        <w:lang w:val="en-US" w:eastAsia="en-US" w:bidi="ar-SA"/>
      </w:rPr>
    </w:lvl>
    <w:lvl w:ilvl="5" w:tplc="95F67B6C">
      <w:numFmt w:val="bullet"/>
      <w:lvlText w:val="•"/>
      <w:lvlJc w:val="left"/>
      <w:pPr>
        <w:ind w:left="3026" w:hanging="280"/>
      </w:pPr>
      <w:rPr>
        <w:rFonts w:hint="default"/>
        <w:lang w:val="en-US" w:eastAsia="en-US" w:bidi="ar-SA"/>
      </w:rPr>
    </w:lvl>
    <w:lvl w:ilvl="6" w:tplc="633A28DE">
      <w:numFmt w:val="bullet"/>
      <w:lvlText w:val="•"/>
      <w:lvlJc w:val="left"/>
      <w:pPr>
        <w:ind w:left="3551" w:hanging="280"/>
      </w:pPr>
      <w:rPr>
        <w:rFonts w:hint="default"/>
        <w:lang w:val="en-US" w:eastAsia="en-US" w:bidi="ar-SA"/>
      </w:rPr>
    </w:lvl>
    <w:lvl w:ilvl="7" w:tplc="2F6231AC">
      <w:numFmt w:val="bullet"/>
      <w:lvlText w:val="•"/>
      <w:lvlJc w:val="left"/>
      <w:pPr>
        <w:ind w:left="4076" w:hanging="280"/>
      </w:pPr>
      <w:rPr>
        <w:rFonts w:hint="default"/>
        <w:lang w:val="en-US" w:eastAsia="en-US" w:bidi="ar-SA"/>
      </w:rPr>
    </w:lvl>
    <w:lvl w:ilvl="8" w:tplc="DA768264">
      <w:numFmt w:val="bullet"/>
      <w:lvlText w:val="•"/>
      <w:lvlJc w:val="left"/>
      <w:pPr>
        <w:ind w:left="4601" w:hanging="280"/>
      </w:pPr>
      <w:rPr>
        <w:rFonts w:hint="default"/>
        <w:lang w:val="en-US" w:eastAsia="en-US" w:bidi="ar-SA"/>
      </w:rPr>
    </w:lvl>
  </w:abstractNum>
  <w:abstractNum w:abstractNumId="12" w15:restartNumberingAfterBreak="0">
    <w:nsid w:val="5FB20197"/>
    <w:multiLevelType w:val="hybridMultilevel"/>
    <w:tmpl w:val="42C29E96"/>
    <w:lvl w:ilvl="0" w:tplc="3028D740">
      <w:start w:val="1"/>
      <w:numFmt w:val="upperRoman"/>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611C2E69"/>
    <w:multiLevelType w:val="hybridMultilevel"/>
    <w:tmpl w:val="378ECC02"/>
    <w:lvl w:ilvl="0" w:tplc="E9760BEA">
      <w:numFmt w:val="bullet"/>
      <w:lvlText w:val="☐"/>
      <w:lvlJc w:val="left"/>
      <w:pPr>
        <w:ind w:left="335" w:hanging="225"/>
      </w:pPr>
      <w:rPr>
        <w:rFonts w:ascii="VL PGothic" w:eastAsia="VL PGothic" w:hAnsi="VL PGothic" w:cs="VL PGothic" w:hint="default"/>
        <w:b w:val="0"/>
        <w:bCs w:val="0"/>
        <w:i w:val="0"/>
        <w:iCs w:val="0"/>
        <w:spacing w:val="0"/>
        <w:w w:val="86"/>
        <w:sz w:val="20"/>
        <w:szCs w:val="20"/>
        <w:lang w:val="en-US" w:eastAsia="en-US" w:bidi="ar-SA"/>
      </w:rPr>
    </w:lvl>
    <w:lvl w:ilvl="1" w:tplc="635E7ADA">
      <w:numFmt w:val="bullet"/>
      <w:lvlText w:val="•"/>
      <w:lvlJc w:val="left"/>
      <w:pPr>
        <w:ind w:left="987" w:hanging="225"/>
      </w:pPr>
      <w:rPr>
        <w:rFonts w:hint="default"/>
        <w:lang w:val="en-US" w:eastAsia="en-US" w:bidi="ar-SA"/>
      </w:rPr>
    </w:lvl>
    <w:lvl w:ilvl="2" w:tplc="93EC404E">
      <w:numFmt w:val="bullet"/>
      <w:lvlText w:val="•"/>
      <w:lvlJc w:val="left"/>
      <w:pPr>
        <w:ind w:left="1635" w:hanging="225"/>
      </w:pPr>
      <w:rPr>
        <w:rFonts w:hint="default"/>
        <w:lang w:val="en-US" w:eastAsia="en-US" w:bidi="ar-SA"/>
      </w:rPr>
    </w:lvl>
    <w:lvl w:ilvl="3" w:tplc="4832FD1A">
      <w:numFmt w:val="bullet"/>
      <w:lvlText w:val="•"/>
      <w:lvlJc w:val="left"/>
      <w:pPr>
        <w:ind w:left="2283" w:hanging="225"/>
      </w:pPr>
      <w:rPr>
        <w:rFonts w:hint="default"/>
        <w:lang w:val="en-US" w:eastAsia="en-US" w:bidi="ar-SA"/>
      </w:rPr>
    </w:lvl>
    <w:lvl w:ilvl="4" w:tplc="58CE6B9C">
      <w:numFmt w:val="bullet"/>
      <w:lvlText w:val="•"/>
      <w:lvlJc w:val="left"/>
      <w:pPr>
        <w:ind w:left="2931" w:hanging="225"/>
      </w:pPr>
      <w:rPr>
        <w:rFonts w:hint="default"/>
        <w:lang w:val="en-US" w:eastAsia="en-US" w:bidi="ar-SA"/>
      </w:rPr>
    </w:lvl>
    <w:lvl w:ilvl="5" w:tplc="A5A2DB42">
      <w:numFmt w:val="bullet"/>
      <w:lvlText w:val="•"/>
      <w:lvlJc w:val="left"/>
      <w:pPr>
        <w:ind w:left="3579" w:hanging="225"/>
      </w:pPr>
      <w:rPr>
        <w:rFonts w:hint="default"/>
        <w:lang w:val="en-US" w:eastAsia="en-US" w:bidi="ar-SA"/>
      </w:rPr>
    </w:lvl>
    <w:lvl w:ilvl="6" w:tplc="35985570">
      <w:numFmt w:val="bullet"/>
      <w:lvlText w:val="•"/>
      <w:lvlJc w:val="left"/>
      <w:pPr>
        <w:ind w:left="4226" w:hanging="225"/>
      </w:pPr>
      <w:rPr>
        <w:rFonts w:hint="default"/>
        <w:lang w:val="en-US" w:eastAsia="en-US" w:bidi="ar-SA"/>
      </w:rPr>
    </w:lvl>
    <w:lvl w:ilvl="7" w:tplc="3D1474EE">
      <w:numFmt w:val="bullet"/>
      <w:lvlText w:val="•"/>
      <w:lvlJc w:val="left"/>
      <w:pPr>
        <w:ind w:left="4874" w:hanging="225"/>
      </w:pPr>
      <w:rPr>
        <w:rFonts w:hint="default"/>
        <w:lang w:val="en-US" w:eastAsia="en-US" w:bidi="ar-SA"/>
      </w:rPr>
    </w:lvl>
    <w:lvl w:ilvl="8" w:tplc="3424AE96">
      <w:numFmt w:val="bullet"/>
      <w:lvlText w:val="•"/>
      <w:lvlJc w:val="left"/>
      <w:pPr>
        <w:ind w:left="5522" w:hanging="225"/>
      </w:pPr>
      <w:rPr>
        <w:rFonts w:hint="default"/>
        <w:lang w:val="en-US" w:eastAsia="en-US" w:bidi="ar-SA"/>
      </w:rPr>
    </w:lvl>
  </w:abstractNum>
  <w:abstractNum w:abstractNumId="14" w15:restartNumberingAfterBreak="0">
    <w:nsid w:val="67F142DC"/>
    <w:multiLevelType w:val="hybridMultilevel"/>
    <w:tmpl w:val="7C9CD116"/>
    <w:lvl w:ilvl="0" w:tplc="F3825CBC">
      <w:start w:val="3"/>
      <w:numFmt w:val="decimal"/>
      <w:lvlText w:val="%1."/>
      <w:lvlJc w:val="left"/>
      <w:pPr>
        <w:ind w:left="424" w:hanging="315"/>
      </w:pPr>
      <w:rPr>
        <w:rFonts w:ascii="Arial" w:eastAsia="Arial" w:hAnsi="Arial" w:cs="Arial" w:hint="default"/>
        <w:b/>
        <w:bCs/>
        <w:i w:val="0"/>
        <w:iCs w:val="0"/>
        <w:spacing w:val="-1"/>
        <w:w w:val="99"/>
        <w:sz w:val="28"/>
        <w:szCs w:val="28"/>
        <w:lang w:val="en-US" w:eastAsia="en-US" w:bidi="ar-SA"/>
      </w:rPr>
    </w:lvl>
    <w:lvl w:ilvl="1" w:tplc="18026824">
      <w:numFmt w:val="bullet"/>
      <w:lvlText w:val="☐"/>
      <w:lvlJc w:val="left"/>
      <w:pPr>
        <w:ind w:left="365" w:hanging="255"/>
      </w:pPr>
      <w:rPr>
        <w:rFonts w:ascii="kiloji" w:eastAsia="kiloji" w:hAnsi="kiloji" w:cs="kiloji" w:hint="default"/>
        <w:b w:val="0"/>
        <w:bCs w:val="0"/>
        <w:i w:val="0"/>
        <w:iCs w:val="0"/>
        <w:spacing w:val="0"/>
        <w:w w:val="100"/>
        <w:sz w:val="20"/>
        <w:szCs w:val="20"/>
        <w:lang w:val="en-US" w:eastAsia="en-US" w:bidi="ar-SA"/>
      </w:rPr>
    </w:lvl>
    <w:lvl w:ilvl="2" w:tplc="C444FD12">
      <w:numFmt w:val="bullet"/>
      <w:lvlText w:val="•"/>
      <w:lvlJc w:val="left"/>
      <w:pPr>
        <w:ind w:left="1142" w:hanging="255"/>
      </w:pPr>
      <w:rPr>
        <w:rFonts w:hint="default"/>
        <w:lang w:val="en-US" w:eastAsia="en-US" w:bidi="ar-SA"/>
      </w:rPr>
    </w:lvl>
    <w:lvl w:ilvl="3" w:tplc="2E5A825A">
      <w:numFmt w:val="bullet"/>
      <w:lvlText w:val="•"/>
      <w:lvlJc w:val="left"/>
      <w:pPr>
        <w:ind w:left="1864" w:hanging="255"/>
      </w:pPr>
      <w:rPr>
        <w:rFonts w:hint="default"/>
        <w:lang w:val="en-US" w:eastAsia="en-US" w:bidi="ar-SA"/>
      </w:rPr>
    </w:lvl>
    <w:lvl w:ilvl="4" w:tplc="45288A40">
      <w:numFmt w:val="bullet"/>
      <w:lvlText w:val="•"/>
      <w:lvlJc w:val="left"/>
      <w:pPr>
        <w:ind w:left="2587" w:hanging="255"/>
      </w:pPr>
      <w:rPr>
        <w:rFonts w:hint="default"/>
        <w:lang w:val="en-US" w:eastAsia="en-US" w:bidi="ar-SA"/>
      </w:rPr>
    </w:lvl>
    <w:lvl w:ilvl="5" w:tplc="241236F2">
      <w:numFmt w:val="bullet"/>
      <w:lvlText w:val="•"/>
      <w:lvlJc w:val="left"/>
      <w:pPr>
        <w:ind w:left="3309" w:hanging="255"/>
      </w:pPr>
      <w:rPr>
        <w:rFonts w:hint="default"/>
        <w:lang w:val="en-US" w:eastAsia="en-US" w:bidi="ar-SA"/>
      </w:rPr>
    </w:lvl>
    <w:lvl w:ilvl="6" w:tplc="4AA2A1C6">
      <w:numFmt w:val="bullet"/>
      <w:lvlText w:val="•"/>
      <w:lvlJc w:val="left"/>
      <w:pPr>
        <w:ind w:left="4031" w:hanging="255"/>
      </w:pPr>
      <w:rPr>
        <w:rFonts w:hint="default"/>
        <w:lang w:val="en-US" w:eastAsia="en-US" w:bidi="ar-SA"/>
      </w:rPr>
    </w:lvl>
    <w:lvl w:ilvl="7" w:tplc="D2F002B8">
      <w:numFmt w:val="bullet"/>
      <w:lvlText w:val="•"/>
      <w:lvlJc w:val="left"/>
      <w:pPr>
        <w:ind w:left="4754" w:hanging="255"/>
      </w:pPr>
      <w:rPr>
        <w:rFonts w:hint="default"/>
        <w:lang w:val="en-US" w:eastAsia="en-US" w:bidi="ar-SA"/>
      </w:rPr>
    </w:lvl>
    <w:lvl w:ilvl="8" w:tplc="A8229E66">
      <w:numFmt w:val="bullet"/>
      <w:lvlText w:val="•"/>
      <w:lvlJc w:val="left"/>
      <w:pPr>
        <w:ind w:left="5476" w:hanging="255"/>
      </w:pPr>
      <w:rPr>
        <w:rFonts w:hint="default"/>
        <w:lang w:val="en-US" w:eastAsia="en-US" w:bidi="ar-SA"/>
      </w:rPr>
    </w:lvl>
  </w:abstractNum>
  <w:abstractNum w:abstractNumId="15" w15:restartNumberingAfterBreak="0">
    <w:nsid w:val="6E190AE3"/>
    <w:multiLevelType w:val="hybridMultilevel"/>
    <w:tmpl w:val="BB2AAC34"/>
    <w:lvl w:ilvl="0" w:tplc="C8F4DA84">
      <w:numFmt w:val="bullet"/>
      <w:lvlText w:val="-"/>
      <w:lvlJc w:val="left"/>
      <w:pPr>
        <w:ind w:left="690" w:hanging="135"/>
      </w:pPr>
      <w:rPr>
        <w:rFonts w:ascii="Arial" w:eastAsia="Arial" w:hAnsi="Arial" w:cs="Arial" w:hint="default"/>
        <w:b w:val="0"/>
        <w:bCs w:val="0"/>
        <w:i w:val="0"/>
        <w:iCs w:val="0"/>
        <w:spacing w:val="0"/>
        <w:w w:val="99"/>
        <w:sz w:val="22"/>
        <w:szCs w:val="22"/>
        <w:lang w:val="en-US" w:eastAsia="en-US" w:bidi="ar-SA"/>
      </w:rPr>
    </w:lvl>
    <w:lvl w:ilvl="1" w:tplc="835CE3E2">
      <w:numFmt w:val="bullet"/>
      <w:lvlText w:val="•"/>
      <w:lvlJc w:val="left"/>
      <w:pPr>
        <w:ind w:left="1208" w:hanging="135"/>
      </w:pPr>
      <w:rPr>
        <w:rFonts w:hint="default"/>
        <w:lang w:val="en-US" w:eastAsia="en-US" w:bidi="ar-SA"/>
      </w:rPr>
    </w:lvl>
    <w:lvl w:ilvl="2" w:tplc="DE6C5312">
      <w:numFmt w:val="bullet"/>
      <w:lvlText w:val="•"/>
      <w:lvlJc w:val="left"/>
      <w:pPr>
        <w:ind w:left="1717" w:hanging="135"/>
      </w:pPr>
      <w:rPr>
        <w:rFonts w:hint="default"/>
        <w:lang w:val="en-US" w:eastAsia="en-US" w:bidi="ar-SA"/>
      </w:rPr>
    </w:lvl>
    <w:lvl w:ilvl="3" w:tplc="751AD570">
      <w:numFmt w:val="bullet"/>
      <w:lvlText w:val="•"/>
      <w:lvlJc w:val="left"/>
      <w:pPr>
        <w:ind w:left="2226" w:hanging="135"/>
      </w:pPr>
      <w:rPr>
        <w:rFonts w:hint="default"/>
        <w:lang w:val="en-US" w:eastAsia="en-US" w:bidi="ar-SA"/>
      </w:rPr>
    </w:lvl>
    <w:lvl w:ilvl="4" w:tplc="EC5058F0">
      <w:numFmt w:val="bullet"/>
      <w:lvlText w:val="•"/>
      <w:lvlJc w:val="left"/>
      <w:pPr>
        <w:ind w:left="2734" w:hanging="135"/>
      </w:pPr>
      <w:rPr>
        <w:rFonts w:hint="default"/>
        <w:lang w:val="en-US" w:eastAsia="en-US" w:bidi="ar-SA"/>
      </w:rPr>
    </w:lvl>
    <w:lvl w:ilvl="5" w:tplc="4C1413B2">
      <w:numFmt w:val="bullet"/>
      <w:lvlText w:val="•"/>
      <w:lvlJc w:val="left"/>
      <w:pPr>
        <w:ind w:left="3243" w:hanging="135"/>
      </w:pPr>
      <w:rPr>
        <w:rFonts w:hint="default"/>
        <w:lang w:val="en-US" w:eastAsia="en-US" w:bidi="ar-SA"/>
      </w:rPr>
    </w:lvl>
    <w:lvl w:ilvl="6" w:tplc="1AA0B2FE">
      <w:numFmt w:val="bullet"/>
      <w:lvlText w:val="•"/>
      <w:lvlJc w:val="left"/>
      <w:pPr>
        <w:ind w:left="3752" w:hanging="135"/>
      </w:pPr>
      <w:rPr>
        <w:rFonts w:hint="default"/>
        <w:lang w:val="en-US" w:eastAsia="en-US" w:bidi="ar-SA"/>
      </w:rPr>
    </w:lvl>
    <w:lvl w:ilvl="7" w:tplc="5E64A736">
      <w:numFmt w:val="bullet"/>
      <w:lvlText w:val="•"/>
      <w:lvlJc w:val="left"/>
      <w:pPr>
        <w:ind w:left="4260" w:hanging="135"/>
      </w:pPr>
      <w:rPr>
        <w:rFonts w:hint="default"/>
        <w:lang w:val="en-US" w:eastAsia="en-US" w:bidi="ar-SA"/>
      </w:rPr>
    </w:lvl>
    <w:lvl w:ilvl="8" w:tplc="622A62A0">
      <w:numFmt w:val="bullet"/>
      <w:lvlText w:val="•"/>
      <w:lvlJc w:val="left"/>
      <w:pPr>
        <w:ind w:left="4769" w:hanging="135"/>
      </w:pPr>
      <w:rPr>
        <w:rFonts w:hint="default"/>
        <w:lang w:val="en-US" w:eastAsia="en-US" w:bidi="ar-SA"/>
      </w:rPr>
    </w:lvl>
  </w:abstractNum>
  <w:num w:numId="1">
    <w:abstractNumId w:val="0"/>
  </w:num>
  <w:num w:numId="2">
    <w:abstractNumId w:val="11"/>
  </w:num>
  <w:num w:numId="3">
    <w:abstractNumId w:val="14"/>
  </w:num>
  <w:num w:numId="4">
    <w:abstractNumId w:val="4"/>
  </w:num>
  <w:num w:numId="5">
    <w:abstractNumId w:val="15"/>
  </w:num>
  <w:num w:numId="6">
    <w:abstractNumId w:val="1"/>
  </w:num>
  <w:num w:numId="7">
    <w:abstractNumId w:val="13"/>
  </w:num>
  <w:num w:numId="8">
    <w:abstractNumId w:val="7"/>
  </w:num>
  <w:num w:numId="9">
    <w:abstractNumId w:val="2"/>
  </w:num>
  <w:num w:numId="10">
    <w:abstractNumId w:val="12"/>
  </w:num>
  <w:num w:numId="11">
    <w:abstractNumId w:val="6"/>
  </w:num>
  <w:num w:numId="12">
    <w:abstractNumId w:val="10"/>
  </w:num>
  <w:num w:numId="13">
    <w:abstractNumId w:val="3"/>
  </w:num>
  <w:num w:numId="14">
    <w:abstractNumId w:val="5"/>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formsDesign/>
  <w:attachedTemplate r:id="rId1"/>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6E0"/>
    <w:rsid w:val="000025FF"/>
    <w:rsid w:val="00007C57"/>
    <w:rsid w:val="000176B1"/>
    <w:rsid w:val="00023344"/>
    <w:rsid w:val="000448B8"/>
    <w:rsid w:val="0005010B"/>
    <w:rsid w:val="00061972"/>
    <w:rsid w:val="00067922"/>
    <w:rsid w:val="0007218D"/>
    <w:rsid w:val="00087717"/>
    <w:rsid w:val="000A3723"/>
    <w:rsid w:val="000B1248"/>
    <w:rsid w:val="000B778D"/>
    <w:rsid w:val="000D5AA0"/>
    <w:rsid w:val="000E0E34"/>
    <w:rsid w:val="00111BE8"/>
    <w:rsid w:val="00132F02"/>
    <w:rsid w:val="0014455A"/>
    <w:rsid w:val="0016256A"/>
    <w:rsid w:val="001667DE"/>
    <w:rsid w:val="00173500"/>
    <w:rsid w:val="00195B69"/>
    <w:rsid w:val="001A3EC6"/>
    <w:rsid w:val="001A6FD2"/>
    <w:rsid w:val="001B3FF0"/>
    <w:rsid w:val="001C50B6"/>
    <w:rsid w:val="001E23EC"/>
    <w:rsid w:val="0024400D"/>
    <w:rsid w:val="00286551"/>
    <w:rsid w:val="002A6695"/>
    <w:rsid w:val="002F43C0"/>
    <w:rsid w:val="002F47C8"/>
    <w:rsid w:val="00311B95"/>
    <w:rsid w:val="0031695B"/>
    <w:rsid w:val="0039222F"/>
    <w:rsid w:val="00393576"/>
    <w:rsid w:val="003A353F"/>
    <w:rsid w:val="003A7EA7"/>
    <w:rsid w:val="003B558A"/>
    <w:rsid w:val="003D42FA"/>
    <w:rsid w:val="003D7F15"/>
    <w:rsid w:val="003E6387"/>
    <w:rsid w:val="004001F3"/>
    <w:rsid w:val="00401551"/>
    <w:rsid w:val="004142A8"/>
    <w:rsid w:val="004167A6"/>
    <w:rsid w:val="00431D28"/>
    <w:rsid w:val="00432560"/>
    <w:rsid w:val="00440BCB"/>
    <w:rsid w:val="00481F15"/>
    <w:rsid w:val="00492EA7"/>
    <w:rsid w:val="004973A2"/>
    <w:rsid w:val="004B3A61"/>
    <w:rsid w:val="004C5036"/>
    <w:rsid w:val="004D5F44"/>
    <w:rsid w:val="004E6BB4"/>
    <w:rsid w:val="005179A4"/>
    <w:rsid w:val="00534443"/>
    <w:rsid w:val="00552EBE"/>
    <w:rsid w:val="00557A8D"/>
    <w:rsid w:val="0056480E"/>
    <w:rsid w:val="00564910"/>
    <w:rsid w:val="0058035D"/>
    <w:rsid w:val="00595C0C"/>
    <w:rsid w:val="005A4E2E"/>
    <w:rsid w:val="005A77A7"/>
    <w:rsid w:val="005B36B6"/>
    <w:rsid w:val="005B79CC"/>
    <w:rsid w:val="005C40A4"/>
    <w:rsid w:val="005C77C8"/>
    <w:rsid w:val="00601397"/>
    <w:rsid w:val="006124C0"/>
    <w:rsid w:val="00624F2B"/>
    <w:rsid w:val="00630B99"/>
    <w:rsid w:val="006333BB"/>
    <w:rsid w:val="00641D69"/>
    <w:rsid w:val="00647136"/>
    <w:rsid w:val="006553BC"/>
    <w:rsid w:val="00673C35"/>
    <w:rsid w:val="006A151A"/>
    <w:rsid w:val="006A4339"/>
    <w:rsid w:val="006B4A08"/>
    <w:rsid w:val="006D2D5A"/>
    <w:rsid w:val="006D4C58"/>
    <w:rsid w:val="006D6E43"/>
    <w:rsid w:val="006F7920"/>
    <w:rsid w:val="00700DAB"/>
    <w:rsid w:val="00720E21"/>
    <w:rsid w:val="0072524A"/>
    <w:rsid w:val="00735856"/>
    <w:rsid w:val="00744FBA"/>
    <w:rsid w:val="00751C51"/>
    <w:rsid w:val="00755C29"/>
    <w:rsid w:val="007609A0"/>
    <w:rsid w:val="007636E0"/>
    <w:rsid w:val="007668C5"/>
    <w:rsid w:val="00767DF2"/>
    <w:rsid w:val="00771BC0"/>
    <w:rsid w:val="00775DB1"/>
    <w:rsid w:val="00775E76"/>
    <w:rsid w:val="007809EA"/>
    <w:rsid w:val="00784E98"/>
    <w:rsid w:val="00786193"/>
    <w:rsid w:val="007A14FD"/>
    <w:rsid w:val="007D2D64"/>
    <w:rsid w:val="007D6263"/>
    <w:rsid w:val="007F3D09"/>
    <w:rsid w:val="007F44E2"/>
    <w:rsid w:val="007F7A56"/>
    <w:rsid w:val="00810C72"/>
    <w:rsid w:val="00811A77"/>
    <w:rsid w:val="00817D56"/>
    <w:rsid w:val="008350C1"/>
    <w:rsid w:val="008562CC"/>
    <w:rsid w:val="00856F3E"/>
    <w:rsid w:val="008648BE"/>
    <w:rsid w:val="0089094E"/>
    <w:rsid w:val="008B11DE"/>
    <w:rsid w:val="008B6F70"/>
    <w:rsid w:val="008E6D0D"/>
    <w:rsid w:val="008F2768"/>
    <w:rsid w:val="008F3998"/>
    <w:rsid w:val="00906B09"/>
    <w:rsid w:val="00923A30"/>
    <w:rsid w:val="00934B60"/>
    <w:rsid w:val="00945EFF"/>
    <w:rsid w:val="009564A4"/>
    <w:rsid w:val="00975403"/>
    <w:rsid w:val="00987B8A"/>
    <w:rsid w:val="009B529F"/>
    <w:rsid w:val="009E0471"/>
    <w:rsid w:val="00A106A0"/>
    <w:rsid w:val="00A250E0"/>
    <w:rsid w:val="00A52B44"/>
    <w:rsid w:val="00A55DBE"/>
    <w:rsid w:val="00A6407F"/>
    <w:rsid w:val="00A733B3"/>
    <w:rsid w:val="00A86D42"/>
    <w:rsid w:val="00A96772"/>
    <w:rsid w:val="00AA43E2"/>
    <w:rsid w:val="00AA613F"/>
    <w:rsid w:val="00AA6502"/>
    <w:rsid w:val="00AA6AAD"/>
    <w:rsid w:val="00AB064A"/>
    <w:rsid w:val="00AB1EF8"/>
    <w:rsid w:val="00AB4B85"/>
    <w:rsid w:val="00AB7550"/>
    <w:rsid w:val="00AB7D18"/>
    <w:rsid w:val="00AD6B49"/>
    <w:rsid w:val="00AE36A5"/>
    <w:rsid w:val="00AF2099"/>
    <w:rsid w:val="00AF4800"/>
    <w:rsid w:val="00B13E4E"/>
    <w:rsid w:val="00B163B8"/>
    <w:rsid w:val="00B30975"/>
    <w:rsid w:val="00B35B73"/>
    <w:rsid w:val="00B55365"/>
    <w:rsid w:val="00B564EC"/>
    <w:rsid w:val="00B5768A"/>
    <w:rsid w:val="00B7195B"/>
    <w:rsid w:val="00B71FE2"/>
    <w:rsid w:val="00BB7A44"/>
    <w:rsid w:val="00BC321B"/>
    <w:rsid w:val="00BC3E53"/>
    <w:rsid w:val="00BC48C5"/>
    <w:rsid w:val="00BD12C5"/>
    <w:rsid w:val="00BD21BE"/>
    <w:rsid w:val="00BF0ADE"/>
    <w:rsid w:val="00C10CB8"/>
    <w:rsid w:val="00C11548"/>
    <w:rsid w:val="00C124C1"/>
    <w:rsid w:val="00C145E8"/>
    <w:rsid w:val="00C25A7D"/>
    <w:rsid w:val="00C34D28"/>
    <w:rsid w:val="00C70011"/>
    <w:rsid w:val="00C842AD"/>
    <w:rsid w:val="00C851D7"/>
    <w:rsid w:val="00C91A56"/>
    <w:rsid w:val="00CA14F2"/>
    <w:rsid w:val="00CB4D83"/>
    <w:rsid w:val="00CD0A9A"/>
    <w:rsid w:val="00CD701E"/>
    <w:rsid w:val="00CE0D0B"/>
    <w:rsid w:val="00CF1CF2"/>
    <w:rsid w:val="00CF54FE"/>
    <w:rsid w:val="00D028A7"/>
    <w:rsid w:val="00D1577A"/>
    <w:rsid w:val="00D17F42"/>
    <w:rsid w:val="00D20922"/>
    <w:rsid w:val="00D30127"/>
    <w:rsid w:val="00D35A21"/>
    <w:rsid w:val="00D446D3"/>
    <w:rsid w:val="00D45511"/>
    <w:rsid w:val="00D472A1"/>
    <w:rsid w:val="00D47519"/>
    <w:rsid w:val="00D81801"/>
    <w:rsid w:val="00D869F8"/>
    <w:rsid w:val="00DA68A2"/>
    <w:rsid w:val="00DB1788"/>
    <w:rsid w:val="00DE2888"/>
    <w:rsid w:val="00E06FA1"/>
    <w:rsid w:val="00E0778A"/>
    <w:rsid w:val="00E32095"/>
    <w:rsid w:val="00E3421E"/>
    <w:rsid w:val="00E54AF1"/>
    <w:rsid w:val="00E95582"/>
    <w:rsid w:val="00E96047"/>
    <w:rsid w:val="00EA0153"/>
    <w:rsid w:val="00EA70AD"/>
    <w:rsid w:val="00EA7A84"/>
    <w:rsid w:val="00EB71A9"/>
    <w:rsid w:val="00EC3E10"/>
    <w:rsid w:val="00EC5802"/>
    <w:rsid w:val="00EC5C19"/>
    <w:rsid w:val="00F1356E"/>
    <w:rsid w:val="00F2410F"/>
    <w:rsid w:val="00F544C6"/>
    <w:rsid w:val="00F54DEC"/>
    <w:rsid w:val="00F723EB"/>
    <w:rsid w:val="00F95755"/>
    <w:rsid w:val="00FA5706"/>
    <w:rsid w:val="00FB38DB"/>
    <w:rsid w:val="00FC4E5D"/>
    <w:rsid w:val="00FD2749"/>
    <w:rsid w:val="00FD2761"/>
    <w:rsid w:val="00FD2DE4"/>
    <w:rsid w:val="00FD77A2"/>
    <w:rsid w:val="00FE4B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AA8DB3D"/>
  <w15:docId w15:val="{3248CC40-C4E7-494B-904B-7049F75AF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uiPriority w:val="1"/>
    <w:qFormat/>
  </w:style>
  <w:style w:type="paragraph" w:styleId="u1">
    <w:name w:val="heading 1"/>
    <w:basedOn w:val="Binhthng"/>
    <w:next w:val="Binhthng"/>
    <w:link w:val="u1Char"/>
    <w:uiPriority w:val="9"/>
    <w:qFormat/>
    <w:rsid w:val="00700DAB"/>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style>
  <w:style w:type="paragraph" w:customStyle="1" w:styleId="TableParagraph">
    <w:name w:val="Table Paragraph"/>
    <w:basedOn w:val="Binhthng"/>
    <w:uiPriority w:val="1"/>
    <w:qFormat/>
    <w:rPr>
      <w:rFonts w:ascii="Arial" w:eastAsia="Arial" w:hAnsi="Arial" w:cs="Arial"/>
    </w:rPr>
  </w:style>
  <w:style w:type="table" w:styleId="LiBang">
    <w:name w:val="Table Grid"/>
    <w:basedOn w:val="BangThngthng"/>
    <w:uiPriority w:val="39"/>
    <w:rsid w:val="007F44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B35B73"/>
    <w:pPr>
      <w:tabs>
        <w:tab w:val="center" w:pos="4680"/>
        <w:tab w:val="right" w:pos="9360"/>
      </w:tabs>
    </w:pPr>
  </w:style>
  <w:style w:type="character" w:customStyle="1" w:styleId="utrangChar">
    <w:name w:val="Đầu trang Char"/>
    <w:basedOn w:val="Phngmcinhcuaoanvn"/>
    <w:link w:val="utrang"/>
    <w:uiPriority w:val="99"/>
    <w:rsid w:val="00B35B73"/>
  </w:style>
  <w:style w:type="paragraph" w:styleId="Chntrang">
    <w:name w:val="footer"/>
    <w:basedOn w:val="Binhthng"/>
    <w:link w:val="ChntrangChar"/>
    <w:uiPriority w:val="99"/>
    <w:unhideWhenUsed/>
    <w:rsid w:val="00B35B73"/>
    <w:pPr>
      <w:tabs>
        <w:tab w:val="center" w:pos="4680"/>
        <w:tab w:val="right" w:pos="9360"/>
      </w:tabs>
    </w:pPr>
  </w:style>
  <w:style w:type="character" w:customStyle="1" w:styleId="ChntrangChar">
    <w:name w:val="Chân trang Char"/>
    <w:basedOn w:val="Phngmcinhcuaoanvn"/>
    <w:link w:val="Chntrang"/>
    <w:uiPriority w:val="99"/>
    <w:rsid w:val="00B35B73"/>
  </w:style>
  <w:style w:type="character" w:styleId="VnbanChdanhsn">
    <w:name w:val="Placeholder Text"/>
    <w:basedOn w:val="Phngmcinhcuaoanvn"/>
    <w:uiPriority w:val="99"/>
    <w:semiHidden/>
    <w:rsid w:val="000448B8"/>
    <w:rPr>
      <w:color w:val="808080"/>
    </w:rPr>
  </w:style>
  <w:style w:type="paragraph" w:customStyle="1" w:styleId="Default">
    <w:name w:val="Default"/>
    <w:rsid w:val="000448B8"/>
    <w:pPr>
      <w:widowControl/>
      <w:adjustRightInd w:val="0"/>
    </w:pPr>
    <w:rPr>
      <w:rFonts w:ascii="MS Gothic" w:eastAsia="MS Gothic" w:cs="MS Gothic"/>
      <w:color w:val="000000"/>
      <w:sz w:val="24"/>
      <w:szCs w:val="24"/>
    </w:rPr>
  </w:style>
  <w:style w:type="character" w:customStyle="1" w:styleId="Checkbox">
    <w:name w:val="Checkbox"/>
    <w:basedOn w:val="Phngmcinhcuaoanvn"/>
    <w:uiPriority w:val="1"/>
    <w:rsid w:val="00700DAB"/>
    <w:rPr>
      <w:rFonts w:ascii="Arial" w:hAnsi="Arial"/>
      <w:sz w:val="20"/>
    </w:rPr>
  </w:style>
  <w:style w:type="character" w:customStyle="1" w:styleId="u1Char">
    <w:name w:val="Đầu đề 1 Char"/>
    <w:basedOn w:val="Phngmcinhcuaoanvn"/>
    <w:link w:val="u1"/>
    <w:uiPriority w:val="9"/>
    <w:rsid w:val="00700DAB"/>
    <w:rPr>
      <w:rFonts w:asciiTheme="majorHAnsi" w:eastAsiaTheme="majorEastAsia" w:hAnsiTheme="majorHAnsi" w:cstheme="majorBidi"/>
      <w:color w:val="365F91" w:themeColor="accent1" w:themeShade="BF"/>
      <w:sz w:val="32"/>
      <w:szCs w:val="32"/>
    </w:rPr>
  </w:style>
  <w:style w:type="character" w:customStyle="1" w:styleId="Checkbox1">
    <w:name w:val="Checkbox1"/>
    <w:basedOn w:val="Phngmcinhcuaoanvn"/>
    <w:uiPriority w:val="1"/>
    <w:rsid w:val="00700DAB"/>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control" Target="activeX/activeX7.xml"/><Relationship Id="rId42" Type="http://schemas.openxmlformats.org/officeDocument/2006/relationships/image" Target="media/image18.wmf"/><Relationship Id="rId47" Type="http://schemas.openxmlformats.org/officeDocument/2006/relationships/control" Target="activeX/activeX19.xml"/><Relationship Id="rId63" Type="http://schemas.openxmlformats.org/officeDocument/2006/relationships/control" Target="activeX/activeX27.xml"/><Relationship Id="rId68" Type="http://schemas.openxmlformats.org/officeDocument/2006/relationships/image" Target="media/image31.wmf"/><Relationship Id="rId16" Type="http://schemas.openxmlformats.org/officeDocument/2006/relationships/image" Target="media/image5.wmf"/><Relationship Id="rId11" Type="http://schemas.openxmlformats.org/officeDocument/2006/relationships/control" Target="activeX/activeX2.xml"/><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control" Target="activeX/activeX15.xml"/><Relationship Id="rId40" Type="http://schemas.openxmlformats.org/officeDocument/2006/relationships/image" Target="media/image17.wmf"/><Relationship Id="rId45" Type="http://schemas.openxmlformats.org/officeDocument/2006/relationships/footer" Target="footer1.xml"/><Relationship Id="rId53" Type="http://schemas.openxmlformats.org/officeDocument/2006/relationships/control" Target="activeX/activeX22.xml"/><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control" Target="activeX/activeX26.xml"/><Relationship Id="rId19" Type="http://schemas.openxmlformats.org/officeDocument/2006/relationships/control" Target="activeX/activeX6.xm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control" Target="activeX/activeX10.xml"/><Relationship Id="rId30" Type="http://schemas.openxmlformats.org/officeDocument/2006/relationships/image" Target="media/image12.wmf"/><Relationship Id="rId35" Type="http://schemas.openxmlformats.org/officeDocument/2006/relationships/control" Target="activeX/activeX14.xml"/><Relationship Id="rId43" Type="http://schemas.openxmlformats.org/officeDocument/2006/relationships/control" Target="activeX/activeX18.xml"/><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control" Target="activeX/activeX30.xml"/><Relationship Id="rId77"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control" Target="activeX/activeX21.xml"/><Relationship Id="rId72" Type="http://schemas.openxmlformats.org/officeDocument/2006/relationships/image" Target="media/image33.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control" Target="activeX/activeX5.xml"/><Relationship Id="rId25" Type="http://schemas.openxmlformats.org/officeDocument/2006/relationships/control" Target="activeX/activeX9.xml"/><Relationship Id="rId33" Type="http://schemas.openxmlformats.org/officeDocument/2006/relationships/control" Target="activeX/activeX13.xml"/><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control" Target="activeX/activeX25.xml"/><Relationship Id="rId67" Type="http://schemas.openxmlformats.org/officeDocument/2006/relationships/control" Target="activeX/activeX29.xml"/><Relationship Id="rId20" Type="http://schemas.openxmlformats.org/officeDocument/2006/relationships/image" Target="media/image7.wmf"/><Relationship Id="rId41" Type="http://schemas.openxmlformats.org/officeDocument/2006/relationships/control" Target="activeX/activeX17.xml"/><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ontrol" Target="activeX/activeX4.xml"/><Relationship Id="rId23" Type="http://schemas.openxmlformats.org/officeDocument/2006/relationships/control" Target="activeX/activeX8.xml"/><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control" Target="activeX/activeX20.xml"/><Relationship Id="rId57" Type="http://schemas.openxmlformats.org/officeDocument/2006/relationships/control" Target="activeX/activeX24.xml"/><Relationship Id="rId10" Type="http://schemas.openxmlformats.org/officeDocument/2006/relationships/image" Target="media/image2.wmf"/><Relationship Id="rId31" Type="http://schemas.openxmlformats.org/officeDocument/2006/relationships/control" Target="activeX/activeX12.xml"/><Relationship Id="rId44" Type="http://schemas.openxmlformats.org/officeDocument/2006/relationships/header" Target="header1.xml"/><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control" Target="activeX/activeX28.xml"/><Relationship Id="rId73" Type="http://schemas.openxmlformats.org/officeDocument/2006/relationships/control" Target="activeX/activeX32.xml"/><Relationship Id="rId4" Type="http://schemas.openxmlformats.org/officeDocument/2006/relationships/settings" Target="settings.xml"/><Relationship Id="rId9" Type="http://schemas.openxmlformats.org/officeDocument/2006/relationships/control" Target="activeX/activeX1.xml"/><Relationship Id="rId13" Type="http://schemas.openxmlformats.org/officeDocument/2006/relationships/control" Target="activeX/activeX3.xml"/><Relationship Id="rId18" Type="http://schemas.openxmlformats.org/officeDocument/2006/relationships/image" Target="media/image6.wmf"/><Relationship Id="rId39" Type="http://schemas.openxmlformats.org/officeDocument/2006/relationships/control" Target="activeX/activeX16.xml"/><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control" Target="activeX/activeX23.xml"/><Relationship Id="rId76" Type="http://schemas.openxmlformats.org/officeDocument/2006/relationships/glossaryDocument" Target="glossary/document.xml"/><Relationship Id="rId7" Type="http://schemas.openxmlformats.org/officeDocument/2006/relationships/endnotes" Target="endnotes.xml"/><Relationship Id="rId71" Type="http://schemas.openxmlformats.org/officeDocument/2006/relationships/control" Target="activeX/activeX31.xml"/><Relationship Id="rId2" Type="http://schemas.openxmlformats.org/officeDocument/2006/relationships/numbering" Target="numbering.xml"/><Relationship Id="rId29" Type="http://schemas.openxmlformats.org/officeDocument/2006/relationships/control" Target="activeX/activeX1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D:\Test\OneDrive_1_7-1-2025\VJC-VJAA-IF-032%20Competency%20Check%20Form%2001.04.2025.docx%20-%20eVersion.do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40-EC42-11CE-9E0D-00AA006002F3}" ax:persistence="persistStorage" r:id="rId1"/>
</file>

<file path=word/activeX/activeX19.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20.xml><?xml version="1.0" encoding="utf-8"?>
<ax:ocx xmlns:ax="http://schemas.microsoft.com/office/2006/activeX" xmlns:r="http://schemas.openxmlformats.org/officeDocument/2006/relationships" ax:classid="{8BD21D40-EC42-11CE-9E0D-00AA006002F3}" ax:persistence="persistStorage" r:id="rId1"/>
</file>

<file path=word/activeX/activeX21.xml><?xml version="1.0" encoding="utf-8"?>
<ax:ocx xmlns:ax="http://schemas.microsoft.com/office/2006/activeX" xmlns:r="http://schemas.openxmlformats.org/officeDocument/2006/relationships" ax:classid="{8BD21D40-EC42-11CE-9E0D-00AA006002F3}" ax:persistence="persistStorage" r:id="rId1"/>
</file>

<file path=word/activeX/activeX22.xml><?xml version="1.0" encoding="utf-8"?>
<ax:ocx xmlns:ax="http://schemas.microsoft.com/office/2006/activeX" xmlns:r="http://schemas.openxmlformats.org/officeDocument/2006/relationships" ax:classid="{8BD21D40-EC42-11CE-9E0D-00AA006002F3}" ax:persistence="persistStorage" r:id="rId1"/>
</file>

<file path=word/activeX/activeX23.xml><?xml version="1.0" encoding="utf-8"?>
<ax:ocx xmlns:ax="http://schemas.microsoft.com/office/2006/activeX" xmlns:r="http://schemas.openxmlformats.org/officeDocument/2006/relationships" ax:classid="{8BD21D40-EC42-11CE-9E0D-00AA006002F3}" ax:persistence="persistStorage" r:id="rId1"/>
</file>

<file path=word/activeX/activeX24.xml><?xml version="1.0" encoding="utf-8"?>
<ax:ocx xmlns:ax="http://schemas.microsoft.com/office/2006/activeX" xmlns:r="http://schemas.openxmlformats.org/officeDocument/2006/relationships" ax:classid="{8BD21D40-EC42-11CE-9E0D-00AA006002F3}" ax:persistence="persistStorage" r:id="rId1"/>
</file>

<file path=word/activeX/activeX25.xml><?xml version="1.0" encoding="utf-8"?>
<ax:ocx xmlns:ax="http://schemas.microsoft.com/office/2006/activeX" xmlns:r="http://schemas.openxmlformats.org/officeDocument/2006/relationships" ax:classid="{8BD21D40-EC42-11CE-9E0D-00AA006002F3}" ax:persistence="persistStorage" r:id="rId1"/>
</file>

<file path=word/activeX/activeX26.xml><?xml version="1.0" encoding="utf-8"?>
<ax:ocx xmlns:ax="http://schemas.microsoft.com/office/2006/activeX" xmlns:r="http://schemas.openxmlformats.org/officeDocument/2006/relationships" ax:classid="{8BD21D40-EC42-11CE-9E0D-00AA006002F3}" ax:persistence="persistStorage" r:id="rId1"/>
</file>

<file path=word/activeX/activeX27.xml><?xml version="1.0" encoding="utf-8"?>
<ax:ocx xmlns:ax="http://schemas.microsoft.com/office/2006/activeX" xmlns:r="http://schemas.openxmlformats.org/officeDocument/2006/relationships" ax:classid="{8BD21D40-EC42-11CE-9E0D-00AA006002F3}" ax:persistence="persistStorage" r:id="rId1"/>
</file>

<file path=word/activeX/activeX28.xml><?xml version="1.0" encoding="utf-8"?>
<ax:ocx xmlns:ax="http://schemas.microsoft.com/office/2006/activeX" xmlns:r="http://schemas.openxmlformats.org/officeDocument/2006/relationships" ax:classid="{8BD21D40-EC42-11CE-9E0D-00AA006002F3}" ax:persistence="persistStorage" r:id="rId1"/>
</file>

<file path=word/activeX/activeX29.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30.xml><?xml version="1.0" encoding="utf-8"?>
<ax:ocx xmlns:ax="http://schemas.microsoft.com/office/2006/activeX" xmlns:r="http://schemas.openxmlformats.org/officeDocument/2006/relationships" ax:classid="{8BD21D40-EC42-11CE-9E0D-00AA006002F3}" ax:persistence="persistStorage" r:id="rId1"/>
</file>

<file path=word/activeX/activeX31.xml><?xml version="1.0" encoding="utf-8"?>
<ax:ocx xmlns:ax="http://schemas.microsoft.com/office/2006/activeX" xmlns:r="http://schemas.openxmlformats.org/officeDocument/2006/relationships" ax:classid="{8BD21D40-EC42-11CE-9E0D-00AA006002F3}" ax:persistence="persistStorage" r:id="rId1"/>
</file>

<file path=word/activeX/activeX32.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CE9E27C62A4EE28596F7798C0856ED"/>
        <w:category>
          <w:name w:val="Chung"/>
          <w:gallery w:val="placeholder"/>
        </w:category>
        <w:types>
          <w:type w:val="bbPlcHdr"/>
        </w:types>
        <w:behaviors>
          <w:behavior w:val="content"/>
        </w:behaviors>
        <w:guid w:val="{2F35A466-D5B8-42F5-B683-E8D990123173}"/>
      </w:docPartPr>
      <w:docPartBody>
        <w:p w:rsidR="00000000" w:rsidRDefault="00B712DF">
          <w:pPr>
            <w:pStyle w:val="34CE9E27C62A4EE28596F7798C0856ED"/>
          </w:pPr>
          <w:r w:rsidRPr="000B3433">
            <w:rPr>
              <w:rStyle w:val="VnbanChdanhsn"/>
            </w:rPr>
            <w:t>Choose an item.</w:t>
          </w:r>
        </w:p>
      </w:docPartBody>
    </w:docPart>
    <w:docPart>
      <w:docPartPr>
        <w:name w:val="DA61A0AC0CA147C7828F58FC72434D14"/>
        <w:category>
          <w:name w:val="Chung"/>
          <w:gallery w:val="placeholder"/>
        </w:category>
        <w:types>
          <w:type w:val="bbPlcHdr"/>
        </w:types>
        <w:behaviors>
          <w:behavior w:val="content"/>
        </w:behaviors>
        <w:guid w:val="{7F677A81-2EF4-4874-9B53-541C6091A2D7}"/>
      </w:docPartPr>
      <w:docPartBody>
        <w:p w:rsidR="00000000" w:rsidRDefault="00B712DF">
          <w:pPr>
            <w:pStyle w:val="DA61A0AC0CA147C7828F58FC72434D14"/>
          </w:pPr>
          <w:r w:rsidRPr="000B3433">
            <w:rPr>
              <w:rStyle w:val="VnbanChdanhsn"/>
            </w:rPr>
            <w:t>Choose an item.</w:t>
          </w:r>
        </w:p>
      </w:docPartBody>
    </w:docPart>
    <w:docPart>
      <w:docPartPr>
        <w:name w:val="1E211E4D84684094856CE569D028F441"/>
        <w:category>
          <w:name w:val="Chung"/>
          <w:gallery w:val="placeholder"/>
        </w:category>
        <w:types>
          <w:type w:val="bbPlcHdr"/>
        </w:types>
        <w:behaviors>
          <w:behavior w:val="content"/>
        </w:behaviors>
        <w:guid w:val="{EE52A0ED-2971-4F5E-AA41-B71174CD574D}"/>
      </w:docPartPr>
      <w:docPartBody>
        <w:p w:rsidR="00000000" w:rsidRDefault="00B712DF">
          <w:pPr>
            <w:pStyle w:val="1E211E4D84684094856CE569D028F441"/>
          </w:pPr>
          <w:r w:rsidRPr="000B3433">
            <w:rPr>
              <w:rStyle w:val="VnbanChdanhsn"/>
            </w:rPr>
            <w:t>Choose an item.</w:t>
          </w:r>
        </w:p>
      </w:docPartBody>
    </w:docPart>
    <w:docPart>
      <w:docPartPr>
        <w:name w:val="ABECC43950194F69A97D528A2C207A18"/>
        <w:category>
          <w:name w:val="Chung"/>
          <w:gallery w:val="placeholder"/>
        </w:category>
        <w:types>
          <w:type w:val="bbPlcHdr"/>
        </w:types>
        <w:behaviors>
          <w:behavior w:val="content"/>
        </w:behaviors>
        <w:guid w:val="{0D710201-EF74-4A74-87A0-8B7E247A2C01}"/>
      </w:docPartPr>
      <w:docPartBody>
        <w:p w:rsidR="00000000" w:rsidRDefault="00B712DF">
          <w:pPr>
            <w:pStyle w:val="ABECC43950194F69A97D528A2C207A18"/>
          </w:pPr>
          <w:r w:rsidRPr="000B3433">
            <w:rPr>
              <w:rStyle w:val="VnbanChdanhsn"/>
            </w:rPr>
            <w:t>Choose an item.</w:t>
          </w:r>
        </w:p>
      </w:docPartBody>
    </w:docPart>
    <w:docPart>
      <w:docPartPr>
        <w:name w:val="6152F70C571843F08640B4F1040CBA33"/>
        <w:category>
          <w:name w:val="Chung"/>
          <w:gallery w:val="placeholder"/>
        </w:category>
        <w:types>
          <w:type w:val="bbPlcHdr"/>
        </w:types>
        <w:behaviors>
          <w:behavior w:val="content"/>
        </w:behaviors>
        <w:guid w:val="{BB414285-27B2-4D0C-815B-89BEBD5170DC}"/>
      </w:docPartPr>
      <w:docPartBody>
        <w:p w:rsidR="00000000" w:rsidRDefault="00B712DF">
          <w:pPr>
            <w:pStyle w:val="6152F70C571843F08640B4F1040CBA33"/>
          </w:pPr>
          <w:r w:rsidRPr="00592B34">
            <w:rPr>
              <w:rStyle w:val="VnbanChdanhsn"/>
            </w:rPr>
            <w:t>Choose an item.</w:t>
          </w:r>
        </w:p>
      </w:docPartBody>
    </w:docPart>
    <w:docPart>
      <w:docPartPr>
        <w:name w:val="1114AC9393DC43619451EE5073576C38"/>
        <w:category>
          <w:name w:val="Chung"/>
          <w:gallery w:val="placeholder"/>
        </w:category>
        <w:types>
          <w:type w:val="bbPlcHdr"/>
        </w:types>
        <w:behaviors>
          <w:behavior w:val="content"/>
        </w:behaviors>
        <w:guid w:val="{A7C1C30C-D132-4EEC-9C26-9CE8B22FDABB}"/>
      </w:docPartPr>
      <w:docPartBody>
        <w:p w:rsidR="00000000" w:rsidRDefault="00B712DF">
          <w:pPr>
            <w:pStyle w:val="1114AC9393DC43619451EE5073576C38"/>
          </w:pPr>
          <w:r w:rsidRPr="00592B34">
            <w:rPr>
              <w:rStyle w:val="VnbanChdanhsn"/>
            </w:rPr>
            <w:t>Choose an item.</w:t>
          </w:r>
        </w:p>
      </w:docPartBody>
    </w:docPart>
    <w:docPart>
      <w:docPartPr>
        <w:name w:val="68DCF409B5AB46A38CA126BA59221372"/>
        <w:category>
          <w:name w:val="Chung"/>
          <w:gallery w:val="placeholder"/>
        </w:category>
        <w:types>
          <w:type w:val="bbPlcHdr"/>
        </w:types>
        <w:behaviors>
          <w:behavior w:val="content"/>
        </w:behaviors>
        <w:guid w:val="{61C27F80-07AE-4564-8A60-2AA908240291}"/>
      </w:docPartPr>
      <w:docPartBody>
        <w:p w:rsidR="00000000" w:rsidRDefault="00B712DF">
          <w:pPr>
            <w:pStyle w:val="68DCF409B5AB46A38CA126BA59221372"/>
          </w:pPr>
          <w:r w:rsidRPr="00592B34">
            <w:rPr>
              <w:rStyle w:val="VnbanChdanhsn"/>
            </w:rPr>
            <w:t>Choose an item.</w:t>
          </w:r>
        </w:p>
      </w:docPartBody>
    </w:docPart>
    <w:docPart>
      <w:docPartPr>
        <w:name w:val="EE445474883745BCB31EBA1C815C3B6F"/>
        <w:category>
          <w:name w:val="Chung"/>
          <w:gallery w:val="placeholder"/>
        </w:category>
        <w:types>
          <w:type w:val="bbPlcHdr"/>
        </w:types>
        <w:behaviors>
          <w:behavior w:val="content"/>
        </w:behaviors>
        <w:guid w:val="{FFD2308F-410C-4615-83DD-CEFE97C53A98}"/>
      </w:docPartPr>
      <w:docPartBody>
        <w:p w:rsidR="00000000" w:rsidRDefault="00B712DF">
          <w:pPr>
            <w:pStyle w:val="EE445474883745BCB31EBA1C815C3B6F"/>
          </w:pPr>
          <w:r w:rsidRPr="00592B34">
            <w:rPr>
              <w:rStyle w:val="VnbanChdanhsn"/>
            </w:rPr>
            <w:t>Choose an item.</w:t>
          </w:r>
        </w:p>
      </w:docPartBody>
    </w:docPart>
    <w:docPart>
      <w:docPartPr>
        <w:name w:val="0EDAF07DEB944894BFDAD61EB7AEC4C7"/>
        <w:category>
          <w:name w:val="Chung"/>
          <w:gallery w:val="placeholder"/>
        </w:category>
        <w:types>
          <w:type w:val="bbPlcHdr"/>
        </w:types>
        <w:behaviors>
          <w:behavior w:val="content"/>
        </w:behaviors>
        <w:guid w:val="{B545A9D1-714B-4EA1-9D2F-A8A0FA5D6D4F}"/>
      </w:docPartPr>
      <w:docPartBody>
        <w:p w:rsidR="00000000" w:rsidRDefault="00B712DF">
          <w:pPr>
            <w:pStyle w:val="0EDAF07DEB944894BFDAD61EB7AEC4C7"/>
          </w:pPr>
          <w:r w:rsidRPr="00592B34">
            <w:rPr>
              <w:rStyle w:val="VnbanChdanhsn"/>
            </w:rPr>
            <w:t>Choose an item.</w:t>
          </w:r>
        </w:p>
      </w:docPartBody>
    </w:docPart>
    <w:docPart>
      <w:docPartPr>
        <w:name w:val="265A242EFD154E4C80EF64EC7D0B3730"/>
        <w:category>
          <w:name w:val="Chung"/>
          <w:gallery w:val="placeholder"/>
        </w:category>
        <w:types>
          <w:type w:val="bbPlcHdr"/>
        </w:types>
        <w:behaviors>
          <w:behavior w:val="content"/>
        </w:behaviors>
        <w:guid w:val="{9E766F7A-C34F-4FCB-B911-A44C858B1D1B}"/>
      </w:docPartPr>
      <w:docPartBody>
        <w:p w:rsidR="00000000" w:rsidRDefault="00B712DF">
          <w:pPr>
            <w:pStyle w:val="265A242EFD154E4C80EF64EC7D0B3730"/>
          </w:pPr>
          <w:r w:rsidRPr="00592B34">
            <w:rPr>
              <w:rStyle w:val="VnbanChdanhsn"/>
            </w:rPr>
            <w:t>Choose an item.</w:t>
          </w:r>
        </w:p>
      </w:docPartBody>
    </w:docPart>
    <w:docPart>
      <w:docPartPr>
        <w:name w:val="B294610590A14BCEBDCCCD3D64237E61"/>
        <w:category>
          <w:name w:val="Chung"/>
          <w:gallery w:val="placeholder"/>
        </w:category>
        <w:types>
          <w:type w:val="bbPlcHdr"/>
        </w:types>
        <w:behaviors>
          <w:behavior w:val="content"/>
        </w:behaviors>
        <w:guid w:val="{1827ED0B-EDFA-4F37-9F6F-CAD984DB68A5}"/>
      </w:docPartPr>
      <w:docPartBody>
        <w:p w:rsidR="00000000" w:rsidRDefault="00B712DF">
          <w:pPr>
            <w:pStyle w:val="B294610590A14BCEBDCCCD3D64237E61"/>
          </w:pPr>
          <w:r w:rsidRPr="00592B34">
            <w:rPr>
              <w:rStyle w:val="VnbanChdanhsn"/>
            </w:rPr>
            <w:t>Choose an item.</w:t>
          </w:r>
        </w:p>
      </w:docPartBody>
    </w:docPart>
    <w:docPart>
      <w:docPartPr>
        <w:name w:val="1571C71C54884227BBEF1863FE426378"/>
        <w:category>
          <w:name w:val="Chung"/>
          <w:gallery w:val="placeholder"/>
        </w:category>
        <w:types>
          <w:type w:val="bbPlcHdr"/>
        </w:types>
        <w:behaviors>
          <w:behavior w:val="content"/>
        </w:behaviors>
        <w:guid w:val="{9E0146AE-3601-4607-B6A2-FB4D76630D65}"/>
      </w:docPartPr>
      <w:docPartBody>
        <w:p w:rsidR="00000000" w:rsidRDefault="00B712DF">
          <w:pPr>
            <w:pStyle w:val="1571C71C54884227BBEF1863FE426378"/>
          </w:pPr>
          <w:r w:rsidRPr="00592B34">
            <w:rPr>
              <w:rStyle w:val="VnbanChdanhsn"/>
            </w:rPr>
            <w:t>Choose an item.</w:t>
          </w:r>
        </w:p>
      </w:docPartBody>
    </w:docPart>
    <w:docPart>
      <w:docPartPr>
        <w:name w:val="E9BD6339CD864F4CB61019FD03923056"/>
        <w:category>
          <w:name w:val="Chung"/>
          <w:gallery w:val="placeholder"/>
        </w:category>
        <w:types>
          <w:type w:val="bbPlcHdr"/>
        </w:types>
        <w:behaviors>
          <w:behavior w:val="content"/>
        </w:behaviors>
        <w:guid w:val="{05A628C8-3737-4977-906B-AB67F0EB9007}"/>
      </w:docPartPr>
      <w:docPartBody>
        <w:p w:rsidR="00000000" w:rsidRDefault="00B712DF">
          <w:pPr>
            <w:pStyle w:val="E9BD6339CD864F4CB61019FD03923056"/>
          </w:pPr>
          <w:r w:rsidRPr="00592B34">
            <w:rPr>
              <w:rStyle w:val="VnbanChdanhsn"/>
            </w:rPr>
            <w:t>Choose an item.</w:t>
          </w:r>
        </w:p>
      </w:docPartBody>
    </w:docPart>
    <w:docPart>
      <w:docPartPr>
        <w:name w:val="3B2A16CD617746D88317F0D1E1CAFE08"/>
        <w:category>
          <w:name w:val="Chung"/>
          <w:gallery w:val="placeholder"/>
        </w:category>
        <w:types>
          <w:type w:val="bbPlcHdr"/>
        </w:types>
        <w:behaviors>
          <w:behavior w:val="content"/>
        </w:behaviors>
        <w:guid w:val="{E08054F8-05D2-4EC2-9E2C-D6F42332489E}"/>
      </w:docPartPr>
      <w:docPartBody>
        <w:p w:rsidR="00000000" w:rsidRDefault="00B712DF">
          <w:pPr>
            <w:pStyle w:val="3B2A16CD617746D88317F0D1E1CAFE08"/>
          </w:pPr>
          <w:r w:rsidRPr="00592B34">
            <w:rPr>
              <w:rStyle w:val="VnbanChdanhsn"/>
            </w:rPr>
            <w:t>Choose an item.</w:t>
          </w:r>
        </w:p>
      </w:docPartBody>
    </w:docPart>
    <w:docPart>
      <w:docPartPr>
        <w:name w:val="A03C31336AB44128A645043942FF6610"/>
        <w:category>
          <w:name w:val="Chung"/>
          <w:gallery w:val="placeholder"/>
        </w:category>
        <w:types>
          <w:type w:val="bbPlcHdr"/>
        </w:types>
        <w:behaviors>
          <w:behavior w:val="content"/>
        </w:behaviors>
        <w:guid w:val="{3E99C5BA-8D7A-4E55-8495-8216E0049938}"/>
      </w:docPartPr>
      <w:docPartBody>
        <w:p w:rsidR="00000000" w:rsidRDefault="00B712DF">
          <w:pPr>
            <w:pStyle w:val="A03C31336AB44128A645043942FF6610"/>
          </w:pPr>
          <w:r w:rsidRPr="00592B34">
            <w:rPr>
              <w:rStyle w:val="VnbanChdanhsn"/>
            </w:rPr>
            <w:t>Choose an item.</w:t>
          </w:r>
        </w:p>
      </w:docPartBody>
    </w:docPart>
    <w:docPart>
      <w:docPartPr>
        <w:name w:val="D52CD17FC0C74022B67A31EAF96A9355"/>
        <w:category>
          <w:name w:val="Chung"/>
          <w:gallery w:val="placeholder"/>
        </w:category>
        <w:types>
          <w:type w:val="bbPlcHdr"/>
        </w:types>
        <w:behaviors>
          <w:behavior w:val="content"/>
        </w:behaviors>
        <w:guid w:val="{D3A6AB9A-F766-4ACE-8BA4-7BF2A993B39C}"/>
      </w:docPartPr>
      <w:docPartBody>
        <w:p w:rsidR="00000000" w:rsidRDefault="00B712DF">
          <w:pPr>
            <w:pStyle w:val="D52CD17FC0C74022B67A31EAF96A9355"/>
          </w:pPr>
          <w:r w:rsidRPr="00592B34">
            <w:rPr>
              <w:rStyle w:val="VnbanChdanhsn"/>
            </w:rPr>
            <w:t>Choose an item.</w:t>
          </w:r>
        </w:p>
      </w:docPartBody>
    </w:docPart>
    <w:docPart>
      <w:docPartPr>
        <w:name w:val="5ABC88FF4E0C4080AE7BB98AF2E1DDC2"/>
        <w:category>
          <w:name w:val="Chung"/>
          <w:gallery w:val="placeholder"/>
        </w:category>
        <w:types>
          <w:type w:val="bbPlcHdr"/>
        </w:types>
        <w:behaviors>
          <w:behavior w:val="content"/>
        </w:behaviors>
        <w:guid w:val="{D62E9D88-1C0F-4E37-8999-7A83868EA4DE}"/>
      </w:docPartPr>
      <w:docPartBody>
        <w:p w:rsidR="00000000" w:rsidRDefault="00B712DF">
          <w:pPr>
            <w:pStyle w:val="5ABC88FF4E0C4080AE7BB98AF2E1DDC2"/>
          </w:pPr>
          <w:r w:rsidRPr="00592B34">
            <w:rPr>
              <w:rStyle w:val="VnbanChdanhsn"/>
            </w:rPr>
            <w:t>Choose an item.</w:t>
          </w:r>
        </w:p>
      </w:docPartBody>
    </w:docPart>
    <w:docPart>
      <w:docPartPr>
        <w:name w:val="6F63C83DEE244DD09349DA13F70CD240"/>
        <w:category>
          <w:name w:val="Chung"/>
          <w:gallery w:val="placeholder"/>
        </w:category>
        <w:types>
          <w:type w:val="bbPlcHdr"/>
        </w:types>
        <w:behaviors>
          <w:behavior w:val="content"/>
        </w:behaviors>
        <w:guid w:val="{0254803C-F59F-487D-B467-19D6B0991F4D}"/>
      </w:docPartPr>
      <w:docPartBody>
        <w:p w:rsidR="00000000" w:rsidRDefault="00B712DF">
          <w:pPr>
            <w:pStyle w:val="6F63C83DEE244DD09349DA13F70CD240"/>
          </w:pPr>
          <w:r w:rsidRPr="00592B34">
            <w:rPr>
              <w:rStyle w:val="VnbanChdanhsn"/>
            </w:rPr>
            <w:t>Choose an item.</w:t>
          </w:r>
        </w:p>
      </w:docPartBody>
    </w:docPart>
    <w:docPart>
      <w:docPartPr>
        <w:name w:val="81E29D5D14694E09ADDC88BF0B6FB015"/>
        <w:category>
          <w:name w:val="Chung"/>
          <w:gallery w:val="placeholder"/>
        </w:category>
        <w:types>
          <w:type w:val="bbPlcHdr"/>
        </w:types>
        <w:behaviors>
          <w:behavior w:val="content"/>
        </w:behaviors>
        <w:guid w:val="{A7800212-4D80-43B4-9855-E8267080E861}"/>
      </w:docPartPr>
      <w:docPartBody>
        <w:p w:rsidR="00000000" w:rsidRDefault="00B712DF">
          <w:pPr>
            <w:pStyle w:val="81E29D5D14694E09ADDC88BF0B6FB015"/>
          </w:pPr>
          <w:r w:rsidRPr="00592B34">
            <w:rPr>
              <w:rStyle w:val="VnbanChdanhsn"/>
            </w:rPr>
            <w:t>Choose an item.</w:t>
          </w:r>
        </w:p>
      </w:docPartBody>
    </w:docPart>
    <w:docPart>
      <w:docPartPr>
        <w:name w:val="547CE561300942FE8AD08FA5F13533E5"/>
        <w:category>
          <w:name w:val="Chung"/>
          <w:gallery w:val="placeholder"/>
        </w:category>
        <w:types>
          <w:type w:val="bbPlcHdr"/>
        </w:types>
        <w:behaviors>
          <w:behavior w:val="content"/>
        </w:behaviors>
        <w:guid w:val="{C5294A97-3760-48C5-9886-5C2FFA0E6793}"/>
      </w:docPartPr>
      <w:docPartBody>
        <w:p w:rsidR="00000000" w:rsidRDefault="00B712DF">
          <w:pPr>
            <w:pStyle w:val="547CE561300942FE8AD08FA5F13533E5"/>
          </w:pPr>
          <w:r w:rsidRPr="00592B34">
            <w:rPr>
              <w:rStyle w:val="VnbanChdanhsn"/>
            </w:rPr>
            <w:t>Choose an item.</w:t>
          </w:r>
        </w:p>
      </w:docPartBody>
    </w:docPart>
    <w:docPart>
      <w:docPartPr>
        <w:name w:val="B493BDC38C7F43EDAC2F2EB83CE4C866"/>
        <w:category>
          <w:name w:val="Chung"/>
          <w:gallery w:val="placeholder"/>
        </w:category>
        <w:types>
          <w:type w:val="bbPlcHdr"/>
        </w:types>
        <w:behaviors>
          <w:behavior w:val="content"/>
        </w:behaviors>
        <w:guid w:val="{4B0CCDA3-C033-4EF6-AD88-8E709EE9816A}"/>
      </w:docPartPr>
      <w:docPartBody>
        <w:p w:rsidR="00000000" w:rsidRDefault="00B712DF">
          <w:pPr>
            <w:pStyle w:val="B493BDC38C7F43EDAC2F2EB83CE4C866"/>
          </w:pPr>
          <w:r w:rsidRPr="00592B34">
            <w:rPr>
              <w:rStyle w:val="VnbanChdanhsn"/>
            </w:rPr>
            <w:t>Choose an item.</w:t>
          </w:r>
        </w:p>
      </w:docPartBody>
    </w:docPart>
    <w:docPart>
      <w:docPartPr>
        <w:name w:val="D6AD1DB84C134A96BAEE22441F2B374D"/>
        <w:category>
          <w:name w:val="Chung"/>
          <w:gallery w:val="placeholder"/>
        </w:category>
        <w:types>
          <w:type w:val="bbPlcHdr"/>
        </w:types>
        <w:behaviors>
          <w:behavior w:val="content"/>
        </w:behaviors>
        <w:guid w:val="{8AE88783-C27F-4BC5-884D-F8ABDF74F80A}"/>
      </w:docPartPr>
      <w:docPartBody>
        <w:p w:rsidR="00000000" w:rsidRDefault="00B712DF">
          <w:pPr>
            <w:pStyle w:val="D6AD1DB84C134A96BAEE22441F2B374D"/>
          </w:pPr>
          <w:r w:rsidRPr="00592B34">
            <w:rPr>
              <w:rStyle w:val="VnbanChdanhsn"/>
            </w:rPr>
            <w:t>Choose an item.</w:t>
          </w:r>
        </w:p>
      </w:docPartBody>
    </w:docPart>
    <w:docPart>
      <w:docPartPr>
        <w:name w:val="6E561557371F4AC7BD4B17342D866BB4"/>
        <w:category>
          <w:name w:val="Chung"/>
          <w:gallery w:val="placeholder"/>
        </w:category>
        <w:types>
          <w:type w:val="bbPlcHdr"/>
        </w:types>
        <w:behaviors>
          <w:behavior w:val="content"/>
        </w:behaviors>
        <w:guid w:val="{3DE56D90-D06F-4C49-9C3D-64DFBD727044}"/>
      </w:docPartPr>
      <w:docPartBody>
        <w:p w:rsidR="00000000" w:rsidRDefault="00B712DF">
          <w:pPr>
            <w:pStyle w:val="6E561557371F4AC7BD4B17342D866BB4"/>
          </w:pPr>
          <w:r w:rsidRPr="00592B34">
            <w:rPr>
              <w:rStyle w:val="VnbanChdanhsn"/>
            </w:rPr>
            <w:t>Choose an item.</w:t>
          </w:r>
        </w:p>
      </w:docPartBody>
    </w:docPart>
    <w:docPart>
      <w:docPartPr>
        <w:name w:val="ED20F81203AD4A209AFC35CAD4C7ED31"/>
        <w:category>
          <w:name w:val="Chung"/>
          <w:gallery w:val="placeholder"/>
        </w:category>
        <w:types>
          <w:type w:val="bbPlcHdr"/>
        </w:types>
        <w:behaviors>
          <w:behavior w:val="content"/>
        </w:behaviors>
        <w:guid w:val="{39A63FE7-D554-4839-B2B9-1DA5C8059975}"/>
      </w:docPartPr>
      <w:docPartBody>
        <w:p w:rsidR="00000000" w:rsidRDefault="00B712DF">
          <w:pPr>
            <w:pStyle w:val="ED20F81203AD4A209AFC35CAD4C7ED31"/>
          </w:pPr>
          <w:r w:rsidRPr="00592B34">
            <w:rPr>
              <w:rStyle w:val="VnbanChdanhsn"/>
            </w:rPr>
            <w:t>Choose an item.</w:t>
          </w:r>
        </w:p>
      </w:docPartBody>
    </w:docPart>
    <w:docPart>
      <w:docPartPr>
        <w:name w:val="EE0CFBDC93B5437DBE893A33CE5A655B"/>
        <w:category>
          <w:name w:val="Chung"/>
          <w:gallery w:val="placeholder"/>
        </w:category>
        <w:types>
          <w:type w:val="bbPlcHdr"/>
        </w:types>
        <w:behaviors>
          <w:behavior w:val="content"/>
        </w:behaviors>
        <w:guid w:val="{8CC1B646-530C-4903-A2FE-9B09F63319F0}"/>
      </w:docPartPr>
      <w:docPartBody>
        <w:p w:rsidR="00000000" w:rsidRDefault="00B712DF">
          <w:pPr>
            <w:pStyle w:val="EE0CFBDC93B5437DBE893A33CE5A655B"/>
          </w:pPr>
          <w:r w:rsidRPr="00592B34">
            <w:rPr>
              <w:rStyle w:val="VnbanChdanhsn"/>
            </w:rPr>
            <w:t>Choose an item.</w:t>
          </w:r>
        </w:p>
      </w:docPartBody>
    </w:docPart>
    <w:docPart>
      <w:docPartPr>
        <w:name w:val="8328F10F77644EF7B98CDAB80EF8AAC7"/>
        <w:category>
          <w:name w:val="Chung"/>
          <w:gallery w:val="placeholder"/>
        </w:category>
        <w:types>
          <w:type w:val="bbPlcHdr"/>
        </w:types>
        <w:behaviors>
          <w:behavior w:val="content"/>
        </w:behaviors>
        <w:guid w:val="{D3F73925-4466-42BB-A95F-97DF101BF1BA}"/>
      </w:docPartPr>
      <w:docPartBody>
        <w:p w:rsidR="00000000" w:rsidRDefault="00B712DF">
          <w:pPr>
            <w:pStyle w:val="8328F10F77644EF7B98CDAB80EF8AAC7"/>
          </w:pPr>
          <w:r w:rsidRPr="00592B34">
            <w:rPr>
              <w:rStyle w:val="VnbanChdanhsn"/>
            </w:rPr>
            <w:t>Choose an item.</w:t>
          </w:r>
        </w:p>
      </w:docPartBody>
    </w:docPart>
    <w:docPart>
      <w:docPartPr>
        <w:name w:val="36E0E85310CA47B18B4CD48F752F97F5"/>
        <w:category>
          <w:name w:val="Chung"/>
          <w:gallery w:val="placeholder"/>
        </w:category>
        <w:types>
          <w:type w:val="bbPlcHdr"/>
        </w:types>
        <w:behaviors>
          <w:behavior w:val="content"/>
        </w:behaviors>
        <w:guid w:val="{F3495C83-800D-46E1-B6F5-843C6E3714C4}"/>
      </w:docPartPr>
      <w:docPartBody>
        <w:p w:rsidR="00000000" w:rsidRDefault="00B712DF">
          <w:pPr>
            <w:pStyle w:val="36E0E85310CA47B18B4CD48F752F97F5"/>
          </w:pPr>
          <w:r w:rsidRPr="00592B34">
            <w:rPr>
              <w:rStyle w:val="VnbanChdanhsn"/>
            </w:rPr>
            <w:t>Choose an item.</w:t>
          </w:r>
        </w:p>
      </w:docPartBody>
    </w:docPart>
    <w:docPart>
      <w:docPartPr>
        <w:name w:val="8A8846AB42774DD1BD4FB5B8B858F921"/>
        <w:category>
          <w:name w:val="Chung"/>
          <w:gallery w:val="placeholder"/>
        </w:category>
        <w:types>
          <w:type w:val="bbPlcHdr"/>
        </w:types>
        <w:behaviors>
          <w:behavior w:val="content"/>
        </w:behaviors>
        <w:guid w:val="{80C0BE9D-59D5-4E43-B605-219BA43FA40C}"/>
      </w:docPartPr>
      <w:docPartBody>
        <w:p w:rsidR="00000000" w:rsidRDefault="00B712DF">
          <w:pPr>
            <w:pStyle w:val="8A8846AB42774DD1BD4FB5B8B858F921"/>
          </w:pPr>
          <w:r w:rsidRPr="00592B34">
            <w:rPr>
              <w:rStyle w:val="VnbanChdanhsn"/>
            </w:rPr>
            <w:t>Choose an item.</w:t>
          </w:r>
        </w:p>
      </w:docPartBody>
    </w:docPart>
    <w:docPart>
      <w:docPartPr>
        <w:name w:val="36CA33F7135C42EABFA6267BCFA11070"/>
        <w:category>
          <w:name w:val="Chung"/>
          <w:gallery w:val="placeholder"/>
        </w:category>
        <w:types>
          <w:type w:val="bbPlcHdr"/>
        </w:types>
        <w:behaviors>
          <w:behavior w:val="content"/>
        </w:behaviors>
        <w:guid w:val="{2CF3A4B8-2366-4CCE-BFC6-4FE42566AF2E}"/>
      </w:docPartPr>
      <w:docPartBody>
        <w:p w:rsidR="00000000" w:rsidRDefault="00B712DF">
          <w:pPr>
            <w:pStyle w:val="36CA33F7135C42EABFA6267BCFA11070"/>
          </w:pPr>
          <w:r w:rsidRPr="00592B34">
            <w:rPr>
              <w:rStyle w:val="VnbanChdanhsn"/>
            </w:rPr>
            <w:t>Choose an item.</w:t>
          </w:r>
        </w:p>
      </w:docPartBody>
    </w:docPart>
    <w:docPart>
      <w:docPartPr>
        <w:name w:val="3AE5AB81DA804C3485D27C7B1E3A7CD4"/>
        <w:category>
          <w:name w:val="Chung"/>
          <w:gallery w:val="placeholder"/>
        </w:category>
        <w:types>
          <w:type w:val="bbPlcHdr"/>
        </w:types>
        <w:behaviors>
          <w:behavior w:val="content"/>
        </w:behaviors>
        <w:guid w:val="{491D4DA6-A144-4FD5-A9F8-C5A4FEC8749D}"/>
      </w:docPartPr>
      <w:docPartBody>
        <w:p w:rsidR="00000000" w:rsidRDefault="00B712DF">
          <w:pPr>
            <w:pStyle w:val="3AE5AB81DA804C3485D27C7B1E3A7CD4"/>
          </w:pPr>
          <w:r w:rsidRPr="00592B34">
            <w:rPr>
              <w:rStyle w:val="VnbanChdanhsn"/>
            </w:rPr>
            <w:t>Choose an item.</w:t>
          </w:r>
        </w:p>
      </w:docPartBody>
    </w:docPart>
    <w:docPart>
      <w:docPartPr>
        <w:name w:val="E272551FF7544620AD4516EA2D3ED404"/>
        <w:category>
          <w:name w:val="Chung"/>
          <w:gallery w:val="placeholder"/>
        </w:category>
        <w:types>
          <w:type w:val="bbPlcHdr"/>
        </w:types>
        <w:behaviors>
          <w:behavior w:val="content"/>
        </w:behaviors>
        <w:guid w:val="{A2A53A38-431A-4652-BE59-0B639ABE21A0}"/>
      </w:docPartPr>
      <w:docPartBody>
        <w:p w:rsidR="00000000" w:rsidRDefault="00B712DF">
          <w:pPr>
            <w:pStyle w:val="E272551FF7544620AD4516EA2D3ED404"/>
          </w:pPr>
          <w:r w:rsidRPr="00592B34">
            <w:rPr>
              <w:rStyle w:val="VnbanChdanhsn"/>
            </w:rPr>
            <w:t>Choose an item.</w:t>
          </w:r>
        </w:p>
      </w:docPartBody>
    </w:docPart>
    <w:docPart>
      <w:docPartPr>
        <w:name w:val="ED60387C70D441E7BFB3BEC38600EEC4"/>
        <w:category>
          <w:name w:val="Chung"/>
          <w:gallery w:val="placeholder"/>
        </w:category>
        <w:types>
          <w:type w:val="bbPlcHdr"/>
        </w:types>
        <w:behaviors>
          <w:behavior w:val="content"/>
        </w:behaviors>
        <w:guid w:val="{869F8F46-215B-43E8-8272-42B90753A8B3}"/>
      </w:docPartPr>
      <w:docPartBody>
        <w:p w:rsidR="00000000" w:rsidRDefault="00B712DF">
          <w:pPr>
            <w:pStyle w:val="ED60387C70D441E7BFB3BEC38600EEC4"/>
          </w:pPr>
          <w:r w:rsidRPr="00592B34">
            <w:rPr>
              <w:rStyle w:val="VnbanChdanhsn"/>
            </w:rPr>
            <w:t>Choose an item.</w:t>
          </w:r>
        </w:p>
      </w:docPartBody>
    </w:docPart>
    <w:docPart>
      <w:docPartPr>
        <w:name w:val="8F05E938201147ED84063C15D162C15E"/>
        <w:category>
          <w:name w:val="Chung"/>
          <w:gallery w:val="placeholder"/>
        </w:category>
        <w:types>
          <w:type w:val="bbPlcHdr"/>
        </w:types>
        <w:behaviors>
          <w:behavior w:val="content"/>
        </w:behaviors>
        <w:guid w:val="{DE5105F6-F7ED-4DFC-B96C-D000F4CA30D2}"/>
      </w:docPartPr>
      <w:docPartBody>
        <w:p w:rsidR="00000000" w:rsidRDefault="00B712DF">
          <w:pPr>
            <w:pStyle w:val="8F05E938201147ED84063C15D162C15E"/>
          </w:pPr>
          <w:r w:rsidRPr="00592B34">
            <w:rPr>
              <w:rStyle w:val="VnbanChdanhsn"/>
            </w:rPr>
            <w:t xml:space="preserve">Choose an </w:t>
          </w:r>
          <w:r w:rsidRPr="00592B34">
            <w:rPr>
              <w:rStyle w:val="VnbanChdanhsn"/>
            </w:rPr>
            <w:t>item.</w:t>
          </w:r>
        </w:p>
      </w:docPartBody>
    </w:docPart>
    <w:docPart>
      <w:docPartPr>
        <w:name w:val="DEFB9C852A9545B099E4FDB4A56587BC"/>
        <w:category>
          <w:name w:val="Chung"/>
          <w:gallery w:val="placeholder"/>
        </w:category>
        <w:types>
          <w:type w:val="bbPlcHdr"/>
        </w:types>
        <w:behaviors>
          <w:behavior w:val="content"/>
        </w:behaviors>
        <w:guid w:val="{E6BF0B1B-4B48-445C-BD0A-55AAED5774B7}"/>
      </w:docPartPr>
      <w:docPartBody>
        <w:p w:rsidR="00000000" w:rsidRDefault="00B712DF">
          <w:pPr>
            <w:pStyle w:val="DEFB9C852A9545B099E4FDB4A56587BC"/>
          </w:pPr>
          <w:r w:rsidRPr="00592B34">
            <w:rPr>
              <w:rStyle w:val="VnbanChdanhsn"/>
            </w:rPr>
            <w:t>Choose an item.</w:t>
          </w:r>
        </w:p>
      </w:docPartBody>
    </w:docPart>
    <w:docPart>
      <w:docPartPr>
        <w:name w:val="C484C0E4920A4EA5A2B80E8CE89FD6B6"/>
        <w:category>
          <w:name w:val="Chung"/>
          <w:gallery w:val="placeholder"/>
        </w:category>
        <w:types>
          <w:type w:val="bbPlcHdr"/>
        </w:types>
        <w:behaviors>
          <w:behavior w:val="content"/>
        </w:behaviors>
        <w:guid w:val="{8E3F3478-D842-4788-B3AA-3925A87CCA2C}"/>
      </w:docPartPr>
      <w:docPartBody>
        <w:p w:rsidR="00000000" w:rsidRDefault="00B712DF">
          <w:pPr>
            <w:pStyle w:val="C484C0E4920A4EA5A2B80E8CE89FD6B6"/>
          </w:pPr>
          <w:r w:rsidRPr="00592B34">
            <w:rPr>
              <w:rStyle w:val="VnbanChdanhsn"/>
            </w:rPr>
            <w:t>Choose an item.</w:t>
          </w:r>
        </w:p>
      </w:docPartBody>
    </w:docPart>
    <w:docPart>
      <w:docPartPr>
        <w:name w:val="6C0B6A6B502F4D81B1D1D1DA94EF7D75"/>
        <w:category>
          <w:name w:val="Chung"/>
          <w:gallery w:val="placeholder"/>
        </w:category>
        <w:types>
          <w:type w:val="bbPlcHdr"/>
        </w:types>
        <w:behaviors>
          <w:behavior w:val="content"/>
        </w:behaviors>
        <w:guid w:val="{EA81EC40-8C4F-4B5A-A5D5-178762AA9F6E}"/>
      </w:docPartPr>
      <w:docPartBody>
        <w:p w:rsidR="00000000" w:rsidRDefault="00B712DF">
          <w:pPr>
            <w:pStyle w:val="6C0B6A6B502F4D81B1D1D1DA94EF7D75"/>
          </w:pPr>
          <w:r w:rsidRPr="00592B34">
            <w:rPr>
              <w:rStyle w:val="VnbanChdanhsn"/>
            </w:rPr>
            <w:t>Choose an item.</w:t>
          </w:r>
        </w:p>
      </w:docPartBody>
    </w:docPart>
    <w:docPart>
      <w:docPartPr>
        <w:name w:val="0E7A743EAEA9466DBA202BDDF29B3436"/>
        <w:category>
          <w:name w:val="Chung"/>
          <w:gallery w:val="placeholder"/>
        </w:category>
        <w:types>
          <w:type w:val="bbPlcHdr"/>
        </w:types>
        <w:behaviors>
          <w:behavior w:val="content"/>
        </w:behaviors>
        <w:guid w:val="{1817EEC0-9BB1-4F00-9E13-34A5B6461887}"/>
      </w:docPartPr>
      <w:docPartBody>
        <w:p w:rsidR="00000000" w:rsidRDefault="00B712DF">
          <w:pPr>
            <w:pStyle w:val="0E7A743EAEA9466DBA202BDDF29B3436"/>
          </w:pPr>
          <w:r w:rsidRPr="00592B34">
            <w:rPr>
              <w:rStyle w:val="VnbanChdanhsn"/>
            </w:rPr>
            <w:t>Choose an item.</w:t>
          </w:r>
        </w:p>
      </w:docPartBody>
    </w:docPart>
    <w:docPart>
      <w:docPartPr>
        <w:name w:val="A4FC14D2AD7848598934685730547636"/>
        <w:category>
          <w:name w:val="Chung"/>
          <w:gallery w:val="placeholder"/>
        </w:category>
        <w:types>
          <w:type w:val="bbPlcHdr"/>
        </w:types>
        <w:behaviors>
          <w:behavior w:val="content"/>
        </w:behaviors>
        <w:guid w:val="{B4357DBB-73D5-4249-A1CC-0A01CA517B3A}"/>
      </w:docPartPr>
      <w:docPartBody>
        <w:p w:rsidR="00000000" w:rsidRDefault="00B712DF">
          <w:pPr>
            <w:pStyle w:val="A4FC14D2AD7848598934685730547636"/>
          </w:pPr>
          <w:r w:rsidRPr="00592B34">
            <w:rPr>
              <w:rStyle w:val="VnbanChdanhsn"/>
            </w:rPr>
            <w:t>Choose an item.</w:t>
          </w:r>
        </w:p>
      </w:docPartBody>
    </w:docPart>
    <w:docPart>
      <w:docPartPr>
        <w:name w:val="619EFEB6070D4635A615C2A1DF04D148"/>
        <w:category>
          <w:name w:val="Chung"/>
          <w:gallery w:val="placeholder"/>
        </w:category>
        <w:types>
          <w:type w:val="bbPlcHdr"/>
        </w:types>
        <w:behaviors>
          <w:behavior w:val="content"/>
        </w:behaviors>
        <w:guid w:val="{3D2CFB72-5C3F-49F9-AFDE-38A47D844F9B}"/>
      </w:docPartPr>
      <w:docPartBody>
        <w:p w:rsidR="00000000" w:rsidRDefault="00B712DF">
          <w:pPr>
            <w:pStyle w:val="619EFEB6070D4635A615C2A1DF04D148"/>
          </w:pPr>
          <w:r w:rsidRPr="00592B34">
            <w:rPr>
              <w:rStyle w:val="VnbanChdanhsn"/>
            </w:rPr>
            <w:t>Choose an item.</w:t>
          </w:r>
        </w:p>
      </w:docPartBody>
    </w:docPart>
    <w:docPart>
      <w:docPartPr>
        <w:name w:val="AA6ECCFB434B4A679C211684912D204D"/>
        <w:category>
          <w:name w:val="Chung"/>
          <w:gallery w:val="placeholder"/>
        </w:category>
        <w:types>
          <w:type w:val="bbPlcHdr"/>
        </w:types>
        <w:behaviors>
          <w:behavior w:val="content"/>
        </w:behaviors>
        <w:guid w:val="{C4FD8BB4-C970-49A9-B954-70F4480EF7F8}"/>
      </w:docPartPr>
      <w:docPartBody>
        <w:p w:rsidR="00000000" w:rsidRDefault="00B712DF">
          <w:pPr>
            <w:pStyle w:val="AA6ECCFB434B4A679C211684912D204D"/>
          </w:pPr>
          <w:r w:rsidRPr="00592B34">
            <w:rPr>
              <w:rStyle w:val="VnbanChdanhsn"/>
            </w:rPr>
            <w:t>Choose an item.</w:t>
          </w:r>
        </w:p>
      </w:docPartBody>
    </w:docPart>
    <w:docPart>
      <w:docPartPr>
        <w:name w:val="966FF0066FA54B0EA668D81A41EC050E"/>
        <w:category>
          <w:name w:val="Chung"/>
          <w:gallery w:val="placeholder"/>
        </w:category>
        <w:types>
          <w:type w:val="bbPlcHdr"/>
        </w:types>
        <w:behaviors>
          <w:behavior w:val="content"/>
        </w:behaviors>
        <w:guid w:val="{1F08E7A1-540F-479F-8532-1B5CAE33E7BD}"/>
      </w:docPartPr>
      <w:docPartBody>
        <w:p w:rsidR="00000000" w:rsidRDefault="00B712DF">
          <w:pPr>
            <w:pStyle w:val="966FF0066FA54B0EA668D81A41EC050E"/>
          </w:pPr>
          <w:r w:rsidRPr="00592B34">
            <w:rPr>
              <w:rStyle w:val="VnbanChdanhsn"/>
            </w:rPr>
            <w:t>Choose an item.</w:t>
          </w:r>
        </w:p>
      </w:docPartBody>
    </w:docPart>
    <w:docPart>
      <w:docPartPr>
        <w:name w:val="0720E61BC5674FD08C8783382635B9DD"/>
        <w:category>
          <w:name w:val="Chung"/>
          <w:gallery w:val="placeholder"/>
        </w:category>
        <w:types>
          <w:type w:val="bbPlcHdr"/>
        </w:types>
        <w:behaviors>
          <w:behavior w:val="content"/>
        </w:behaviors>
        <w:guid w:val="{5FA7B145-63FF-4BB4-BDB5-CC80A88E8DFF}"/>
      </w:docPartPr>
      <w:docPartBody>
        <w:p w:rsidR="00000000" w:rsidRDefault="00B712DF">
          <w:pPr>
            <w:pStyle w:val="0720E61BC5674FD08C8783382635B9DD"/>
          </w:pPr>
          <w:r w:rsidRPr="00592B34">
            <w:rPr>
              <w:rStyle w:val="VnbanChdanhsn"/>
            </w:rPr>
            <w:t>Choose an item.</w:t>
          </w:r>
        </w:p>
      </w:docPartBody>
    </w:docPart>
    <w:docPart>
      <w:docPartPr>
        <w:name w:val="8652FC42B7114F84B37B087564220648"/>
        <w:category>
          <w:name w:val="Chung"/>
          <w:gallery w:val="placeholder"/>
        </w:category>
        <w:types>
          <w:type w:val="bbPlcHdr"/>
        </w:types>
        <w:behaviors>
          <w:behavior w:val="content"/>
        </w:behaviors>
        <w:guid w:val="{012CDDE5-103C-4AC6-A578-8F680FEE4C29}"/>
      </w:docPartPr>
      <w:docPartBody>
        <w:p w:rsidR="00000000" w:rsidRDefault="00B712DF">
          <w:pPr>
            <w:pStyle w:val="8652FC42B7114F84B37B087564220648"/>
          </w:pPr>
          <w:r w:rsidRPr="00592B34">
            <w:rPr>
              <w:rStyle w:val="VnbanChdanhsn"/>
            </w:rPr>
            <w:t>Choose an item.</w:t>
          </w:r>
        </w:p>
      </w:docPartBody>
    </w:docPart>
    <w:docPart>
      <w:docPartPr>
        <w:name w:val="745A8B0E71F5433F9F4B8672E0D83F58"/>
        <w:category>
          <w:name w:val="Chung"/>
          <w:gallery w:val="placeholder"/>
        </w:category>
        <w:types>
          <w:type w:val="bbPlcHdr"/>
        </w:types>
        <w:behaviors>
          <w:behavior w:val="content"/>
        </w:behaviors>
        <w:guid w:val="{9888CCEB-068D-43A0-957A-45E5CC5C9379}"/>
      </w:docPartPr>
      <w:docPartBody>
        <w:p w:rsidR="00000000" w:rsidRDefault="00B712DF">
          <w:pPr>
            <w:pStyle w:val="745A8B0E71F5433F9F4B8672E0D83F58"/>
          </w:pPr>
          <w:r w:rsidRPr="00592B34">
            <w:rPr>
              <w:rStyle w:val="VnbanChdanhsn"/>
            </w:rPr>
            <w:t>Choose an item.</w:t>
          </w:r>
        </w:p>
      </w:docPartBody>
    </w:docPart>
    <w:docPart>
      <w:docPartPr>
        <w:name w:val="952C3367CA2E4A0AAD770840626E5158"/>
        <w:category>
          <w:name w:val="Chung"/>
          <w:gallery w:val="placeholder"/>
        </w:category>
        <w:types>
          <w:type w:val="bbPlcHdr"/>
        </w:types>
        <w:behaviors>
          <w:behavior w:val="content"/>
        </w:behaviors>
        <w:guid w:val="{2006D290-57D7-4448-BC57-5E8B68AF5A9B}"/>
      </w:docPartPr>
      <w:docPartBody>
        <w:p w:rsidR="00000000" w:rsidRDefault="00B712DF">
          <w:pPr>
            <w:pStyle w:val="952C3367CA2E4A0AAD770840626E5158"/>
          </w:pPr>
          <w:r w:rsidRPr="00592B34">
            <w:rPr>
              <w:rStyle w:val="VnbanChdanhsn"/>
            </w:rPr>
            <w:t>Choose an item.</w:t>
          </w:r>
        </w:p>
      </w:docPartBody>
    </w:docPart>
    <w:docPart>
      <w:docPartPr>
        <w:name w:val="59564D0E8CCA4E97B4D878ADE53DC357"/>
        <w:category>
          <w:name w:val="Chung"/>
          <w:gallery w:val="placeholder"/>
        </w:category>
        <w:types>
          <w:type w:val="bbPlcHdr"/>
        </w:types>
        <w:behaviors>
          <w:behavior w:val="content"/>
        </w:behaviors>
        <w:guid w:val="{1D9A3670-84F0-4224-911F-B0D033910907}"/>
      </w:docPartPr>
      <w:docPartBody>
        <w:p w:rsidR="00000000" w:rsidRDefault="00B712DF">
          <w:pPr>
            <w:pStyle w:val="59564D0E8CCA4E97B4D878ADE53DC357"/>
          </w:pPr>
          <w:r w:rsidRPr="00592B34">
            <w:rPr>
              <w:rStyle w:val="VnbanChdanhsn"/>
            </w:rPr>
            <w:t>Choose an item.</w:t>
          </w:r>
        </w:p>
      </w:docPartBody>
    </w:docPart>
    <w:docPart>
      <w:docPartPr>
        <w:name w:val="996B32EE0E364E9387684F08145166E0"/>
        <w:category>
          <w:name w:val="Chung"/>
          <w:gallery w:val="placeholder"/>
        </w:category>
        <w:types>
          <w:type w:val="bbPlcHdr"/>
        </w:types>
        <w:behaviors>
          <w:behavior w:val="content"/>
        </w:behaviors>
        <w:guid w:val="{B8E855A5-3399-4B21-A13D-E894ADBBB4D0}"/>
      </w:docPartPr>
      <w:docPartBody>
        <w:p w:rsidR="00000000" w:rsidRDefault="00B712DF">
          <w:pPr>
            <w:pStyle w:val="996B32EE0E364E9387684F08145166E0"/>
          </w:pPr>
          <w:r w:rsidRPr="00592B34">
            <w:rPr>
              <w:rStyle w:val="VnbanChdanhsn"/>
            </w:rPr>
            <w:t>Choose an item.</w:t>
          </w:r>
        </w:p>
      </w:docPartBody>
    </w:docPart>
    <w:docPart>
      <w:docPartPr>
        <w:name w:val="D6C2993E8D8F4F0BB12CC2EB948C1AC9"/>
        <w:category>
          <w:name w:val="Chung"/>
          <w:gallery w:val="placeholder"/>
        </w:category>
        <w:types>
          <w:type w:val="bbPlcHdr"/>
        </w:types>
        <w:behaviors>
          <w:behavior w:val="content"/>
        </w:behaviors>
        <w:guid w:val="{0FF15132-94B7-480F-823E-AE22FF5F947C}"/>
      </w:docPartPr>
      <w:docPartBody>
        <w:p w:rsidR="00000000" w:rsidRDefault="00B712DF">
          <w:pPr>
            <w:pStyle w:val="D6C2993E8D8F4F0BB12CC2EB948C1AC9"/>
          </w:pPr>
          <w:r w:rsidRPr="00592B34">
            <w:rPr>
              <w:rStyle w:val="VnbanChdanhsn"/>
            </w:rPr>
            <w:t>Choose an item.</w:t>
          </w:r>
        </w:p>
      </w:docPartBody>
    </w:docPart>
    <w:docPart>
      <w:docPartPr>
        <w:name w:val="3C905CACA4A842619A15E73E1F3E885E"/>
        <w:category>
          <w:name w:val="Chung"/>
          <w:gallery w:val="placeholder"/>
        </w:category>
        <w:types>
          <w:type w:val="bbPlcHdr"/>
        </w:types>
        <w:behaviors>
          <w:behavior w:val="content"/>
        </w:behaviors>
        <w:guid w:val="{614B2E38-AB12-4192-A837-BA5198657224}"/>
      </w:docPartPr>
      <w:docPartBody>
        <w:p w:rsidR="00000000" w:rsidRDefault="00B712DF">
          <w:pPr>
            <w:pStyle w:val="3C905CACA4A842619A15E73E1F3E885E"/>
          </w:pPr>
          <w:r w:rsidRPr="00592B34">
            <w:rPr>
              <w:rStyle w:val="VnbanChdanhsn"/>
            </w:rPr>
            <w:t>Choose an item.</w:t>
          </w:r>
        </w:p>
      </w:docPartBody>
    </w:docPart>
    <w:docPart>
      <w:docPartPr>
        <w:name w:val="A601CDD31E4D4D9B997B27E5D8C948E4"/>
        <w:category>
          <w:name w:val="Chung"/>
          <w:gallery w:val="placeholder"/>
        </w:category>
        <w:types>
          <w:type w:val="bbPlcHdr"/>
        </w:types>
        <w:behaviors>
          <w:behavior w:val="content"/>
        </w:behaviors>
        <w:guid w:val="{63A9FDFD-642E-4B21-9B9A-64FDFB0D5F26}"/>
      </w:docPartPr>
      <w:docPartBody>
        <w:p w:rsidR="00000000" w:rsidRDefault="00B712DF">
          <w:pPr>
            <w:pStyle w:val="A601CDD31E4D4D9B997B27E5D8C948E4"/>
          </w:pPr>
          <w:r w:rsidRPr="00592B34">
            <w:rPr>
              <w:rStyle w:val="VnbanChdanhsn"/>
            </w:rPr>
            <w:t>Choose an item.</w:t>
          </w:r>
        </w:p>
      </w:docPartBody>
    </w:docPart>
    <w:docPart>
      <w:docPartPr>
        <w:name w:val="5C2B5869AE5E44C6BF49C7DF396F3829"/>
        <w:category>
          <w:name w:val="Chung"/>
          <w:gallery w:val="placeholder"/>
        </w:category>
        <w:types>
          <w:type w:val="bbPlcHdr"/>
        </w:types>
        <w:behaviors>
          <w:behavior w:val="content"/>
        </w:behaviors>
        <w:guid w:val="{457F0A1B-BA3A-4AEE-9D58-7FE886761869}"/>
      </w:docPartPr>
      <w:docPartBody>
        <w:p w:rsidR="00000000" w:rsidRDefault="00B712DF">
          <w:pPr>
            <w:pStyle w:val="5C2B5869AE5E44C6BF49C7DF396F3829"/>
          </w:pPr>
          <w:r w:rsidRPr="00592B34">
            <w:rPr>
              <w:rStyle w:val="VnbanChdanhsn"/>
            </w:rPr>
            <w:t>Choose an item.</w:t>
          </w:r>
        </w:p>
      </w:docPartBody>
    </w:docPart>
    <w:docPart>
      <w:docPartPr>
        <w:name w:val="FC5B5D13D4514208816C31097C13405D"/>
        <w:category>
          <w:name w:val="Chung"/>
          <w:gallery w:val="placeholder"/>
        </w:category>
        <w:types>
          <w:type w:val="bbPlcHdr"/>
        </w:types>
        <w:behaviors>
          <w:behavior w:val="content"/>
        </w:behaviors>
        <w:guid w:val="{EF6C311C-BBA2-4D6F-B1C6-20841D6ECAB3}"/>
      </w:docPartPr>
      <w:docPartBody>
        <w:p w:rsidR="00000000" w:rsidRDefault="00B712DF">
          <w:pPr>
            <w:pStyle w:val="FC5B5D13D4514208816C31097C13405D"/>
          </w:pPr>
          <w:r w:rsidRPr="00592B34">
            <w:rPr>
              <w:rStyle w:val="VnbanChdanhsn"/>
            </w:rPr>
            <w:t>Choose an item.</w:t>
          </w:r>
        </w:p>
      </w:docPartBody>
    </w:docPart>
    <w:docPart>
      <w:docPartPr>
        <w:name w:val="8B049599AEE34874BE1BA4F71025FD11"/>
        <w:category>
          <w:name w:val="Chung"/>
          <w:gallery w:val="placeholder"/>
        </w:category>
        <w:types>
          <w:type w:val="bbPlcHdr"/>
        </w:types>
        <w:behaviors>
          <w:behavior w:val="content"/>
        </w:behaviors>
        <w:guid w:val="{E8600652-C3CE-4672-B1BB-1563E5133570}"/>
      </w:docPartPr>
      <w:docPartBody>
        <w:p w:rsidR="00000000" w:rsidRDefault="00B712DF">
          <w:pPr>
            <w:pStyle w:val="8B049599AEE34874BE1BA4F71025FD11"/>
          </w:pPr>
          <w:r w:rsidRPr="00592B34">
            <w:rPr>
              <w:rStyle w:val="VnbanChdanhsn"/>
            </w:rPr>
            <w:t>Choose an item.</w:t>
          </w:r>
        </w:p>
      </w:docPartBody>
    </w:docPart>
    <w:docPart>
      <w:docPartPr>
        <w:name w:val="E4EBC3B832844A25A03B905CA720F149"/>
        <w:category>
          <w:name w:val="Chung"/>
          <w:gallery w:val="placeholder"/>
        </w:category>
        <w:types>
          <w:type w:val="bbPlcHdr"/>
        </w:types>
        <w:behaviors>
          <w:behavior w:val="content"/>
        </w:behaviors>
        <w:guid w:val="{2D56A5E2-DFFB-4D27-B61F-A6FD9D216010}"/>
      </w:docPartPr>
      <w:docPartBody>
        <w:p w:rsidR="00000000" w:rsidRDefault="00B712DF">
          <w:pPr>
            <w:pStyle w:val="E4EBC3B832844A25A03B905CA720F149"/>
          </w:pPr>
          <w:r w:rsidRPr="00592B34">
            <w:rPr>
              <w:rStyle w:val="VnbanChdanhsn"/>
            </w:rPr>
            <w:t>Choose an item.</w:t>
          </w:r>
        </w:p>
      </w:docPartBody>
    </w:docPart>
    <w:docPart>
      <w:docPartPr>
        <w:name w:val="4A56E3E6E54B4B25B5A70583086324A2"/>
        <w:category>
          <w:name w:val="Chung"/>
          <w:gallery w:val="placeholder"/>
        </w:category>
        <w:types>
          <w:type w:val="bbPlcHdr"/>
        </w:types>
        <w:behaviors>
          <w:behavior w:val="content"/>
        </w:behaviors>
        <w:guid w:val="{480CEFF2-0DC0-4606-9DF1-F29C3828155E}"/>
      </w:docPartPr>
      <w:docPartBody>
        <w:p w:rsidR="00000000" w:rsidRDefault="00B712DF">
          <w:pPr>
            <w:pStyle w:val="4A56E3E6E54B4B25B5A70583086324A2"/>
          </w:pPr>
          <w:r w:rsidRPr="00592B34">
            <w:rPr>
              <w:rStyle w:val="VnbanChdanhsn"/>
            </w:rPr>
            <w:t>Choose an item.</w:t>
          </w:r>
        </w:p>
      </w:docPartBody>
    </w:docPart>
    <w:docPart>
      <w:docPartPr>
        <w:name w:val="458059407E804B4BA366FE77EA4A516F"/>
        <w:category>
          <w:name w:val="Chung"/>
          <w:gallery w:val="placeholder"/>
        </w:category>
        <w:types>
          <w:type w:val="bbPlcHdr"/>
        </w:types>
        <w:behaviors>
          <w:behavior w:val="content"/>
        </w:behaviors>
        <w:guid w:val="{90A3489B-2DBC-4413-9F75-4982C1A9854B}"/>
      </w:docPartPr>
      <w:docPartBody>
        <w:p w:rsidR="00000000" w:rsidRDefault="00B712DF">
          <w:pPr>
            <w:pStyle w:val="458059407E804B4BA366FE77EA4A516F"/>
          </w:pPr>
          <w:r w:rsidRPr="00592B34">
            <w:rPr>
              <w:rStyle w:val="VnbanChdanhsn"/>
            </w:rPr>
            <w:t>Choose an item.</w:t>
          </w:r>
        </w:p>
      </w:docPartBody>
    </w:docPart>
    <w:docPart>
      <w:docPartPr>
        <w:name w:val="C0E9449F1AF64D65870B2249914EB528"/>
        <w:category>
          <w:name w:val="Chung"/>
          <w:gallery w:val="placeholder"/>
        </w:category>
        <w:types>
          <w:type w:val="bbPlcHdr"/>
        </w:types>
        <w:behaviors>
          <w:behavior w:val="content"/>
        </w:behaviors>
        <w:guid w:val="{1F24E23B-0E9D-419E-AFF7-7F2F46BF5187}"/>
      </w:docPartPr>
      <w:docPartBody>
        <w:p w:rsidR="00000000" w:rsidRDefault="00B712DF">
          <w:pPr>
            <w:pStyle w:val="C0E9449F1AF64D65870B2249914EB528"/>
          </w:pPr>
          <w:r w:rsidRPr="00592B34">
            <w:rPr>
              <w:rStyle w:val="VnbanChdanhsn"/>
            </w:rPr>
            <w:t>Choose an item.</w:t>
          </w:r>
        </w:p>
      </w:docPartBody>
    </w:docPart>
    <w:docPart>
      <w:docPartPr>
        <w:name w:val="4B3EC0A5CEE14276ACABFED6CBC17431"/>
        <w:category>
          <w:name w:val="Chung"/>
          <w:gallery w:val="placeholder"/>
        </w:category>
        <w:types>
          <w:type w:val="bbPlcHdr"/>
        </w:types>
        <w:behaviors>
          <w:behavior w:val="content"/>
        </w:behaviors>
        <w:guid w:val="{DCF64820-EF7A-4997-ADA2-053E3ED96352}"/>
      </w:docPartPr>
      <w:docPartBody>
        <w:p w:rsidR="00000000" w:rsidRDefault="00B712DF">
          <w:pPr>
            <w:pStyle w:val="4B3EC0A5CEE14276ACABFED6CBC17431"/>
          </w:pPr>
          <w:r w:rsidRPr="00592B34">
            <w:rPr>
              <w:rStyle w:val="VnbanChdanhsn"/>
            </w:rPr>
            <w:t>Choose an item.</w:t>
          </w:r>
        </w:p>
      </w:docPartBody>
    </w:docPart>
    <w:docPart>
      <w:docPartPr>
        <w:name w:val="D4F3A4A8A00D4551B176473354E9F3D7"/>
        <w:category>
          <w:name w:val="Chung"/>
          <w:gallery w:val="placeholder"/>
        </w:category>
        <w:types>
          <w:type w:val="bbPlcHdr"/>
        </w:types>
        <w:behaviors>
          <w:behavior w:val="content"/>
        </w:behaviors>
        <w:guid w:val="{DD625B93-5B9D-48DD-BED3-4685AE2B1374}"/>
      </w:docPartPr>
      <w:docPartBody>
        <w:p w:rsidR="00000000" w:rsidRDefault="00B712DF">
          <w:pPr>
            <w:pStyle w:val="D4F3A4A8A00D4551B176473354E9F3D7"/>
          </w:pPr>
          <w:r w:rsidRPr="00592B34">
            <w:rPr>
              <w:rStyle w:val="VnbanChdanhsn"/>
            </w:rPr>
            <w:t>Choose an item.</w:t>
          </w:r>
        </w:p>
      </w:docPartBody>
    </w:docPart>
    <w:docPart>
      <w:docPartPr>
        <w:name w:val="10D910D486B04A91BE8E1B325C9D72F9"/>
        <w:category>
          <w:name w:val="Chung"/>
          <w:gallery w:val="placeholder"/>
        </w:category>
        <w:types>
          <w:type w:val="bbPlcHdr"/>
        </w:types>
        <w:behaviors>
          <w:behavior w:val="content"/>
        </w:behaviors>
        <w:guid w:val="{29F0FF71-8D48-45AC-93E0-7EC9BB2965A6}"/>
      </w:docPartPr>
      <w:docPartBody>
        <w:p w:rsidR="00000000" w:rsidRDefault="00B712DF">
          <w:pPr>
            <w:pStyle w:val="10D910D486B04A91BE8E1B325C9D72F9"/>
          </w:pPr>
          <w:r w:rsidRPr="00592B34">
            <w:rPr>
              <w:rStyle w:val="VnbanChdanhsn"/>
            </w:rPr>
            <w:t>Choose an item.</w:t>
          </w:r>
        </w:p>
      </w:docPartBody>
    </w:docPart>
    <w:docPart>
      <w:docPartPr>
        <w:name w:val="1FDD75F034A24672942A81A8E0A930E2"/>
        <w:category>
          <w:name w:val="Chung"/>
          <w:gallery w:val="placeholder"/>
        </w:category>
        <w:types>
          <w:type w:val="bbPlcHdr"/>
        </w:types>
        <w:behaviors>
          <w:behavior w:val="content"/>
        </w:behaviors>
        <w:guid w:val="{8F59FC11-9875-4B47-BEA2-3A755467C39E}"/>
      </w:docPartPr>
      <w:docPartBody>
        <w:p w:rsidR="00000000" w:rsidRDefault="00B712DF">
          <w:pPr>
            <w:pStyle w:val="1FDD75F034A24672942A81A8E0A930E2"/>
          </w:pPr>
          <w:r w:rsidRPr="00592B34">
            <w:rPr>
              <w:rStyle w:val="VnbanChdanhsn"/>
            </w:rPr>
            <w:t>Choose an item.</w:t>
          </w:r>
        </w:p>
      </w:docPartBody>
    </w:docPart>
    <w:docPart>
      <w:docPartPr>
        <w:name w:val="AB02874BB67244AC8EB088BD07FEB60C"/>
        <w:category>
          <w:name w:val="Chung"/>
          <w:gallery w:val="placeholder"/>
        </w:category>
        <w:types>
          <w:type w:val="bbPlcHdr"/>
        </w:types>
        <w:behaviors>
          <w:behavior w:val="content"/>
        </w:behaviors>
        <w:guid w:val="{C68CAEE8-1354-40A1-94E0-51074D85288A}"/>
      </w:docPartPr>
      <w:docPartBody>
        <w:p w:rsidR="00000000" w:rsidRDefault="00B712DF">
          <w:pPr>
            <w:pStyle w:val="AB02874BB67244AC8EB088BD07FEB60C"/>
          </w:pPr>
          <w:r w:rsidRPr="00592B34">
            <w:rPr>
              <w:rStyle w:val="VnbanChdanhsn"/>
            </w:rPr>
            <w:t>Choose an item.</w:t>
          </w:r>
        </w:p>
      </w:docPartBody>
    </w:docPart>
    <w:docPart>
      <w:docPartPr>
        <w:name w:val="9B6064F3651A4CC2B61074015CD3AFA1"/>
        <w:category>
          <w:name w:val="Chung"/>
          <w:gallery w:val="placeholder"/>
        </w:category>
        <w:types>
          <w:type w:val="bbPlcHdr"/>
        </w:types>
        <w:behaviors>
          <w:behavior w:val="content"/>
        </w:behaviors>
        <w:guid w:val="{E077D8CE-8524-423A-82C1-3719A8A5A872}"/>
      </w:docPartPr>
      <w:docPartBody>
        <w:p w:rsidR="00000000" w:rsidRDefault="00B712DF">
          <w:pPr>
            <w:pStyle w:val="9B6064F3651A4CC2B61074015CD3AFA1"/>
          </w:pPr>
          <w:r w:rsidRPr="00592B34">
            <w:rPr>
              <w:rStyle w:val="VnbanChdanhsn"/>
            </w:rPr>
            <w:t>Choose an item.</w:t>
          </w:r>
        </w:p>
      </w:docPartBody>
    </w:docPart>
    <w:docPart>
      <w:docPartPr>
        <w:name w:val="C45A0FE37C7546C9AD55652119FE5698"/>
        <w:category>
          <w:name w:val="Chung"/>
          <w:gallery w:val="placeholder"/>
        </w:category>
        <w:types>
          <w:type w:val="bbPlcHdr"/>
        </w:types>
        <w:behaviors>
          <w:behavior w:val="content"/>
        </w:behaviors>
        <w:guid w:val="{2F645E78-81F1-4DA3-9760-3B58BB3BCF42}"/>
      </w:docPartPr>
      <w:docPartBody>
        <w:p w:rsidR="00000000" w:rsidRDefault="00B712DF">
          <w:pPr>
            <w:pStyle w:val="C45A0FE37C7546C9AD55652119FE5698"/>
          </w:pPr>
          <w:r w:rsidRPr="00592B34">
            <w:rPr>
              <w:rStyle w:val="VnbanChdanhsn"/>
            </w:rPr>
            <w:t xml:space="preserve">Choose an </w:t>
          </w:r>
          <w:r w:rsidRPr="00592B34">
            <w:rPr>
              <w:rStyle w:val="VnbanChdanhsn"/>
            </w:rPr>
            <w:t>item.</w:t>
          </w:r>
        </w:p>
      </w:docPartBody>
    </w:docPart>
    <w:docPart>
      <w:docPartPr>
        <w:name w:val="7820B7B358A8411EB5C3685740A99271"/>
        <w:category>
          <w:name w:val="Chung"/>
          <w:gallery w:val="placeholder"/>
        </w:category>
        <w:types>
          <w:type w:val="bbPlcHdr"/>
        </w:types>
        <w:behaviors>
          <w:behavior w:val="content"/>
        </w:behaviors>
        <w:guid w:val="{AAB7171D-827B-4CE0-B465-317A7A63CB8D}"/>
      </w:docPartPr>
      <w:docPartBody>
        <w:p w:rsidR="00000000" w:rsidRDefault="00B712DF">
          <w:pPr>
            <w:pStyle w:val="7820B7B358A8411EB5C3685740A99271"/>
          </w:pPr>
          <w:r w:rsidRPr="00592B34">
            <w:rPr>
              <w:rStyle w:val="VnbanChdanhsn"/>
            </w:rPr>
            <w:t>Choose an item.</w:t>
          </w:r>
        </w:p>
      </w:docPartBody>
    </w:docPart>
    <w:docPart>
      <w:docPartPr>
        <w:name w:val="902863C0D23D493B86B5C1CC049532F1"/>
        <w:category>
          <w:name w:val="Chung"/>
          <w:gallery w:val="placeholder"/>
        </w:category>
        <w:types>
          <w:type w:val="bbPlcHdr"/>
        </w:types>
        <w:behaviors>
          <w:behavior w:val="content"/>
        </w:behaviors>
        <w:guid w:val="{D1D22EB9-8ABB-4278-8F3A-62517EED01E2}"/>
      </w:docPartPr>
      <w:docPartBody>
        <w:p w:rsidR="00000000" w:rsidRDefault="00B712DF">
          <w:pPr>
            <w:pStyle w:val="902863C0D23D493B86B5C1CC049532F1"/>
          </w:pPr>
          <w:r w:rsidRPr="00592B34">
            <w:rPr>
              <w:rStyle w:val="VnbanChdanhsn"/>
            </w:rPr>
            <w:t>Choose an item.</w:t>
          </w:r>
        </w:p>
      </w:docPartBody>
    </w:docPart>
    <w:docPart>
      <w:docPartPr>
        <w:name w:val="D08D0A103EAB47CD8EEC2227F322D1FE"/>
        <w:category>
          <w:name w:val="Chung"/>
          <w:gallery w:val="placeholder"/>
        </w:category>
        <w:types>
          <w:type w:val="bbPlcHdr"/>
        </w:types>
        <w:behaviors>
          <w:behavior w:val="content"/>
        </w:behaviors>
        <w:guid w:val="{0213FAC6-9A50-4523-8CD1-E2357468DBC5}"/>
      </w:docPartPr>
      <w:docPartBody>
        <w:p w:rsidR="00000000" w:rsidRDefault="00B712DF">
          <w:pPr>
            <w:pStyle w:val="D08D0A103EAB47CD8EEC2227F322D1FE"/>
          </w:pPr>
          <w:r w:rsidRPr="00592B34">
            <w:rPr>
              <w:rStyle w:val="VnbanChdanhsn"/>
            </w:rPr>
            <w:t>Choose an item.</w:t>
          </w:r>
        </w:p>
      </w:docPartBody>
    </w:docPart>
    <w:docPart>
      <w:docPartPr>
        <w:name w:val="5D242A40D8D5465D813B4BE40AC2E904"/>
        <w:category>
          <w:name w:val="Chung"/>
          <w:gallery w:val="placeholder"/>
        </w:category>
        <w:types>
          <w:type w:val="bbPlcHdr"/>
        </w:types>
        <w:behaviors>
          <w:behavior w:val="content"/>
        </w:behaviors>
        <w:guid w:val="{895589D6-9C0E-4AC3-A6E8-15B7D1AD97DA}"/>
      </w:docPartPr>
      <w:docPartBody>
        <w:p w:rsidR="00000000" w:rsidRDefault="00B712DF">
          <w:pPr>
            <w:pStyle w:val="5D242A40D8D5465D813B4BE40AC2E904"/>
          </w:pPr>
          <w:r w:rsidRPr="00592B34">
            <w:rPr>
              <w:rStyle w:val="VnbanChdanhsn"/>
            </w:rPr>
            <w:t>Choose an item.</w:t>
          </w:r>
        </w:p>
      </w:docPartBody>
    </w:docPart>
    <w:docPart>
      <w:docPartPr>
        <w:name w:val="D0BB3938D79C4236934C257FD3A0681E"/>
        <w:category>
          <w:name w:val="Chung"/>
          <w:gallery w:val="placeholder"/>
        </w:category>
        <w:types>
          <w:type w:val="bbPlcHdr"/>
        </w:types>
        <w:behaviors>
          <w:behavior w:val="content"/>
        </w:behaviors>
        <w:guid w:val="{97247570-35D6-4EB8-9FAE-ED3272557ABD}"/>
      </w:docPartPr>
      <w:docPartBody>
        <w:p w:rsidR="00000000" w:rsidRDefault="00B712DF">
          <w:pPr>
            <w:pStyle w:val="D0BB3938D79C4236934C257FD3A0681E"/>
          </w:pPr>
          <w:r w:rsidRPr="00592B34">
            <w:rPr>
              <w:rStyle w:val="VnbanChdanhsn"/>
            </w:rPr>
            <w:t>Choose an item.</w:t>
          </w:r>
        </w:p>
      </w:docPartBody>
    </w:docPart>
    <w:docPart>
      <w:docPartPr>
        <w:name w:val="3729FAEF0DD341A9ABA7D3E143CC8F8F"/>
        <w:category>
          <w:name w:val="Chung"/>
          <w:gallery w:val="placeholder"/>
        </w:category>
        <w:types>
          <w:type w:val="bbPlcHdr"/>
        </w:types>
        <w:behaviors>
          <w:behavior w:val="content"/>
        </w:behaviors>
        <w:guid w:val="{22BCDA7A-0D8D-45BB-9F1A-575234649A64}"/>
      </w:docPartPr>
      <w:docPartBody>
        <w:p w:rsidR="00000000" w:rsidRDefault="00B712DF">
          <w:pPr>
            <w:pStyle w:val="3729FAEF0DD341A9ABA7D3E143CC8F8F"/>
          </w:pPr>
          <w:r w:rsidRPr="00592B34">
            <w:rPr>
              <w:rStyle w:val="VnbanChdanhsn"/>
            </w:rPr>
            <w:t>Choose an item.</w:t>
          </w:r>
        </w:p>
      </w:docPartBody>
    </w:docPart>
    <w:docPart>
      <w:docPartPr>
        <w:name w:val="C1602153B36F4EA989C3BF7BCFF925A0"/>
        <w:category>
          <w:name w:val="Chung"/>
          <w:gallery w:val="placeholder"/>
        </w:category>
        <w:types>
          <w:type w:val="bbPlcHdr"/>
        </w:types>
        <w:behaviors>
          <w:behavior w:val="content"/>
        </w:behaviors>
        <w:guid w:val="{19C0FD9C-6536-4664-B0C1-F342CED7AD34}"/>
      </w:docPartPr>
      <w:docPartBody>
        <w:p w:rsidR="00000000" w:rsidRDefault="00B712DF">
          <w:pPr>
            <w:pStyle w:val="C1602153B36F4EA989C3BF7BCFF925A0"/>
          </w:pPr>
          <w:r w:rsidRPr="00592B34">
            <w:rPr>
              <w:rStyle w:val="VnbanChdanhsn"/>
            </w:rPr>
            <w:t>Choose an item.</w:t>
          </w:r>
        </w:p>
      </w:docPartBody>
    </w:docPart>
    <w:docPart>
      <w:docPartPr>
        <w:name w:val="09E1AE6D94254AD0A5541E215CA824FD"/>
        <w:category>
          <w:name w:val="Chung"/>
          <w:gallery w:val="placeholder"/>
        </w:category>
        <w:types>
          <w:type w:val="bbPlcHdr"/>
        </w:types>
        <w:behaviors>
          <w:behavior w:val="content"/>
        </w:behaviors>
        <w:guid w:val="{9C6CF85B-5E51-408E-88A6-2174E3F74052}"/>
      </w:docPartPr>
      <w:docPartBody>
        <w:p w:rsidR="00000000" w:rsidRDefault="00B712DF">
          <w:pPr>
            <w:pStyle w:val="09E1AE6D94254AD0A5541E215CA824FD"/>
          </w:pPr>
          <w:r w:rsidRPr="00592B34">
            <w:rPr>
              <w:rStyle w:val="VnbanChdanhsn"/>
            </w:rPr>
            <w:t>Choose an item.</w:t>
          </w:r>
        </w:p>
      </w:docPartBody>
    </w:docPart>
    <w:docPart>
      <w:docPartPr>
        <w:name w:val="9303A157FDB0465BBBD420623143DC81"/>
        <w:category>
          <w:name w:val="Chung"/>
          <w:gallery w:val="placeholder"/>
        </w:category>
        <w:types>
          <w:type w:val="bbPlcHdr"/>
        </w:types>
        <w:behaviors>
          <w:behavior w:val="content"/>
        </w:behaviors>
        <w:guid w:val="{59C1D075-5055-487C-8871-9423C1C0E73B}"/>
      </w:docPartPr>
      <w:docPartBody>
        <w:p w:rsidR="00000000" w:rsidRDefault="00B712DF">
          <w:pPr>
            <w:pStyle w:val="9303A157FDB0465BBBD420623143DC81"/>
          </w:pPr>
          <w:r w:rsidRPr="00592B34">
            <w:rPr>
              <w:rStyle w:val="VnbanChdanhsn"/>
            </w:rPr>
            <w:t>Choose an item.</w:t>
          </w:r>
        </w:p>
      </w:docPartBody>
    </w:docPart>
    <w:docPart>
      <w:docPartPr>
        <w:name w:val="BBEE8AF5823949FA82A5842E478ADD4B"/>
        <w:category>
          <w:name w:val="Chung"/>
          <w:gallery w:val="placeholder"/>
        </w:category>
        <w:types>
          <w:type w:val="bbPlcHdr"/>
        </w:types>
        <w:behaviors>
          <w:behavior w:val="content"/>
        </w:behaviors>
        <w:guid w:val="{727FE103-999C-44CC-81C2-33F21E92E27D}"/>
      </w:docPartPr>
      <w:docPartBody>
        <w:p w:rsidR="00000000" w:rsidRDefault="00B712DF">
          <w:pPr>
            <w:pStyle w:val="BBEE8AF5823949FA82A5842E478ADD4B"/>
          </w:pPr>
          <w:r w:rsidRPr="00592B34">
            <w:rPr>
              <w:rStyle w:val="VnbanChdanhsn"/>
            </w:rPr>
            <w:t>Choose an item.</w:t>
          </w:r>
        </w:p>
      </w:docPartBody>
    </w:docPart>
    <w:docPart>
      <w:docPartPr>
        <w:name w:val="1E47F97B85204695B1C0EDC7BDF7205E"/>
        <w:category>
          <w:name w:val="Chung"/>
          <w:gallery w:val="placeholder"/>
        </w:category>
        <w:types>
          <w:type w:val="bbPlcHdr"/>
        </w:types>
        <w:behaviors>
          <w:behavior w:val="content"/>
        </w:behaviors>
        <w:guid w:val="{0E91C89C-C728-48AE-A899-0D43295DB2D6}"/>
      </w:docPartPr>
      <w:docPartBody>
        <w:p w:rsidR="00000000" w:rsidRDefault="00B712DF">
          <w:pPr>
            <w:pStyle w:val="1E47F97B85204695B1C0EDC7BDF7205E"/>
          </w:pPr>
          <w:r w:rsidRPr="00592B34">
            <w:rPr>
              <w:rStyle w:val="VnbanChdanhsn"/>
            </w:rPr>
            <w:t>Choose an item.</w:t>
          </w:r>
        </w:p>
      </w:docPartBody>
    </w:docPart>
    <w:docPart>
      <w:docPartPr>
        <w:name w:val="32AE596D295449398421D13975EA37EA"/>
        <w:category>
          <w:name w:val="Chung"/>
          <w:gallery w:val="placeholder"/>
        </w:category>
        <w:types>
          <w:type w:val="bbPlcHdr"/>
        </w:types>
        <w:behaviors>
          <w:behavior w:val="content"/>
        </w:behaviors>
        <w:guid w:val="{49740968-39D3-4F21-BD5A-4C099CE84668}"/>
      </w:docPartPr>
      <w:docPartBody>
        <w:p w:rsidR="00000000" w:rsidRDefault="00B712DF">
          <w:pPr>
            <w:pStyle w:val="32AE596D295449398421D13975EA37EA"/>
          </w:pPr>
          <w:r w:rsidRPr="00592B34">
            <w:rPr>
              <w:rStyle w:val="VnbanChdanhsn"/>
            </w:rPr>
            <w:t>Choose an item.</w:t>
          </w:r>
        </w:p>
      </w:docPartBody>
    </w:docPart>
    <w:docPart>
      <w:docPartPr>
        <w:name w:val="2CBB4CCC1FD148F19F1B9252A949B71F"/>
        <w:category>
          <w:name w:val="Chung"/>
          <w:gallery w:val="placeholder"/>
        </w:category>
        <w:types>
          <w:type w:val="bbPlcHdr"/>
        </w:types>
        <w:behaviors>
          <w:behavior w:val="content"/>
        </w:behaviors>
        <w:guid w:val="{BD22B235-E91C-410A-8CE6-F9BB40529B32}"/>
      </w:docPartPr>
      <w:docPartBody>
        <w:p w:rsidR="00000000" w:rsidRDefault="00B712DF">
          <w:pPr>
            <w:pStyle w:val="2CBB4CCC1FD148F19F1B9252A949B71F"/>
          </w:pPr>
          <w:r w:rsidRPr="00592B34">
            <w:rPr>
              <w:rStyle w:val="VnbanChdanhsn"/>
            </w:rPr>
            <w:t>Choose an item.</w:t>
          </w:r>
        </w:p>
      </w:docPartBody>
    </w:docPart>
    <w:docPart>
      <w:docPartPr>
        <w:name w:val="7DE30C806FEE4387BF9FC3055BBD7666"/>
        <w:category>
          <w:name w:val="Chung"/>
          <w:gallery w:val="placeholder"/>
        </w:category>
        <w:types>
          <w:type w:val="bbPlcHdr"/>
        </w:types>
        <w:behaviors>
          <w:behavior w:val="content"/>
        </w:behaviors>
        <w:guid w:val="{C604152B-AAAE-499C-B07C-ADDE3B8184FC}"/>
      </w:docPartPr>
      <w:docPartBody>
        <w:p w:rsidR="00000000" w:rsidRDefault="00B712DF">
          <w:pPr>
            <w:pStyle w:val="7DE30C806FEE4387BF9FC3055BBD7666"/>
          </w:pPr>
          <w:r w:rsidRPr="00592B34">
            <w:rPr>
              <w:rStyle w:val="VnbanChdanhsn"/>
            </w:rPr>
            <w:t>Choose an item.</w:t>
          </w:r>
        </w:p>
      </w:docPartBody>
    </w:docPart>
    <w:docPart>
      <w:docPartPr>
        <w:name w:val="AFB668AA4E3D4148A7A5889CF7ED82EE"/>
        <w:category>
          <w:name w:val="Chung"/>
          <w:gallery w:val="placeholder"/>
        </w:category>
        <w:types>
          <w:type w:val="bbPlcHdr"/>
        </w:types>
        <w:behaviors>
          <w:behavior w:val="content"/>
        </w:behaviors>
        <w:guid w:val="{CE4540C0-3B07-4C28-8759-23F44A9498BE}"/>
      </w:docPartPr>
      <w:docPartBody>
        <w:p w:rsidR="00000000" w:rsidRDefault="00B712DF">
          <w:pPr>
            <w:pStyle w:val="AFB668AA4E3D4148A7A5889CF7ED82EE"/>
          </w:pPr>
          <w:r w:rsidRPr="00592B34">
            <w:rPr>
              <w:rStyle w:val="VnbanChdanhsn"/>
            </w:rPr>
            <w:t>Choose an item.</w:t>
          </w:r>
        </w:p>
      </w:docPartBody>
    </w:docPart>
    <w:docPart>
      <w:docPartPr>
        <w:name w:val="16315CCA6BC34C0982D238C9E97A4C8F"/>
        <w:category>
          <w:name w:val="Chung"/>
          <w:gallery w:val="placeholder"/>
        </w:category>
        <w:types>
          <w:type w:val="bbPlcHdr"/>
        </w:types>
        <w:behaviors>
          <w:behavior w:val="content"/>
        </w:behaviors>
        <w:guid w:val="{8D358E31-CC4F-4DF0-BCC3-AF9F9D81FDC2}"/>
      </w:docPartPr>
      <w:docPartBody>
        <w:p w:rsidR="00000000" w:rsidRDefault="00B712DF">
          <w:pPr>
            <w:pStyle w:val="16315CCA6BC34C0982D238C9E97A4C8F"/>
          </w:pPr>
          <w:r w:rsidRPr="00592B34">
            <w:rPr>
              <w:rStyle w:val="VnbanChdanhsn"/>
            </w:rPr>
            <w:t>Choose an item.</w:t>
          </w:r>
        </w:p>
      </w:docPartBody>
    </w:docPart>
    <w:docPart>
      <w:docPartPr>
        <w:name w:val="F29920D95EC94087941BD993C717AA39"/>
        <w:category>
          <w:name w:val="Chung"/>
          <w:gallery w:val="placeholder"/>
        </w:category>
        <w:types>
          <w:type w:val="bbPlcHdr"/>
        </w:types>
        <w:behaviors>
          <w:behavior w:val="content"/>
        </w:behaviors>
        <w:guid w:val="{7BC7B6E1-835D-4BB7-A103-843134EEB910}"/>
      </w:docPartPr>
      <w:docPartBody>
        <w:p w:rsidR="00000000" w:rsidRDefault="00B712DF">
          <w:pPr>
            <w:pStyle w:val="F29920D95EC94087941BD993C717AA39"/>
          </w:pPr>
          <w:r w:rsidRPr="00592B34">
            <w:rPr>
              <w:rStyle w:val="VnbanChdanhsn"/>
            </w:rPr>
            <w:t>Choose an item.</w:t>
          </w:r>
        </w:p>
      </w:docPartBody>
    </w:docPart>
    <w:docPart>
      <w:docPartPr>
        <w:name w:val="A02BC4157C7F4E5D9C713051475BFD6C"/>
        <w:category>
          <w:name w:val="Chung"/>
          <w:gallery w:val="placeholder"/>
        </w:category>
        <w:types>
          <w:type w:val="bbPlcHdr"/>
        </w:types>
        <w:behaviors>
          <w:behavior w:val="content"/>
        </w:behaviors>
        <w:guid w:val="{407B0C6D-AEB4-48EB-8D27-382C97C3758C}"/>
      </w:docPartPr>
      <w:docPartBody>
        <w:p w:rsidR="00000000" w:rsidRDefault="00B712DF">
          <w:pPr>
            <w:pStyle w:val="A02BC4157C7F4E5D9C713051475BFD6C"/>
          </w:pPr>
          <w:r w:rsidRPr="00592B34">
            <w:rPr>
              <w:rStyle w:val="VnbanChdanhsn"/>
            </w:rPr>
            <w:t>Choose an item.</w:t>
          </w:r>
        </w:p>
      </w:docPartBody>
    </w:docPart>
    <w:docPart>
      <w:docPartPr>
        <w:name w:val="6EAB90728F2F44F58F4DA59391084A63"/>
        <w:category>
          <w:name w:val="Chung"/>
          <w:gallery w:val="placeholder"/>
        </w:category>
        <w:types>
          <w:type w:val="bbPlcHdr"/>
        </w:types>
        <w:behaviors>
          <w:behavior w:val="content"/>
        </w:behaviors>
        <w:guid w:val="{452FEC70-5183-4246-A7D0-C2AC31E6A51C}"/>
      </w:docPartPr>
      <w:docPartBody>
        <w:p w:rsidR="00000000" w:rsidRDefault="00B712DF">
          <w:pPr>
            <w:pStyle w:val="6EAB90728F2F44F58F4DA59391084A63"/>
          </w:pPr>
          <w:r w:rsidRPr="00592B34">
            <w:rPr>
              <w:rStyle w:val="VnbanChdanhsn"/>
            </w:rPr>
            <w:t>Choose an item.</w:t>
          </w:r>
        </w:p>
      </w:docPartBody>
    </w:docPart>
    <w:docPart>
      <w:docPartPr>
        <w:name w:val="596F1F64B5E0451B99B5B9C929FE7BD8"/>
        <w:category>
          <w:name w:val="Chung"/>
          <w:gallery w:val="placeholder"/>
        </w:category>
        <w:types>
          <w:type w:val="bbPlcHdr"/>
        </w:types>
        <w:behaviors>
          <w:behavior w:val="content"/>
        </w:behaviors>
        <w:guid w:val="{85B42EBE-653D-43A1-B6C6-C0F80D8517C4}"/>
      </w:docPartPr>
      <w:docPartBody>
        <w:p w:rsidR="00000000" w:rsidRDefault="00B712DF">
          <w:pPr>
            <w:pStyle w:val="596F1F64B5E0451B99B5B9C929FE7BD8"/>
          </w:pPr>
          <w:r w:rsidRPr="00592B34">
            <w:rPr>
              <w:rStyle w:val="VnbanChdanhsn"/>
            </w:rPr>
            <w:t>Choose an item.</w:t>
          </w:r>
        </w:p>
      </w:docPartBody>
    </w:docPart>
    <w:docPart>
      <w:docPartPr>
        <w:name w:val="535B79876A004C9F8826EC6E898F9F9B"/>
        <w:category>
          <w:name w:val="Chung"/>
          <w:gallery w:val="placeholder"/>
        </w:category>
        <w:types>
          <w:type w:val="bbPlcHdr"/>
        </w:types>
        <w:behaviors>
          <w:behavior w:val="content"/>
        </w:behaviors>
        <w:guid w:val="{646CCFE3-3EE2-404D-B610-625A9FB045BB}"/>
      </w:docPartPr>
      <w:docPartBody>
        <w:p w:rsidR="00000000" w:rsidRDefault="00B712DF">
          <w:pPr>
            <w:pStyle w:val="535B79876A004C9F8826EC6E898F9F9B"/>
          </w:pPr>
          <w:r w:rsidRPr="00592B34">
            <w:rPr>
              <w:rStyle w:val="VnbanChdanhsn"/>
            </w:rPr>
            <w:t>Choose an item.</w:t>
          </w:r>
        </w:p>
      </w:docPartBody>
    </w:docPart>
    <w:docPart>
      <w:docPartPr>
        <w:name w:val="1277F8A2DC25405CA8FB68D51DFDF85D"/>
        <w:category>
          <w:name w:val="Chung"/>
          <w:gallery w:val="placeholder"/>
        </w:category>
        <w:types>
          <w:type w:val="bbPlcHdr"/>
        </w:types>
        <w:behaviors>
          <w:behavior w:val="content"/>
        </w:behaviors>
        <w:guid w:val="{AE2532D7-18D1-4D99-A342-0C305F819E5C}"/>
      </w:docPartPr>
      <w:docPartBody>
        <w:p w:rsidR="00000000" w:rsidRDefault="00B712DF">
          <w:pPr>
            <w:pStyle w:val="1277F8A2DC25405CA8FB68D51DFDF85D"/>
          </w:pPr>
          <w:r w:rsidRPr="00592B34">
            <w:rPr>
              <w:rStyle w:val="VnbanChdanhsn"/>
            </w:rPr>
            <w:t>Choose an item.</w:t>
          </w:r>
        </w:p>
      </w:docPartBody>
    </w:docPart>
    <w:docPart>
      <w:docPartPr>
        <w:name w:val="602405B599E84494A4C54B2BC66B5DAB"/>
        <w:category>
          <w:name w:val="Chung"/>
          <w:gallery w:val="placeholder"/>
        </w:category>
        <w:types>
          <w:type w:val="bbPlcHdr"/>
        </w:types>
        <w:behaviors>
          <w:behavior w:val="content"/>
        </w:behaviors>
        <w:guid w:val="{F4797597-3B07-4BC6-B62A-F27F1737248F}"/>
      </w:docPartPr>
      <w:docPartBody>
        <w:p w:rsidR="00000000" w:rsidRDefault="00B712DF">
          <w:pPr>
            <w:pStyle w:val="602405B599E84494A4C54B2BC66B5DAB"/>
          </w:pPr>
          <w:r w:rsidRPr="00592B34">
            <w:rPr>
              <w:rStyle w:val="VnbanChdanhsn"/>
            </w:rPr>
            <w:t>Choose an item.</w:t>
          </w:r>
        </w:p>
      </w:docPartBody>
    </w:docPart>
    <w:docPart>
      <w:docPartPr>
        <w:name w:val="C8BDBA887A724145864AD3D89585B4E3"/>
        <w:category>
          <w:name w:val="Chung"/>
          <w:gallery w:val="placeholder"/>
        </w:category>
        <w:types>
          <w:type w:val="bbPlcHdr"/>
        </w:types>
        <w:behaviors>
          <w:behavior w:val="content"/>
        </w:behaviors>
        <w:guid w:val="{C9E7E20B-4244-4E8E-B7CA-84BEC9F60FBF}"/>
      </w:docPartPr>
      <w:docPartBody>
        <w:p w:rsidR="00000000" w:rsidRDefault="00B712DF">
          <w:pPr>
            <w:pStyle w:val="C8BDBA887A724145864AD3D89585B4E3"/>
          </w:pPr>
          <w:r w:rsidRPr="00592B34">
            <w:rPr>
              <w:rStyle w:val="VnbanChdanhsn"/>
            </w:rPr>
            <w:t>Choose an item.</w:t>
          </w:r>
        </w:p>
      </w:docPartBody>
    </w:docPart>
    <w:docPart>
      <w:docPartPr>
        <w:name w:val="669EEE5F7B0B4BA1BDB724AB7205CC18"/>
        <w:category>
          <w:name w:val="Chung"/>
          <w:gallery w:val="placeholder"/>
        </w:category>
        <w:types>
          <w:type w:val="bbPlcHdr"/>
        </w:types>
        <w:behaviors>
          <w:behavior w:val="content"/>
        </w:behaviors>
        <w:guid w:val="{EE4252C5-1BB5-4F73-B2DB-02CD86838814}"/>
      </w:docPartPr>
      <w:docPartBody>
        <w:p w:rsidR="00000000" w:rsidRDefault="00B712DF">
          <w:pPr>
            <w:pStyle w:val="669EEE5F7B0B4BA1BDB724AB7205CC18"/>
          </w:pPr>
          <w:r w:rsidRPr="00592B34">
            <w:rPr>
              <w:rStyle w:val="VnbanChdanhsn"/>
            </w:rPr>
            <w:t>Choose an item.</w:t>
          </w:r>
        </w:p>
      </w:docPartBody>
    </w:docPart>
    <w:docPart>
      <w:docPartPr>
        <w:name w:val="66429044990244B0B872A58EA6AEE174"/>
        <w:category>
          <w:name w:val="Chung"/>
          <w:gallery w:val="placeholder"/>
        </w:category>
        <w:types>
          <w:type w:val="bbPlcHdr"/>
        </w:types>
        <w:behaviors>
          <w:behavior w:val="content"/>
        </w:behaviors>
        <w:guid w:val="{95025596-AA4E-4FCA-B132-48C474ABD44D}"/>
      </w:docPartPr>
      <w:docPartBody>
        <w:p w:rsidR="00000000" w:rsidRDefault="00B712DF">
          <w:pPr>
            <w:pStyle w:val="66429044990244B0B872A58EA6AEE174"/>
          </w:pPr>
          <w:r w:rsidRPr="00592B34">
            <w:rPr>
              <w:rStyle w:val="VnbanChdanhsn"/>
            </w:rPr>
            <w:t>Choose an item.</w:t>
          </w:r>
        </w:p>
      </w:docPartBody>
    </w:docPart>
    <w:docPart>
      <w:docPartPr>
        <w:name w:val="8CDFC29C4CE74D94A1C408D99A1AE825"/>
        <w:category>
          <w:name w:val="Chung"/>
          <w:gallery w:val="placeholder"/>
        </w:category>
        <w:types>
          <w:type w:val="bbPlcHdr"/>
        </w:types>
        <w:behaviors>
          <w:behavior w:val="content"/>
        </w:behaviors>
        <w:guid w:val="{6FCDD8F8-0C7C-4619-8486-E2736454B176}"/>
      </w:docPartPr>
      <w:docPartBody>
        <w:p w:rsidR="00000000" w:rsidRDefault="00B712DF">
          <w:pPr>
            <w:pStyle w:val="8CDFC29C4CE74D94A1C408D99A1AE825"/>
          </w:pPr>
          <w:r w:rsidRPr="00592B34">
            <w:rPr>
              <w:rStyle w:val="VnbanChdanhsn"/>
            </w:rPr>
            <w:t>Choose an item.</w:t>
          </w:r>
        </w:p>
      </w:docPartBody>
    </w:docPart>
    <w:docPart>
      <w:docPartPr>
        <w:name w:val="78801FEC6BDC4A83886A80208161A1B0"/>
        <w:category>
          <w:name w:val="Chung"/>
          <w:gallery w:val="placeholder"/>
        </w:category>
        <w:types>
          <w:type w:val="bbPlcHdr"/>
        </w:types>
        <w:behaviors>
          <w:behavior w:val="content"/>
        </w:behaviors>
        <w:guid w:val="{B308709B-B1B7-4B0D-BA77-39DF03CFDC57}"/>
      </w:docPartPr>
      <w:docPartBody>
        <w:p w:rsidR="00000000" w:rsidRDefault="00B712DF">
          <w:pPr>
            <w:pStyle w:val="78801FEC6BDC4A83886A80208161A1B0"/>
          </w:pPr>
          <w:r w:rsidRPr="00592B34">
            <w:rPr>
              <w:rStyle w:val="VnbanChdanhsn"/>
            </w:rPr>
            <w:t>Choose an item.</w:t>
          </w:r>
        </w:p>
      </w:docPartBody>
    </w:docPart>
    <w:docPart>
      <w:docPartPr>
        <w:name w:val="3367F2DE342B482193FE758586D1D6C4"/>
        <w:category>
          <w:name w:val="Chung"/>
          <w:gallery w:val="placeholder"/>
        </w:category>
        <w:types>
          <w:type w:val="bbPlcHdr"/>
        </w:types>
        <w:behaviors>
          <w:behavior w:val="content"/>
        </w:behaviors>
        <w:guid w:val="{B6E0A903-9A32-475B-9F16-A21996690FAA}"/>
      </w:docPartPr>
      <w:docPartBody>
        <w:p w:rsidR="00000000" w:rsidRDefault="00B712DF">
          <w:pPr>
            <w:pStyle w:val="3367F2DE342B482193FE758586D1D6C4"/>
          </w:pPr>
          <w:r w:rsidRPr="00592B34">
            <w:rPr>
              <w:rStyle w:val="VnbanChdanhsn"/>
            </w:rPr>
            <w:t>Choose an item.</w:t>
          </w:r>
        </w:p>
      </w:docPartBody>
    </w:docPart>
    <w:docPart>
      <w:docPartPr>
        <w:name w:val="CC62CE3AEDCF4A58B0E7AD0D4784484A"/>
        <w:category>
          <w:name w:val="Chung"/>
          <w:gallery w:val="placeholder"/>
        </w:category>
        <w:types>
          <w:type w:val="bbPlcHdr"/>
        </w:types>
        <w:behaviors>
          <w:behavior w:val="content"/>
        </w:behaviors>
        <w:guid w:val="{E80AC6DC-8D3E-4229-BA39-F3BBF0910ADE}"/>
      </w:docPartPr>
      <w:docPartBody>
        <w:p w:rsidR="00000000" w:rsidRDefault="00B712DF">
          <w:pPr>
            <w:pStyle w:val="CC62CE3AEDCF4A58B0E7AD0D4784484A"/>
          </w:pPr>
          <w:r w:rsidRPr="00592B34">
            <w:rPr>
              <w:rStyle w:val="VnbanChdanhsn"/>
            </w:rPr>
            <w:t>Choose an item.</w:t>
          </w:r>
        </w:p>
      </w:docPartBody>
    </w:docPart>
    <w:docPart>
      <w:docPartPr>
        <w:name w:val="F9DF5DD774904FCFB1BC37502FBD6D79"/>
        <w:category>
          <w:name w:val="Chung"/>
          <w:gallery w:val="placeholder"/>
        </w:category>
        <w:types>
          <w:type w:val="bbPlcHdr"/>
        </w:types>
        <w:behaviors>
          <w:behavior w:val="content"/>
        </w:behaviors>
        <w:guid w:val="{31775BBA-18AB-45CC-B98A-F2F476B98F81}"/>
      </w:docPartPr>
      <w:docPartBody>
        <w:p w:rsidR="00000000" w:rsidRDefault="00B712DF">
          <w:pPr>
            <w:pStyle w:val="F9DF5DD774904FCFB1BC37502FBD6D79"/>
          </w:pPr>
          <w:r w:rsidRPr="00592B34">
            <w:rPr>
              <w:rStyle w:val="VnbanChdanhsn"/>
            </w:rPr>
            <w:t xml:space="preserve">Choose an </w:t>
          </w:r>
          <w:r w:rsidRPr="00592B34">
            <w:rPr>
              <w:rStyle w:val="VnbanChdanhsn"/>
            </w:rPr>
            <w:t>item.</w:t>
          </w:r>
        </w:p>
      </w:docPartBody>
    </w:docPart>
    <w:docPart>
      <w:docPartPr>
        <w:name w:val="0E3BD8AB05CA4F2EA60283EEAE11A507"/>
        <w:category>
          <w:name w:val="Chung"/>
          <w:gallery w:val="placeholder"/>
        </w:category>
        <w:types>
          <w:type w:val="bbPlcHdr"/>
        </w:types>
        <w:behaviors>
          <w:behavior w:val="content"/>
        </w:behaviors>
        <w:guid w:val="{34F2335F-EFF6-45F4-A8DF-77AB9F14E8A1}"/>
      </w:docPartPr>
      <w:docPartBody>
        <w:p w:rsidR="00000000" w:rsidRDefault="00B712DF">
          <w:pPr>
            <w:pStyle w:val="0E3BD8AB05CA4F2EA60283EEAE11A507"/>
          </w:pPr>
          <w:r w:rsidRPr="00592B34">
            <w:rPr>
              <w:rStyle w:val="VnbanChdanhsn"/>
            </w:rPr>
            <w:t>Choose an item.</w:t>
          </w:r>
        </w:p>
      </w:docPartBody>
    </w:docPart>
    <w:docPart>
      <w:docPartPr>
        <w:name w:val="A12C526468054031B4CA826460BCD654"/>
        <w:category>
          <w:name w:val="Chung"/>
          <w:gallery w:val="placeholder"/>
        </w:category>
        <w:types>
          <w:type w:val="bbPlcHdr"/>
        </w:types>
        <w:behaviors>
          <w:behavior w:val="content"/>
        </w:behaviors>
        <w:guid w:val="{951A6E2E-FA31-4709-B9F6-639C70E45334}"/>
      </w:docPartPr>
      <w:docPartBody>
        <w:p w:rsidR="00000000" w:rsidRDefault="00B712DF">
          <w:pPr>
            <w:pStyle w:val="A12C526468054031B4CA826460BCD654"/>
          </w:pPr>
          <w:r w:rsidRPr="00592B34">
            <w:rPr>
              <w:rStyle w:val="VnbanChdanhsn"/>
            </w:rPr>
            <w:t>Choose an item.</w:t>
          </w:r>
        </w:p>
      </w:docPartBody>
    </w:docPart>
    <w:docPart>
      <w:docPartPr>
        <w:name w:val="FEAA540AAD3346C2BA56D346E6DF5890"/>
        <w:category>
          <w:name w:val="Chung"/>
          <w:gallery w:val="placeholder"/>
        </w:category>
        <w:types>
          <w:type w:val="bbPlcHdr"/>
        </w:types>
        <w:behaviors>
          <w:behavior w:val="content"/>
        </w:behaviors>
        <w:guid w:val="{7F37F167-C0FC-449B-9267-C65A196C572F}"/>
      </w:docPartPr>
      <w:docPartBody>
        <w:p w:rsidR="00000000" w:rsidRDefault="00B712DF">
          <w:pPr>
            <w:pStyle w:val="FEAA540AAD3346C2BA56D346E6DF5890"/>
          </w:pPr>
          <w:r w:rsidRPr="00592B34">
            <w:rPr>
              <w:rStyle w:val="VnbanChdanhsn"/>
            </w:rPr>
            <w:t>Choose an item.</w:t>
          </w:r>
        </w:p>
      </w:docPartBody>
    </w:docPart>
    <w:docPart>
      <w:docPartPr>
        <w:name w:val="3C0E4CD3F23B496F89992131981AA581"/>
        <w:category>
          <w:name w:val="Chung"/>
          <w:gallery w:val="placeholder"/>
        </w:category>
        <w:types>
          <w:type w:val="bbPlcHdr"/>
        </w:types>
        <w:behaviors>
          <w:behavior w:val="content"/>
        </w:behaviors>
        <w:guid w:val="{72F3F0C2-38E2-408A-9B43-94EBEE603F27}"/>
      </w:docPartPr>
      <w:docPartBody>
        <w:p w:rsidR="00000000" w:rsidRDefault="00B712DF">
          <w:pPr>
            <w:pStyle w:val="3C0E4CD3F23B496F89992131981AA581"/>
          </w:pPr>
          <w:r w:rsidRPr="00592B34">
            <w:rPr>
              <w:rStyle w:val="VnbanChdanhsn"/>
            </w:rPr>
            <w:t>Choose an item.</w:t>
          </w:r>
        </w:p>
      </w:docPartBody>
    </w:docPart>
    <w:docPart>
      <w:docPartPr>
        <w:name w:val="0AD05B9C63CE4C4FBBACA662EEF6B314"/>
        <w:category>
          <w:name w:val="Chung"/>
          <w:gallery w:val="placeholder"/>
        </w:category>
        <w:types>
          <w:type w:val="bbPlcHdr"/>
        </w:types>
        <w:behaviors>
          <w:behavior w:val="content"/>
        </w:behaviors>
        <w:guid w:val="{C3C4649D-9D8B-4704-9473-E9C4CE50387B}"/>
      </w:docPartPr>
      <w:docPartBody>
        <w:p w:rsidR="00000000" w:rsidRDefault="00B712DF">
          <w:pPr>
            <w:pStyle w:val="0AD05B9C63CE4C4FBBACA662EEF6B314"/>
          </w:pPr>
          <w:r w:rsidRPr="00592B34">
            <w:rPr>
              <w:rStyle w:val="VnbanChdanhsn"/>
            </w:rPr>
            <w:t>Choose an item.</w:t>
          </w:r>
        </w:p>
      </w:docPartBody>
    </w:docPart>
    <w:docPart>
      <w:docPartPr>
        <w:name w:val="AE5096B7D03B4279B63EAACB4D6143C7"/>
        <w:category>
          <w:name w:val="Chung"/>
          <w:gallery w:val="placeholder"/>
        </w:category>
        <w:types>
          <w:type w:val="bbPlcHdr"/>
        </w:types>
        <w:behaviors>
          <w:behavior w:val="content"/>
        </w:behaviors>
        <w:guid w:val="{FE3CB766-7C03-44B2-9A2C-551E3838B715}"/>
      </w:docPartPr>
      <w:docPartBody>
        <w:p w:rsidR="00000000" w:rsidRDefault="00B712DF">
          <w:pPr>
            <w:pStyle w:val="AE5096B7D03B4279B63EAACB4D6143C7"/>
          </w:pPr>
          <w:r w:rsidRPr="00592B34">
            <w:rPr>
              <w:rStyle w:val="VnbanChdanhsn"/>
            </w:rPr>
            <w:t>Choose an item.</w:t>
          </w:r>
        </w:p>
      </w:docPartBody>
    </w:docPart>
    <w:docPart>
      <w:docPartPr>
        <w:name w:val="A3B33A1D87694C1BB5E0E07566D4B8E1"/>
        <w:category>
          <w:name w:val="Chung"/>
          <w:gallery w:val="placeholder"/>
        </w:category>
        <w:types>
          <w:type w:val="bbPlcHdr"/>
        </w:types>
        <w:behaviors>
          <w:behavior w:val="content"/>
        </w:behaviors>
        <w:guid w:val="{C2EA3E57-BD34-4E4A-AD7B-E9367FADB3CB}"/>
      </w:docPartPr>
      <w:docPartBody>
        <w:p w:rsidR="00000000" w:rsidRDefault="00B712DF">
          <w:pPr>
            <w:pStyle w:val="A3B33A1D87694C1BB5E0E07566D4B8E1"/>
          </w:pPr>
          <w:r w:rsidRPr="00592B34">
            <w:rPr>
              <w:rStyle w:val="VnbanChdanhsn"/>
            </w:rPr>
            <w:t>Choose an item.</w:t>
          </w:r>
        </w:p>
      </w:docPartBody>
    </w:docPart>
    <w:docPart>
      <w:docPartPr>
        <w:name w:val="104084E3093F45E3A62A44F52E272C65"/>
        <w:category>
          <w:name w:val="Chung"/>
          <w:gallery w:val="placeholder"/>
        </w:category>
        <w:types>
          <w:type w:val="bbPlcHdr"/>
        </w:types>
        <w:behaviors>
          <w:behavior w:val="content"/>
        </w:behaviors>
        <w:guid w:val="{371E7CC3-229A-432C-BFA9-08224ACFCD99}"/>
      </w:docPartPr>
      <w:docPartBody>
        <w:p w:rsidR="00000000" w:rsidRDefault="00B712DF">
          <w:pPr>
            <w:pStyle w:val="104084E3093F45E3A62A44F52E272C65"/>
          </w:pPr>
          <w:r w:rsidRPr="00592B34">
            <w:rPr>
              <w:rStyle w:val="VnbanChdanhsn"/>
            </w:rPr>
            <w:t>Choose an item.</w:t>
          </w:r>
        </w:p>
      </w:docPartBody>
    </w:docPart>
    <w:docPart>
      <w:docPartPr>
        <w:name w:val="54377D8A8D5A4BAC8F064AFA184BF898"/>
        <w:category>
          <w:name w:val="Chung"/>
          <w:gallery w:val="placeholder"/>
        </w:category>
        <w:types>
          <w:type w:val="bbPlcHdr"/>
        </w:types>
        <w:behaviors>
          <w:behavior w:val="content"/>
        </w:behaviors>
        <w:guid w:val="{37F86B5A-9637-4270-91F9-35A8FD6067C2}"/>
      </w:docPartPr>
      <w:docPartBody>
        <w:p w:rsidR="00000000" w:rsidRDefault="00B712DF">
          <w:pPr>
            <w:pStyle w:val="54377D8A8D5A4BAC8F064AFA184BF898"/>
          </w:pPr>
          <w:r w:rsidRPr="00592B34">
            <w:rPr>
              <w:rStyle w:val="VnbanChdanhsn"/>
            </w:rPr>
            <w:t>Choose an item.</w:t>
          </w:r>
        </w:p>
      </w:docPartBody>
    </w:docPart>
    <w:docPart>
      <w:docPartPr>
        <w:name w:val="BAC4C48B42F24B9E80D55230664D2BBE"/>
        <w:category>
          <w:name w:val="Chung"/>
          <w:gallery w:val="placeholder"/>
        </w:category>
        <w:types>
          <w:type w:val="bbPlcHdr"/>
        </w:types>
        <w:behaviors>
          <w:behavior w:val="content"/>
        </w:behaviors>
        <w:guid w:val="{D961980D-84DC-4E04-8EE0-58FB4BE4F373}"/>
      </w:docPartPr>
      <w:docPartBody>
        <w:p w:rsidR="00000000" w:rsidRDefault="00B712DF">
          <w:pPr>
            <w:pStyle w:val="BAC4C48B42F24B9E80D55230664D2BBE"/>
          </w:pPr>
          <w:r w:rsidRPr="00592B34">
            <w:rPr>
              <w:rStyle w:val="VnbanChdanhsn"/>
            </w:rPr>
            <w:t>Choose an item.</w:t>
          </w:r>
        </w:p>
      </w:docPartBody>
    </w:docPart>
    <w:docPart>
      <w:docPartPr>
        <w:name w:val="17716144C8084DC9897B840FA5D4C096"/>
        <w:category>
          <w:name w:val="Chung"/>
          <w:gallery w:val="placeholder"/>
        </w:category>
        <w:types>
          <w:type w:val="bbPlcHdr"/>
        </w:types>
        <w:behaviors>
          <w:behavior w:val="content"/>
        </w:behaviors>
        <w:guid w:val="{5CB384F5-ECE6-463F-9688-9CA3F6ECE98E}"/>
      </w:docPartPr>
      <w:docPartBody>
        <w:p w:rsidR="00000000" w:rsidRDefault="00B712DF">
          <w:pPr>
            <w:pStyle w:val="17716144C8084DC9897B840FA5D4C096"/>
          </w:pPr>
          <w:r w:rsidRPr="00592B34">
            <w:rPr>
              <w:rStyle w:val="VnbanChdanhsn"/>
            </w:rPr>
            <w:t>Choose an item.</w:t>
          </w:r>
        </w:p>
      </w:docPartBody>
    </w:docPart>
    <w:docPart>
      <w:docPartPr>
        <w:name w:val="82AA30B6BC6F487CB52130BD45342A18"/>
        <w:category>
          <w:name w:val="Chung"/>
          <w:gallery w:val="placeholder"/>
        </w:category>
        <w:types>
          <w:type w:val="bbPlcHdr"/>
        </w:types>
        <w:behaviors>
          <w:behavior w:val="content"/>
        </w:behaviors>
        <w:guid w:val="{C00382D3-2F98-4A7F-932A-540BDEB2DE79}"/>
      </w:docPartPr>
      <w:docPartBody>
        <w:p w:rsidR="00000000" w:rsidRDefault="00B712DF">
          <w:pPr>
            <w:pStyle w:val="82AA30B6BC6F487CB52130BD45342A18"/>
          </w:pPr>
          <w:r w:rsidRPr="00592B34">
            <w:rPr>
              <w:rStyle w:val="VnbanChdanhsn"/>
            </w:rPr>
            <w:t>Choose an item.</w:t>
          </w:r>
        </w:p>
      </w:docPartBody>
    </w:docPart>
    <w:docPart>
      <w:docPartPr>
        <w:name w:val="D031C3346A994C5FB41785FACD0E5968"/>
        <w:category>
          <w:name w:val="Chung"/>
          <w:gallery w:val="placeholder"/>
        </w:category>
        <w:types>
          <w:type w:val="bbPlcHdr"/>
        </w:types>
        <w:behaviors>
          <w:behavior w:val="content"/>
        </w:behaviors>
        <w:guid w:val="{E23FD9E8-EEDB-4B79-995D-FF77F4D61296}"/>
      </w:docPartPr>
      <w:docPartBody>
        <w:p w:rsidR="00000000" w:rsidRDefault="00B712DF">
          <w:pPr>
            <w:pStyle w:val="D031C3346A994C5FB41785FACD0E5968"/>
          </w:pPr>
          <w:r w:rsidRPr="00592B34">
            <w:rPr>
              <w:rStyle w:val="VnbanChdanhsn"/>
            </w:rPr>
            <w:t>Choose an item.</w:t>
          </w:r>
        </w:p>
      </w:docPartBody>
    </w:docPart>
    <w:docPart>
      <w:docPartPr>
        <w:name w:val="DC19DF01AE1C43FCBC40DB0561880A86"/>
        <w:category>
          <w:name w:val="Chung"/>
          <w:gallery w:val="placeholder"/>
        </w:category>
        <w:types>
          <w:type w:val="bbPlcHdr"/>
        </w:types>
        <w:behaviors>
          <w:behavior w:val="content"/>
        </w:behaviors>
        <w:guid w:val="{8F664E40-48F8-4F7E-8F7F-3E90EF1E9567}"/>
      </w:docPartPr>
      <w:docPartBody>
        <w:p w:rsidR="00000000" w:rsidRDefault="00B712DF">
          <w:pPr>
            <w:pStyle w:val="DC19DF01AE1C43FCBC40DB0561880A86"/>
          </w:pPr>
          <w:r w:rsidRPr="00592B34">
            <w:rPr>
              <w:rStyle w:val="VnbanChdanhsn"/>
            </w:rPr>
            <w:t>Choose an item.</w:t>
          </w:r>
        </w:p>
      </w:docPartBody>
    </w:docPart>
    <w:docPart>
      <w:docPartPr>
        <w:name w:val="02BF32E0688D4695BEE9CA6D7C22BA77"/>
        <w:category>
          <w:name w:val="Chung"/>
          <w:gallery w:val="placeholder"/>
        </w:category>
        <w:types>
          <w:type w:val="bbPlcHdr"/>
        </w:types>
        <w:behaviors>
          <w:behavior w:val="content"/>
        </w:behaviors>
        <w:guid w:val="{9F0E6591-E200-4853-A4CA-90753D4FD794}"/>
      </w:docPartPr>
      <w:docPartBody>
        <w:p w:rsidR="00000000" w:rsidRDefault="00B712DF">
          <w:pPr>
            <w:pStyle w:val="02BF32E0688D4695BEE9CA6D7C22BA77"/>
          </w:pPr>
          <w:r w:rsidRPr="00592B34">
            <w:rPr>
              <w:rStyle w:val="VnbanChdanhsn"/>
            </w:rPr>
            <w:t>Choose an item.</w:t>
          </w:r>
        </w:p>
      </w:docPartBody>
    </w:docPart>
    <w:docPart>
      <w:docPartPr>
        <w:name w:val="EE27F734BC2E425BBFB99CC338299080"/>
        <w:category>
          <w:name w:val="Chung"/>
          <w:gallery w:val="placeholder"/>
        </w:category>
        <w:types>
          <w:type w:val="bbPlcHdr"/>
        </w:types>
        <w:behaviors>
          <w:behavior w:val="content"/>
        </w:behaviors>
        <w:guid w:val="{C0261882-1826-4305-BB87-E79C6C4B7E1E}"/>
      </w:docPartPr>
      <w:docPartBody>
        <w:p w:rsidR="00000000" w:rsidRDefault="00B712DF">
          <w:pPr>
            <w:pStyle w:val="EE27F734BC2E425BBFB99CC338299080"/>
          </w:pPr>
          <w:r w:rsidRPr="00592B34">
            <w:rPr>
              <w:rStyle w:val="VnbanChdanhsn"/>
            </w:rPr>
            <w:t xml:space="preserve">Choose an </w:t>
          </w:r>
          <w:r w:rsidRPr="00592B34">
            <w:rPr>
              <w:rStyle w:val="VnbanChdanhsn"/>
            </w:rPr>
            <w:t>item.</w:t>
          </w:r>
        </w:p>
      </w:docPartBody>
    </w:docPart>
    <w:docPart>
      <w:docPartPr>
        <w:name w:val="983250D394B94AB1AF64A0EE38C12DCB"/>
        <w:category>
          <w:name w:val="Chung"/>
          <w:gallery w:val="placeholder"/>
        </w:category>
        <w:types>
          <w:type w:val="bbPlcHdr"/>
        </w:types>
        <w:behaviors>
          <w:behavior w:val="content"/>
        </w:behaviors>
        <w:guid w:val="{B83E8F91-9AD6-45A5-954A-19E71E168402}"/>
      </w:docPartPr>
      <w:docPartBody>
        <w:p w:rsidR="00000000" w:rsidRDefault="00B712DF">
          <w:pPr>
            <w:pStyle w:val="983250D394B94AB1AF64A0EE38C12DCB"/>
          </w:pPr>
          <w:r w:rsidRPr="00592B34">
            <w:rPr>
              <w:rStyle w:val="VnbanChdanhsn"/>
            </w:rPr>
            <w:t>Choose an item.</w:t>
          </w:r>
        </w:p>
      </w:docPartBody>
    </w:docPart>
    <w:docPart>
      <w:docPartPr>
        <w:name w:val="0734B6DFAD744A1AA89EEB4B6E9062E1"/>
        <w:category>
          <w:name w:val="Chung"/>
          <w:gallery w:val="placeholder"/>
        </w:category>
        <w:types>
          <w:type w:val="bbPlcHdr"/>
        </w:types>
        <w:behaviors>
          <w:behavior w:val="content"/>
        </w:behaviors>
        <w:guid w:val="{A8FB4473-584C-4677-8B9F-F1BCEB0C8F46}"/>
      </w:docPartPr>
      <w:docPartBody>
        <w:p w:rsidR="00000000" w:rsidRDefault="00B712DF">
          <w:pPr>
            <w:pStyle w:val="0734B6DFAD744A1AA89EEB4B6E9062E1"/>
          </w:pPr>
          <w:r w:rsidRPr="00592B34">
            <w:rPr>
              <w:rStyle w:val="VnbanChdanhsn"/>
            </w:rPr>
            <w:t>Choose an item.</w:t>
          </w:r>
        </w:p>
      </w:docPartBody>
    </w:docPart>
    <w:docPart>
      <w:docPartPr>
        <w:name w:val="1B115357328C442AA00F617ECCCBED0F"/>
        <w:category>
          <w:name w:val="Chung"/>
          <w:gallery w:val="placeholder"/>
        </w:category>
        <w:types>
          <w:type w:val="bbPlcHdr"/>
        </w:types>
        <w:behaviors>
          <w:behavior w:val="content"/>
        </w:behaviors>
        <w:guid w:val="{9EFEC638-EF3A-4854-988F-7542A4EA9BAB}"/>
      </w:docPartPr>
      <w:docPartBody>
        <w:p w:rsidR="00000000" w:rsidRDefault="00B712DF">
          <w:pPr>
            <w:pStyle w:val="1B115357328C442AA00F617ECCCBED0F"/>
          </w:pPr>
          <w:r w:rsidRPr="00592B34">
            <w:rPr>
              <w:rStyle w:val="VnbanChdanhsn"/>
            </w:rPr>
            <w:t>Choose an item.</w:t>
          </w:r>
        </w:p>
      </w:docPartBody>
    </w:docPart>
    <w:docPart>
      <w:docPartPr>
        <w:name w:val="EFD4C62734054216B16F90E14BD071B2"/>
        <w:category>
          <w:name w:val="Chung"/>
          <w:gallery w:val="placeholder"/>
        </w:category>
        <w:types>
          <w:type w:val="bbPlcHdr"/>
        </w:types>
        <w:behaviors>
          <w:behavior w:val="content"/>
        </w:behaviors>
        <w:guid w:val="{1DE0C760-7B9A-42B2-BFBC-DD32E5DE8FC4}"/>
      </w:docPartPr>
      <w:docPartBody>
        <w:p w:rsidR="00000000" w:rsidRDefault="00B712DF">
          <w:pPr>
            <w:pStyle w:val="EFD4C62734054216B16F90E14BD071B2"/>
          </w:pPr>
          <w:r w:rsidRPr="00592B34">
            <w:rPr>
              <w:rStyle w:val="VnbanChdanhsn"/>
            </w:rPr>
            <w:t>Choose an item.</w:t>
          </w:r>
        </w:p>
      </w:docPartBody>
    </w:docPart>
    <w:docPart>
      <w:docPartPr>
        <w:name w:val="2F80A366515C4F1CA6374E29E32D5B7C"/>
        <w:category>
          <w:name w:val="Chung"/>
          <w:gallery w:val="placeholder"/>
        </w:category>
        <w:types>
          <w:type w:val="bbPlcHdr"/>
        </w:types>
        <w:behaviors>
          <w:behavior w:val="content"/>
        </w:behaviors>
        <w:guid w:val="{A4A0C07A-6407-43FC-AD82-6A6B3C33FF4E}"/>
      </w:docPartPr>
      <w:docPartBody>
        <w:p w:rsidR="00000000" w:rsidRDefault="00B712DF">
          <w:pPr>
            <w:pStyle w:val="2F80A366515C4F1CA6374E29E32D5B7C"/>
          </w:pPr>
          <w:r w:rsidRPr="00592B34">
            <w:rPr>
              <w:rStyle w:val="VnbanChdanhsn"/>
            </w:rPr>
            <w:t>Choose an item.</w:t>
          </w:r>
        </w:p>
      </w:docPartBody>
    </w:docPart>
    <w:docPart>
      <w:docPartPr>
        <w:name w:val="C0E4FE3EB07B48EEACA72AA06550DFAF"/>
        <w:category>
          <w:name w:val="Chung"/>
          <w:gallery w:val="placeholder"/>
        </w:category>
        <w:types>
          <w:type w:val="bbPlcHdr"/>
        </w:types>
        <w:behaviors>
          <w:behavior w:val="content"/>
        </w:behaviors>
        <w:guid w:val="{CEC0C6F1-53BF-4FF6-B824-672837273B31}"/>
      </w:docPartPr>
      <w:docPartBody>
        <w:p w:rsidR="00000000" w:rsidRDefault="00B712DF">
          <w:pPr>
            <w:pStyle w:val="C0E4FE3EB07B48EEACA72AA06550DFAF"/>
          </w:pPr>
          <w:r w:rsidRPr="00592B34">
            <w:rPr>
              <w:rStyle w:val="VnbanChdanhsn"/>
            </w:rPr>
            <w:t>Choose an item.</w:t>
          </w:r>
        </w:p>
      </w:docPartBody>
    </w:docPart>
    <w:docPart>
      <w:docPartPr>
        <w:name w:val="568B2D81871A4ED9BEFB5003AF93082B"/>
        <w:category>
          <w:name w:val="Chung"/>
          <w:gallery w:val="placeholder"/>
        </w:category>
        <w:types>
          <w:type w:val="bbPlcHdr"/>
        </w:types>
        <w:behaviors>
          <w:behavior w:val="content"/>
        </w:behaviors>
        <w:guid w:val="{AE3617F8-CF4D-4843-9C08-3297D7E7809F}"/>
      </w:docPartPr>
      <w:docPartBody>
        <w:p w:rsidR="00000000" w:rsidRDefault="00B712DF">
          <w:pPr>
            <w:pStyle w:val="568B2D81871A4ED9BEFB5003AF93082B"/>
          </w:pPr>
          <w:r w:rsidRPr="00592B34">
            <w:rPr>
              <w:rStyle w:val="VnbanChdanhsn"/>
            </w:rPr>
            <w:t>Choose an item.</w:t>
          </w:r>
        </w:p>
      </w:docPartBody>
    </w:docPart>
    <w:docPart>
      <w:docPartPr>
        <w:name w:val="9B6BE0EDB0BB4DC9B4D9BA6D0DDA0044"/>
        <w:category>
          <w:name w:val="Chung"/>
          <w:gallery w:val="placeholder"/>
        </w:category>
        <w:types>
          <w:type w:val="bbPlcHdr"/>
        </w:types>
        <w:behaviors>
          <w:behavior w:val="content"/>
        </w:behaviors>
        <w:guid w:val="{40EF8F39-E1B0-41FD-901E-2CEEC5E9FB4F}"/>
      </w:docPartPr>
      <w:docPartBody>
        <w:p w:rsidR="00000000" w:rsidRDefault="00B712DF">
          <w:pPr>
            <w:pStyle w:val="9B6BE0EDB0BB4DC9B4D9BA6D0DDA0044"/>
          </w:pPr>
          <w:r w:rsidRPr="00592B34">
            <w:rPr>
              <w:rStyle w:val="VnbanChdanhsn"/>
            </w:rPr>
            <w:t>Choose an item.</w:t>
          </w:r>
        </w:p>
      </w:docPartBody>
    </w:docPart>
    <w:docPart>
      <w:docPartPr>
        <w:name w:val="9ED7DC8A5BB348D5B0FD51F8AA5CA775"/>
        <w:category>
          <w:name w:val="Chung"/>
          <w:gallery w:val="placeholder"/>
        </w:category>
        <w:types>
          <w:type w:val="bbPlcHdr"/>
        </w:types>
        <w:behaviors>
          <w:behavior w:val="content"/>
        </w:behaviors>
        <w:guid w:val="{B2D6D095-F4B3-489D-8911-5FD421480E2A}"/>
      </w:docPartPr>
      <w:docPartBody>
        <w:p w:rsidR="00000000" w:rsidRDefault="00B712DF">
          <w:pPr>
            <w:pStyle w:val="9ED7DC8A5BB348D5B0FD51F8AA5CA775"/>
          </w:pPr>
          <w:r w:rsidRPr="00592B34">
            <w:rPr>
              <w:rStyle w:val="VnbanChdanhsn"/>
            </w:rPr>
            <w:t>Choose an item.</w:t>
          </w:r>
        </w:p>
      </w:docPartBody>
    </w:docPart>
    <w:docPart>
      <w:docPartPr>
        <w:name w:val="690AAE4AD5AE4BA7B186A250789CE272"/>
        <w:category>
          <w:name w:val="Chung"/>
          <w:gallery w:val="placeholder"/>
        </w:category>
        <w:types>
          <w:type w:val="bbPlcHdr"/>
        </w:types>
        <w:behaviors>
          <w:behavior w:val="content"/>
        </w:behaviors>
        <w:guid w:val="{A661C57D-8788-46AA-83A6-F25D52E26FE0}"/>
      </w:docPartPr>
      <w:docPartBody>
        <w:p w:rsidR="00000000" w:rsidRDefault="00B712DF">
          <w:pPr>
            <w:pStyle w:val="690AAE4AD5AE4BA7B186A250789CE272"/>
          </w:pPr>
          <w:r w:rsidRPr="00592B34">
            <w:rPr>
              <w:rStyle w:val="VnbanChdanhsn"/>
            </w:rPr>
            <w:t>Choose an item.</w:t>
          </w:r>
        </w:p>
      </w:docPartBody>
    </w:docPart>
    <w:docPart>
      <w:docPartPr>
        <w:name w:val="3AA8958A0A1741FDB37C26F325B5669E"/>
        <w:category>
          <w:name w:val="Chung"/>
          <w:gallery w:val="placeholder"/>
        </w:category>
        <w:types>
          <w:type w:val="bbPlcHdr"/>
        </w:types>
        <w:behaviors>
          <w:behavior w:val="content"/>
        </w:behaviors>
        <w:guid w:val="{A03845D2-F233-4C7B-A840-9713A0B7F22B}"/>
      </w:docPartPr>
      <w:docPartBody>
        <w:p w:rsidR="00000000" w:rsidRDefault="00B712DF">
          <w:pPr>
            <w:pStyle w:val="3AA8958A0A1741FDB37C26F325B5669E"/>
          </w:pPr>
          <w:r w:rsidRPr="00592B34">
            <w:rPr>
              <w:rStyle w:val="VnbanChdanhsn"/>
            </w:rPr>
            <w:t>Choose an item.</w:t>
          </w:r>
        </w:p>
      </w:docPartBody>
    </w:docPart>
    <w:docPart>
      <w:docPartPr>
        <w:name w:val="B041F9E997244B4880B3743DFA62CA7B"/>
        <w:category>
          <w:name w:val="Chung"/>
          <w:gallery w:val="placeholder"/>
        </w:category>
        <w:types>
          <w:type w:val="bbPlcHdr"/>
        </w:types>
        <w:behaviors>
          <w:behavior w:val="content"/>
        </w:behaviors>
        <w:guid w:val="{1F197176-3E7C-46EE-A6D5-BD00C7E78283}"/>
      </w:docPartPr>
      <w:docPartBody>
        <w:p w:rsidR="00000000" w:rsidRDefault="00B712DF">
          <w:pPr>
            <w:pStyle w:val="B041F9E997244B4880B3743DFA62CA7B"/>
          </w:pPr>
          <w:r w:rsidRPr="00592B34">
            <w:rPr>
              <w:rStyle w:val="VnbanChdanhsn"/>
            </w:rPr>
            <w:t>Choose an item.</w:t>
          </w:r>
        </w:p>
      </w:docPartBody>
    </w:docPart>
    <w:docPart>
      <w:docPartPr>
        <w:name w:val="14D514B4A7E9469A819351887D13EC14"/>
        <w:category>
          <w:name w:val="Chung"/>
          <w:gallery w:val="placeholder"/>
        </w:category>
        <w:types>
          <w:type w:val="bbPlcHdr"/>
        </w:types>
        <w:behaviors>
          <w:behavior w:val="content"/>
        </w:behaviors>
        <w:guid w:val="{0C8C3CFB-7F8C-4D97-9337-8B52DD6C06FD}"/>
      </w:docPartPr>
      <w:docPartBody>
        <w:p w:rsidR="00000000" w:rsidRDefault="00B712DF">
          <w:pPr>
            <w:pStyle w:val="14D514B4A7E9469A819351887D13EC14"/>
          </w:pPr>
          <w:r w:rsidRPr="00592B34">
            <w:rPr>
              <w:rStyle w:val="VnbanChdanhsn"/>
            </w:rPr>
            <w:t>Choose an item.</w:t>
          </w:r>
        </w:p>
      </w:docPartBody>
    </w:docPart>
    <w:docPart>
      <w:docPartPr>
        <w:name w:val="F16B1D0FCFE348C3B5391498322F5E54"/>
        <w:category>
          <w:name w:val="Chung"/>
          <w:gallery w:val="placeholder"/>
        </w:category>
        <w:types>
          <w:type w:val="bbPlcHdr"/>
        </w:types>
        <w:behaviors>
          <w:behavior w:val="content"/>
        </w:behaviors>
        <w:guid w:val="{217C6818-0418-4EE1-9A40-553194AF6044}"/>
      </w:docPartPr>
      <w:docPartBody>
        <w:p w:rsidR="00000000" w:rsidRDefault="00B712DF">
          <w:pPr>
            <w:pStyle w:val="F16B1D0FCFE348C3B5391498322F5E54"/>
          </w:pPr>
          <w:r w:rsidRPr="00592B34">
            <w:rPr>
              <w:rStyle w:val="VnbanChdanhsn"/>
            </w:rPr>
            <w:t>Choose an item.</w:t>
          </w:r>
        </w:p>
      </w:docPartBody>
    </w:docPart>
    <w:docPart>
      <w:docPartPr>
        <w:name w:val="56EA78D38C4342CCB2F6A9A9717D4527"/>
        <w:category>
          <w:name w:val="Chung"/>
          <w:gallery w:val="placeholder"/>
        </w:category>
        <w:types>
          <w:type w:val="bbPlcHdr"/>
        </w:types>
        <w:behaviors>
          <w:behavior w:val="content"/>
        </w:behaviors>
        <w:guid w:val="{BED1C705-FED8-4DDC-9141-88AC38FF8ECD}"/>
      </w:docPartPr>
      <w:docPartBody>
        <w:p w:rsidR="00000000" w:rsidRDefault="00B712DF">
          <w:pPr>
            <w:pStyle w:val="56EA78D38C4342CCB2F6A9A9717D4527"/>
          </w:pPr>
          <w:r w:rsidRPr="00592B34">
            <w:rPr>
              <w:rStyle w:val="VnbanChdanhsn"/>
            </w:rPr>
            <w:t>Choose an item.</w:t>
          </w:r>
        </w:p>
      </w:docPartBody>
    </w:docPart>
    <w:docPart>
      <w:docPartPr>
        <w:name w:val="647397E6690046D6B3745662CF0B00E0"/>
        <w:category>
          <w:name w:val="Chung"/>
          <w:gallery w:val="placeholder"/>
        </w:category>
        <w:types>
          <w:type w:val="bbPlcHdr"/>
        </w:types>
        <w:behaviors>
          <w:behavior w:val="content"/>
        </w:behaviors>
        <w:guid w:val="{13885303-AA4D-4B23-9A56-C746559FAFC5}"/>
      </w:docPartPr>
      <w:docPartBody>
        <w:p w:rsidR="00000000" w:rsidRDefault="00B712DF">
          <w:pPr>
            <w:pStyle w:val="647397E6690046D6B3745662CF0B00E0"/>
          </w:pPr>
          <w:r w:rsidRPr="00592B34">
            <w:rPr>
              <w:rStyle w:val="VnbanChdanhsn"/>
            </w:rPr>
            <w:t>Choose an item.</w:t>
          </w:r>
        </w:p>
      </w:docPartBody>
    </w:docPart>
    <w:docPart>
      <w:docPartPr>
        <w:name w:val="4B586B08CB3C4FDE8FFE80DF8E8C56CD"/>
        <w:category>
          <w:name w:val="Chung"/>
          <w:gallery w:val="placeholder"/>
        </w:category>
        <w:types>
          <w:type w:val="bbPlcHdr"/>
        </w:types>
        <w:behaviors>
          <w:behavior w:val="content"/>
        </w:behaviors>
        <w:guid w:val="{61C96298-66CD-419D-B7B6-F5DA4BFF43FE}"/>
      </w:docPartPr>
      <w:docPartBody>
        <w:p w:rsidR="00000000" w:rsidRDefault="00B712DF">
          <w:pPr>
            <w:pStyle w:val="4B586B08CB3C4FDE8FFE80DF8E8C56CD"/>
          </w:pPr>
          <w:r w:rsidRPr="00592B34">
            <w:rPr>
              <w:rStyle w:val="VnbanChdanhsn"/>
            </w:rPr>
            <w:t>Choose an item.</w:t>
          </w:r>
        </w:p>
      </w:docPartBody>
    </w:docPart>
    <w:docPart>
      <w:docPartPr>
        <w:name w:val="200AEA141F494868B45FF1C443B659A0"/>
        <w:category>
          <w:name w:val="Chung"/>
          <w:gallery w:val="placeholder"/>
        </w:category>
        <w:types>
          <w:type w:val="bbPlcHdr"/>
        </w:types>
        <w:behaviors>
          <w:behavior w:val="content"/>
        </w:behaviors>
        <w:guid w:val="{85710DB2-1DA7-469D-BB5E-3D553F8B4AC4}"/>
      </w:docPartPr>
      <w:docPartBody>
        <w:p w:rsidR="00000000" w:rsidRDefault="00B712DF">
          <w:pPr>
            <w:pStyle w:val="200AEA141F494868B45FF1C443B659A0"/>
          </w:pPr>
          <w:r w:rsidRPr="00592B34">
            <w:rPr>
              <w:rStyle w:val="VnbanChdanhsn"/>
            </w:rPr>
            <w:t>Choose an item.</w:t>
          </w:r>
        </w:p>
      </w:docPartBody>
    </w:docPart>
    <w:docPart>
      <w:docPartPr>
        <w:name w:val="0C13A5E127CF41ABAB292803A0F2BAEC"/>
        <w:category>
          <w:name w:val="Chung"/>
          <w:gallery w:val="placeholder"/>
        </w:category>
        <w:types>
          <w:type w:val="bbPlcHdr"/>
        </w:types>
        <w:behaviors>
          <w:behavior w:val="content"/>
        </w:behaviors>
        <w:guid w:val="{3973F3FA-E3AF-4B24-BF0B-F43BC7EE09A2}"/>
      </w:docPartPr>
      <w:docPartBody>
        <w:p w:rsidR="00000000" w:rsidRDefault="00B712DF">
          <w:pPr>
            <w:pStyle w:val="0C13A5E127CF41ABAB292803A0F2BAEC"/>
          </w:pPr>
          <w:r w:rsidRPr="00592B34">
            <w:rPr>
              <w:rStyle w:val="VnbanChdanhsn"/>
            </w:rPr>
            <w:t>Choose an item.</w:t>
          </w:r>
        </w:p>
      </w:docPartBody>
    </w:docPart>
    <w:docPart>
      <w:docPartPr>
        <w:name w:val="0DA54479A999411A8624DA2437A24A71"/>
        <w:category>
          <w:name w:val="Chung"/>
          <w:gallery w:val="placeholder"/>
        </w:category>
        <w:types>
          <w:type w:val="bbPlcHdr"/>
        </w:types>
        <w:behaviors>
          <w:behavior w:val="content"/>
        </w:behaviors>
        <w:guid w:val="{D205B33E-F9E6-49E7-A77B-BA027EA485B1}"/>
      </w:docPartPr>
      <w:docPartBody>
        <w:p w:rsidR="00000000" w:rsidRDefault="00B712DF">
          <w:pPr>
            <w:pStyle w:val="0DA54479A999411A8624DA2437A24A71"/>
          </w:pPr>
          <w:r w:rsidRPr="00592B34">
            <w:rPr>
              <w:rStyle w:val="VnbanChdanhsn"/>
            </w:rPr>
            <w:t>Choose an item.</w:t>
          </w:r>
        </w:p>
      </w:docPartBody>
    </w:docPart>
    <w:docPart>
      <w:docPartPr>
        <w:name w:val="A5EC984CCCE34A5385D1622898962B00"/>
        <w:category>
          <w:name w:val="Chung"/>
          <w:gallery w:val="placeholder"/>
        </w:category>
        <w:types>
          <w:type w:val="bbPlcHdr"/>
        </w:types>
        <w:behaviors>
          <w:behavior w:val="content"/>
        </w:behaviors>
        <w:guid w:val="{096FC7A3-593A-4503-83E7-C9B227B65500}"/>
      </w:docPartPr>
      <w:docPartBody>
        <w:p w:rsidR="00000000" w:rsidRDefault="00B712DF">
          <w:pPr>
            <w:pStyle w:val="A5EC984CCCE34A5385D1622898962B00"/>
          </w:pPr>
          <w:r w:rsidRPr="00592B34">
            <w:rPr>
              <w:rStyle w:val="VnbanChdanhsn"/>
            </w:rPr>
            <w:t>Choose an item.</w:t>
          </w:r>
        </w:p>
      </w:docPartBody>
    </w:docPart>
    <w:docPart>
      <w:docPartPr>
        <w:name w:val="B9614EB87902466CB99DD9A6C4C01895"/>
        <w:category>
          <w:name w:val="Chung"/>
          <w:gallery w:val="placeholder"/>
        </w:category>
        <w:types>
          <w:type w:val="bbPlcHdr"/>
        </w:types>
        <w:behaviors>
          <w:behavior w:val="content"/>
        </w:behaviors>
        <w:guid w:val="{BFC86EB7-EA43-42C9-979D-518122002600}"/>
      </w:docPartPr>
      <w:docPartBody>
        <w:p w:rsidR="00000000" w:rsidRDefault="00B712DF">
          <w:pPr>
            <w:pStyle w:val="B9614EB87902466CB99DD9A6C4C01895"/>
          </w:pPr>
          <w:r w:rsidRPr="00592B34">
            <w:rPr>
              <w:rStyle w:val="VnbanChdanhsn"/>
            </w:rPr>
            <w:t>Choose an item.</w:t>
          </w:r>
        </w:p>
      </w:docPartBody>
    </w:docPart>
    <w:docPart>
      <w:docPartPr>
        <w:name w:val="004425977D0B4CD2851ED1F2BBE51A83"/>
        <w:category>
          <w:name w:val="Chung"/>
          <w:gallery w:val="placeholder"/>
        </w:category>
        <w:types>
          <w:type w:val="bbPlcHdr"/>
        </w:types>
        <w:behaviors>
          <w:behavior w:val="content"/>
        </w:behaviors>
        <w:guid w:val="{0A89C5BC-F0A9-4D92-AFBE-5F44673F25D5}"/>
      </w:docPartPr>
      <w:docPartBody>
        <w:p w:rsidR="00000000" w:rsidRDefault="00B712DF">
          <w:pPr>
            <w:pStyle w:val="004425977D0B4CD2851ED1F2BBE51A83"/>
          </w:pPr>
          <w:r w:rsidRPr="00592B34">
            <w:rPr>
              <w:rStyle w:val="VnbanChdanhsn"/>
            </w:rPr>
            <w:t>Choose an item.</w:t>
          </w:r>
        </w:p>
      </w:docPartBody>
    </w:docPart>
    <w:docPart>
      <w:docPartPr>
        <w:name w:val="A83EA6F5C54E4268A6EFADC733BAB6CC"/>
        <w:category>
          <w:name w:val="Chung"/>
          <w:gallery w:val="placeholder"/>
        </w:category>
        <w:types>
          <w:type w:val="bbPlcHdr"/>
        </w:types>
        <w:behaviors>
          <w:behavior w:val="content"/>
        </w:behaviors>
        <w:guid w:val="{F4944AEE-BE42-45FD-8585-07762E250069}"/>
      </w:docPartPr>
      <w:docPartBody>
        <w:p w:rsidR="00000000" w:rsidRDefault="00B712DF">
          <w:pPr>
            <w:pStyle w:val="A83EA6F5C54E4268A6EFADC733BAB6CC"/>
          </w:pPr>
          <w:r w:rsidRPr="00592B34">
            <w:rPr>
              <w:rStyle w:val="VnbanChdanhsn"/>
            </w:rPr>
            <w:t>Choose an item.</w:t>
          </w:r>
        </w:p>
      </w:docPartBody>
    </w:docPart>
    <w:docPart>
      <w:docPartPr>
        <w:name w:val="103EAB10DB634821BA48DE226A8146B3"/>
        <w:category>
          <w:name w:val="Chung"/>
          <w:gallery w:val="placeholder"/>
        </w:category>
        <w:types>
          <w:type w:val="bbPlcHdr"/>
        </w:types>
        <w:behaviors>
          <w:behavior w:val="content"/>
        </w:behaviors>
        <w:guid w:val="{CAA1FBB5-7007-4925-A9D8-622377B6B27E}"/>
      </w:docPartPr>
      <w:docPartBody>
        <w:p w:rsidR="00000000" w:rsidRDefault="00B712DF">
          <w:pPr>
            <w:pStyle w:val="103EAB10DB634821BA48DE226A8146B3"/>
          </w:pPr>
          <w:r w:rsidRPr="00592B34">
            <w:rPr>
              <w:rStyle w:val="VnbanChdanhsn"/>
            </w:rPr>
            <w:t>Choose an item.</w:t>
          </w:r>
        </w:p>
      </w:docPartBody>
    </w:docPart>
    <w:docPart>
      <w:docPartPr>
        <w:name w:val="C98D209D11234D4F9D1A97E3412881DE"/>
        <w:category>
          <w:name w:val="Chung"/>
          <w:gallery w:val="placeholder"/>
        </w:category>
        <w:types>
          <w:type w:val="bbPlcHdr"/>
        </w:types>
        <w:behaviors>
          <w:behavior w:val="content"/>
        </w:behaviors>
        <w:guid w:val="{084C74CD-32DE-422C-A859-FCF0C3DC01C4}"/>
      </w:docPartPr>
      <w:docPartBody>
        <w:p w:rsidR="00000000" w:rsidRDefault="00B712DF">
          <w:pPr>
            <w:pStyle w:val="C98D209D11234D4F9D1A97E3412881DE"/>
          </w:pPr>
          <w:r w:rsidRPr="00592B34">
            <w:rPr>
              <w:rStyle w:val="VnbanChdanhsn"/>
            </w:rPr>
            <w:t>Choose an item.</w:t>
          </w:r>
        </w:p>
      </w:docPartBody>
    </w:docPart>
    <w:docPart>
      <w:docPartPr>
        <w:name w:val="C87786BF764C4EA08228F43E9EBD6918"/>
        <w:category>
          <w:name w:val="Chung"/>
          <w:gallery w:val="placeholder"/>
        </w:category>
        <w:types>
          <w:type w:val="bbPlcHdr"/>
        </w:types>
        <w:behaviors>
          <w:behavior w:val="content"/>
        </w:behaviors>
        <w:guid w:val="{4953AA1B-B490-4E3D-AD5A-E7BFD2EE794F}"/>
      </w:docPartPr>
      <w:docPartBody>
        <w:p w:rsidR="00000000" w:rsidRDefault="00B712DF">
          <w:pPr>
            <w:pStyle w:val="C87786BF764C4EA08228F43E9EBD6918"/>
          </w:pPr>
          <w:r w:rsidRPr="00592B34">
            <w:rPr>
              <w:rStyle w:val="VnbanChdanhsn"/>
            </w:rPr>
            <w:t>Choose an item.</w:t>
          </w:r>
        </w:p>
      </w:docPartBody>
    </w:docPart>
    <w:docPart>
      <w:docPartPr>
        <w:name w:val="A494D3D6DF73429D9D23B6E12901C87A"/>
        <w:category>
          <w:name w:val="Chung"/>
          <w:gallery w:val="placeholder"/>
        </w:category>
        <w:types>
          <w:type w:val="bbPlcHdr"/>
        </w:types>
        <w:behaviors>
          <w:behavior w:val="content"/>
        </w:behaviors>
        <w:guid w:val="{64A086B2-304F-4230-8D83-7E15313ECD7C}"/>
      </w:docPartPr>
      <w:docPartBody>
        <w:p w:rsidR="00000000" w:rsidRDefault="00B712DF">
          <w:pPr>
            <w:pStyle w:val="A494D3D6DF73429D9D23B6E12901C87A"/>
          </w:pPr>
          <w:r w:rsidRPr="00592B34">
            <w:rPr>
              <w:rStyle w:val="VnbanChdanhsn"/>
            </w:rPr>
            <w:t>Choose an item.</w:t>
          </w:r>
        </w:p>
      </w:docPartBody>
    </w:docPart>
    <w:docPart>
      <w:docPartPr>
        <w:name w:val="C26E20C73D1340C9900626D51F80109E"/>
        <w:category>
          <w:name w:val="Chung"/>
          <w:gallery w:val="placeholder"/>
        </w:category>
        <w:types>
          <w:type w:val="bbPlcHdr"/>
        </w:types>
        <w:behaviors>
          <w:behavior w:val="content"/>
        </w:behaviors>
        <w:guid w:val="{30437879-BB30-4DF2-BC4C-CDFD01FED5FA}"/>
      </w:docPartPr>
      <w:docPartBody>
        <w:p w:rsidR="00000000" w:rsidRDefault="00B712DF">
          <w:pPr>
            <w:pStyle w:val="C26E20C73D1340C9900626D51F80109E"/>
          </w:pPr>
          <w:r w:rsidRPr="00592B34">
            <w:rPr>
              <w:rStyle w:val="VnbanChdanhsn"/>
            </w:rPr>
            <w:t>Choose an item.</w:t>
          </w:r>
        </w:p>
      </w:docPartBody>
    </w:docPart>
    <w:docPart>
      <w:docPartPr>
        <w:name w:val="EAB4D41E3A154C16A2188F5A6C603C46"/>
        <w:category>
          <w:name w:val="Chung"/>
          <w:gallery w:val="placeholder"/>
        </w:category>
        <w:types>
          <w:type w:val="bbPlcHdr"/>
        </w:types>
        <w:behaviors>
          <w:behavior w:val="content"/>
        </w:behaviors>
        <w:guid w:val="{DA4B1E18-433B-4EC3-A663-59B69A8A9CFA}"/>
      </w:docPartPr>
      <w:docPartBody>
        <w:p w:rsidR="00000000" w:rsidRDefault="00B712DF">
          <w:pPr>
            <w:pStyle w:val="EAB4D41E3A154C16A2188F5A6C603C46"/>
          </w:pPr>
          <w:r w:rsidRPr="00592B34">
            <w:rPr>
              <w:rStyle w:val="VnbanChdanhsn"/>
            </w:rPr>
            <w:t>Choose an item.</w:t>
          </w:r>
        </w:p>
      </w:docPartBody>
    </w:docPart>
    <w:docPart>
      <w:docPartPr>
        <w:name w:val="4B3141BC61DF4F4B89BA70644130730B"/>
        <w:category>
          <w:name w:val="Chung"/>
          <w:gallery w:val="placeholder"/>
        </w:category>
        <w:types>
          <w:type w:val="bbPlcHdr"/>
        </w:types>
        <w:behaviors>
          <w:behavior w:val="content"/>
        </w:behaviors>
        <w:guid w:val="{E3B5288F-0894-4BE2-A31C-754E28A7903D}"/>
      </w:docPartPr>
      <w:docPartBody>
        <w:p w:rsidR="00000000" w:rsidRDefault="00B712DF">
          <w:pPr>
            <w:pStyle w:val="4B3141BC61DF4F4B89BA70644130730B"/>
          </w:pPr>
          <w:r w:rsidRPr="00592B34">
            <w:rPr>
              <w:rStyle w:val="VnbanChdanhsn"/>
            </w:rPr>
            <w:t xml:space="preserve">Choose an </w:t>
          </w:r>
          <w:r w:rsidRPr="00592B34">
            <w:rPr>
              <w:rStyle w:val="VnbanChdanhsn"/>
            </w:rPr>
            <w:t>item.</w:t>
          </w:r>
        </w:p>
      </w:docPartBody>
    </w:docPart>
    <w:docPart>
      <w:docPartPr>
        <w:name w:val="CC251B51C0BD4C2C824A4D7FD7F61679"/>
        <w:category>
          <w:name w:val="Chung"/>
          <w:gallery w:val="placeholder"/>
        </w:category>
        <w:types>
          <w:type w:val="bbPlcHdr"/>
        </w:types>
        <w:behaviors>
          <w:behavior w:val="content"/>
        </w:behaviors>
        <w:guid w:val="{E4B8F394-3DC3-4436-9182-AC1D755510E7}"/>
      </w:docPartPr>
      <w:docPartBody>
        <w:p w:rsidR="00000000" w:rsidRDefault="00B712DF">
          <w:pPr>
            <w:pStyle w:val="CC251B51C0BD4C2C824A4D7FD7F61679"/>
          </w:pPr>
          <w:r w:rsidRPr="00592B34">
            <w:rPr>
              <w:rStyle w:val="VnbanChdanhsn"/>
            </w:rPr>
            <w:t>Choose an item.</w:t>
          </w:r>
        </w:p>
      </w:docPartBody>
    </w:docPart>
    <w:docPart>
      <w:docPartPr>
        <w:name w:val="265CB7DCCBAB4B258D821A5B6D2CF160"/>
        <w:category>
          <w:name w:val="Chung"/>
          <w:gallery w:val="placeholder"/>
        </w:category>
        <w:types>
          <w:type w:val="bbPlcHdr"/>
        </w:types>
        <w:behaviors>
          <w:behavior w:val="content"/>
        </w:behaviors>
        <w:guid w:val="{5ADB52B9-37EB-4071-BE96-219D77F9661E}"/>
      </w:docPartPr>
      <w:docPartBody>
        <w:p w:rsidR="00000000" w:rsidRDefault="00B712DF">
          <w:pPr>
            <w:pStyle w:val="265CB7DCCBAB4B258D821A5B6D2CF160"/>
          </w:pPr>
          <w:r w:rsidRPr="00592B34">
            <w:rPr>
              <w:rStyle w:val="VnbanChdanhsn"/>
            </w:rPr>
            <w:t>Choose an item.</w:t>
          </w:r>
        </w:p>
      </w:docPartBody>
    </w:docPart>
    <w:docPart>
      <w:docPartPr>
        <w:name w:val="70E46BFA3F5F4891BB0436714AA0995E"/>
        <w:category>
          <w:name w:val="Chung"/>
          <w:gallery w:val="placeholder"/>
        </w:category>
        <w:types>
          <w:type w:val="bbPlcHdr"/>
        </w:types>
        <w:behaviors>
          <w:behavior w:val="content"/>
        </w:behaviors>
        <w:guid w:val="{B73D291C-69EB-4689-8643-A6D857B35D5A}"/>
      </w:docPartPr>
      <w:docPartBody>
        <w:p w:rsidR="00000000" w:rsidRDefault="00B712DF">
          <w:pPr>
            <w:pStyle w:val="70E46BFA3F5F4891BB0436714AA0995E"/>
          </w:pPr>
          <w:r w:rsidRPr="00592B34">
            <w:rPr>
              <w:rStyle w:val="VnbanChdanhsn"/>
            </w:rPr>
            <w:t>Choose an item.</w:t>
          </w:r>
        </w:p>
      </w:docPartBody>
    </w:docPart>
    <w:docPart>
      <w:docPartPr>
        <w:name w:val="5C93F606F3F54858B71A727C0EE08682"/>
        <w:category>
          <w:name w:val="Chung"/>
          <w:gallery w:val="placeholder"/>
        </w:category>
        <w:types>
          <w:type w:val="bbPlcHdr"/>
        </w:types>
        <w:behaviors>
          <w:behavior w:val="content"/>
        </w:behaviors>
        <w:guid w:val="{66EBF1DC-A69E-42D9-8AE5-64E17DAF0A49}"/>
      </w:docPartPr>
      <w:docPartBody>
        <w:p w:rsidR="00000000" w:rsidRDefault="00B712DF">
          <w:pPr>
            <w:pStyle w:val="5C93F606F3F54858B71A727C0EE08682"/>
          </w:pPr>
          <w:r w:rsidRPr="00592B34">
            <w:rPr>
              <w:rStyle w:val="VnbanChdanhsn"/>
            </w:rPr>
            <w:t>Choose an item.</w:t>
          </w:r>
        </w:p>
      </w:docPartBody>
    </w:docPart>
    <w:docPart>
      <w:docPartPr>
        <w:name w:val="9E95C96050C1400EBB8309225E5D1BD3"/>
        <w:category>
          <w:name w:val="Chung"/>
          <w:gallery w:val="placeholder"/>
        </w:category>
        <w:types>
          <w:type w:val="bbPlcHdr"/>
        </w:types>
        <w:behaviors>
          <w:behavior w:val="content"/>
        </w:behaviors>
        <w:guid w:val="{E94B1698-2B5C-408A-BF24-A7EE1E1B8C99}"/>
      </w:docPartPr>
      <w:docPartBody>
        <w:p w:rsidR="00000000" w:rsidRDefault="00B712DF">
          <w:pPr>
            <w:pStyle w:val="9E95C96050C1400EBB8309225E5D1BD3"/>
          </w:pPr>
          <w:r w:rsidRPr="00592B34">
            <w:rPr>
              <w:rStyle w:val="VnbanChdanhsn"/>
            </w:rPr>
            <w:t>Choose an item.</w:t>
          </w:r>
        </w:p>
      </w:docPartBody>
    </w:docPart>
    <w:docPart>
      <w:docPartPr>
        <w:name w:val="03DD49C5DEBF4EE5ACF56B5AF79700FC"/>
        <w:category>
          <w:name w:val="Chung"/>
          <w:gallery w:val="placeholder"/>
        </w:category>
        <w:types>
          <w:type w:val="bbPlcHdr"/>
        </w:types>
        <w:behaviors>
          <w:behavior w:val="content"/>
        </w:behaviors>
        <w:guid w:val="{8E6DDA72-8D5D-4CF8-9C9A-57477DD46959}"/>
      </w:docPartPr>
      <w:docPartBody>
        <w:p w:rsidR="00000000" w:rsidRDefault="00B712DF">
          <w:pPr>
            <w:pStyle w:val="03DD49C5DEBF4EE5ACF56B5AF79700FC"/>
          </w:pPr>
          <w:r w:rsidRPr="00592B34">
            <w:rPr>
              <w:rStyle w:val="VnbanChdanhsn"/>
            </w:rPr>
            <w:t>Choose an item.</w:t>
          </w:r>
        </w:p>
      </w:docPartBody>
    </w:docPart>
    <w:docPart>
      <w:docPartPr>
        <w:name w:val="9033150CDC114DDD9D0D0B8F1ACA5007"/>
        <w:category>
          <w:name w:val="Chung"/>
          <w:gallery w:val="placeholder"/>
        </w:category>
        <w:types>
          <w:type w:val="bbPlcHdr"/>
        </w:types>
        <w:behaviors>
          <w:behavior w:val="content"/>
        </w:behaviors>
        <w:guid w:val="{092DCBC8-20CC-44B8-BB87-596BFF73FBC9}"/>
      </w:docPartPr>
      <w:docPartBody>
        <w:p w:rsidR="00000000" w:rsidRDefault="00B712DF">
          <w:pPr>
            <w:pStyle w:val="9033150CDC114DDD9D0D0B8F1ACA5007"/>
          </w:pPr>
          <w:r w:rsidRPr="00592B34">
            <w:rPr>
              <w:rStyle w:val="VnbanChdanhsn"/>
            </w:rPr>
            <w:t>Choose an item.</w:t>
          </w:r>
        </w:p>
      </w:docPartBody>
    </w:docPart>
    <w:docPart>
      <w:docPartPr>
        <w:name w:val="E18F2E9BB5044DA2840E2F172EE66DA7"/>
        <w:category>
          <w:name w:val="Chung"/>
          <w:gallery w:val="placeholder"/>
        </w:category>
        <w:types>
          <w:type w:val="bbPlcHdr"/>
        </w:types>
        <w:behaviors>
          <w:behavior w:val="content"/>
        </w:behaviors>
        <w:guid w:val="{516F4F43-54E9-4677-89DC-3CBB4E36E49B}"/>
      </w:docPartPr>
      <w:docPartBody>
        <w:p w:rsidR="00000000" w:rsidRDefault="00B712DF">
          <w:pPr>
            <w:pStyle w:val="E18F2E9BB5044DA2840E2F172EE66DA7"/>
          </w:pPr>
          <w:r w:rsidRPr="00592B34">
            <w:rPr>
              <w:rStyle w:val="VnbanChdanhsn"/>
            </w:rPr>
            <w:t>Choose an item.</w:t>
          </w:r>
        </w:p>
      </w:docPartBody>
    </w:docPart>
    <w:docPart>
      <w:docPartPr>
        <w:name w:val="6A7DC35E6E0541DFB306C9AEB6B89B10"/>
        <w:category>
          <w:name w:val="Chung"/>
          <w:gallery w:val="placeholder"/>
        </w:category>
        <w:types>
          <w:type w:val="bbPlcHdr"/>
        </w:types>
        <w:behaviors>
          <w:behavior w:val="content"/>
        </w:behaviors>
        <w:guid w:val="{DBB88A90-AB65-42CA-B86E-4B290623DF20}"/>
      </w:docPartPr>
      <w:docPartBody>
        <w:p w:rsidR="00000000" w:rsidRDefault="00B712DF">
          <w:pPr>
            <w:pStyle w:val="6A7DC35E6E0541DFB306C9AEB6B89B10"/>
          </w:pPr>
          <w:r w:rsidRPr="00592B34">
            <w:rPr>
              <w:rStyle w:val="VnbanChdanhsn"/>
            </w:rPr>
            <w:t>Choose an item.</w:t>
          </w:r>
        </w:p>
      </w:docPartBody>
    </w:docPart>
    <w:docPart>
      <w:docPartPr>
        <w:name w:val="596135AFF906499E8AC813441309EBC2"/>
        <w:category>
          <w:name w:val="Chung"/>
          <w:gallery w:val="placeholder"/>
        </w:category>
        <w:types>
          <w:type w:val="bbPlcHdr"/>
        </w:types>
        <w:behaviors>
          <w:behavior w:val="content"/>
        </w:behaviors>
        <w:guid w:val="{4CD5847F-C844-47ED-B6B1-94072FBD9477}"/>
      </w:docPartPr>
      <w:docPartBody>
        <w:p w:rsidR="00000000" w:rsidRDefault="00B712DF">
          <w:pPr>
            <w:pStyle w:val="596135AFF906499E8AC813441309EBC2"/>
          </w:pPr>
          <w:r w:rsidRPr="00592B34">
            <w:rPr>
              <w:rStyle w:val="VnbanChdanhsn"/>
            </w:rPr>
            <w:t>Choose an item.</w:t>
          </w:r>
        </w:p>
      </w:docPartBody>
    </w:docPart>
    <w:docPart>
      <w:docPartPr>
        <w:name w:val="A4F227AAB9C04FECBE798C40E83002C4"/>
        <w:category>
          <w:name w:val="Chung"/>
          <w:gallery w:val="placeholder"/>
        </w:category>
        <w:types>
          <w:type w:val="bbPlcHdr"/>
        </w:types>
        <w:behaviors>
          <w:behavior w:val="content"/>
        </w:behaviors>
        <w:guid w:val="{CA845801-70E7-4BC2-B700-6677EC0EA755}"/>
      </w:docPartPr>
      <w:docPartBody>
        <w:p w:rsidR="00000000" w:rsidRDefault="00B712DF">
          <w:pPr>
            <w:pStyle w:val="A4F227AAB9C04FECBE798C40E83002C4"/>
          </w:pPr>
          <w:r w:rsidRPr="00592B34">
            <w:rPr>
              <w:rStyle w:val="VnbanChdanhsn"/>
            </w:rPr>
            <w:t>Choose an item.</w:t>
          </w:r>
        </w:p>
      </w:docPartBody>
    </w:docPart>
    <w:docPart>
      <w:docPartPr>
        <w:name w:val="7C2BA6F9C6294959A9838D77AC67EF84"/>
        <w:category>
          <w:name w:val="Chung"/>
          <w:gallery w:val="placeholder"/>
        </w:category>
        <w:types>
          <w:type w:val="bbPlcHdr"/>
        </w:types>
        <w:behaviors>
          <w:behavior w:val="content"/>
        </w:behaviors>
        <w:guid w:val="{06FF6298-51B3-4C63-9E41-6D6D21D3B759}"/>
      </w:docPartPr>
      <w:docPartBody>
        <w:p w:rsidR="00000000" w:rsidRDefault="00B712DF">
          <w:pPr>
            <w:pStyle w:val="7C2BA6F9C6294959A9838D77AC67EF84"/>
          </w:pPr>
          <w:r w:rsidRPr="00592B34">
            <w:rPr>
              <w:rStyle w:val="VnbanChdanhsn"/>
            </w:rPr>
            <w:t>Choose an item.</w:t>
          </w:r>
        </w:p>
      </w:docPartBody>
    </w:docPart>
    <w:docPart>
      <w:docPartPr>
        <w:name w:val="7939BEEECB1442478BD4F8186A8B6CC5"/>
        <w:category>
          <w:name w:val="Chung"/>
          <w:gallery w:val="placeholder"/>
        </w:category>
        <w:types>
          <w:type w:val="bbPlcHdr"/>
        </w:types>
        <w:behaviors>
          <w:behavior w:val="content"/>
        </w:behaviors>
        <w:guid w:val="{B09C9028-8CFF-431A-A98E-4DB64A02DB62}"/>
      </w:docPartPr>
      <w:docPartBody>
        <w:p w:rsidR="00000000" w:rsidRDefault="00B712DF">
          <w:pPr>
            <w:pStyle w:val="7939BEEECB1442478BD4F8186A8B6CC5"/>
          </w:pPr>
          <w:r w:rsidRPr="00592B34">
            <w:rPr>
              <w:rStyle w:val="VnbanChdanhsn"/>
            </w:rPr>
            <w:t>Choose an item.</w:t>
          </w:r>
        </w:p>
      </w:docPartBody>
    </w:docPart>
    <w:docPart>
      <w:docPartPr>
        <w:name w:val="39AF3EA495F94FF482F38314953903AF"/>
        <w:category>
          <w:name w:val="Chung"/>
          <w:gallery w:val="placeholder"/>
        </w:category>
        <w:types>
          <w:type w:val="bbPlcHdr"/>
        </w:types>
        <w:behaviors>
          <w:behavior w:val="content"/>
        </w:behaviors>
        <w:guid w:val="{38A5F4AB-3BB9-448F-8D06-B2C5C27D4DA4}"/>
      </w:docPartPr>
      <w:docPartBody>
        <w:p w:rsidR="00000000" w:rsidRDefault="00B712DF">
          <w:pPr>
            <w:pStyle w:val="39AF3EA495F94FF482F38314953903AF"/>
          </w:pPr>
          <w:r w:rsidRPr="00592B34">
            <w:rPr>
              <w:rStyle w:val="VnbanChdanhsn"/>
            </w:rPr>
            <w:t>Choose an item.</w:t>
          </w:r>
        </w:p>
      </w:docPartBody>
    </w:docPart>
    <w:docPart>
      <w:docPartPr>
        <w:name w:val="F94B50BA3B464E67BE81CCD49F9BCCC9"/>
        <w:category>
          <w:name w:val="Chung"/>
          <w:gallery w:val="placeholder"/>
        </w:category>
        <w:types>
          <w:type w:val="bbPlcHdr"/>
        </w:types>
        <w:behaviors>
          <w:behavior w:val="content"/>
        </w:behaviors>
        <w:guid w:val="{6CC471D9-A8D4-4997-B9C8-71425033DF41}"/>
      </w:docPartPr>
      <w:docPartBody>
        <w:p w:rsidR="00000000" w:rsidRDefault="00B712DF">
          <w:pPr>
            <w:pStyle w:val="F94B50BA3B464E67BE81CCD49F9BCCC9"/>
          </w:pPr>
          <w:r w:rsidRPr="00592B34">
            <w:rPr>
              <w:rStyle w:val="VnbanChdanhsn"/>
            </w:rPr>
            <w:t>Choose an item.</w:t>
          </w:r>
        </w:p>
      </w:docPartBody>
    </w:docPart>
    <w:docPart>
      <w:docPartPr>
        <w:name w:val="F587FF74C5E24F1DBC33B323E3C80399"/>
        <w:category>
          <w:name w:val="Chung"/>
          <w:gallery w:val="placeholder"/>
        </w:category>
        <w:types>
          <w:type w:val="bbPlcHdr"/>
        </w:types>
        <w:behaviors>
          <w:behavior w:val="content"/>
        </w:behaviors>
        <w:guid w:val="{85087F2B-3327-4CB6-89F4-ED1CE3A3977C}"/>
      </w:docPartPr>
      <w:docPartBody>
        <w:p w:rsidR="00000000" w:rsidRDefault="00B712DF">
          <w:pPr>
            <w:pStyle w:val="F587FF74C5E24F1DBC33B323E3C80399"/>
          </w:pPr>
          <w:r w:rsidRPr="00592B34">
            <w:rPr>
              <w:rStyle w:val="VnbanChdanhsn"/>
            </w:rPr>
            <w:t>Choose an item.</w:t>
          </w:r>
        </w:p>
      </w:docPartBody>
    </w:docPart>
    <w:docPart>
      <w:docPartPr>
        <w:name w:val="7DAA52B35B2842EC92CFF50FA102B932"/>
        <w:category>
          <w:name w:val="Chung"/>
          <w:gallery w:val="placeholder"/>
        </w:category>
        <w:types>
          <w:type w:val="bbPlcHdr"/>
        </w:types>
        <w:behaviors>
          <w:behavior w:val="content"/>
        </w:behaviors>
        <w:guid w:val="{1C2D1DDC-781B-4FDD-811B-6EFCA77C35D1}"/>
      </w:docPartPr>
      <w:docPartBody>
        <w:p w:rsidR="00000000" w:rsidRDefault="00B712DF">
          <w:pPr>
            <w:pStyle w:val="7DAA52B35B2842EC92CFF50FA102B932"/>
          </w:pPr>
          <w:r w:rsidRPr="00592B34">
            <w:rPr>
              <w:rStyle w:val="VnbanChdanhsn"/>
            </w:rPr>
            <w:t>Choose an item.</w:t>
          </w:r>
        </w:p>
      </w:docPartBody>
    </w:docPart>
    <w:docPart>
      <w:docPartPr>
        <w:name w:val="EAEC690555234395992493B20CB8F16F"/>
        <w:category>
          <w:name w:val="Chung"/>
          <w:gallery w:val="placeholder"/>
        </w:category>
        <w:types>
          <w:type w:val="bbPlcHdr"/>
        </w:types>
        <w:behaviors>
          <w:behavior w:val="content"/>
        </w:behaviors>
        <w:guid w:val="{DB84AE3F-7AE1-43E0-9986-6562605392D2}"/>
      </w:docPartPr>
      <w:docPartBody>
        <w:p w:rsidR="00000000" w:rsidRDefault="00B712DF">
          <w:pPr>
            <w:pStyle w:val="EAEC690555234395992493B20CB8F16F"/>
          </w:pPr>
          <w:r w:rsidRPr="00592B34">
            <w:rPr>
              <w:rStyle w:val="VnbanChdanhsn"/>
            </w:rPr>
            <w:t>Choose an item.</w:t>
          </w:r>
        </w:p>
      </w:docPartBody>
    </w:docPart>
    <w:docPart>
      <w:docPartPr>
        <w:name w:val="6A1143DD3CA24AF9A87F171807D9B2B5"/>
        <w:category>
          <w:name w:val="Chung"/>
          <w:gallery w:val="placeholder"/>
        </w:category>
        <w:types>
          <w:type w:val="bbPlcHdr"/>
        </w:types>
        <w:behaviors>
          <w:behavior w:val="content"/>
        </w:behaviors>
        <w:guid w:val="{4351477F-56C5-4A6D-AD1A-029862A33382}"/>
      </w:docPartPr>
      <w:docPartBody>
        <w:p w:rsidR="00000000" w:rsidRDefault="00B712DF">
          <w:pPr>
            <w:pStyle w:val="6A1143DD3CA24AF9A87F171807D9B2B5"/>
          </w:pPr>
          <w:r w:rsidRPr="00592B34">
            <w:rPr>
              <w:rStyle w:val="VnbanChdanhsn"/>
            </w:rPr>
            <w:t>Choose an item.</w:t>
          </w:r>
        </w:p>
      </w:docPartBody>
    </w:docPart>
    <w:docPart>
      <w:docPartPr>
        <w:name w:val="D4054D50DB3D4277B524EE48BD8AFE67"/>
        <w:category>
          <w:name w:val="Chung"/>
          <w:gallery w:val="placeholder"/>
        </w:category>
        <w:types>
          <w:type w:val="bbPlcHdr"/>
        </w:types>
        <w:behaviors>
          <w:behavior w:val="content"/>
        </w:behaviors>
        <w:guid w:val="{AF754485-8CCA-4569-B835-3BA904AEF857}"/>
      </w:docPartPr>
      <w:docPartBody>
        <w:p w:rsidR="00000000" w:rsidRDefault="00B712DF">
          <w:pPr>
            <w:pStyle w:val="D4054D50DB3D4277B524EE48BD8AFE67"/>
          </w:pPr>
          <w:r w:rsidRPr="00592B34">
            <w:rPr>
              <w:rStyle w:val="VnbanChdanhsn"/>
            </w:rPr>
            <w:t>Choose an item.</w:t>
          </w:r>
        </w:p>
      </w:docPartBody>
    </w:docPart>
    <w:docPart>
      <w:docPartPr>
        <w:name w:val="329AB29B11074802BC9146DE8AF3612C"/>
        <w:category>
          <w:name w:val="Chung"/>
          <w:gallery w:val="placeholder"/>
        </w:category>
        <w:types>
          <w:type w:val="bbPlcHdr"/>
        </w:types>
        <w:behaviors>
          <w:behavior w:val="content"/>
        </w:behaviors>
        <w:guid w:val="{A1733AE7-480F-4317-A20E-C4773DC9542F}"/>
      </w:docPartPr>
      <w:docPartBody>
        <w:p w:rsidR="00000000" w:rsidRDefault="00B712DF">
          <w:pPr>
            <w:pStyle w:val="329AB29B11074802BC9146DE8AF3612C"/>
          </w:pPr>
          <w:r w:rsidRPr="00592B34">
            <w:rPr>
              <w:rStyle w:val="VnbanChdanhsn"/>
            </w:rPr>
            <w:t>Choose an item.</w:t>
          </w:r>
        </w:p>
      </w:docPartBody>
    </w:docPart>
    <w:docPart>
      <w:docPartPr>
        <w:name w:val="70F507839B1648F59E5BE9896B6A309F"/>
        <w:category>
          <w:name w:val="Chung"/>
          <w:gallery w:val="placeholder"/>
        </w:category>
        <w:types>
          <w:type w:val="bbPlcHdr"/>
        </w:types>
        <w:behaviors>
          <w:behavior w:val="content"/>
        </w:behaviors>
        <w:guid w:val="{C00B72BA-6400-4C4C-9E8D-7CAD16AD3C16}"/>
      </w:docPartPr>
      <w:docPartBody>
        <w:p w:rsidR="00000000" w:rsidRDefault="00B712DF">
          <w:pPr>
            <w:pStyle w:val="70F507839B1648F59E5BE9896B6A309F"/>
          </w:pPr>
          <w:r w:rsidRPr="00592B34">
            <w:rPr>
              <w:rStyle w:val="VnbanChdanhsn"/>
            </w:rPr>
            <w:t>Choose an item.</w:t>
          </w:r>
        </w:p>
      </w:docPartBody>
    </w:docPart>
    <w:docPart>
      <w:docPartPr>
        <w:name w:val="A2B80F04C92B4278861B67855DDD4565"/>
        <w:category>
          <w:name w:val="Chung"/>
          <w:gallery w:val="placeholder"/>
        </w:category>
        <w:types>
          <w:type w:val="bbPlcHdr"/>
        </w:types>
        <w:behaviors>
          <w:behavior w:val="content"/>
        </w:behaviors>
        <w:guid w:val="{7E31C576-BCE6-4762-BC5D-AE5F82A3B4A0}"/>
      </w:docPartPr>
      <w:docPartBody>
        <w:p w:rsidR="00000000" w:rsidRDefault="00B712DF">
          <w:pPr>
            <w:pStyle w:val="A2B80F04C92B4278861B67855DDD4565"/>
          </w:pPr>
          <w:r w:rsidRPr="00592B34">
            <w:rPr>
              <w:rStyle w:val="VnbanChdanhsn"/>
            </w:rPr>
            <w:t>Choose an item.</w:t>
          </w:r>
        </w:p>
      </w:docPartBody>
    </w:docPart>
    <w:docPart>
      <w:docPartPr>
        <w:name w:val="A4FFA932BD004F19AE6B32B2AD897841"/>
        <w:category>
          <w:name w:val="Chung"/>
          <w:gallery w:val="placeholder"/>
        </w:category>
        <w:types>
          <w:type w:val="bbPlcHdr"/>
        </w:types>
        <w:behaviors>
          <w:behavior w:val="content"/>
        </w:behaviors>
        <w:guid w:val="{F088F64C-3DDC-48C2-A945-893C710877B3}"/>
      </w:docPartPr>
      <w:docPartBody>
        <w:p w:rsidR="00000000" w:rsidRDefault="00B712DF">
          <w:pPr>
            <w:pStyle w:val="A4FFA932BD004F19AE6B32B2AD897841"/>
          </w:pPr>
          <w:r w:rsidRPr="00592B34">
            <w:rPr>
              <w:rStyle w:val="VnbanChdanhsn"/>
            </w:rPr>
            <w:t>Choose an item.</w:t>
          </w:r>
        </w:p>
      </w:docPartBody>
    </w:docPart>
    <w:docPart>
      <w:docPartPr>
        <w:name w:val="28B13541925443E793F4AD164496A30B"/>
        <w:category>
          <w:name w:val="Chung"/>
          <w:gallery w:val="placeholder"/>
        </w:category>
        <w:types>
          <w:type w:val="bbPlcHdr"/>
        </w:types>
        <w:behaviors>
          <w:behavior w:val="content"/>
        </w:behaviors>
        <w:guid w:val="{E4870961-8A02-43D0-A981-49EAB1D4EA75}"/>
      </w:docPartPr>
      <w:docPartBody>
        <w:p w:rsidR="00000000" w:rsidRDefault="00B712DF">
          <w:pPr>
            <w:pStyle w:val="28B13541925443E793F4AD164496A30B"/>
          </w:pPr>
          <w:r w:rsidRPr="00592B34">
            <w:rPr>
              <w:rStyle w:val="VnbanChdanhsn"/>
            </w:rPr>
            <w:t>Choose an item.</w:t>
          </w:r>
        </w:p>
      </w:docPartBody>
    </w:docPart>
    <w:docPart>
      <w:docPartPr>
        <w:name w:val="3999349DE3124451946E8EC388DF0D71"/>
        <w:category>
          <w:name w:val="Chung"/>
          <w:gallery w:val="placeholder"/>
        </w:category>
        <w:types>
          <w:type w:val="bbPlcHdr"/>
        </w:types>
        <w:behaviors>
          <w:behavior w:val="content"/>
        </w:behaviors>
        <w:guid w:val="{3BFA3548-9649-4483-B159-905E006C156C}"/>
      </w:docPartPr>
      <w:docPartBody>
        <w:p w:rsidR="00000000" w:rsidRDefault="00B712DF">
          <w:pPr>
            <w:pStyle w:val="3999349DE3124451946E8EC388DF0D71"/>
          </w:pPr>
          <w:r w:rsidRPr="00592B34">
            <w:rPr>
              <w:rStyle w:val="VnbanChdanhsn"/>
            </w:rPr>
            <w:t>Choose an item.</w:t>
          </w:r>
        </w:p>
      </w:docPartBody>
    </w:docPart>
    <w:docPart>
      <w:docPartPr>
        <w:name w:val="1B87265509244A588368FE69510D5DA2"/>
        <w:category>
          <w:name w:val="Chung"/>
          <w:gallery w:val="placeholder"/>
        </w:category>
        <w:types>
          <w:type w:val="bbPlcHdr"/>
        </w:types>
        <w:behaviors>
          <w:behavior w:val="content"/>
        </w:behaviors>
        <w:guid w:val="{99CAAA62-9055-4944-A331-37CD98F7C729}"/>
      </w:docPartPr>
      <w:docPartBody>
        <w:p w:rsidR="00000000" w:rsidRDefault="00B712DF">
          <w:pPr>
            <w:pStyle w:val="1B87265509244A588368FE69510D5DA2"/>
          </w:pPr>
          <w:r w:rsidRPr="00592B34">
            <w:rPr>
              <w:rStyle w:val="VnbanChdanhsn"/>
            </w:rPr>
            <w:t>Choose an item.</w:t>
          </w:r>
        </w:p>
      </w:docPartBody>
    </w:docPart>
    <w:docPart>
      <w:docPartPr>
        <w:name w:val="36617C6D6BA04B4D8178DC10EAA4E740"/>
        <w:category>
          <w:name w:val="Chung"/>
          <w:gallery w:val="placeholder"/>
        </w:category>
        <w:types>
          <w:type w:val="bbPlcHdr"/>
        </w:types>
        <w:behaviors>
          <w:behavior w:val="content"/>
        </w:behaviors>
        <w:guid w:val="{EB22DBC0-9382-4B9F-B395-7FC8165C9617}"/>
      </w:docPartPr>
      <w:docPartBody>
        <w:p w:rsidR="00000000" w:rsidRDefault="00B712DF">
          <w:pPr>
            <w:pStyle w:val="36617C6D6BA04B4D8178DC10EAA4E740"/>
          </w:pPr>
          <w:r w:rsidRPr="00592B34">
            <w:rPr>
              <w:rStyle w:val="VnbanChdanhsn"/>
            </w:rPr>
            <w:t>Choose an item.</w:t>
          </w:r>
        </w:p>
      </w:docPartBody>
    </w:docPart>
    <w:docPart>
      <w:docPartPr>
        <w:name w:val="EE4614CE43D34AB4B8FBE33BE0FE3B05"/>
        <w:category>
          <w:name w:val="Chung"/>
          <w:gallery w:val="placeholder"/>
        </w:category>
        <w:types>
          <w:type w:val="bbPlcHdr"/>
        </w:types>
        <w:behaviors>
          <w:behavior w:val="content"/>
        </w:behaviors>
        <w:guid w:val="{AB0B0E14-7534-4DA3-B602-E15015806424}"/>
      </w:docPartPr>
      <w:docPartBody>
        <w:p w:rsidR="00000000" w:rsidRDefault="00B712DF">
          <w:pPr>
            <w:pStyle w:val="EE4614CE43D34AB4B8FBE33BE0FE3B05"/>
          </w:pPr>
          <w:r w:rsidRPr="00592B34">
            <w:rPr>
              <w:rStyle w:val="VnbanChdanhsn"/>
            </w:rPr>
            <w:t>Choose an item.</w:t>
          </w:r>
        </w:p>
      </w:docPartBody>
    </w:docPart>
    <w:docPart>
      <w:docPartPr>
        <w:name w:val="ECC011E55DFA4AF2ABACD99291E21BB7"/>
        <w:category>
          <w:name w:val="Chung"/>
          <w:gallery w:val="placeholder"/>
        </w:category>
        <w:types>
          <w:type w:val="bbPlcHdr"/>
        </w:types>
        <w:behaviors>
          <w:behavior w:val="content"/>
        </w:behaviors>
        <w:guid w:val="{A91C0D77-B8B0-45F1-B7C5-7282E00A6F2F}"/>
      </w:docPartPr>
      <w:docPartBody>
        <w:p w:rsidR="00000000" w:rsidRDefault="00B712DF">
          <w:pPr>
            <w:pStyle w:val="ECC011E55DFA4AF2ABACD99291E21BB7"/>
          </w:pPr>
          <w:r w:rsidRPr="00592B34">
            <w:rPr>
              <w:rStyle w:val="VnbanChdanhsn"/>
            </w:rPr>
            <w:t>Choose an item.</w:t>
          </w:r>
        </w:p>
      </w:docPartBody>
    </w:docPart>
    <w:docPart>
      <w:docPartPr>
        <w:name w:val="DAA99208A1B24A1793712C1AEFCF8622"/>
        <w:category>
          <w:name w:val="Chung"/>
          <w:gallery w:val="placeholder"/>
        </w:category>
        <w:types>
          <w:type w:val="bbPlcHdr"/>
        </w:types>
        <w:behaviors>
          <w:behavior w:val="content"/>
        </w:behaviors>
        <w:guid w:val="{C3522C2D-D4D7-4C17-9FCA-68B8C3EF62BE}"/>
      </w:docPartPr>
      <w:docPartBody>
        <w:p w:rsidR="00000000" w:rsidRDefault="00B712DF">
          <w:pPr>
            <w:pStyle w:val="DAA99208A1B24A1793712C1AEFCF8622"/>
          </w:pPr>
          <w:r w:rsidRPr="00592B34">
            <w:rPr>
              <w:rStyle w:val="VnbanChdanhsn"/>
            </w:rPr>
            <w:t xml:space="preserve">Choose an </w:t>
          </w:r>
          <w:r w:rsidRPr="00592B34">
            <w:rPr>
              <w:rStyle w:val="VnbanChdanhsn"/>
            </w:rPr>
            <w:t>item.</w:t>
          </w:r>
        </w:p>
      </w:docPartBody>
    </w:docPart>
    <w:docPart>
      <w:docPartPr>
        <w:name w:val="8FF8FD941A8C4BF686F853F5E3765A5A"/>
        <w:category>
          <w:name w:val="Chung"/>
          <w:gallery w:val="placeholder"/>
        </w:category>
        <w:types>
          <w:type w:val="bbPlcHdr"/>
        </w:types>
        <w:behaviors>
          <w:behavior w:val="content"/>
        </w:behaviors>
        <w:guid w:val="{F3CE5B92-CE3B-4B32-AA0F-C497E01E7850}"/>
      </w:docPartPr>
      <w:docPartBody>
        <w:p w:rsidR="00000000" w:rsidRDefault="00B712DF">
          <w:pPr>
            <w:pStyle w:val="8FF8FD941A8C4BF686F853F5E3765A5A"/>
          </w:pPr>
          <w:r w:rsidRPr="00592B34">
            <w:rPr>
              <w:rStyle w:val="VnbanChdanhsn"/>
            </w:rPr>
            <w:t>Choose an item.</w:t>
          </w:r>
        </w:p>
      </w:docPartBody>
    </w:docPart>
    <w:docPart>
      <w:docPartPr>
        <w:name w:val="DACA15A5D5914437945F0E06128CB3F1"/>
        <w:category>
          <w:name w:val="Chung"/>
          <w:gallery w:val="placeholder"/>
        </w:category>
        <w:types>
          <w:type w:val="bbPlcHdr"/>
        </w:types>
        <w:behaviors>
          <w:behavior w:val="content"/>
        </w:behaviors>
        <w:guid w:val="{581578EA-5F8F-4CE7-8859-B20026E1E657}"/>
      </w:docPartPr>
      <w:docPartBody>
        <w:p w:rsidR="00000000" w:rsidRDefault="00B712DF">
          <w:pPr>
            <w:pStyle w:val="DACA15A5D5914437945F0E06128CB3F1"/>
          </w:pPr>
          <w:r w:rsidRPr="00592B34">
            <w:rPr>
              <w:rStyle w:val="VnbanChdanhsn"/>
            </w:rPr>
            <w:t>Choose an item.</w:t>
          </w:r>
        </w:p>
      </w:docPartBody>
    </w:docPart>
    <w:docPart>
      <w:docPartPr>
        <w:name w:val="E1A627D2EB814C92A12832F435AE9F8A"/>
        <w:category>
          <w:name w:val="Chung"/>
          <w:gallery w:val="placeholder"/>
        </w:category>
        <w:types>
          <w:type w:val="bbPlcHdr"/>
        </w:types>
        <w:behaviors>
          <w:behavior w:val="content"/>
        </w:behaviors>
        <w:guid w:val="{713A2502-2131-4EA0-BA2C-64E7636BF6FF}"/>
      </w:docPartPr>
      <w:docPartBody>
        <w:p w:rsidR="00000000" w:rsidRDefault="00B712DF">
          <w:pPr>
            <w:pStyle w:val="E1A627D2EB814C92A12832F435AE9F8A"/>
          </w:pPr>
          <w:r w:rsidRPr="00592B34">
            <w:rPr>
              <w:rStyle w:val="VnbanChdanhsn"/>
            </w:rPr>
            <w:t>Choose an item.</w:t>
          </w:r>
        </w:p>
      </w:docPartBody>
    </w:docPart>
    <w:docPart>
      <w:docPartPr>
        <w:name w:val="222BD94B31E4476EA98AAF8972BC4629"/>
        <w:category>
          <w:name w:val="Chung"/>
          <w:gallery w:val="placeholder"/>
        </w:category>
        <w:types>
          <w:type w:val="bbPlcHdr"/>
        </w:types>
        <w:behaviors>
          <w:behavior w:val="content"/>
        </w:behaviors>
        <w:guid w:val="{1BE36E58-39DA-460E-8D7C-7D6E97652F2C}"/>
      </w:docPartPr>
      <w:docPartBody>
        <w:p w:rsidR="00000000" w:rsidRDefault="00B712DF">
          <w:pPr>
            <w:pStyle w:val="222BD94B31E4476EA98AAF8972BC4629"/>
          </w:pPr>
          <w:r w:rsidRPr="00592B34">
            <w:rPr>
              <w:rStyle w:val="VnbanChdanhsn"/>
            </w:rPr>
            <w:t>Choose an item.</w:t>
          </w:r>
        </w:p>
      </w:docPartBody>
    </w:docPart>
    <w:docPart>
      <w:docPartPr>
        <w:name w:val="DC57E3BE20524161A1A10DFBD2DDD4A3"/>
        <w:category>
          <w:name w:val="Chung"/>
          <w:gallery w:val="placeholder"/>
        </w:category>
        <w:types>
          <w:type w:val="bbPlcHdr"/>
        </w:types>
        <w:behaviors>
          <w:behavior w:val="content"/>
        </w:behaviors>
        <w:guid w:val="{D59289AF-3571-4908-BB86-591178E500C2}"/>
      </w:docPartPr>
      <w:docPartBody>
        <w:p w:rsidR="00000000" w:rsidRDefault="00B712DF">
          <w:pPr>
            <w:pStyle w:val="DC57E3BE20524161A1A10DFBD2DDD4A3"/>
          </w:pPr>
          <w:r w:rsidRPr="00592B34">
            <w:rPr>
              <w:rStyle w:val="VnbanChdanhsn"/>
            </w:rPr>
            <w:t>Choose an item.</w:t>
          </w:r>
        </w:p>
      </w:docPartBody>
    </w:docPart>
    <w:docPart>
      <w:docPartPr>
        <w:name w:val="B61A1B02E80746DF84E45EAC3571BA7C"/>
        <w:category>
          <w:name w:val="Chung"/>
          <w:gallery w:val="placeholder"/>
        </w:category>
        <w:types>
          <w:type w:val="bbPlcHdr"/>
        </w:types>
        <w:behaviors>
          <w:behavior w:val="content"/>
        </w:behaviors>
        <w:guid w:val="{690E3332-E284-49BB-B424-A8289DA7BD5E}"/>
      </w:docPartPr>
      <w:docPartBody>
        <w:p w:rsidR="00000000" w:rsidRDefault="00B712DF">
          <w:pPr>
            <w:pStyle w:val="B61A1B02E80746DF84E45EAC3571BA7C"/>
          </w:pPr>
          <w:r w:rsidRPr="00592B34">
            <w:rPr>
              <w:rStyle w:val="VnbanChdanhsn"/>
            </w:rPr>
            <w:t>Choose an item.</w:t>
          </w:r>
        </w:p>
      </w:docPartBody>
    </w:docPart>
    <w:docPart>
      <w:docPartPr>
        <w:name w:val="EDD011F88BD5489A94A14D0935D74C3D"/>
        <w:category>
          <w:name w:val="Chung"/>
          <w:gallery w:val="placeholder"/>
        </w:category>
        <w:types>
          <w:type w:val="bbPlcHdr"/>
        </w:types>
        <w:behaviors>
          <w:behavior w:val="content"/>
        </w:behaviors>
        <w:guid w:val="{B89D5917-5A2A-4A41-A4D8-F00664607BC7}"/>
      </w:docPartPr>
      <w:docPartBody>
        <w:p w:rsidR="00000000" w:rsidRDefault="00B712DF">
          <w:pPr>
            <w:pStyle w:val="EDD011F88BD5489A94A14D0935D74C3D"/>
          </w:pPr>
          <w:r w:rsidRPr="000B3433">
            <w:rPr>
              <w:rStyle w:val="VnbanChdanhsn"/>
            </w:rPr>
            <w:t>Choose an item.</w:t>
          </w:r>
        </w:p>
      </w:docPartBody>
    </w:docPart>
    <w:docPart>
      <w:docPartPr>
        <w:name w:val="FF9B2025A11448948C7465A8FE9B71BB"/>
        <w:category>
          <w:name w:val="Chung"/>
          <w:gallery w:val="placeholder"/>
        </w:category>
        <w:types>
          <w:type w:val="bbPlcHdr"/>
        </w:types>
        <w:behaviors>
          <w:behavior w:val="content"/>
        </w:behaviors>
        <w:guid w:val="{9E4EF982-000D-43D7-A78C-210BE024CCE8}"/>
      </w:docPartPr>
      <w:docPartBody>
        <w:p w:rsidR="00000000" w:rsidRDefault="00B712DF">
          <w:pPr>
            <w:pStyle w:val="FF9B2025A11448948C7465A8FE9B71BB"/>
          </w:pPr>
          <w:r w:rsidRPr="000B3433">
            <w:rPr>
              <w:rStyle w:val="VnbanChdanhsn"/>
            </w:rPr>
            <w:t>Choose an item.</w:t>
          </w:r>
        </w:p>
      </w:docPartBody>
    </w:docPart>
    <w:docPart>
      <w:docPartPr>
        <w:name w:val="3662F11C0D144E0B8B72CE3581F9BB54"/>
        <w:category>
          <w:name w:val="Chung"/>
          <w:gallery w:val="placeholder"/>
        </w:category>
        <w:types>
          <w:type w:val="bbPlcHdr"/>
        </w:types>
        <w:behaviors>
          <w:behavior w:val="content"/>
        </w:behaviors>
        <w:guid w:val="{1934D9F1-CE1F-4085-8774-B10C8E2CCBD5}"/>
      </w:docPartPr>
      <w:docPartBody>
        <w:p w:rsidR="00000000" w:rsidRDefault="00B712DF">
          <w:pPr>
            <w:pStyle w:val="3662F11C0D144E0B8B72CE3581F9BB54"/>
          </w:pPr>
          <w:r w:rsidRPr="00592B34">
            <w:rPr>
              <w:rStyle w:val="VnbanChdanhsn"/>
            </w:rPr>
            <w:t>Choose an item.</w:t>
          </w:r>
        </w:p>
      </w:docPartBody>
    </w:docPart>
    <w:docPart>
      <w:docPartPr>
        <w:name w:val="65680B033C19499E98B70F4868E7D2DE"/>
        <w:category>
          <w:name w:val="Chung"/>
          <w:gallery w:val="placeholder"/>
        </w:category>
        <w:types>
          <w:type w:val="bbPlcHdr"/>
        </w:types>
        <w:behaviors>
          <w:behavior w:val="content"/>
        </w:behaviors>
        <w:guid w:val="{0AB2F2F6-6278-45F3-80A1-B590A05E9F1A}"/>
      </w:docPartPr>
      <w:docPartBody>
        <w:p w:rsidR="00000000" w:rsidRDefault="00B712DF">
          <w:pPr>
            <w:pStyle w:val="65680B033C19499E98B70F4868E7D2DE"/>
          </w:pPr>
          <w:r w:rsidRPr="00592B34">
            <w:rPr>
              <w:rStyle w:val="VnbanChdanhsn"/>
            </w:rPr>
            <w:t>Choose an item.</w:t>
          </w:r>
        </w:p>
      </w:docPartBody>
    </w:docPart>
    <w:docPart>
      <w:docPartPr>
        <w:name w:val="D957706C4AC04FE69803A49F52D27D45"/>
        <w:category>
          <w:name w:val="Chung"/>
          <w:gallery w:val="placeholder"/>
        </w:category>
        <w:types>
          <w:type w:val="bbPlcHdr"/>
        </w:types>
        <w:behaviors>
          <w:behavior w:val="content"/>
        </w:behaviors>
        <w:guid w:val="{C921A710-DDBE-44AA-B4FB-6AEB32D12C41}"/>
      </w:docPartPr>
      <w:docPartBody>
        <w:p w:rsidR="00000000" w:rsidRDefault="00B712DF">
          <w:pPr>
            <w:pStyle w:val="D957706C4AC04FE69803A49F52D27D45"/>
          </w:pPr>
          <w:r w:rsidRPr="00592B34">
            <w:rPr>
              <w:rStyle w:val="VnbanChdanhsn"/>
            </w:rPr>
            <w:t>Choose an item.</w:t>
          </w:r>
        </w:p>
      </w:docPartBody>
    </w:docPart>
    <w:docPart>
      <w:docPartPr>
        <w:name w:val="BF51AB5E38214AB78B54A13EE7B17EF1"/>
        <w:category>
          <w:name w:val="Chung"/>
          <w:gallery w:val="placeholder"/>
        </w:category>
        <w:types>
          <w:type w:val="bbPlcHdr"/>
        </w:types>
        <w:behaviors>
          <w:behavior w:val="content"/>
        </w:behaviors>
        <w:guid w:val="{89D54525-0F07-4D77-81FA-57CE5D6C2703}"/>
      </w:docPartPr>
      <w:docPartBody>
        <w:p w:rsidR="00000000" w:rsidRDefault="00B712DF">
          <w:pPr>
            <w:pStyle w:val="BF51AB5E38214AB78B54A13EE7B17EF1"/>
          </w:pPr>
          <w:r w:rsidRPr="00592B34">
            <w:rPr>
              <w:rStyle w:val="VnbanChdanhsn"/>
            </w:rPr>
            <w:t>Choose an item.</w:t>
          </w:r>
        </w:p>
      </w:docPartBody>
    </w:docPart>
    <w:docPart>
      <w:docPartPr>
        <w:name w:val="5D396D5F3B9D400BBE79568E154FB327"/>
        <w:category>
          <w:name w:val="Chung"/>
          <w:gallery w:val="placeholder"/>
        </w:category>
        <w:types>
          <w:type w:val="bbPlcHdr"/>
        </w:types>
        <w:behaviors>
          <w:behavior w:val="content"/>
        </w:behaviors>
        <w:guid w:val="{E9BA0F9E-FB50-4BB6-A5D6-8CC114971655}"/>
      </w:docPartPr>
      <w:docPartBody>
        <w:p w:rsidR="00000000" w:rsidRDefault="00B712DF">
          <w:pPr>
            <w:pStyle w:val="5D396D5F3B9D400BBE79568E154FB327"/>
          </w:pPr>
          <w:r w:rsidRPr="00592B34">
            <w:rPr>
              <w:rStyle w:val="VnbanChdanhsn"/>
            </w:rPr>
            <w:t>Choose an item.</w:t>
          </w:r>
        </w:p>
      </w:docPartBody>
    </w:docPart>
    <w:docPart>
      <w:docPartPr>
        <w:name w:val="160E957FE7514FFD8858611DDA353684"/>
        <w:category>
          <w:name w:val="Chung"/>
          <w:gallery w:val="placeholder"/>
        </w:category>
        <w:types>
          <w:type w:val="bbPlcHdr"/>
        </w:types>
        <w:behaviors>
          <w:behavior w:val="content"/>
        </w:behaviors>
        <w:guid w:val="{D47A5496-7BB3-4D9A-BF99-C217F827DFD5}"/>
      </w:docPartPr>
      <w:docPartBody>
        <w:p w:rsidR="00000000" w:rsidRDefault="00B712DF">
          <w:pPr>
            <w:pStyle w:val="160E957FE7514FFD8858611DDA353684"/>
          </w:pPr>
          <w:r w:rsidRPr="00592B34">
            <w:rPr>
              <w:rStyle w:val="VnbanChdanhsn"/>
            </w:rPr>
            <w:t>Choose an item.</w:t>
          </w:r>
        </w:p>
      </w:docPartBody>
    </w:docPart>
    <w:docPart>
      <w:docPartPr>
        <w:name w:val="4054A3EFA59940BAAC95177A84E8FF89"/>
        <w:category>
          <w:name w:val="Chung"/>
          <w:gallery w:val="placeholder"/>
        </w:category>
        <w:types>
          <w:type w:val="bbPlcHdr"/>
        </w:types>
        <w:behaviors>
          <w:behavior w:val="content"/>
        </w:behaviors>
        <w:guid w:val="{A0BE8196-77BA-4D1C-A9FE-B34EC858532C}"/>
      </w:docPartPr>
      <w:docPartBody>
        <w:p w:rsidR="00000000" w:rsidRDefault="00B712DF">
          <w:pPr>
            <w:pStyle w:val="4054A3EFA59940BAAC95177A84E8FF89"/>
          </w:pPr>
          <w:r w:rsidRPr="00592B34">
            <w:rPr>
              <w:rStyle w:val="VnbanChdanhsn"/>
            </w:rPr>
            <w:t>Choose an item.</w:t>
          </w:r>
        </w:p>
      </w:docPartBody>
    </w:docPart>
    <w:docPart>
      <w:docPartPr>
        <w:name w:val="5DEBD6E617D146BFAF1889F3F65B1603"/>
        <w:category>
          <w:name w:val="Chung"/>
          <w:gallery w:val="placeholder"/>
        </w:category>
        <w:types>
          <w:type w:val="bbPlcHdr"/>
        </w:types>
        <w:behaviors>
          <w:behavior w:val="content"/>
        </w:behaviors>
        <w:guid w:val="{6FEF581D-8C66-4D7D-B067-45E26B474482}"/>
      </w:docPartPr>
      <w:docPartBody>
        <w:p w:rsidR="00000000" w:rsidRDefault="00B712DF">
          <w:pPr>
            <w:pStyle w:val="5DEBD6E617D146BFAF1889F3F65B1603"/>
          </w:pPr>
          <w:r w:rsidRPr="00592B34">
            <w:rPr>
              <w:rStyle w:val="VnbanChdanhsn"/>
            </w:rPr>
            <w:t>Choose an item.</w:t>
          </w:r>
        </w:p>
      </w:docPartBody>
    </w:docPart>
    <w:docPart>
      <w:docPartPr>
        <w:name w:val="969F7F16FFA748ADB088EA6D5EEC4C72"/>
        <w:category>
          <w:name w:val="Chung"/>
          <w:gallery w:val="placeholder"/>
        </w:category>
        <w:types>
          <w:type w:val="bbPlcHdr"/>
        </w:types>
        <w:behaviors>
          <w:behavior w:val="content"/>
        </w:behaviors>
        <w:guid w:val="{C6D5A9D0-D50A-46B7-BB68-B278790DC071}"/>
      </w:docPartPr>
      <w:docPartBody>
        <w:p w:rsidR="00000000" w:rsidRDefault="00B712DF">
          <w:pPr>
            <w:pStyle w:val="969F7F16FFA748ADB088EA6D5EEC4C72"/>
          </w:pPr>
          <w:r w:rsidRPr="00592B34">
            <w:rPr>
              <w:rStyle w:val="VnbanChdanhsn"/>
            </w:rPr>
            <w:t>Choose an item.</w:t>
          </w:r>
        </w:p>
      </w:docPartBody>
    </w:docPart>
    <w:docPart>
      <w:docPartPr>
        <w:name w:val="81EDF64CA9354EB4B345F7876CABBB91"/>
        <w:category>
          <w:name w:val="Chung"/>
          <w:gallery w:val="placeholder"/>
        </w:category>
        <w:types>
          <w:type w:val="bbPlcHdr"/>
        </w:types>
        <w:behaviors>
          <w:behavior w:val="content"/>
        </w:behaviors>
        <w:guid w:val="{934F67A5-79B6-4023-BAB6-A561709F15CE}"/>
      </w:docPartPr>
      <w:docPartBody>
        <w:p w:rsidR="00000000" w:rsidRDefault="00B712DF">
          <w:pPr>
            <w:pStyle w:val="81EDF64CA9354EB4B345F7876CABBB91"/>
          </w:pPr>
          <w:r w:rsidRPr="00592B34">
            <w:rPr>
              <w:rStyle w:val="VnbanChdanhsn"/>
            </w:rPr>
            <w:t>Choose an item.</w:t>
          </w:r>
        </w:p>
      </w:docPartBody>
    </w:docPart>
    <w:docPart>
      <w:docPartPr>
        <w:name w:val="C78BD89622214DCCB9712EA7CF42B3EA"/>
        <w:category>
          <w:name w:val="Chung"/>
          <w:gallery w:val="placeholder"/>
        </w:category>
        <w:types>
          <w:type w:val="bbPlcHdr"/>
        </w:types>
        <w:behaviors>
          <w:behavior w:val="content"/>
        </w:behaviors>
        <w:guid w:val="{12477772-DACF-435F-AF0F-F0285D0C27D3}"/>
      </w:docPartPr>
      <w:docPartBody>
        <w:p w:rsidR="00000000" w:rsidRDefault="00B712DF">
          <w:pPr>
            <w:pStyle w:val="C78BD89622214DCCB9712EA7CF42B3EA"/>
          </w:pPr>
          <w:r w:rsidRPr="00592B34">
            <w:rPr>
              <w:rStyle w:val="VnbanChdanhsn"/>
            </w:rPr>
            <w:t>Choose an item.</w:t>
          </w:r>
        </w:p>
      </w:docPartBody>
    </w:docPart>
    <w:docPart>
      <w:docPartPr>
        <w:name w:val="41B83FBB48AB4B9AA2DEEC038C8FA65C"/>
        <w:category>
          <w:name w:val="Chung"/>
          <w:gallery w:val="placeholder"/>
        </w:category>
        <w:types>
          <w:type w:val="bbPlcHdr"/>
        </w:types>
        <w:behaviors>
          <w:behavior w:val="content"/>
        </w:behaviors>
        <w:guid w:val="{1C7982BF-C49B-4C47-BAF9-F2209FA96C05}"/>
      </w:docPartPr>
      <w:docPartBody>
        <w:p w:rsidR="00000000" w:rsidRDefault="00B712DF">
          <w:pPr>
            <w:pStyle w:val="41B83FBB48AB4B9AA2DEEC038C8FA65C"/>
          </w:pPr>
          <w:r w:rsidRPr="00592B34">
            <w:rPr>
              <w:rStyle w:val="VnbanChdanhsn"/>
            </w:rPr>
            <w:t>Choose an item.</w:t>
          </w:r>
        </w:p>
      </w:docPartBody>
    </w:docPart>
    <w:docPart>
      <w:docPartPr>
        <w:name w:val="79B2D6FEDB504BCB81BC868713320024"/>
        <w:category>
          <w:name w:val="Chung"/>
          <w:gallery w:val="placeholder"/>
        </w:category>
        <w:types>
          <w:type w:val="bbPlcHdr"/>
        </w:types>
        <w:behaviors>
          <w:behavior w:val="content"/>
        </w:behaviors>
        <w:guid w:val="{12B3CC0D-2CD2-4EC9-B9C0-929FB649CEE8}"/>
      </w:docPartPr>
      <w:docPartBody>
        <w:p w:rsidR="00000000" w:rsidRDefault="00B712DF">
          <w:pPr>
            <w:pStyle w:val="79B2D6FEDB504BCB81BC868713320024"/>
          </w:pPr>
          <w:r w:rsidRPr="00592B34">
            <w:rPr>
              <w:rStyle w:val="VnbanChdanhsn"/>
            </w:rPr>
            <w:t>Choose an item.</w:t>
          </w:r>
        </w:p>
      </w:docPartBody>
    </w:docPart>
    <w:docPart>
      <w:docPartPr>
        <w:name w:val="BC97659CC0CF48D0B39854398B9EE85E"/>
        <w:category>
          <w:name w:val="Chung"/>
          <w:gallery w:val="placeholder"/>
        </w:category>
        <w:types>
          <w:type w:val="bbPlcHdr"/>
        </w:types>
        <w:behaviors>
          <w:behavior w:val="content"/>
        </w:behaviors>
        <w:guid w:val="{007CFED3-C1A3-43D2-97C7-C1FC512D8CFE}"/>
      </w:docPartPr>
      <w:docPartBody>
        <w:p w:rsidR="00000000" w:rsidRDefault="00B712DF">
          <w:pPr>
            <w:pStyle w:val="BC97659CC0CF48D0B39854398B9EE85E"/>
          </w:pPr>
          <w:r w:rsidRPr="00592B34">
            <w:rPr>
              <w:rStyle w:val="VnbanChdanhsn"/>
            </w:rPr>
            <w:t>Choose an item.</w:t>
          </w:r>
        </w:p>
      </w:docPartBody>
    </w:docPart>
    <w:docPart>
      <w:docPartPr>
        <w:name w:val="BA65AA6714A743A0B23CE75606E1ABA1"/>
        <w:category>
          <w:name w:val="Chung"/>
          <w:gallery w:val="placeholder"/>
        </w:category>
        <w:types>
          <w:type w:val="bbPlcHdr"/>
        </w:types>
        <w:behaviors>
          <w:behavior w:val="content"/>
        </w:behaviors>
        <w:guid w:val="{277D373F-E928-49A6-ABE7-411DC3153D5E}"/>
      </w:docPartPr>
      <w:docPartBody>
        <w:p w:rsidR="00000000" w:rsidRDefault="00B712DF">
          <w:pPr>
            <w:pStyle w:val="BA65AA6714A743A0B23CE75606E1ABA1"/>
          </w:pPr>
          <w:r w:rsidRPr="00592B34">
            <w:rPr>
              <w:rStyle w:val="VnbanChdanhsn"/>
            </w:rPr>
            <w:t>Choose an item.</w:t>
          </w:r>
        </w:p>
      </w:docPartBody>
    </w:docPart>
    <w:docPart>
      <w:docPartPr>
        <w:name w:val="2CE7A1B7530E4F1B9CD761A661526962"/>
        <w:category>
          <w:name w:val="Chung"/>
          <w:gallery w:val="placeholder"/>
        </w:category>
        <w:types>
          <w:type w:val="bbPlcHdr"/>
        </w:types>
        <w:behaviors>
          <w:behavior w:val="content"/>
        </w:behaviors>
        <w:guid w:val="{F178E89F-DD0A-4C49-BA7D-BB855CA50E1A}"/>
      </w:docPartPr>
      <w:docPartBody>
        <w:p w:rsidR="00000000" w:rsidRDefault="00B712DF">
          <w:pPr>
            <w:pStyle w:val="2CE7A1B7530E4F1B9CD761A661526962"/>
          </w:pPr>
          <w:r w:rsidRPr="00592B34">
            <w:rPr>
              <w:rStyle w:val="VnbanChdanhsn"/>
            </w:rPr>
            <w:t>Choose an item.</w:t>
          </w:r>
        </w:p>
      </w:docPartBody>
    </w:docPart>
    <w:docPart>
      <w:docPartPr>
        <w:name w:val="CDF95E6E9F4C41BA8CC988F2CFEAB428"/>
        <w:category>
          <w:name w:val="Chung"/>
          <w:gallery w:val="placeholder"/>
        </w:category>
        <w:types>
          <w:type w:val="bbPlcHdr"/>
        </w:types>
        <w:behaviors>
          <w:behavior w:val="content"/>
        </w:behaviors>
        <w:guid w:val="{A42C6089-C8CF-4541-82B6-432FB2CBC957}"/>
      </w:docPartPr>
      <w:docPartBody>
        <w:p w:rsidR="00000000" w:rsidRDefault="00B712DF">
          <w:pPr>
            <w:pStyle w:val="CDF95E6E9F4C41BA8CC988F2CFEAB428"/>
          </w:pPr>
          <w:r w:rsidRPr="00592B34">
            <w:rPr>
              <w:rStyle w:val="VnbanChdanhsn"/>
            </w:rPr>
            <w:t>Choose an item.</w:t>
          </w:r>
        </w:p>
      </w:docPartBody>
    </w:docPart>
    <w:docPart>
      <w:docPartPr>
        <w:name w:val="F64857F129A84BF0BA839DBCD1451B4F"/>
        <w:category>
          <w:name w:val="Chung"/>
          <w:gallery w:val="placeholder"/>
        </w:category>
        <w:types>
          <w:type w:val="bbPlcHdr"/>
        </w:types>
        <w:behaviors>
          <w:behavior w:val="content"/>
        </w:behaviors>
        <w:guid w:val="{62182B88-A8DF-4D8A-B297-92646758786A}"/>
      </w:docPartPr>
      <w:docPartBody>
        <w:p w:rsidR="00000000" w:rsidRDefault="00B712DF">
          <w:pPr>
            <w:pStyle w:val="F64857F129A84BF0BA839DBCD1451B4F"/>
          </w:pPr>
          <w:r w:rsidRPr="00592B34">
            <w:rPr>
              <w:rStyle w:val="VnbanChdanhsn"/>
            </w:rPr>
            <w:t>Choose an item.</w:t>
          </w:r>
        </w:p>
      </w:docPartBody>
    </w:docPart>
    <w:docPart>
      <w:docPartPr>
        <w:name w:val="F0AF317463EE4A02B35D7C2AD739EC8A"/>
        <w:category>
          <w:name w:val="Chung"/>
          <w:gallery w:val="placeholder"/>
        </w:category>
        <w:types>
          <w:type w:val="bbPlcHdr"/>
        </w:types>
        <w:behaviors>
          <w:behavior w:val="content"/>
        </w:behaviors>
        <w:guid w:val="{2B453CB5-5641-4005-B18A-62F8BE9E0A64}"/>
      </w:docPartPr>
      <w:docPartBody>
        <w:p w:rsidR="00000000" w:rsidRDefault="00B712DF">
          <w:pPr>
            <w:pStyle w:val="F0AF317463EE4A02B35D7C2AD739EC8A"/>
          </w:pPr>
          <w:r w:rsidRPr="00592B34">
            <w:rPr>
              <w:rStyle w:val="VnbanChdanhsn"/>
            </w:rPr>
            <w:t>Choose an item.</w:t>
          </w:r>
        </w:p>
      </w:docPartBody>
    </w:docPart>
    <w:docPart>
      <w:docPartPr>
        <w:name w:val="3CC636626694494C9DFF6B99BE6BB196"/>
        <w:category>
          <w:name w:val="Chung"/>
          <w:gallery w:val="placeholder"/>
        </w:category>
        <w:types>
          <w:type w:val="bbPlcHdr"/>
        </w:types>
        <w:behaviors>
          <w:behavior w:val="content"/>
        </w:behaviors>
        <w:guid w:val="{CE6EF2DA-FC5D-4D6D-9B22-30A431961B47}"/>
      </w:docPartPr>
      <w:docPartBody>
        <w:p w:rsidR="00000000" w:rsidRDefault="00B712DF">
          <w:pPr>
            <w:pStyle w:val="3CC636626694494C9DFF6B99BE6BB196"/>
          </w:pPr>
          <w:r w:rsidRPr="00592B34">
            <w:rPr>
              <w:rStyle w:val="VnbanChdanhsn"/>
            </w:rPr>
            <w:t>Choose an item.</w:t>
          </w:r>
        </w:p>
      </w:docPartBody>
    </w:docPart>
    <w:docPart>
      <w:docPartPr>
        <w:name w:val="7A209F91361B4179B97BB8D8A4D3056D"/>
        <w:category>
          <w:name w:val="Chung"/>
          <w:gallery w:val="placeholder"/>
        </w:category>
        <w:types>
          <w:type w:val="bbPlcHdr"/>
        </w:types>
        <w:behaviors>
          <w:behavior w:val="content"/>
        </w:behaviors>
        <w:guid w:val="{D47E46D7-E873-42BE-B9C7-F3419CFF6A32}"/>
      </w:docPartPr>
      <w:docPartBody>
        <w:p w:rsidR="00000000" w:rsidRDefault="00B712DF">
          <w:pPr>
            <w:pStyle w:val="7A209F91361B4179B97BB8D8A4D3056D"/>
          </w:pPr>
          <w:r w:rsidRPr="00592B34">
            <w:rPr>
              <w:rStyle w:val="VnbanChdanhsn"/>
            </w:rPr>
            <w:t>Choose an item.</w:t>
          </w:r>
        </w:p>
      </w:docPartBody>
    </w:docPart>
    <w:docPart>
      <w:docPartPr>
        <w:name w:val="F10CAAC6A1B241EC89288AD84994A0BF"/>
        <w:category>
          <w:name w:val="Chung"/>
          <w:gallery w:val="placeholder"/>
        </w:category>
        <w:types>
          <w:type w:val="bbPlcHdr"/>
        </w:types>
        <w:behaviors>
          <w:behavior w:val="content"/>
        </w:behaviors>
        <w:guid w:val="{D7D95812-603E-49E2-84C7-D56EBEFCD346}"/>
      </w:docPartPr>
      <w:docPartBody>
        <w:p w:rsidR="00000000" w:rsidRDefault="00B712DF">
          <w:pPr>
            <w:pStyle w:val="F10CAAC6A1B241EC89288AD84994A0BF"/>
          </w:pPr>
          <w:r w:rsidRPr="00592B34">
            <w:rPr>
              <w:rStyle w:val="VnbanChdanhsn"/>
            </w:rPr>
            <w:t>Choose an item.</w:t>
          </w:r>
        </w:p>
      </w:docPartBody>
    </w:docPart>
    <w:docPart>
      <w:docPartPr>
        <w:name w:val="6D240446EDCD4BC291D5CF5082AB6776"/>
        <w:category>
          <w:name w:val="Chung"/>
          <w:gallery w:val="placeholder"/>
        </w:category>
        <w:types>
          <w:type w:val="bbPlcHdr"/>
        </w:types>
        <w:behaviors>
          <w:behavior w:val="content"/>
        </w:behaviors>
        <w:guid w:val="{1F0E7F87-024A-4F35-99DB-2BD4866F4357}"/>
      </w:docPartPr>
      <w:docPartBody>
        <w:p w:rsidR="00000000" w:rsidRDefault="00B712DF">
          <w:pPr>
            <w:pStyle w:val="6D240446EDCD4BC291D5CF5082AB6776"/>
          </w:pPr>
          <w:r w:rsidRPr="00592B34">
            <w:rPr>
              <w:rStyle w:val="VnbanChdanhsn"/>
            </w:rPr>
            <w:t>Choose an item.</w:t>
          </w:r>
        </w:p>
      </w:docPartBody>
    </w:docPart>
    <w:docPart>
      <w:docPartPr>
        <w:name w:val="E9FF82C155494D528FD9E2C17571287D"/>
        <w:category>
          <w:name w:val="Chung"/>
          <w:gallery w:val="placeholder"/>
        </w:category>
        <w:types>
          <w:type w:val="bbPlcHdr"/>
        </w:types>
        <w:behaviors>
          <w:behavior w:val="content"/>
        </w:behaviors>
        <w:guid w:val="{1EDD252C-108B-4022-BBB9-597DCD4B00BB}"/>
      </w:docPartPr>
      <w:docPartBody>
        <w:p w:rsidR="00000000" w:rsidRDefault="00B712DF">
          <w:pPr>
            <w:pStyle w:val="E9FF82C155494D528FD9E2C17571287D"/>
          </w:pPr>
          <w:r w:rsidRPr="00592B34">
            <w:rPr>
              <w:rStyle w:val="VnbanChdanhsn"/>
            </w:rPr>
            <w:t>Choose an item.</w:t>
          </w:r>
        </w:p>
      </w:docPartBody>
    </w:docPart>
    <w:docPart>
      <w:docPartPr>
        <w:name w:val="EE298B9101F544D0A91BA4AE43B7BFAF"/>
        <w:category>
          <w:name w:val="Chung"/>
          <w:gallery w:val="placeholder"/>
        </w:category>
        <w:types>
          <w:type w:val="bbPlcHdr"/>
        </w:types>
        <w:behaviors>
          <w:behavior w:val="content"/>
        </w:behaviors>
        <w:guid w:val="{25DD368F-2641-44F4-B3E5-1174EF8C0033}"/>
      </w:docPartPr>
      <w:docPartBody>
        <w:p w:rsidR="00000000" w:rsidRDefault="00B712DF">
          <w:pPr>
            <w:pStyle w:val="EE298B9101F544D0A91BA4AE43B7BFAF"/>
          </w:pPr>
          <w:r w:rsidRPr="00592B34">
            <w:rPr>
              <w:rStyle w:val="VnbanChdanhsn"/>
            </w:rPr>
            <w:t xml:space="preserve">Choose an </w:t>
          </w:r>
          <w:r w:rsidRPr="00592B34">
            <w:rPr>
              <w:rStyle w:val="VnbanChdanhsn"/>
            </w:rPr>
            <w:t>item.</w:t>
          </w:r>
        </w:p>
      </w:docPartBody>
    </w:docPart>
    <w:docPart>
      <w:docPartPr>
        <w:name w:val="511C1649EBA44C77B95BEF2F498978E4"/>
        <w:category>
          <w:name w:val="Chung"/>
          <w:gallery w:val="placeholder"/>
        </w:category>
        <w:types>
          <w:type w:val="bbPlcHdr"/>
        </w:types>
        <w:behaviors>
          <w:behavior w:val="content"/>
        </w:behaviors>
        <w:guid w:val="{069E55FB-3931-445A-9843-8AEBCB270C8F}"/>
      </w:docPartPr>
      <w:docPartBody>
        <w:p w:rsidR="00000000" w:rsidRDefault="00B712DF">
          <w:pPr>
            <w:pStyle w:val="511C1649EBA44C77B95BEF2F498978E4"/>
          </w:pPr>
          <w:r w:rsidRPr="00592B34">
            <w:rPr>
              <w:rStyle w:val="VnbanChdanhsn"/>
            </w:rPr>
            <w:t>Choose an item.</w:t>
          </w:r>
        </w:p>
      </w:docPartBody>
    </w:docPart>
    <w:docPart>
      <w:docPartPr>
        <w:name w:val="F35B05027107473FBCDAD5A5C8BC0086"/>
        <w:category>
          <w:name w:val="Chung"/>
          <w:gallery w:val="placeholder"/>
        </w:category>
        <w:types>
          <w:type w:val="bbPlcHdr"/>
        </w:types>
        <w:behaviors>
          <w:behavior w:val="content"/>
        </w:behaviors>
        <w:guid w:val="{81522A4B-3A46-4279-B953-0D3D480ADEEB}"/>
      </w:docPartPr>
      <w:docPartBody>
        <w:p w:rsidR="00000000" w:rsidRDefault="00B712DF">
          <w:pPr>
            <w:pStyle w:val="F35B05027107473FBCDAD5A5C8BC0086"/>
          </w:pPr>
          <w:r w:rsidRPr="00592B34">
            <w:rPr>
              <w:rStyle w:val="VnbanChdanhsn"/>
            </w:rPr>
            <w:t>Choose an item.</w:t>
          </w:r>
        </w:p>
      </w:docPartBody>
    </w:docPart>
    <w:docPart>
      <w:docPartPr>
        <w:name w:val="46759590B984472792AC51B211D0D39A"/>
        <w:category>
          <w:name w:val="Chung"/>
          <w:gallery w:val="placeholder"/>
        </w:category>
        <w:types>
          <w:type w:val="bbPlcHdr"/>
        </w:types>
        <w:behaviors>
          <w:behavior w:val="content"/>
        </w:behaviors>
        <w:guid w:val="{7E5D9947-4554-4635-81A3-3F8AFBDF0E32}"/>
      </w:docPartPr>
      <w:docPartBody>
        <w:p w:rsidR="00000000" w:rsidRDefault="00B712DF">
          <w:pPr>
            <w:pStyle w:val="46759590B984472792AC51B211D0D39A"/>
          </w:pPr>
          <w:r w:rsidRPr="00592B34">
            <w:rPr>
              <w:rStyle w:val="VnbanChdanhsn"/>
            </w:rPr>
            <w:t>Choose an item.</w:t>
          </w:r>
        </w:p>
      </w:docPartBody>
    </w:docPart>
    <w:docPart>
      <w:docPartPr>
        <w:name w:val="7D617EFB97F642BBA4A0BC1132EFAFC9"/>
        <w:category>
          <w:name w:val="Chung"/>
          <w:gallery w:val="placeholder"/>
        </w:category>
        <w:types>
          <w:type w:val="bbPlcHdr"/>
        </w:types>
        <w:behaviors>
          <w:behavior w:val="content"/>
        </w:behaviors>
        <w:guid w:val="{3988A0EC-DA47-4C88-B81F-3091E20045A2}"/>
      </w:docPartPr>
      <w:docPartBody>
        <w:p w:rsidR="00000000" w:rsidRDefault="00B712DF">
          <w:pPr>
            <w:pStyle w:val="7D617EFB97F642BBA4A0BC1132EFAFC9"/>
          </w:pPr>
          <w:r w:rsidRPr="00592B34">
            <w:rPr>
              <w:rStyle w:val="VnbanChdanhsn"/>
            </w:rPr>
            <w:t>Choose an item.</w:t>
          </w:r>
        </w:p>
      </w:docPartBody>
    </w:docPart>
    <w:docPart>
      <w:docPartPr>
        <w:name w:val="434A8601DFA848049486B0221938396D"/>
        <w:category>
          <w:name w:val="Chung"/>
          <w:gallery w:val="placeholder"/>
        </w:category>
        <w:types>
          <w:type w:val="bbPlcHdr"/>
        </w:types>
        <w:behaviors>
          <w:behavior w:val="content"/>
        </w:behaviors>
        <w:guid w:val="{2FCFF583-0290-428E-B58B-5F1A27770E42}"/>
      </w:docPartPr>
      <w:docPartBody>
        <w:p w:rsidR="00000000" w:rsidRDefault="00B712DF">
          <w:pPr>
            <w:pStyle w:val="434A8601DFA848049486B0221938396D"/>
          </w:pPr>
          <w:r w:rsidRPr="00592B34">
            <w:rPr>
              <w:rStyle w:val="VnbanChdanhsn"/>
            </w:rPr>
            <w:t>Choose an item.</w:t>
          </w:r>
        </w:p>
      </w:docPartBody>
    </w:docPart>
    <w:docPart>
      <w:docPartPr>
        <w:name w:val="A183DBA23C314FC491A2AD721D119274"/>
        <w:category>
          <w:name w:val="Chung"/>
          <w:gallery w:val="placeholder"/>
        </w:category>
        <w:types>
          <w:type w:val="bbPlcHdr"/>
        </w:types>
        <w:behaviors>
          <w:behavior w:val="content"/>
        </w:behaviors>
        <w:guid w:val="{5A92CC95-E775-40AF-AFE4-8AF2321B04E2}"/>
      </w:docPartPr>
      <w:docPartBody>
        <w:p w:rsidR="00000000" w:rsidRDefault="00B712DF">
          <w:pPr>
            <w:pStyle w:val="A183DBA23C314FC491A2AD721D119274"/>
          </w:pPr>
          <w:r w:rsidRPr="00592B34">
            <w:rPr>
              <w:rStyle w:val="VnbanChdanhsn"/>
            </w:rPr>
            <w:t>Choose an item.</w:t>
          </w:r>
        </w:p>
      </w:docPartBody>
    </w:docPart>
    <w:docPart>
      <w:docPartPr>
        <w:name w:val="D20E4F66354942F5A32E1BF2B68A15C1"/>
        <w:category>
          <w:name w:val="Chung"/>
          <w:gallery w:val="placeholder"/>
        </w:category>
        <w:types>
          <w:type w:val="bbPlcHdr"/>
        </w:types>
        <w:behaviors>
          <w:behavior w:val="content"/>
        </w:behaviors>
        <w:guid w:val="{28143511-0681-49CA-8B86-E2ECFBBA9C0F}"/>
      </w:docPartPr>
      <w:docPartBody>
        <w:p w:rsidR="00000000" w:rsidRDefault="00B712DF">
          <w:pPr>
            <w:pStyle w:val="D20E4F66354942F5A32E1BF2B68A15C1"/>
          </w:pPr>
          <w:r w:rsidRPr="00592B34">
            <w:rPr>
              <w:rStyle w:val="VnbanChdanhsn"/>
            </w:rPr>
            <w:t>Choose an item.</w:t>
          </w:r>
        </w:p>
      </w:docPartBody>
    </w:docPart>
    <w:docPart>
      <w:docPartPr>
        <w:name w:val="0EAE6CE27C874CABBD8201DF4D04DF6B"/>
        <w:category>
          <w:name w:val="Chung"/>
          <w:gallery w:val="placeholder"/>
        </w:category>
        <w:types>
          <w:type w:val="bbPlcHdr"/>
        </w:types>
        <w:behaviors>
          <w:behavior w:val="content"/>
        </w:behaviors>
        <w:guid w:val="{128E64FB-5D80-4A45-AF9D-787E95FD5730}"/>
      </w:docPartPr>
      <w:docPartBody>
        <w:p w:rsidR="00000000" w:rsidRDefault="00B712DF">
          <w:pPr>
            <w:pStyle w:val="0EAE6CE27C874CABBD8201DF4D04DF6B"/>
          </w:pPr>
          <w:r w:rsidRPr="00592B34">
            <w:rPr>
              <w:rStyle w:val="VnbanChdanhsn"/>
            </w:rPr>
            <w:t>Choose an item.</w:t>
          </w:r>
        </w:p>
      </w:docPartBody>
    </w:docPart>
    <w:docPart>
      <w:docPartPr>
        <w:name w:val="6B939129FB514D0093822E77F3A5DC3B"/>
        <w:category>
          <w:name w:val="Chung"/>
          <w:gallery w:val="placeholder"/>
        </w:category>
        <w:types>
          <w:type w:val="bbPlcHdr"/>
        </w:types>
        <w:behaviors>
          <w:behavior w:val="content"/>
        </w:behaviors>
        <w:guid w:val="{DA16EF1E-A04E-4406-9922-2F290FF0DB47}"/>
      </w:docPartPr>
      <w:docPartBody>
        <w:p w:rsidR="00000000" w:rsidRDefault="00B712DF">
          <w:pPr>
            <w:pStyle w:val="6B939129FB514D0093822E77F3A5DC3B"/>
          </w:pPr>
          <w:r w:rsidRPr="00592B34">
            <w:rPr>
              <w:rStyle w:val="VnbanChdanhsn"/>
            </w:rPr>
            <w:t>Choose an item.</w:t>
          </w:r>
        </w:p>
      </w:docPartBody>
    </w:docPart>
    <w:docPart>
      <w:docPartPr>
        <w:name w:val="10F09FC1AB554CC5867DCA7951C05D79"/>
        <w:category>
          <w:name w:val="Chung"/>
          <w:gallery w:val="placeholder"/>
        </w:category>
        <w:types>
          <w:type w:val="bbPlcHdr"/>
        </w:types>
        <w:behaviors>
          <w:behavior w:val="content"/>
        </w:behaviors>
        <w:guid w:val="{03F50A20-7C08-4C26-9E62-F0D56E63B730}"/>
      </w:docPartPr>
      <w:docPartBody>
        <w:p w:rsidR="00000000" w:rsidRDefault="00B712DF">
          <w:pPr>
            <w:pStyle w:val="10F09FC1AB554CC5867DCA7951C05D79"/>
          </w:pPr>
          <w:r w:rsidRPr="00592B34">
            <w:rPr>
              <w:rStyle w:val="VnbanChdanhsn"/>
            </w:rPr>
            <w:t>Choose an item.</w:t>
          </w:r>
        </w:p>
      </w:docPartBody>
    </w:docPart>
    <w:docPart>
      <w:docPartPr>
        <w:name w:val="7D02BCE02C3041B789927E87C1E188C9"/>
        <w:category>
          <w:name w:val="Chung"/>
          <w:gallery w:val="placeholder"/>
        </w:category>
        <w:types>
          <w:type w:val="bbPlcHdr"/>
        </w:types>
        <w:behaviors>
          <w:behavior w:val="content"/>
        </w:behaviors>
        <w:guid w:val="{2D9BC560-4E1A-452E-9B84-9308152ACCB4}"/>
      </w:docPartPr>
      <w:docPartBody>
        <w:p w:rsidR="00000000" w:rsidRDefault="00B712DF">
          <w:pPr>
            <w:pStyle w:val="7D02BCE02C3041B789927E87C1E188C9"/>
          </w:pPr>
          <w:r w:rsidRPr="00592B34">
            <w:rPr>
              <w:rStyle w:val="VnbanChdanhsn"/>
            </w:rPr>
            <w:t>Choose an item.</w:t>
          </w:r>
        </w:p>
      </w:docPartBody>
    </w:docPart>
    <w:docPart>
      <w:docPartPr>
        <w:name w:val="299A897549D04E6B87B860CB29EBF1F7"/>
        <w:category>
          <w:name w:val="Chung"/>
          <w:gallery w:val="placeholder"/>
        </w:category>
        <w:types>
          <w:type w:val="bbPlcHdr"/>
        </w:types>
        <w:behaviors>
          <w:behavior w:val="content"/>
        </w:behaviors>
        <w:guid w:val="{DB9E565A-571C-4B1D-96C3-5DCD49340E2A}"/>
      </w:docPartPr>
      <w:docPartBody>
        <w:p w:rsidR="00000000" w:rsidRDefault="00B712DF">
          <w:pPr>
            <w:pStyle w:val="299A897549D04E6B87B860CB29EBF1F7"/>
          </w:pPr>
          <w:r w:rsidRPr="00592B34">
            <w:rPr>
              <w:rStyle w:val="VnbanChdanhsn"/>
            </w:rPr>
            <w:t>Choose an item.</w:t>
          </w:r>
        </w:p>
      </w:docPartBody>
    </w:docPart>
    <w:docPart>
      <w:docPartPr>
        <w:name w:val="7AC36D822C0748149B1949C30FCCE9C7"/>
        <w:category>
          <w:name w:val="Chung"/>
          <w:gallery w:val="placeholder"/>
        </w:category>
        <w:types>
          <w:type w:val="bbPlcHdr"/>
        </w:types>
        <w:behaviors>
          <w:behavior w:val="content"/>
        </w:behaviors>
        <w:guid w:val="{CACF179B-0FD7-4583-B610-1FFDBFEBEC63}"/>
      </w:docPartPr>
      <w:docPartBody>
        <w:p w:rsidR="00000000" w:rsidRDefault="00B712DF">
          <w:pPr>
            <w:pStyle w:val="7AC36D822C0748149B1949C30FCCE9C7"/>
          </w:pPr>
          <w:r w:rsidRPr="00592B34">
            <w:rPr>
              <w:rStyle w:val="VnbanChdanhsn"/>
            </w:rPr>
            <w:t>Choose an item.</w:t>
          </w:r>
        </w:p>
      </w:docPartBody>
    </w:docPart>
    <w:docPart>
      <w:docPartPr>
        <w:name w:val="3563041E6F7C4998BDE2B31C7745DFC1"/>
        <w:category>
          <w:name w:val="Chung"/>
          <w:gallery w:val="placeholder"/>
        </w:category>
        <w:types>
          <w:type w:val="bbPlcHdr"/>
        </w:types>
        <w:behaviors>
          <w:behavior w:val="content"/>
        </w:behaviors>
        <w:guid w:val="{222F8E26-123E-4DC9-BB89-CAC84E681D62}"/>
      </w:docPartPr>
      <w:docPartBody>
        <w:p w:rsidR="00000000" w:rsidRDefault="00B712DF">
          <w:pPr>
            <w:pStyle w:val="3563041E6F7C4998BDE2B31C7745DFC1"/>
          </w:pPr>
          <w:r w:rsidRPr="00592B34">
            <w:rPr>
              <w:rStyle w:val="VnbanChdanhsn"/>
            </w:rPr>
            <w:t>Choose an item.</w:t>
          </w:r>
        </w:p>
      </w:docPartBody>
    </w:docPart>
    <w:docPart>
      <w:docPartPr>
        <w:name w:val="9028FEE946AD47BCA063B91BF0BA268E"/>
        <w:category>
          <w:name w:val="Chung"/>
          <w:gallery w:val="placeholder"/>
        </w:category>
        <w:types>
          <w:type w:val="bbPlcHdr"/>
        </w:types>
        <w:behaviors>
          <w:behavior w:val="content"/>
        </w:behaviors>
        <w:guid w:val="{DA3D8958-3D0B-4ED4-9E24-1C29A666B71D}"/>
      </w:docPartPr>
      <w:docPartBody>
        <w:p w:rsidR="00000000" w:rsidRDefault="00B712DF">
          <w:pPr>
            <w:pStyle w:val="9028FEE946AD47BCA063B91BF0BA268E"/>
          </w:pPr>
          <w:r w:rsidRPr="00592B34">
            <w:rPr>
              <w:rStyle w:val="VnbanChdanhsn"/>
            </w:rPr>
            <w:t>Choose an item.</w:t>
          </w:r>
        </w:p>
      </w:docPartBody>
    </w:docPart>
    <w:docPart>
      <w:docPartPr>
        <w:name w:val="7B10F11CA2ED456EB561C735EB959842"/>
        <w:category>
          <w:name w:val="Chung"/>
          <w:gallery w:val="placeholder"/>
        </w:category>
        <w:types>
          <w:type w:val="bbPlcHdr"/>
        </w:types>
        <w:behaviors>
          <w:behavior w:val="content"/>
        </w:behaviors>
        <w:guid w:val="{02419795-185F-4DC6-A0B0-DF8E4657D36A}"/>
      </w:docPartPr>
      <w:docPartBody>
        <w:p w:rsidR="00000000" w:rsidRDefault="00B712DF">
          <w:pPr>
            <w:pStyle w:val="7B10F11CA2ED456EB561C735EB959842"/>
          </w:pPr>
          <w:r w:rsidRPr="00592B34">
            <w:rPr>
              <w:rStyle w:val="VnbanChdanhsn"/>
            </w:rPr>
            <w:t xml:space="preserve">Choose an </w:t>
          </w:r>
          <w:r w:rsidRPr="00592B34">
            <w:rPr>
              <w:rStyle w:val="VnbanChdanhsn"/>
            </w:rPr>
            <w:t>item.</w:t>
          </w:r>
        </w:p>
      </w:docPartBody>
    </w:docPart>
    <w:docPart>
      <w:docPartPr>
        <w:name w:val="D96958CA7E5B4911AC13253652BBBD3E"/>
        <w:category>
          <w:name w:val="Chung"/>
          <w:gallery w:val="placeholder"/>
        </w:category>
        <w:types>
          <w:type w:val="bbPlcHdr"/>
        </w:types>
        <w:behaviors>
          <w:behavior w:val="content"/>
        </w:behaviors>
        <w:guid w:val="{310AAB5C-C188-4FDD-9D20-CF58E1E55571}"/>
      </w:docPartPr>
      <w:docPartBody>
        <w:p w:rsidR="00000000" w:rsidRDefault="00B712DF">
          <w:pPr>
            <w:pStyle w:val="D96958CA7E5B4911AC13253652BBBD3E"/>
          </w:pPr>
          <w:r w:rsidRPr="00592B34">
            <w:rPr>
              <w:rStyle w:val="VnbanChdanhsn"/>
            </w:rPr>
            <w:t>Choose an item.</w:t>
          </w:r>
        </w:p>
      </w:docPartBody>
    </w:docPart>
    <w:docPart>
      <w:docPartPr>
        <w:name w:val="A8410104F44246EC96E6710492EC9366"/>
        <w:category>
          <w:name w:val="Chung"/>
          <w:gallery w:val="placeholder"/>
        </w:category>
        <w:types>
          <w:type w:val="bbPlcHdr"/>
        </w:types>
        <w:behaviors>
          <w:behavior w:val="content"/>
        </w:behaviors>
        <w:guid w:val="{6399F5A0-38C8-4BD7-BAB9-FB71B2F80292}"/>
      </w:docPartPr>
      <w:docPartBody>
        <w:p w:rsidR="00000000" w:rsidRDefault="00B712DF">
          <w:pPr>
            <w:pStyle w:val="A8410104F44246EC96E6710492EC9366"/>
          </w:pPr>
          <w:r w:rsidRPr="00592B34">
            <w:rPr>
              <w:rStyle w:val="VnbanChdanhsn"/>
            </w:rPr>
            <w:t>Choose an item.</w:t>
          </w:r>
        </w:p>
      </w:docPartBody>
    </w:docPart>
    <w:docPart>
      <w:docPartPr>
        <w:name w:val="88980FA4042B4D2A900C104C4E4DABBE"/>
        <w:category>
          <w:name w:val="Chung"/>
          <w:gallery w:val="placeholder"/>
        </w:category>
        <w:types>
          <w:type w:val="bbPlcHdr"/>
        </w:types>
        <w:behaviors>
          <w:behavior w:val="content"/>
        </w:behaviors>
        <w:guid w:val="{A2C877DA-FA22-4CCF-B173-DD7663233C67}"/>
      </w:docPartPr>
      <w:docPartBody>
        <w:p w:rsidR="00000000" w:rsidRDefault="00B712DF">
          <w:pPr>
            <w:pStyle w:val="88980FA4042B4D2A900C104C4E4DABBE"/>
          </w:pPr>
          <w:r w:rsidRPr="00592B34">
            <w:rPr>
              <w:rStyle w:val="VnbanChdanhsn"/>
            </w:rPr>
            <w:t>Choose an item.</w:t>
          </w:r>
        </w:p>
      </w:docPartBody>
    </w:docPart>
    <w:docPart>
      <w:docPartPr>
        <w:name w:val="475F55FA565C414BB4A2F52A8A1D627C"/>
        <w:category>
          <w:name w:val="Chung"/>
          <w:gallery w:val="placeholder"/>
        </w:category>
        <w:types>
          <w:type w:val="bbPlcHdr"/>
        </w:types>
        <w:behaviors>
          <w:behavior w:val="content"/>
        </w:behaviors>
        <w:guid w:val="{55510CDE-2F91-49B1-BA45-CE429A18AA96}"/>
      </w:docPartPr>
      <w:docPartBody>
        <w:p w:rsidR="00000000" w:rsidRDefault="00B712DF">
          <w:pPr>
            <w:pStyle w:val="475F55FA565C414BB4A2F52A8A1D627C"/>
          </w:pPr>
          <w:r w:rsidRPr="00592B34">
            <w:rPr>
              <w:rStyle w:val="VnbanChdanhsn"/>
            </w:rPr>
            <w:t>Choose an item.</w:t>
          </w:r>
        </w:p>
      </w:docPartBody>
    </w:docPart>
    <w:docPart>
      <w:docPartPr>
        <w:name w:val="203D0C2854724E24872C7B8EF1B358D2"/>
        <w:category>
          <w:name w:val="Chung"/>
          <w:gallery w:val="placeholder"/>
        </w:category>
        <w:types>
          <w:type w:val="bbPlcHdr"/>
        </w:types>
        <w:behaviors>
          <w:behavior w:val="content"/>
        </w:behaviors>
        <w:guid w:val="{F3B656CA-C0E8-4995-9224-7C186ADE83C2}"/>
      </w:docPartPr>
      <w:docPartBody>
        <w:p w:rsidR="00000000" w:rsidRDefault="00B712DF">
          <w:pPr>
            <w:pStyle w:val="203D0C2854724E24872C7B8EF1B358D2"/>
          </w:pPr>
          <w:r w:rsidRPr="00592B34">
            <w:rPr>
              <w:rStyle w:val="VnbanChdanhsn"/>
            </w:rPr>
            <w:t>Choose an item.</w:t>
          </w:r>
        </w:p>
      </w:docPartBody>
    </w:docPart>
    <w:docPart>
      <w:docPartPr>
        <w:name w:val="F088EE6119E14FC4A18C252070C0EA5B"/>
        <w:category>
          <w:name w:val="Chung"/>
          <w:gallery w:val="placeholder"/>
        </w:category>
        <w:types>
          <w:type w:val="bbPlcHdr"/>
        </w:types>
        <w:behaviors>
          <w:behavior w:val="content"/>
        </w:behaviors>
        <w:guid w:val="{007F0CF3-E963-4998-9CCD-DA6F8DE9B8D8}"/>
      </w:docPartPr>
      <w:docPartBody>
        <w:p w:rsidR="00000000" w:rsidRDefault="00B712DF">
          <w:pPr>
            <w:pStyle w:val="F088EE6119E14FC4A18C252070C0EA5B"/>
          </w:pPr>
          <w:r w:rsidRPr="00592B34">
            <w:rPr>
              <w:rStyle w:val="VnbanChdanhsn"/>
            </w:rPr>
            <w:t>Choose an item.</w:t>
          </w:r>
        </w:p>
      </w:docPartBody>
    </w:docPart>
    <w:docPart>
      <w:docPartPr>
        <w:name w:val="FFD9128CCA8B418EB99E32397F875CBE"/>
        <w:category>
          <w:name w:val="Chung"/>
          <w:gallery w:val="placeholder"/>
        </w:category>
        <w:types>
          <w:type w:val="bbPlcHdr"/>
        </w:types>
        <w:behaviors>
          <w:behavior w:val="content"/>
        </w:behaviors>
        <w:guid w:val="{2D222841-1491-4CB6-833D-A23CCD53D381}"/>
      </w:docPartPr>
      <w:docPartBody>
        <w:p w:rsidR="00000000" w:rsidRDefault="00B712DF">
          <w:pPr>
            <w:pStyle w:val="FFD9128CCA8B418EB99E32397F875CBE"/>
          </w:pPr>
          <w:r w:rsidRPr="00592B34">
            <w:rPr>
              <w:rStyle w:val="VnbanChdanhsn"/>
            </w:rPr>
            <w:t>Choose an item.</w:t>
          </w:r>
        </w:p>
      </w:docPartBody>
    </w:docPart>
    <w:docPart>
      <w:docPartPr>
        <w:name w:val="0EFD14BF4CA44DAEAD66A6204FD8F11F"/>
        <w:category>
          <w:name w:val="Chung"/>
          <w:gallery w:val="placeholder"/>
        </w:category>
        <w:types>
          <w:type w:val="bbPlcHdr"/>
        </w:types>
        <w:behaviors>
          <w:behavior w:val="content"/>
        </w:behaviors>
        <w:guid w:val="{70364AE8-6C4E-4D98-9FC0-F50F25727DC5}"/>
      </w:docPartPr>
      <w:docPartBody>
        <w:p w:rsidR="00000000" w:rsidRDefault="00B712DF">
          <w:pPr>
            <w:pStyle w:val="0EFD14BF4CA44DAEAD66A6204FD8F11F"/>
          </w:pPr>
          <w:r w:rsidRPr="00592B34">
            <w:rPr>
              <w:rStyle w:val="VnbanChdanhsn"/>
            </w:rPr>
            <w:t>Choose an item.</w:t>
          </w:r>
        </w:p>
      </w:docPartBody>
    </w:docPart>
    <w:docPart>
      <w:docPartPr>
        <w:name w:val="69BE85AF04094B68A28E7A939129FDF2"/>
        <w:category>
          <w:name w:val="Chung"/>
          <w:gallery w:val="placeholder"/>
        </w:category>
        <w:types>
          <w:type w:val="bbPlcHdr"/>
        </w:types>
        <w:behaviors>
          <w:behavior w:val="content"/>
        </w:behaviors>
        <w:guid w:val="{061BE1DF-970D-404C-9389-AF005239F569}"/>
      </w:docPartPr>
      <w:docPartBody>
        <w:p w:rsidR="00000000" w:rsidRDefault="00B712DF">
          <w:pPr>
            <w:pStyle w:val="69BE85AF04094B68A28E7A939129FDF2"/>
          </w:pPr>
          <w:r w:rsidRPr="00592B34">
            <w:rPr>
              <w:rStyle w:val="VnbanChdanhsn"/>
            </w:rPr>
            <w:t>Choose an item.</w:t>
          </w:r>
        </w:p>
      </w:docPartBody>
    </w:docPart>
    <w:docPart>
      <w:docPartPr>
        <w:name w:val="DDCAB528E5DB429D9406B2D547AE711E"/>
        <w:category>
          <w:name w:val="Chung"/>
          <w:gallery w:val="placeholder"/>
        </w:category>
        <w:types>
          <w:type w:val="bbPlcHdr"/>
        </w:types>
        <w:behaviors>
          <w:behavior w:val="content"/>
        </w:behaviors>
        <w:guid w:val="{5ACFEDBA-A340-4AB7-B9FA-A755A37EBC38}"/>
      </w:docPartPr>
      <w:docPartBody>
        <w:p w:rsidR="00000000" w:rsidRDefault="00B712DF">
          <w:pPr>
            <w:pStyle w:val="DDCAB528E5DB429D9406B2D547AE711E"/>
          </w:pPr>
          <w:r w:rsidRPr="00592B34">
            <w:rPr>
              <w:rStyle w:val="VnbanChdanhsn"/>
            </w:rPr>
            <w:t>Choose an item.</w:t>
          </w:r>
        </w:p>
      </w:docPartBody>
    </w:docPart>
    <w:docPart>
      <w:docPartPr>
        <w:name w:val="49835C0653F9450A96BE907364DBF7A7"/>
        <w:category>
          <w:name w:val="Chung"/>
          <w:gallery w:val="placeholder"/>
        </w:category>
        <w:types>
          <w:type w:val="bbPlcHdr"/>
        </w:types>
        <w:behaviors>
          <w:behavior w:val="content"/>
        </w:behaviors>
        <w:guid w:val="{0DFBA95A-2218-472A-A449-C0A4ED960A87}"/>
      </w:docPartPr>
      <w:docPartBody>
        <w:p w:rsidR="00000000" w:rsidRDefault="00B712DF">
          <w:pPr>
            <w:pStyle w:val="49835C0653F9450A96BE907364DBF7A7"/>
          </w:pPr>
          <w:r w:rsidRPr="00592B34">
            <w:rPr>
              <w:rStyle w:val="VnbanChdanhsn"/>
            </w:rPr>
            <w:t>Choose an item.</w:t>
          </w:r>
        </w:p>
      </w:docPartBody>
    </w:docPart>
    <w:docPart>
      <w:docPartPr>
        <w:name w:val="073554D11EAE4337B53526521B1F62EE"/>
        <w:category>
          <w:name w:val="Chung"/>
          <w:gallery w:val="placeholder"/>
        </w:category>
        <w:types>
          <w:type w:val="bbPlcHdr"/>
        </w:types>
        <w:behaviors>
          <w:behavior w:val="content"/>
        </w:behaviors>
        <w:guid w:val="{5449C436-D5CA-4E88-8F0D-7865647EAE91}"/>
      </w:docPartPr>
      <w:docPartBody>
        <w:p w:rsidR="00000000" w:rsidRDefault="00B712DF">
          <w:pPr>
            <w:pStyle w:val="073554D11EAE4337B53526521B1F62EE"/>
          </w:pPr>
          <w:r w:rsidRPr="00592B34">
            <w:rPr>
              <w:rStyle w:val="VnbanChdanhsn"/>
            </w:rPr>
            <w:t>Choose an item.</w:t>
          </w:r>
        </w:p>
      </w:docPartBody>
    </w:docPart>
    <w:docPart>
      <w:docPartPr>
        <w:name w:val="F036311FED9B4CB4BA548429A42770C4"/>
        <w:category>
          <w:name w:val="Chung"/>
          <w:gallery w:val="placeholder"/>
        </w:category>
        <w:types>
          <w:type w:val="bbPlcHdr"/>
        </w:types>
        <w:behaviors>
          <w:behavior w:val="content"/>
        </w:behaviors>
        <w:guid w:val="{6E819D64-0461-44D1-AE1D-8C2BDC052428}"/>
      </w:docPartPr>
      <w:docPartBody>
        <w:p w:rsidR="00000000" w:rsidRDefault="00B712DF">
          <w:pPr>
            <w:pStyle w:val="F036311FED9B4CB4BA548429A42770C4"/>
          </w:pPr>
          <w:r w:rsidRPr="00592B34">
            <w:rPr>
              <w:rStyle w:val="VnbanChdanhsn"/>
            </w:rPr>
            <w:t>Choose an item.</w:t>
          </w:r>
        </w:p>
      </w:docPartBody>
    </w:docPart>
    <w:docPart>
      <w:docPartPr>
        <w:name w:val="A2846396E25142958D834679E2D2320D"/>
        <w:category>
          <w:name w:val="Chung"/>
          <w:gallery w:val="placeholder"/>
        </w:category>
        <w:types>
          <w:type w:val="bbPlcHdr"/>
        </w:types>
        <w:behaviors>
          <w:behavior w:val="content"/>
        </w:behaviors>
        <w:guid w:val="{8C439623-527A-49F1-B951-CBCC2987CA8B}"/>
      </w:docPartPr>
      <w:docPartBody>
        <w:p w:rsidR="00000000" w:rsidRDefault="00B712DF">
          <w:pPr>
            <w:pStyle w:val="A2846396E25142958D834679E2D2320D"/>
          </w:pPr>
          <w:r w:rsidRPr="00592B34">
            <w:rPr>
              <w:rStyle w:val="VnbanChdanhsn"/>
            </w:rPr>
            <w:t>Choose an item.</w:t>
          </w:r>
        </w:p>
      </w:docPartBody>
    </w:docPart>
    <w:docPart>
      <w:docPartPr>
        <w:name w:val="AC4BFD7D2D9641F98766C5005955B465"/>
        <w:category>
          <w:name w:val="Chung"/>
          <w:gallery w:val="placeholder"/>
        </w:category>
        <w:types>
          <w:type w:val="bbPlcHdr"/>
        </w:types>
        <w:behaviors>
          <w:behavior w:val="content"/>
        </w:behaviors>
        <w:guid w:val="{A1BE83CF-CC0D-4555-B305-CF518D8A4ECA}"/>
      </w:docPartPr>
      <w:docPartBody>
        <w:p w:rsidR="00000000" w:rsidRDefault="00B712DF">
          <w:pPr>
            <w:pStyle w:val="AC4BFD7D2D9641F98766C5005955B465"/>
          </w:pPr>
          <w:r w:rsidRPr="00592B34">
            <w:rPr>
              <w:rStyle w:val="VnbanChdanhsn"/>
            </w:rPr>
            <w:t>Choose an item.</w:t>
          </w:r>
        </w:p>
      </w:docPartBody>
    </w:docPart>
    <w:docPart>
      <w:docPartPr>
        <w:name w:val="9D7CF8BD17AD44C88AC27026A6AC73C1"/>
        <w:category>
          <w:name w:val="Chung"/>
          <w:gallery w:val="placeholder"/>
        </w:category>
        <w:types>
          <w:type w:val="bbPlcHdr"/>
        </w:types>
        <w:behaviors>
          <w:behavior w:val="content"/>
        </w:behaviors>
        <w:guid w:val="{B75BE121-646C-4CB0-9A3A-29AD0DEEC2C0}"/>
      </w:docPartPr>
      <w:docPartBody>
        <w:p w:rsidR="00000000" w:rsidRDefault="00B712DF">
          <w:pPr>
            <w:pStyle w:val="9D7CF8BD17AD44C88AC27026A6AC73C1"/>
          </w:pPr>
          <w:r w:rsidRPr="00592B34">
            <w:rPr>
              <w:rStyle w:val="VnbanChdanhsn"/>
            </w:rPr>
            <w:t>Choose an item.</w:t>
          </w:r>
        </w:p>
      </w:docPartBody>
    </w:docPart>
    <w:docPart>
      <w:docPartPr>
        <w:name w:val="E93000A3EB884E3CAABDDA777770E71E"/>
        <w:category>
          <w:name w:val="Chung"/>
          <w:gallery w:val="placeholder"/>
        </w:category>
        <w:types>
          <w:type w:val="bbPlcHdr"/>
        </w:types>
        <w:behaviors>
          <w:behavior w:val="content"/>
        </w:behaviors>
        <w:guid w:val="{89944DDE-F1EC-4A66-9B7D-6FDA5B7DC5CA}"/>
      </w:docPartPr>
      <w:docPartBody>
        <w:p w:rsidR="00000000" w:rsidRDefault="00B712DF">
          <w:pPr>
            <w:pStyle w:val="E93000A3EB884E3CAABDDA777770E71E"/>
          </w:pPr>
          <w:r w:rsidRPr="00592B34">
            <w:rPr>
              <w:rStyle w:val="VnbanChdanhsn"/>
            </w:rPr>
            <w:t>Choose an item.</w:t>
          </w:r>
        </w:p>
      </w:docPartBody>
    </w:docPart>
    <w:docPart>
      <w:docPartPr>
        <w:name w:val="735D2B3944B24921B4D33E560D99112F"/>
        <w:category>
          <w:name w:val="Chung"/>
          <w:gallery w:val="placeholder"/>
        </w:category>
        <w:types>
          <w:type w:val="bbPlcHdr"/>
        </w:types>
        <w:behaviors>
          <w:behavior w:val="content"/>
        </w:behaviors>
        <w:guid w:val="{131E701B-7E4C-4E09-8E31-A6643636CDAA}"/>
      </w:docPartPr>
      <w:docPartBody>
        <w:p w:rsidR="00000000" w:rsidRDefault="00B712DF">
          <w:pPr>
            <w:pStyle w:val="735D2B3944B24921B4D33E560D99112F"/>
          </w:pPr>
          <w:r w:rsidRPr="00592B34">
            <w:rPr>
              <w:rStyle w:val="VnbanChdanhsn"/>
            </w:rPr>
            <w:t>Choose an item.</w:t>
          </w:r>
        </w:p>
      </w:docPartBody>
    </w:docPart>
    <w:docPart>
      <w:docPartPr>
        <w:name w:val="4CA89559B8094B7E845EFCE73CCF1A28"/>
        <w:category>
          <w:name w:val="Chung"/>
          <w:gallery w:val="placeholder"/>
        </w:category>
        <w:types>
          <w:type w:val="bbPlcHdr"/>
        </w:types>
        <w:behaviors>
          <w:behavior w:val="content"/>
        </w:behaviors>
        <w:guid w:val="{58BE614C-B8B4-4F2A-9F88-8D29EB2A3C73}"/>
      </w:docPartPr>
      <w:docPartBody>
        <w:p w:rsidR="00000000" w:rsidRDefault="00B712DF">
          <w:pPr>
            <w:pStyle w:val="4CA89559B8094B7E845EFCE73CCF1A28"/>
          </w:pPr>
          <w:r w:rsidRPr="00592B34">
            <w:rPr>
              <w:rStyle w:val="VnbanChdanhsn"/>
            </w:rPr>
            <w:t>Choose an item.</w:t>
          </w:r>
        </w:p>
      </w:docPartBody>
    </w:docPart>
    <w:docPart>
      <w:docPartPr>
        <w:name w:val="D782E0DE3C104A278A86182A9A595FD2"/>
        <w:category>
          <w:name w:val="Chung"/>
          <w:gallery w:val="placeholder"/>
        </w:category>
        <w:types>
          <w:type w:val="bbPlcHdr"/>
        </w:types>
        <w:behaviors>
          <w:behavior w:val="content"/>
        </w:behaviors>
        <w:guid w:val="{619DE623-710F-4547-86BB-3550A4EBCB0B}"/>
      </w:docPartPr>
      <w:docPartBody>
        <w:p w:rsidR="00000000" w:rsidRDefault="00B712DF">
          <w:pPr>
            <w:pStyle w:val="D782E0DE3C104A278A86182A9A595FD2"/>
          </w:pPr>
          <w:r w:rsidRPr="00592B34">
            <w:rPr>
              <w:rStyle w:val="VnbanChdanhsn"/>
            </w:rPr>
            <w:t>Choose an item.</w:t>
          </w:r>
        </w:p>
      </w:docPartBody>
    </w:docPart>
    <w:docPart>
      <w:docPartPr>
        <w:name w:val="A49098158BB84EB88162A35A12E78DC9"/>
        <w:category>
          <w:name w:val="Chung"/>
          <w:gallery w:val="placeholder"/>
        </w:category>
        <w:types>
          <w:type w:val="bbPlcHdr"/>
        </w:types>
        <w:behaviors>
          <w:behavior w:val="content"/>
        </w:behaviors>
        <w:guid w:val="{7A18C1DB-5770-4E58-8DDE-08C9E46DD4E5}"/>
      </w:docPartPr>
      <w:docPartBody>
        <w:p w:rsidR="00000000" w:rsidRDefault="00B712DF">
          <w:pPr>
            <w:pStyle w:val="A49098158BB84EB88162A35A12E78DC9"/>
          </w:pPr>
          <w:r w:rsidRPr="00592B34">
            <w:rPr>
              <w:rStyle w:val="VnbanChdanhsn"/>
            </w:rPr>
            <w:t>Choose an item.</w:t>
          </w:r>
        </w:p>
      </w:docPartBody>
    </w:docPart>
    <w:docPart>
      <w:docPartPr>
        <w:name w:val="9A07A8FE5AB64F1D8653B6F78DE5CF86"/>
        <w:category>
          <w:name w:val="Chung"/>
          <w:gallery w:val="placeholder"/>
        </w:category>
        <w:types>
          <w:type w:val="bbPlcHdr"/>
        </w:types>
        <w:behaviors>
          <w:behavior w:val="content"/>
        </w:behaviors>
        <w:guid w:val="{0A0D503D-1745-4A0C-8C91-1FF7794BB760}"/>
      </w:docPartPr>
      <w:docPartBody>
        <w:p w:rsidR="00000000" w:rsidRDefault="00B712DF">
          <w:pPr>
            <w:pStyle w:val="9A07A8FE5AB64F1D8653B6F78DE5CF86"/>
          </w:pPr>
          <w:r w:rsidRPr="00592B34">
            <w:rPr>
              <w:rStyle w:val="VnbanChdanhsn"/>
            </w:rPr>
            <w:t>Choose an item.</w:t>
          </w:r>
        </w:p>
      </w:docPartBody>
    </w:docPart>
    <w:docPart>
      <w:docPartPr>
        <w:name w:val="EAEBF110E9734AE691A79917ED96DCBB"/>
        <w:category>
          <w:name w:val="Chung"/>
          <w:gallery w:val="placeholder"/>
        </w:category>
        <w:types>
          <w:type w:val="bbPlcHdr"/>
        </w:types>
        <w:behaviors>
          <w:behavior w:val="content"/>
        </w:behaviors>
        <w:guid w:val="{0F31B7BA-E623-4C4B-A9E6-866451DBBB6D}"/>
      </w:docPartPr>
      <w:docPartBody>
        <w:p w:rsidR="00000000" w:rsidRDefault="00B712DF">
          <w:pPr>
            <w:pStyle w:val="EAEBF110E9734AE691A79917ED96DCBB"/>
          </w:pPr>
          <w:r w:rsidRPr="00592B34">
            <w:rPr>
              <w:rStyle w:val="VnbanChdanhsn"/>
            </w:rPr>
            <w:t>Choose an item.</w:t>
          </w:r>
        </w:p>
      </w:docPartBody>
    </w:docPart>
    <w:docPart>
      <w:docPartPr>
        <w:name w:val="65FE87E67BF041F68B1BB75C0229F38C"/>
        <w:category>
          <w:name w:val="Chung"/>
          <w:gallery w:val="placeholder"/>
        </w:category>
        <w:types>
          <w:type w:val="bbPlcHdr"/>
        </w:types>
        <w:behaviors>
          <w:behavior w:val="content"/>
        </w:behaviors>
        <w:guid w:val="{9D1C607D-E82A-4DA1-B7F9-C3AA21BBA15B}"/>
      </w:docPartPr>
      <w:docPartBody>
        <w:p w:rsidR="00000000" w:rsidRDefault="00B712DF">
          <w:pPr>
            <w:pStyle w:val="65FE87E67BF041F68B1BB75C0229F38C"/>
          </w:pPr>
          <w:r w:rsidRPr="00592B34">
            <w:rPr>
              <w:rStyle w:val="VnbanChdanhsn"/>
            </w:rPr>
            <w:t>Choose an item.</w:t>
          </w:r>
        </w:p>
      </w:docPartBody>
    </w:docPart>
    <w:docPart>
      <w:docPartPr>
        <w:name w:val="E031765FCC1E454BA30D29744D8F3921"/>
        <w:category>
          <w:name w:val="Chung"/>
          <w:gallery w:val="placeholder"/>
        </w:category>
        <w:types>
          <w:type w:val="bbPlcHdr"/>
        </w:types>
        <w:behaviors>
          <w:behavior w:val="content"/>
        </w:behaviors>
        <w:guid w:val="{1C1D387E-9542-4E15-B71A-A804FEB34B1E}"/>
      </w:docPartPr>
      <w:docPartBody>
        <w:p w:rsidR="00000000" w:rsidRDefault="00B712DF">
          <w:pPr>
            <w:pStyle w:val="E031765FCC1E454BA30D29744D8F3921"/>
          </w:pPr>
          <w:r w:rsidRPr="000B3433">
            <w:rPr>
              <w:rStyle w:val="VnbanChdanhsn"/>
            </w:rPr>
            <w:t>Choose an item.</w:t>
          </w:r>
        </w:p>
      </w:docPartBody>
    </w:docPart>
    <w:docPart>
      <w:docPartPr>
        <w:name w:val="BDADCF5C764D4B608B13471DCF75892F"/>
        <w:category>
          <w:name w:val="Chung"/>
          <w:gallery w:val="placeholder"/>
        </w:category>
        <w:types>
          <w:type w:val="bbPlcHdr"/>
        </w:types>
        <w:behaviors>
          <w:behavior w:val="content"/>
        </w:behaviors>
        <w:guid w:val="{AC152AE4-304C-41E8-BF84-AEF5EB7BFF4B}"/>
      </w:docPartPr>
      <w:docPartBody>
        <w:p w:rsidR="00000000" w:rsidRDefault="00B712DF">
          <w:pPr>
            <w:pStyle w:val="BDADCF5C764D4B608B13471DCF75892F"/>
          </w:pPr>
          <w:r w:rsidRPr="000B3433">
            <w:rPr>
              <w:rStyle w:val="VnbanChdanhsn"/>
            </w:rPr>
            <w:t>Choose an item.</w:t>
          </w:r>
        </w:p>
      </w:docPartBody>
    </w:docPart>
    <w:docPart>
      <w:docPartPr>
        <w:name w:val="CA0C481E1AA64A55A848AB0DD74ECB2C"/>
        <w:category>
          <w:name w:val="Chung"/>
          <w:gallery w:val="placeholder"/>
        </w:category>
        <w:types>
          <w:type w:val="bbPlcHdr"/>
        </w:types>
        <w:behaviors>
          <w:behavior w:val="content"/>
        </w:behaviors>
        <w:guid w:val="{EC5B0B03-27BA-4CEC-9563-8B393A28C75B}"/>
      </w:docPartPr>
      <w:docPartBody>
        <w:p w:rsidR="00000000" w:rsidRDefault="00B712DF">
          <w:pPr>
            <w:pStyle w:val="CA0C481E1AA64A55A848AB0DD74ECB2C"/>
          </w:pPr>
          <w:r w:rsidRPr="00592B34">
            <w:rPr>
              <w:rStyle w:val="VnbanChdanhsn"/>
            </w:rPr>
            <w:t>Choose an item.</w:t>
          </w:r>
        </w:p>
      </w:docPartBody>
    </w:docPart>
    <w:docPart>
      <w:docPartPr>
        <w:name w:val="3FCC31EB1B664A2E95D64AAE5DEE9CEF"/>
        <w:category>
          <w:name w:val="Chung"/>
          <w:gallery w:val="placeholder"/>
        </w:category>
        <w:types>
          <w:type w:val="bbPlcHdr"/>
        </w:types>
        <w:behaviors>
          <w:behavior w:val="content"/>
        </w:behaviors>
        <w:guid w:val="{59C9E27D-1A40-45E4-ADAF-B08476E0E818}"/>
      </w:docPartPr>
      <w:docPartBody>
        <w:p w:rsidR="00000000" w:rsidRDefault="00B712DF">
          <w:pPr>
            <w:pStyle w:val="3FCC31EB1B664A2E95D64AAE5DEE9CEF"/>
          </w:pPr>
          <w:r w:rsidRPr="00592B34">
            <w:rPr>
              <w:rStyle w:val="VnbanChdanhsn"/>
            </w:rPr>
            <w:t>Choose an item.</w:t>
          </w:r>
        </w:p>
      </w:docPartBody>
    </w:docPart>
    <w:docPart>
      <w:docPartPr>
        <w:name w:val="9C6608B07C464535B2EDB5D395AEE302"/>
        <w:category>
          <w:name w:val="Chung"/>
          <w:gallery w:val="placeholder"/>
        </w:category>
        <w:types>
          <w:type w:val="bbPlcHdr"/>
        </w:types>
        <w:behaviors>
          <w:behavior w:val="content"/>
        </w:behaviors>
        <w:guid w:val="{9FF09212-E4DB-4378-9236-7364C95A9D08}"/>
      </w:docPartPr>
      <w:docPartBody>
        <w:p w:rsidR="00000000" w:rsidRDefault="00B712DF">
          <w:pPr>
            <w:pStyle w:val="9C6608B07C464535B2EDB5D395AEE302"/>
          </w:pPr>
          <w:r w:rsidRPr="00592B34">
            <w:rPr>
              <w:rStyle w:val="VnbanChdanhsn"/>
            </w:rPr>
            <w:t>Choose an item.</w:t>
          </w:r>
        </w:p>
      </w:docPartBody>
    </w:docPart>
    <w:docPart>
      <w:docPartPr>
        <w:name w:val="3A34477562084C53A910482A8D0D4937"/>
        <w:category>
          <w:name w:val="Chung"/>
          <w:gallery w:val="placeholder"/>
        </w:category>
        <w:types>
          <w:type w:val="bbPlcHdr"/>
        </w:types>
        <w:behaviors>
          <w:behavior w:val="content"/>
        </w:behaviors>
        <w:guid w:val="{E163FB5A-0BDE-4B62-92AC-7DEE76DCEF22}"/>
      </w:docPartPr>
      <w:docPartBody>
        <w:p w:rsidR="00000000" w:rsidRDefault="00B712DF">
          <w:pPr>
            <w:pStyle w:val="3A34477562084C53A910482A8D0D4937"/>
          </w:pPr>
          <w:r w:rsidRPr="00592B34">
            <w:rPr>
              <w:rStyle w:val="VnbanChdanhsn"/>
            </w:rPr>
            <w:t>Choose an item.</w:t>
          </w:r>
        </w:p>
      </w:docPartBody>
    </w:docPart>
    <w:docPart>
      <w:docPartPr>
        <w:name w:val="6BD89544413A43F690A30CF65D308D01"/>
        <w:category>
          <w:name w:val="Chung"/>
          <w:gallery w:val="placeholder"/>
        </w:category>
        <w:types>
          <w:type w:val="bbPlcHdr"/>
        </w:types>
        <w:behaviors>
          <w:behavior w:val="content"/>
        </w:behaviors>
        <w:guid w:val="{63DEF456-41CB-4532-91AA-9E7091F0F693}"/>
      </w:docPartPr>
      <w:docPartBody>
        <w:p w:rsidR="00000000" w:rsidRDefault="00B712DF">
          <w:pPr>
            <w:pStyle w:val="6BD89544413A43F690A30CF65D308D01"/>
          </w:pPr>
          <w:r w:rsidRPr="00592B34">
            <w:rPr>
              <w:rStyle w:val="VnbanChdanhsn"/>
            </w:rPr>
            <w:t>Choose an item.</w:t>
          </w:r>
        </w:p>
      </w:docPartBody>
    </w:docPart>
    <w:docPart>
      <w:docPartPr>
        <w:name w:val="4AD0B7AC90314BFEA9DF13B231D64D54"/>
        <w:category>
          <w:name w:val="Chung"/>
          <w:gallery w:val="placeholder"/>
        </w:category>
        <w:types>
          <w:type w:val="bbPlcHdr"/>
        </w:types>
        <w:behaviors>
          <w:behavior w:val="content"/>
        </w:behaviors>
        <w:guid w:val="{E39CFF31-5C50-42B6-939F-8C7DFE351D58}"/>
      </w:docPartPr>
      <w:docPartBody>
        <w:p w:rsidR="00000000" w:rsidRDefault="00B712DF">
          <w:pPr>
            <w:pStyle w:val="4AD0B7AC90314BFEA9DF13B231D64D54"/>
          </w:pPr>
          <w:r w:rsidRPr="00592B34">
            <w:rPr>
              <w:rStyle w:val="VnbanChdanhsn"/>
            </w:rPr>
            <w:t>Choose an item.</w:t>
          </w:r>
        </w:p>
      </w:docPartBody>
    </w:docPart>
    <w:docPart>
      <w:docPartPr>
        <w:name w:val="FB99AF95571040C49DF130389697A7A7"/>
        <w:category>
          <w:name w:val="Chung"/>
          <w:gallery w:val="placeholder"/>
        </w:category>
        <w:types>
          <w:type w:val="bbPlcHdr"/>
        </w:types>
        <w:behaviors>
          <w:behavior w:val="content"/>
        </w:behaviors>
        <w:guid w:val="{1CA5EBC3-BE22-4C57-80D8-0C9B7C03C561}"/>
      </w:docPartPr>
      <w:docPartBody>
        <w:p w:rsidR="00000000" w:rsidRDefault="00B712DF">
          <w:pPr>
            <w:pStyle w:val="FB99AF95571040C49DF130389697A7A7"/>
          </w:pPr>
          <w:r w:rsidRPr="00592B34">
            <w:rPr>
              <w:rStyle w:val="VnbanChdanhsn"/>
            </w:rPr>
            <w:t xml:space="preserve">Choose an </w:t>
          </w:r>
          <w:r w:rsidRPr="00592B34">
            <w:rPr>
              <w:rStyle w:val="VnbanChdanhsn"/>
            </w:rPr>
            <w:t>item.</w:t>
          </w:r>
        </w:p>
      </w:docPartBody>
    </w:docPart>
    <w:docPart>
      <w:docPartPr>
        <w:name w:val="10F4550EA7984CD1A8A2A53EB0A84746"/>
        <w:category>
          <w:name w:val="Chung"/>
          <w:gallery w:val="placeholder"/>
        </w:category>
        <w:types>
          <w:type w:val="bbPlcHdr"/>
        </w:types>
        <w:behaviors>
          <w:behavior w:val="content"/>
        </w:behaviors>
        <w:guid w:val="{C2738BBC-5896-424E-AB0A-3B271657EF1D}"/>
      </w:docPartPr>
      <w:docPartBody>
        <w:p w:rsidR="00000000" w:rsidRDefault="00B712DF">
          <w:pPr>
            <w:pStyle w:val="10F4550EA7984CD1A8A2A53EB0A84746"/>
          </w:pPr>
          <w:r w:rsidRPr="00592B34">
            <w:rPr>
              <w:rStyle w:val="VnbanChdanhsn"/>
            </w:rPr>
            <w:t>Choose an item.</w:t>
          </w:r>
        </w:p>
      </w:docPartBody>
    </w:docPart>
    <w:docPart>
      <w:docPartPr>
        <w:name w:val="1D8FB2C9A5A94C72B6005DDA8360278C"/>
        <w:category>
          <w:name w:val="Chung"/>
          <w:gallery w:val="placeholder"/>
        </w:category>
        <w:types>
          <w:type w:val="bbPlcHdr"/>
        </w:types>
        <w:behaviors>
          <w:behavior w:val="content"/>
        </w:behaviors>
        <w:guid w:val="{0586D8AB-50A8-4D49-8C65-263DC42A6864}"/>
      </w:docPartPr>
      <w:docPartBody>
        <w:p w:rsidR="00000000" w:rsidRDefault="00B712DF">
          <w:pPr>
            <w:pStyle w:val="1D8FB2C9A5A94C72B6005DDA8360278C"/>
          </w:pPr>
          <w:r w:rsidRPr="00592B34">
            <w:rPr>
              <w:rStyle w:val="VnbanChdanhsn"/>
            </w:rPr>
            <w:t>Choose an item.</w:t>
          </w:r>
        </w:p>
      </w:docPartBody>
    </w:docPart>
    <w:docPart>
      <w:docPartPr>
        <w:name w:val="31A8AE999B3C46E4A362734BF3150371"/>
        <w:category>
          <w:name w:val="Chung"/>
          <w:gallery w:val="placeholder"/>
        </w:category>
        <w:types>
          <w:type w:val="bbPlcHdr"/>
        </w:types>
        <w:behaviors>
          <w:behavior w:val="content"/>
        </w:behaviors>
        <w:guid w:val="{358466B9-D83F-4BB3-AAF8-AA398FE94DF2}"/>
      </w:docPartPr>
      <w:docPartBody>
        <w:p w:rsidR="00000000" w:rsidRDefault="00B712DF">
          <w:pPr>
            <w:pStyle w:val="31A8AE999B3C46E4A362734BF3150371"/>
          </w:pPr>
          <w:r w:rsidRPr="00592B34">
            <w:rPr>
              <w:rStyle w:val="VnbanChdanhsn"/>
            </w:rPr>
            <w:t>Choose an item.</w:t>
          </w:r>
        </w:p>
      </w:docPartBody>
    </w:docPart>
    <w:docPart>
      <w:docPartPr>
        <w:name w:val="40A0CAA02E0B4CEAA3F23BD3475A22B0"/>
        <w:category>
          <w:name w:val="Chung"/>
          <w:gallery w:val="placeholder"/>
        </w:category>
        <w:types>
          <w:type w:val="bbPlcHdr"/>
        </w:types>
        <w:behaviors>
          <w:behavior w:val="content"/>
        </w:behaviors>
        <w:guid w:val="{702F5926-C1BD-40DD-BE5B-53D0E3871CC7}"/>
      </w:docPartPr>
      <w:docPartBody>
        <w:p w:rsidR="00000000" w:rsidRDefault="00B712DF">
          <w:pPr>
            <w:pStyle w:val="40A0CAA02E0B4CEAA3F23BD3475A22B0"/>
          </w:pPr>
          <w:r w:rsidRPr="00592B34">
            <w:rPr>
              <w:rStyle w:val="VnbanChdanhsn"/>
            </w:rPr>
            <w:t>Choose an item.</w:t>
          </w:r>
        </w:p>
      </w:docPartBody>
    </w:docPart>
    <w:docPart>
      <w:docPartPr>
        <w:name w:val="DCA299529F864F329FC2CD8A80E9ACB4"/>
        <w:category>
          <w:name w:val="Chung"/>
          <w:gallery w:val="placeholder"/>
        </w:category>
        <w:types>
          <w:type w:val="bbPlcHdr"/>
        </w:types>
        <w:behaviors>
          <w:behavior w:val="content"/>
        </w:behaviors>
        <w:guid w:val="{C40EF466-E582-4623-B9BD-B6B970B052B3}"/>
      </w:docPartPr>
      <w:docPartBody>
        <w:p w:rsidR="00000000" w:rsidRDefault="00B712DF">
          <w:pPr>
            <w:pStyle w:val="DCA299529F864F329FC2CD8A80E9ACB4"/>
          </w:pPr>
          <w:r w:rsidRPr="00592B34">
            <w:rPr>
              <w:rStyle w:val="VnbanChdanhsn"/>
            </w:rPr>
            <w:t>Choose an item.</w:t>
          </w:r>
        </w:p>
      </w:docPartBody>
    </w:docPart>
    <w:docPart>
      <w:docPartPr>
        <w:name w:val="8259DDD5052D4B4D8154755E44A921EC"/>
        <w:category>
          <w:name w:val="Chung"/>
          <w:gallery w:val="placeholder"/>
        </w:category>
        <w:types>
          <w:type w:val="bbPlcHdr"/>
        </w:types>
        <w:behaviors>
          <w:behavior w:val="content"/>
        </w:behaviors>
        <w:guid w:val="{9375E463-50DB-4691-972B-2EB766CCDD8C}"/>
      </w:docPartPr>
      <w:docPartBody>
        <w:p w:rsidR="00000000" w:rsidRDefault="00B712DF">
          <w:pPr>
            <w:pStyle w:val="8259DDD5052D4B4D8154755E44A921EC"/>
          </w:pPr>
          <w:r w:rsidRPr="00592B34">
            <w:rPr>
              <w:rStyle w:val="VnbanChdanhsn"/>
            </w:rPr>
            <w:t>Choose an item.</w:t>
          </w:r>
        </w:p>
      </w:docPartBody>
    </w:docPart>
    <w:docPart>
      <w:docPartPr>
        <w:name w:val="28E56DE4C5CF43FABCF6AEBD01FF1CEC"/>
        <w:category>
          <w:name w:val="Chung"/>
          <w:gallery w:val="placeholder"/>
        </w:category>
        <w:types>
          <w:type w:val="bbPlcHdr"/>
        </w:types>
        <w:behaviors>
          <w:behavior w:val="content"/>
        </w:behaviors>
        <w:guid w:val="{97762C8C-16F2-46EE-B09B-9AA12059E88B}"/>
      </w:docPartPr>
      <w:docPartBody>
        <w:p w:rsidR="00000000" w:rsidRDefault="00B712DF">
          <w:pPr>
            <w:pStyle w:val="28E56DE4C5CF43FABCF6AEBD01FF1CEC"/>
          </w:pPr>
          <w:r w:rsidRPr="00592B34">
            <w:rPr>
              <w:rStyle w:val="VnbanChdanhsn"/>
            </w:rPr>
            <w:t>Choose an item.</w:t>
          </w:r>
        </w:p>
      </w:docPartBody>
    </w:docPart>
    <w:docPart>
      <w:docPartPr>
        <w:name w:val="F236AB5FB90241849DB2FA8AEBF16A8C"/>
        <w:category>
          <w:name w:val="Chung"/>
          <w:gallery w:val="placeholder"/>
        </w:category>
        <w:types>
          <w:type w:val="bbPlcHdr"/>
        </w:types>
        <w:behaviors>
          <w:behavior w:val="content"/>
        </w:behaviors>
        <w:guid w:val="{76258138-48A0-4F7F-86E4-F42F230EA763}"/>
      </w:docPartPr>
      <w:docPartBody>
        <w:p w:rsidR="00000000" w:rsidRDefault="00B712DF">
          <w:pPr>
            <w:pStyle w:val="F236AB5FB90241849DB2FA8AEBF16A8C"/>
          </w:pPr>
          <w:r w:rsidRPr="00592B34">
            <w:rPr>
              <w:rStyle w:val="VnbanChdanhsn"/>
            </w:rPr>
            <w:t>Choose an item.</w:t>
          </w:r>
        </w:p>
      </w:docPartBody>
    </w:docPart>
    <w:docPart>
      <w:docPartPr>
        <w:name w:val="9E137AEC2F504FB29D9732229D8C757C"/>
        <w:category>
          <w:name w:val="Chung"/>
          <w:gallery w:val="placeholder"/>
        </w:category>
        <w:types>
          <w:type w:val="bbPlcHdr"/>
        </w:types>
        <w:behaviors>
          <w:behavior w:val="content"/>
        </w:behaviors>
        <w:guid w:val="{91070C86-997D-488E-ACFD-50D31DE27CF3}"/>
      </w:docPartPr>
      <w:docPartBody>
        <w:p w:rsidR="00000000" w:rsidRDefault="00B712DF">
          <w:pPr>
            <w:pStyle w:val="9E137AEC2F504FB29D9732229D8C757C"/>
          </w:pPr>
          <w:r w:rsidRPr="00592B34">
            <w:rPr>
              <w:rStyle w:val="VnbanChdanhsn"/>
            </w:rPr>
            <w:t>Choose an item.</w:t>
          </w:r>
        </w:p>
      </w:docPartBody>
    </w:docPart>
    <w:docPart>
      <w:docPartPr>
        <w:name w:val="6B67109B2E82432FB14BDD25591CF04B"/>
        <w:category>
          <w:name w:val="Chung"/>
          <w:gallery w:val="placeholder"/>
        </w:category>
        <w:types>
          <w:type w:val="bbPlcHdr"/>
        </w:types>
        <w:behaviors>
          <w:behavior w:val="content"/>
        </w:behaviors>
        <w:guid w:val="{A69C826D-6DBA-46A1-B762-3C1C4A47135D}"/>
      </w:docPartPr>
      <w:docPartBody>
        <w:p w:rsidR="00000000" w:rsidRDefault="00B712DF">
          <w:pPr>
            <w:pStyle w:val="6B67109B2E82432FB14BDD25591CF04B"/>
          </w:pPr>
          <w:r w:rsidRPr="00592B34">
            <w:rPr>
              <w:rStyle w:val="VnbanChdanhsn"/>
            </w:rPr>
            <w:t>Choose an item.</w:t>
          </w:r>
        </w:p>
      </w:docPartBody>
    </w:docPart>
    <w:docPart>
      <w:docPartPr>
        <w:name w:val="6587936E9A1B430EA317D8C1B76E0292"/>
        <w:category>
          <w:name w:val="Chung"/>
          <w:gallery w:val="placeholder"/>
        </w:category>
        <w:types>
          <w:type w:val="bbPlcHdr"/>
        </w:types>
        <w:behaviors>
          <w:behavior w:val="content"/>
        </w:behaviors>
        <w:guid w:val="{4757355C-AB5D-4849-B23A-8633FA67F9AB}"/>
      </w:docPartPr>
      <w:docPartBody>
        <w:p w:rsidR="00000000" w:rsidRDefault="00B712DF">
          <w:pPr>
            <w:pStyle w:val="6587936E9A1B430EA317D8C1B76E0292"/>
          </w:pPr>
          <w:r w:rsidRPr="00592B34">
            <w:rPr>
              <w:rStyle w:val="VnbanChdanhsn"/>
            </w:rPr>
            <w:t>Choose an item.</w:t>
          </w:r>
        </w:p>
      </w:docPartBody>
    </w:docPart>
    <w:docPart>
      <w:docPartPr>
        <w:name w:val="463EA1DD22A94CC48A93D00BF7919231"/>
        <w:category>
          <w:name w:val="Chung"/>
          <w:gallery w:val="placeholder"/>
        </w:category>
        <w:types>
          <w:type w:val="bbPlcHdr"/>
        </w:types>
        <w:behaviors>
          <w:behavior w:val="content"/>
        </w:behaviors>
        <w:guid w:val="{72B0BA8F-C758-49E9-A98C-F1D97EB10B8A}"/>
      </w:docPartPr>
      <w:docPartBody>
        <w:p w:rsidR="00000000" w:rsidRDefault="00B712DF">
          <w:pPr>
            <w:pStyle w:val="463EA1DD22A94CC48A93D00BF7919231"/>
          </w:pPr>
          <w:r w:rsidRPr="00592B34">
            <w:rPr>
              <w:rStyle w:val="VnbanChdanhsn"/>
            </w:rPr>
            <w:t>Choose an item.</w:t>
          </w:r>
        </w:p>
      </w:docPartBody>
    </w:docPart>
    <w:docPart>
      <w:docPartPr>
        <w:name w:val="0217DDB6B7D144D687B797C7532FC514"/>
        <w:category>
          <w:name w:val="Chung"/>
          <w:gallery w:val="placeholder"/>
        </w:category>
        <w:types>
          <w:type w:val="bbPlcHdr"/>
        </w:types>
        <w:behaviors>
          <w:behavior w:val="content"/>
        </w:behaviors>
        <w:guid w:val="{FC301034-C76F-40B6-8F94-9151F4CA14B8}"/>
      </w:docPartPr>
      <w:docPartBody>
        <w:p w:rsidR="00000000" w:rsidRDefault="00B712DF">
          <w:pPr>
            <w:pStyle w:val="0217DDB6B7D144D687B797C7532FC514"/>
          </w:pPr>
          <w:r w:rsidRPr="00592B34">
            <w:rPr>
              <w:rStyle w:val="VnbanChdanhsn"/>
            </w:rPr>
            <w:t>Choose an item.</w:t>
          </w:r>
        </w:p>
      </w:docPartBody>
    </w:docPart>
    <w:docPart>
      <w:docPartPr>
        <w:name w:val="BFE86D94594B42E1998F2C9C07B1BC4E"/>
        <w:category>
          <w:name w:val="Chung"/>
          <w:gallery w:val="placeholder"/>
        </w:category>
        <w:types>
          <w:type w:val="bbPlcHdr"/>
        </w:types>
        <w:behaviors>
          <w:behavior w:val="content"/>
        </w:behaviors>
        <w:guid w:val="{FAB2B420-F9A4-4832-B70C-BB1F73969B33}"/>
      </w:docPartPr>
      <w:docPartBody>
        <w:p w:rsidR="00000000" w:rsidRDefault="00B712DF">
          <w:pPr>
            <w:pStyle w:val="BFE86D94594B42E1998F2C9C07B1BC4E"/>
          </w:pPr>
          <w:r w:rsidRPr="00592B34">
            <w:rPr>
              <w:rStyle w:val="VnbanChdanhsn"/>
            </w:rPr>
            <w:t>Choose an item.</w:t>
          </w:r>
        </w:p>
      </w:docPartBody>
    </w:docPart>
    <w:docPart>
      <w:docPartPr>
        <w:name w:val="0D3008D8543A49A9A6F4F73871233B54"/>
        <w:category>
          <w:name w:val="Chung"/>
          <w:gallery w:val="placeholder"/>
        </w:category>
        <w:types>
          <w:type w:val="bbPlcHdr"/>
        </w:types>
        <w:behaviors>
          <w:behavior w:val="content"/>
        </w:behaviors>
        <w:guid w:val="{EEB64FBB-DDE8-4984-8810-466A37D58B2A}"/>
      </w:docPartPr>
      <w:docPartBody>
        <w:p w:rsidR="00000000" w:rsidRDefault="00B712DF">
          <w:pPr>
            <w:pStyle w:val="0D3008D8543A49A9A6F4F73871233B54"/>
          </w:pPr>
          <w:r w:rsidRPr="000B3433">
            <w:rPr>
              <w:rStyle w:val="VnbanChdanhsn"/>
            </w:rPr>
            <w:t>Choose an item.</w:t>
          </w:r>
        </w:p>
      </w:docPartBody>
    </w:docPart>
    <w:docPart>
      <w:docPartPr>
        <w:name w:val="167C411751554FCDB80C79FF8A929092"/>
        <w:category>
          <w:name w:val="Chung"/>
          <w:gallery w:val="placeholder"/>
        </w:category>
        <w:types>
          <w:type w:val="bbPlcHdr"/>
        </w:types>
        <w:behaviors>
          <w:behavior w:val="content"/>
        </w:behaviors>
        <w:guid w:val="{E50130FE-C381-493D-839D-56D6A857EA75}"/>
      </w:docPartPr>
      <w:docPartBody>
        <w:p w:rsidR="00000000" w:rsidRDefault="00B712DF">
          <w:pPr>
            <w:pStyle w:val="167C411751554FCDB80C79FF8A929092"/>
          </w:pPr>
          <w:r w:rsidRPr="000B3433">
            <w:rPr>
              <w:rStyle w:val="VnbanChdanhsn"/>
            </w:rPr>
            <w:t>Choose an item.</w:t>
          </w:r>
        </w:p>
      </w:docPartBody>
    </w:docPart>
    <w:docPart>
      <w:docPartPr>
        <w:name w:val="789453CF5A234671A42B02F1475A4B6A"/>
        <w:category>
          <w:name w:val="Chung"/>
          <w:gallery w:val="placeholder"/>
        </w:category>
        <w:types>
          <w:type w:val="bbPlcHdr"/>
        </w:types>
        <w:behaviors>
          <w:behavior w:val="content"/>
        </w:behaviors>
        <w:guid w:val="{5CFFCB7D-ECDB-4AFE-8E3A-2A2D61A79E38}"/>
      </w:docPartPr>
      <w:docPartBody>
        <w:p w:rsidR="00000000" w:rsidRDefault="00B712DF">
          <w:pPr>
            <w:pStyle w:val="789453CF5A234671A42B02F1475A4B6A"/>
          </w:pPr>
          <w:r w:rsidRPr="00592B34">
            <w:rPr>
              <w:rStyle w:val="VnbanChdanhsn"/>
            </w:rPr>
            <w:t>Choose an item.</w:t>
          </w:r>
        </w:p>
      </w:docPartBody>
    </w:docPart>
    <w:docPart>
      <w:docPartPr>
        <w:name w:val="CD76D06F557A49ECAFDAA528E50568DA"/>
        <w:category>
          <w:name w:val="Chung"/>
          <w:gallery w:val="placeholder"/>
        </w:category>
        <w:types>
          <w:type w:val="bbPlcHdr"/>
        </w:types>
        <w:behaviors>
          <w:behavior w:val="content"/>
        </w:behaviors>
        <w:guid w:val="{D980E571-AC62-4A14-9E10-BCE7911ED794}"/>
      </w:docPartPr>
      <w:docPartBody>
        <w:p w:rsidR="00000000" w:rsidRDefault="00B712DF">
          <w:pPr>
            <w:pStyle w:val="CD76D06F557A49ECAFDAA528E50568DA"/>
          </w:pPr>
          <w:r w:rsidRPr="00592B34">
            <w:rPr>
              <w:rStyle w:val="VnbanChdanhsn"/>
            </w:rPr>
            <w:t>Choose an item.</w:t>
          </w:r>
        </w:p>
      </w:docPartBody>
    </w:docPart>
    <w:docPart>
      <w:docPartPr>
        <w:name w:val="640341FF956E4523A5F9C14CE6189BBC"/>
        <w:category>
          <w:name w:val="Chung"/>
          <w:gallery w:val="placeholder"/>
        </w:category>
        <w:types>
          <w:type w:val="bbPlcHdr"/>
        </w:types>
        <w:behaviors>
          <w:behavior w:val="content"/>
        </w:behaviors>
        <w:guid w:val="{1B579E53-6A8D-4A62-8470-09019EE8383E}"/>
      </w:docPartPr>
      <w:docPartBody>
        <w:p w:rsidR="00000000" w:rsidRDefault="00B712DF">
          <w:pPr>
            <w:pStyle w:val="640341FF956E4523A5F9C14CE6189BBC"/>
          </w:pPr>
          <w:r w:rsidRPr="00592B34">
            <w:rPr>
              <w:rStyle w:val="VnbanChdanhsn"/>
            </w:rPr>
            <w:t>Choose an item.</w:t>
          </w:r>
        </w:p>
      </w:docPartBody>
    </w:docPart>
    <w:docPart>
      <w:docPartPr>
        <w:name w:val="369086BD813C4AB59F4028D8F076CFC0"/>
        <w:category>
          <w:name w:val="Chung"/>
          <w:gallery w:val="placeholder"/>
        </w:category>
        <w:types>
          <w:type w:val="bbPlcHdr"/>
        </w:types>
        <w:behaviors>
          <w:behavior w:val="content"/>
        </w:behaviors>
        <w:guid w:val="{F7A96A20-ACAD-43E8-B6C9-0DFFB03D4BDE}"/>
      </w:docPartPr>
      <w:docPartBody>
        <w:p w:rsidR="00000000" w:rsidRDefault="00B712DF">
          <w:pPr>
            <w:pStyle w:val="369086BD813C4AB59F4028D8F076CFC0"/>
          </w:pPr>
          <w:r w:rsidRPr="00592B34">
            <w:rPr>
              <w:rStyle w:val="VnbanChdanhsn"/>
            </w:rPr>
            <w:t>Choose an item.</w:t>
          </w:r>
        </w:p>
      </w:docPartBody>
    </w:docPart>
    <w:docPart>
      <w:docPartPr>
        <w:name w:val="2FEB4EC751A54254B97E10F96E934C24"/>
        <w:category>
          <w:name w:val="Chung"/>
          <w:gallery w:val="placeholder"/>
        </w:category>
        <w:types>
          <w:type w:val="bbPlcHdr"/>
        </w:types>
        <w:behaviors>
          <w:behavior w:val="content"/>
        </w:behaviors>
        <w:guid w:val="{F7F3F556-276E-464D-9FAB-19625C1710A3}"/>
      </w:docPartPr>
      <w:docPartBody>
        <w:p w:rsidR="00000000" w:rsidRDefault="00B712DF">
          <w:pPr>
            <w:pStyle w:val="2FEB4EC751A54254B97E10F96E934C24"/>
          </w:pPr>
          <w:r w:rsidRPr="00592B34">
            <w:rPr>
              <w:rStyle w:val="VnbanChdanhsn"/>
            </w:rPr>
            <w:t>Choose an item.</w:t>
          </w:r>
        </w:p>
      </w:docPartBody>
    </w:docPart>
    <w:docPart>
      <w:docPartPr>
        <w:name w:val="81CCEA8D9D98417F95D684ACA262832B"/>
        <w:category>
          <w:name w:val="Chung"/>
          <w:gallery w:val="placeholder"/>
        </w:category>
        <w:types>
          <w:type w:val="bbPlcHdr"/>
        </w:types>
        <w:behaviors>
          <w:behavior w:val="content"/>
        </w:behaviors>
        <w:guid w:val="{84311045-0168-4688-BE5F-8DDD011CDA30}"/>
      </w:docPartPr>
      <w:docPartBody>
        <w:p w:rsidR="00000000" w:rsidRDefault="00B712DF">
          <w:pPr>
            <w:pStyle w:val="81CCEA8D9D98417F95D684ACA262832B"/>
          </w:pPr>
          <w:r w:rsidRPr="00592B34">
            <w:rPr>
              <w:rStyle w:val="VnbanChdanhsn"/>
            </w:rPr>
            <w:t>Choose an item.</w:t>
          </w:r>
        </w:p>
      </w:docPartBody>
    </w:docPart>
    <w:docPart>
      <w:docPartPr>
        <w:name w:val="88A2398F8D8F4F5194A1FA51BB8BA518"/>
        <w:category>
          <w:name w:val="Chung"/>
          <w:gallery w:val="placeholder"/>
        </w:category>
        <w:types>
          <w:type w:val="bbPlcHdr"/>
        </w:types>
        <w:behaviors>
          <w:behavior w:val="content"/>
        </w:behaviors>
        <w:guid w:val="{1A3E9FB5-0EE1-4D47-B61C-AF6EEF746061}"/>
      </w:docPartPr>
      <w:docPartBody>
        <w:p w:rsidR="00000000" w:rsidRDefault="00B712DF">
          <w:pPr>
            <w:pStyle w:val="88A2398F8D8F4F5194A1FA51BB8BA518"/>
          </w:pPr>
          <w:r w:rsidRPr="00592B34">
            <w:rPr>
              <w:rStyle w:val="VnbanChdanhsn"/>
            </w:rPr>
            <w:t>Choose an item.</w:t>
          </w:r>
        </w:p>
      </w:docPartBody>
    </w:docPart>
    <w:docPart>
      <w:docPartPr>
        <w:name w:val="345B46BACC3F4C84994C598466510A54"/>
        <w:category>
          <w:name w:val="Chung"/>
          <w:gallery w:val="placeholder"/>
        </w:category>
        <w:types>
          <w:type w:val="bbPlcHdr"/>
        </w:types>
        <w:behaviors>
          <w:behavior w:val="content"/>
        </w:behaviors>
        <w:guid w:val="{6AD418BB-ED88-4396-84DF-9ED5B9D66D93}"/>
      </w:docPartPr>
      <w:docPartBody>
        <w:p w:rsidR="00000000" w:rsidRDefault="00B712DF">
          <w:pPr>
            <w:pStyle w:val="345B46BACC3F4C84994C598466510A54"/>
          </w:pPr>
          <w:r w:rsidRPr="00592B34">
            <w:rPr>
              <w:rStyle w:val="VnbanChdanhsn"/>
            </w:rPr>
            <w:t>Choose an item.</w:t>
          </w:r>
        </w:p>
      </w:docPartBody>
    </w:docPart>
    <w:docPart>
      <w:docPartPr>
        <w:name w:val="4E92085F06EC449FA0A7F98CDE9207BB"/>
        <w:category>
          <w:name w:val="Chung"/>
          <w:gallery w:val="placeholder"/>
        </w:category>
        <w:types>
          <w:type w:val="bbPlcHdr"/>
        </w:types>
        <w:behaviors>
          <w:behavior w:val="content"/>
        </w:behaviors>
        <w:guid w:val="{D529AE69-8824-4DF3-B457-6E7384875F44}"/>
      </w:docPartPr>
      <w:docPartBody>
        <w:p w:rsidR="00000000" w:rsidRDefault="00B712DF">
          <w:pPr>
            <w:pStyle w:val="4E92085F06EC449FA0A7F98CDE9207BB"/>
          </w:pPr>
          <w:r w:rsidRPr="00592B34">
            <w:rPr>
              <w:rStyle w:val="VnbanChdanhsn"/>
            </w:rPr>
            <w:t>Choose an item.</w:t>
          </w:r>
        </w:p>
      </w:docPartBody>
    </w:docPart>
    <w:docPart>
      <w:docPartPr>
        <w:name w:val="3C3809C2FFAE4A0398F473887E7F20DF"/>
        <w:category>
          <w:name w:val="Chung"/>
          <w:gallery w:val="placeholder"/>
        </w:category>
        <w:types>
          <w:type w:val="bbPlcHdr"/>
        </w:types>
        <w:behaviors>
          <w:behavior w:val="content"/>
        </w:behaviors>
        <w:guid w:val="{5B367CAA-633D-448C-AA58-87BA766599EC}"/>
      </w:docPartPr>
      <w:docPartBody>
        <w:p w:rsidR="00000000" w:rsidRDefault="00B712DF">
          <w:pPr>
            <w:pStyle w:val="3C3809C2FFAE4A0398F473887E7F20DF"/>
          </w:pPr>
          <w:r w:rsidRPr="00592B34">
            <w:rPr>
              <w:rStyle w:val="VnbanChdanhsn"/>
            </w:rPr>
            <w:t>Choose an item.</w:t>
          </w:r>
        </w:p>
      </w:docPartBody>
    </w:docPart>
    <w:docPart>
      <w:docPartPr>
        <w:name w:val="399845EEEFD84262B21E2AFF113F336E"/>
        <w:category>
          <w:name w:val="Chung"/>
          <w:gallery w:val="placeholder"/>
        </w:category>
        <w:types>
          <w:type w:val="bbPlcHdr"/>
        </w:types>
        <w:behaviors>
          <w:behavior w:val="content"/>
        </w:behaviors>
        <w:guid w:val="{9B632296-7A46-4B9D-B047-C6DC1113B1E3}"/>
      </w:docPartPr>
      <w:docPartBody>
        <w:p w:rsidR="00000000" w:rsidRDefault="00B712DF">
          <w:pPr>
            <w:pStyle w:val="399845EEEFD84262B21E2AFF113F336E"/>
          </w:pPr>
          <w:r w:rsidRPr="00592B34">
            <w:rPr>
              <w:rStyle w:val="VnbanChdanhsn"/>
            </w:rPr>
            <w:t>Choose an item.</w:t>
          </w:r>
        </w:p>
      </w:docPartBody>
    </w:docPart>
    <w:docPart>
      <w:docPartPr>
        <w:name w:val="D15B57EFED104493AF50A51A99A88DF7"/>
        <w:category>
          <w:name w:val="Chung"/>
          <w:gallery w:val="placeholder"/>
        </w:category>
        <w:types>
          <w:type w:val="bbPlcHdr"/>
        </w:types>
        <w:behaviors>
          <w:behavior w:val="content"/>
        </w:behaviors>
        <w:guid w:val="{3F662EBE-B439-4371-9605-51A60870E702}"/>
      </w:docPartPr>
      <w:docPartBody>
        <w:p w:rsidR="00000000" w:rsidRDefault="00B712DF">
          <w:pPr>
            <w:pStyle w:val="D15B57EFED104493AF50A51A99A88DF7"/>
          </w:pPr>
          <w:r w:rsidRPr="00592B34">
            <w:rPr>
              <w:rStyle w:val="VnbanChdanhsn"/>
            </w:rPr>
            <w:t>Choose an item.</w:t>
          </w:r>
        </w:p>
      </w:docPartBody>
    </w:docPart>
    <w:docPart>
      <w:docPartPr>
        <w:name w:val="01E7DD86B69A44ABBB491FE40628E22F"/>
        <w:category>
          <w:name w:val="Chung"/>
          <w:gallery w:val="placeholder"/>
        </w:category>
        <w:types>
          <w:type w:val="bbPlcHdr"/>
        </w:types>
        <w:behaviors>
          <w:behavior w:val="content"/>
        </w:behaviors>
        <w:guid w:val="{52698970-73A4-49AE-9C8B-0B46048E55B1}"/>
      </w:docPartPr>
      <w:docPartBody>
        <w:p w:rsidR="00000000" w:rsidRDefault="00B712DF">
          <w:pPr>
            <w:pStyle w:val="01E7DD86B69A44ABBB491FE40628E22F"/>
          </w:pPr>
          <w:r w:rsidRPr="00592B34">
            <w:rPr>
              <w:rStyle w:val="VnbanChdanhsn"/>
            </w:rPr>
            <w:t>Choose an item.</w:t>
          </w:r>
        </w:p>
      </w:docPartBody>
    </w:docPart>
    <w:docPart>
      <w:docPartPr>
        <w:name w:val="C770FD707AD443DFBBAA0B4199A56F3B"/>
        <w:category>
          <w:name w:val="Chung"/>
          <w:gallery w:val="placeholder"/>
        </w:category>
        <w:types>
          <w:type w:val="bbPlcHdr"/>
        </w:types>
        <w:behaviors>
          <w:behavior w:val="content"/>
        </w:behaviors>
        <w:guid w:val="{293F46BB-7401-4A19-A1FF-77BFF416B9F5}"/>
      </w:docPartPr>
      <w:docPartBody>
        <w:p w:rsidR="00000000" w:rsidRDefault="00B712DF">
          <w:pPr>
            <w:pStyle w:val="C770FD707AD443DFBBAA0B4199A56F3B"/>
          </w:pPr>
          <w:r w:rsidRPr="00592B34">
            <w:rPr>
              <w:rStyle w:val="VnbanChdanhsn"/>
            </w:rPr>
            <w:t>Choose an item.</w:t>
          </w:r>
        </w:p>
      </w:docPartBody>
    </w:docPart>
    <w:docPart>
      <w:docPartPr>
        <w:name w:val="E9A36563D9D34DABA171A1919C7641EB"/>
        <w:category>
          <w:name w:val="Chung"/>
          <w:gallery w:val="placeholder"/>
        </w:category>
        <w:types>
          <w:type w:val="bbPlcHdr"/>
        </w:types>
        <w:behaviors>
          <w:behavior w:val="content"/>
        </w:behaviors>
        <w:guid w:val="{6BFE4A12-EDC7-47ED-AF2D-AB35E8B62BB6}"/>
      </w:docPartPr>
      <w:docPartBody>
        <w:p w:rsidR="00000000" w:rsidRDefault="00B712DF">
          <w:pPr>
            <w:pStyle w:val="E9A36563D9D34DABA171A1919C7641EB"/>
          </w:pPr>
          <w:r w:rsidRPr="00592B34">
            <w:rPr>
              <w:rStyle w:val="VnbanChdanhsn"/>
            </w:rPr>
            <w:t xml:space="preserve">Choose an </w:t>
          </w:r>
          <w:r w:rsidRPr="00592B34">
            <w:rPr>
              <w:rStyle w:val="VnbanChdanhsn"/>
            </w:rPr>
            <w:t>item.</w:t>
          </w:r>
        </w:p>
      </w:docPartBody>
    </w:docPart>
    <w:docPart>
      <w:docPartPr>
        <w:name w:val="C478F32163994B5A9FA73BDF4B04869D"/>
        <w:category>
          <w:name w:val="Chung"/>
          <w:gallery w:val="placeholder"/>
        </w:category>
        <w:types>
          <w:type w:val="bbPlcHdr"/>
        </w:types>
        <w:behaviors>
          <w:behavior w:val="content"/>
        </w:behaviors>
        <w:guid w:val="{A6126D57-49EC-44D7-90A3-1BCF0BA2C3F9}"/>
      </w:docPartPr>
      <w:docPartBody>
        <w:p w:rsidR="00000000" w:rsidRDefault="00B712DF">
          <w:pPr>
            <w:pStyle w:val="C478F32163994B5A9FA73BDF4B04869D"/>
          </w:pPr>
          <w:r w:rsidRPr="00592B34">
            <w:rPr>
              <w:rStyle w:val="VnbanChdanhsn"/>
            </w:rPr>
            <w:t>Choose an item.</w:t>
          </w:r>
        </w:p>
      </w:docPartBody>
    </w:docPart>
    <w:docPart>
      <w:docPartPr>
        <w:name w:val="F8A86CF1003240EC80F8704AF582FF55"/>
        <w:category>
          <w:name w:val="Chung"/>
          <w:gallery w:val="placeholder"/>
        </w:category>
        <w:types>
          <w:type w:val="bbPlcHdr"/>
        </w:types>
        <w:behaviors>
          <w:behavior w:val="content"/>
        </w:behaviors>
        <w:guid w:val="{6E81A8F9-4DB6-4C7D-BBAC-A26D0F8F4DB7}"/>
      </w:docPartPr>
      <w:docPartBody>
        <w:p w:rsidR="00000000" w:rsidRDefault="00B712DF">
          <w:pPr>
            <w:pStyle w:val="F8A86CF1003240EC80F8704AF582FF55"/>
          </w:pPr>
          <w:r w:rsidRPr="00592B34">
            <w:rPr>
              <w:rStyle w:val="VnbanChdanhsn"/>
            </w:rPr>
            <w:t>Choose an item.</w:t>
          </w:r>
        </w:p>
      </w:docPartBody>
    </w:docPart>
    <w:docPart>
      <w:docPartPr>
        <w:name w:val="649D920827FD4E4DA71CED50A9C4C1F3"/>
        <w:category>
          <w:name w:val="Chung"/>
          <w:gallery w:val="placeholder"/>
        </w:category>
        <w:types>
          <w:type w:val="bbPlcHdr"/>
        </w:types>
        <w:behaviors>
          <w:behavior w:val="content"/>
        </w:behaviors>
        <w:guid w:val="{C7BCACA6-B12A-4E44-89E2-387AEB3609A4}"/>
      </w:docPartPr>
      <w:docPartBody>
        <w:p w:rsidR="00000000" w:rsidRDefault="00B712DF">
          <w:pPr>
            <w:pStyle w:val="649D920827FD4E4DA71CED50A9C4C1F3"/>
          </w:pPr>
          <w:r w:rsidRPr="00592B34">
            <w:rPr>
              <w:rStyle w:val="VnbanChdanhsn"/>
            </w:rPr>
            <w:t>Choose an item.</w:t>
          </w:r>
        </w:p>
      </w:docPartBody>
    </w:docPart>
    <w:docPart>
      <w:docPartPr>
        <w:name w:val="740C95B48C444446BDB2C6DF8B5AF08F"/>
        <w:category>
          <w:name w:val="Chung"/>
          <w:gallery w:val="placeholder"/>
        </w:category>
        <w:types>
          <w:type w:val="bbPlcHdr"/>
        </w:types>
        <w:behaviors>
          <w:behavior w:val="content"/>
        </w:behaviors>
        <w:guid w:val="{CC33E1CB-CB96-4C48-873E-77406884B973}"/>
      </w:docPartPr>
      <w:docPartBody>
        <w:p w:rsidR="00000000" w:rsidRDefault="00B712DF">
          <w:pPr>
            <w:pStyle w:val="740C95B48C444446BDB2C6DF8B5AF08F"/>
          </w:pPr>
          <w:r w:rsidRPr="00592B34">
            <w:rPr>
              <w:rStyle w:val="VnbanChdanhsn"/>
            </w:rPr>
            <w:t>Choose an item.</w:t>
          </w:r>
        </w:p>
      </w:docPartBody>
    </w:docPart>
    <w:docPart>
      <w:docPartPr>
        <w:name w:val="1D736903BD814C93AEA028EBA972B12F"/>
        <w:category>
          <w:name w:val="Chung"/>
          <w:gallery w:val="placeholder"/>
        </w:category>
        <w:types>
          <w:type w:val="bbPlcHdr"/>
        </w:types>
        <w:behaviors>
          <w:behavior w:val="content"/>
        </w:behaviors>
        <w:guid w:val="{78451F8B-A2FF-4638-8739-2FFEC59E8908}"/>
      </w:docPartPr>
      <w:docPartBody>
        <w:p w:rsidR="00000000" w:rsidRDefault="00B712DF">
          <w:pPr>
            <w:pStyle w:val="1D736903BD814C93AEA028EBA972B12F"/>
          </w:pPr>
          <w:r w:rsidRPr="00592B34">
            <w:rPr>
              <w:rStyle w:val="VnbanChdanhsn"/>
            </w:rPr>
            <w:t>Choose an item.</w:t>
          </w:r>
        </w:p>
      </w:docPartBody>
    </w:docPart>
    <w:docPart>
      <w:docPartPr>
        <w:name w:val="5563113A6CF34E2BA727C52464741D29"/>
        <w:category>
          <w:name w:val="Chung"/>
          <w:gallery w:val="placeholder"/>
        </w:category>
        <w:types>
          <w:type w:val="bbPlcHdr"/>
        </w:types>
        <w:behaviors>
          <w:behavior w:val="content"/>
        </w:behaviors>
        <w:guid w:val="{4161EA64-035E-44C9-9910-D63BB8A79127}"/>
      </w:docPartPr>
      <w:docPartBody>
        <w:p w:rsidR="00000000" w:rsidRDefault="00B712DF">
          <w:pPr>
            <w:pStyle w:val="5563113A6CF34E2BA727C52464741D29"/>
          </w:pPr>
          <w:r w:rsidRPr="00592B34">
            <w:rPr>
              <w:rStyle w:val="VnbanChdanhsn"/>
            </w:rPr>
            <w:t>Choose an item.</w:t>
          </w:r>
        </w:p>
      </w:docPartBody>
    </w:docPart>
    <w:docPart>
      <w:docPartPr>
        <w:name w:val="31FA6E8F0274437488E9BCA9402C814A"/>
        <w:category>
          <w:name w:val="Chung"/>
          <w:gallery w:val="placeholder"/>
        </w:category>
        <w:types>
          <w:type w:val="bbPlcHdr"/>
        </w:types>
        <w:behaviors>
          <w:behavior w:val="content"/>
        </w:behaviors>
        <w:guid w:val="{AC939598-B056-49AF-A0F4-C7A7D57EED75}"/>
      </w:docPartPr>
      <w:docPartBody>
        <w:p w:rsidR="00000000" w:rsidRDefault="00B712DF">
          <w:pPr>
            <w:pStyle w:val="31FA6E8F0274437488E9BCA9402C814A"/>
          </w:pPr>
          <w:r w:rsidRPr="000B3433">
            <w:rPr>
              <w:rStyle w:val="VnbanChdanhsn"/>
            </w:rPr>
            <w:t>Choose an item.</w:t>
          </w:r>
        </w:p>
      </w:docPartBody>
    </w:docPart>
    <w:docPart>
      <w:docPartPr>
        <w:name w:val="7774AB249D2D46D8A896B98850886D56"/>
        <w:category>
          <w:name w:val="Chung"/>
          <w:gallery w:val="placeholder"/>
        </w:category>
        <w:types>
          <w:type w:val="bbPlcHdr"/>
        </w:types>
        <w:behaviors>
          <w:behavior w:val="content"/>
        </w:behaviors>
        <w:guid w:val="{23E7FF95-63C4-4A9A-8BD0-56F506229B1A}"/>
      </w:docPartPr>
      <w:docPartBody>
        <w:p w:rsidR="00000000" w:rsidRDefault="00B712DF">
          <w:pPr>
            <w:pStyle w:val="7774AB249D2D46D8A896B98850886D56"/>
          </w:pPr>
          <w:r w:rsidRPr="000B3433">
            <w:rPr>
              <w:rStyle w:val="VnbanChdanhsn"/>
            </w:rPr>
            <w:t>Choose an item.</w:t>
          </w:r>
        </w:p>
      </w:docPartBody>
    </w:docPart>
    <w:docPart>
      <w:docPartPr>
        <w:name w:val="9B3EABEC525C48A9BACA14CAC1E92662"/>
        <w:category>
          <w:name w:val="Chung"/>
          <w:gallery w:val="placeholder"/>
        </w:category>
        <w:types>
          <w:type w:val="bbPlcHdr"/>
        </w:types>
        <w:behaviors>
          <w:behavior w:val="content"/>
        </w:behaviors>
        <w:guid w:val="{94B30F2C-222A-4624-AF04-81B738E95A8B}"/>
      </w:docPartPr>
      <w:docPartBody>
        <w:p w:rsidR="00000000" w:rsidRDefault="00B712DF">
          <w:pPr>
            <w:pStyle w:val="9B3EABEC525C48A9BACA14CAC1E92662"/>
          </w:pPr>
          <w:r w:rsidRPr="00592B34">
            <w:rPr>
              <w:rStyle w:val="VnbanChdanhsn"/>
            </w:rPr>
            <w:t>Choose an item.</w:t>
          </w:r>
        </w:p>
      </w:docPartBody>
    </w:docPart>
    <w:docPart>
      <w:docPartPr>
        <w:name w:val="7757F1F6CC694CBF8A272EDAB0A4D50A"/>
        <w:category>
          <w:name w:val="Chung"/>
          <w:gallery w:val="placeholder"/>
        </w:category>
        <w:types>
          <w:type w:val="bbPlcHdr"/>
        </w:types>
        <w:behaviors>
          <w:behavior w:val="content"/>
        </w:behaviors>
        <w:guid w:val="{A1E596DE-2670-49AF-8C43-45226F48C6D0}"/>
      </w:docPartPr>
      <w:docPartBody>
        <w:p w:rsidR="00000000" w:rsidRDefault="00B712DF">
          <w:pPr>
            <w:pStyle w:val="7757F1F6CC694CBF8A272EDAB0A4D50A"/>
          </w:pPr>
          <w:r w:rsidRPr="00592B34">
            <w:rPr>
              <w:rStyle w:val="VnbanChdanhsn"/>
            </w:rPr>
            <w:t>Choose an item.</w:t>
          </w:r>
        </w:p>
      </w:docPartBody>
    </w:docPart>
    <w:docPart>
      <w:docPartPr>
        <w:name w:val="F4641142490A4ED9A50765A0A3D5FDA3"/>
        <w:category>
          <w:name w:val="Chung"/>
          <w:gallery w:val="placeholder"/>
        </w:category>
        <w:types>
          <w:type w:val="bbPlcHdr"/>
        </w:types>
        <w:behaviors>
          <w:behavior w:val="content"/>
        </w:behaviors>
        <w:guid w:val="{8F1BC500-B68B-4B1D-9D77-9EAA0635B8E8}"/>
      </w:docPartPr>
      <w:docPartBody>
        <w:p w:rsidR="00000000" w:rsidRDefault="00B712DF">
          <w:pPr>
            <w:pStyle w:val="F4641142490A4ED9A50765A0A3D5FDA3"/>
          </w:pPr>
          <w:r w:rsidRPr="00592B34">
            <w:rPr>
              <w:rStyle w:val="VnbanChdanhsn"/>
            </w:rPr>
            <w:t>Choose an item.</w:t>
          </w:r>
        </w:p>
      </w:docPartBody>
    </w:docPart>
    <w:docPart>
      <w:docPartPr>
        <w:name w:val="754F9D472C9C43A6A6AC548B0DA7DF88"/>
        <w:category>
          <w:name w:val="Chung"/>
          <w:gallery w:val="placeholder"/>
        </w:category>
        <w:types>
          <w:type w:val="bbPlcHdr"/>
        </w:types>
        <w:behaviors>
          <w:behavior w:val="content"/>
        </w:behaviors>
        <w:guid w:val="{5D33E4FB-8382-412F-B20C-CB3E698433BA}"/>
      </w:docPartPr>
      <w:docPartBody>
        <w:p w:rsidR="00000000" w:rsidRDefault="00B712DF">
          <w:pPr>
            <w:pStyle w:val="754F9D472C9C43A6A6AC548B0DA7DF88"/>
          </w:pPr>
          <w:r w:rsidRPr="00592B34">
            <w:rPr>
              <w:rStyle w:val="VnbanChdanhsn"/>
            </w:rPr>
            <w:t>Choose an item.</w:t>
          </w:r>
        </w:p>
      </w:docPartBody>
    </w:docPart>
    <w:docPart>
      <w:docPartPr>
        <w:name w:val="D6B6966CC5C74846AF56EA270C68A699"/>
        <w:category>
          <w:name w:val="Chung"/>
          <w:gallery w:val="placeholder"/>
        </w:category>
        <w:types>
          <w:type w:val="bbPlcHdr"/>
        </w:types>
        <w:behaviors>
          <w:behavior w:val="content"/>
        </w:behaviors>
        <w:guid w:val="{DD7F22B5-860A-43C8-BCCB-3758443C0191}"/>
      </w:docPartPr>
      <w:docPartBody>
        <w:p w:rsidR="00000000" w:rsidRDefault="00B712DF">
          <w:pPr>
            <w:pStyle w:val="D6B6966CC5C74846AF56EA270C68A699"/>
          </w:pPr>
          <w:r w:rsidRPr="00592B34">
            <w:rPr>
              <w:rStyle w:val="VnbanChdanhsn"/>
            </w:rPr>
            <w:t>Choose an item.</w:t>
          </w:r>
        </w:p>
      </w:docPartBody>
    </w:docPart>
    <w:docPart>
      <w:docPartPr>
        <w:name w:val="A0540633FC3946F79FD53B34E1A4F892"/>
        <w:category>
          <w:name w:val="Chung"/>
          <w:gallery w:val="placeholder"/>
        </w:category>
        <w:types>
          <w:type w:val="bbPlcHdr"/>
        </w:types>
        <w:behaviors>
          <w:behavior w:val="content"/>
        </w:behaviors>
        <w:guid w:val="{420F88EE-0450-42E7-926E-8EA0829EDACB}"/>
      </w:docPartPr>
      <w:docPartBody>
        <w:p w:rsidR="00000000" w:rsidRDefault="00B712DF">
          <w:pPr>
            <w:pStyle w:val="A0540633FC3946F79FD53B34E1A4F892"/>
          </w:pPr>
          <w:r w:rsidRPr="00592B34">
            <w:rPr>
              <w:rStyle w:val="VnbanChdanhsn"/>
            </w:rPr>
            <w:t>Choose an item.</w:t>
          </w:r>
        </w:p>
      </w:docPartBody>
    </w:docPart>
    <w:docPart>
      <w:docPartPr>
        <w:name w:val="39AEA94ED41A47A58511F928EB26CA96"/>
        <w:category>
          <w:name w:val="Chung"/>
          <w:gallery w:val="placeholder"/>
        </w:category>
        <w:types>
          <w:type w:val="bbPlcHdr"/>
        </w:types>
        <w:behaviors>
          <w:behavior w:val="content"/>
        </w:behaviors>
        <w:guid w:val="{7A09A6D9-6F70-40BB-BC75-649A1E186907}"/>
      </w:docPartPr>
      <w:docPartBody>
        <w:p w:rsidR="00000000" w:rsidRDefault="00B712DF">
          <w:pPr>
            <w:pStyle w:val="39AEA94ED41A47A58511F928EB26CA96"/>
          </w:pPr>
          <w:r w:rsidRPr="00592B34">
            <w:rPr>
              <w:rStyle w:val="VnbanChdanhsn"/>
            </w:rPr>
            <w:t>Choose an item.</w:t>
          </w:r>
        </w:p>
      </w:docPartBody>
    </w:docPart>
    <w:docPart>
      <w:docPartPr>
        <w:name w:val="C92BC975A21449398226E5A7CEA7D7B6"/>
        <w:category>
          <w:name w:val="Chung"/>
          <w:gallery w:val="placeholder"/>
        </w:category>
        <w:types>
          <w:type w:val="bbPlcHdr"/>
        </w:types>
        <w:behaviors>
          <w:behavior w:val="content"/>
        </w:behaviors>
        <w:guid w:val="{4845B9D0-AD48-4FB4-A80F-CB6BB8F208B4}"/>
      </w:docPartPr>
      <w:docPartBody>
        <w:p w:rsidR="00000000" w:rsidRDefault="00B712DF">
          <w:pPr>
            <w:pStyle w:val="C92BC975A21449398226E5A7CEA7D7B6"/>
          </w:pPr>
          <w:r w:rsidRPr="00592B34">
            <w:rPr>
              <w:rStyle w:val="VnbanChdanhsn"/>
            </w:rPr>
            <w:t>Choose an item.</w:t>
          </w:r>
        </w:p>
      </w:docPartBody>
    </w:docPart>
    <w:docPart>
      <w:docPartPr>
        <w:name w:val="C3469ABB277D4D0ABD5C1C379F818C21"/>
        <w:category>
          <w:name w:val="Chung"/>
          <w:gallery w:val="placeholder"/>
        </w:category>
        <w:types>
          <w:type w:val="bbPlcHdr"/>
        </w:types>
        <w:behaviors>
          <w:behavior w:val="content"/>
        </w:behaviors>
        <w:guid w:val="{558CF347-5D0A-410F-B51D-41529FE39D2C}"/>
      </w:docPartPr>
      <w:docPartBody>
        <w:p w:rsidR="00000000" w:rsidRDefault="00B712DF">
          <w:pPr>
            <w:pStyle w:val="C3469ABB277D4D0ABD5C1C379F818C21"/>
          </w:pPr>
          <w:r w:rsidRPr="00592B34">
            <w:rPr>
              <w:rStyle w:val="VnbanChdanhsn"/>
            </w:rPr>
            <w:t>Choose an item.</w:t>
          </w:r>
        </w:p>
      </w:docPartBody>
    </w:docPart>
    <w:docPart>
      <w:docPartPr>
        <w:name w:val="181A1CC40B0F43A0A2737A190AC4ABE4"/>
        <w:category>
          <w:name w:val="Chung"/>
          <w:gallery w:val="placeholder"/>
        </w:category>
        <w:types>
          <w:type w:val="bbPlcHdr"/>
        </w:types>
        <w:behaviors>
          <w:behavior w:val="content"/>
        </w:behaviors>
        <w:guid w:val="{D6FB6E0F-BDFE-40AD-BDD1-269A154F4C15}"/>
      </w:docPartPr>
      <w:docPartBody>
        <w:p w:rsidR="00000000" w:rsidRDefault="00B712DF">
          <w:pPr>
            <w:pStyle w:val="181A1CC40B0F43A0A2737A190AC4ABE4"/>
          </w:pPr>
          <w:r w:rsidRPr="00592B34">
            <w:rPr>
              <w:rStyle w:val="VnbanChdanhsn"/>
            </w:rPr>
            <w:t>Choose an item.</w:t>
          </w:r>
        </w:p>
      </w:docPartBody>
    </w:docPart>
    <w:docPart>
      <w:docPartPr>
        <w:name w:val="DD9B6F2FED3B444E840DE0E06B690125"/>
        <w:category>
          <w:name w:val="Chung"/>
          <w:gallery w:val="placeholder"/>
        </w:category>
        <w:types>
          <w:type w:val="bbPlcHdr"/>
        </w:types>
        <w:behaviors>
          <w:behavior w:val="content"/>
        </w:behaviors>
        <w:guid w:val="{1648F500-28E4-476F-8AA7-EAB16962F5B3}"/>
      </w:docPartPr>
      <w:docPartBody>
        <w:p w:rsidR="00000000" w:rsidRDefault="00B712DF">
          <w:pPr>
            <w:pStyle w:val="DD9B6F2FED3B444E840DE0E06B690125"/>
          </w:pPr>
          <w:r w:rsidRPr="00592B34">
            <w:rPr>
              <w:rStyle w:val="VnbanChdanhsn"/>
            </w:rPr>
            <w:t>Choose an item.</w:t>
          </w:r>
        </w:p>
      </w:docPartBody>
    </w:docPart>
    <w:docPart>
      <w:docPartPr>
        <w:name w:val="455DA3F9DC814C5A80CB23D0B5B4856B"/>
        <w:category>
          <w:name w:val="Chung"/>
          <w:gallery w:val="placeholder"/>
        </w:category>
        <w:types>
          <w:type w:val="bbPlcHdr"/>
        </w:types>
        <w:behaviors>
          <w:behavior w:val="content"/>
        </w:behaviors>
        <w:guid w:val="{701D42AF-0643-4FA2-A057-22CCBBCE6DF9}"/>
      </w:docPartPr>
      <w:docPartBody>
        <w:p w:rsidR="00000000" w:rsidRDefault="00B712DF">
          <w:pPr>
            <w:pStyle w:val="455DA3F9DC814C5A80CB23D0B5B4856B"/>
          </w:pPr>
          <w:r w:rsidRPr="00592B34">
            <w:rPr>
              <w:rStyle w:val="VnbanChdanhsn"/>
            </w:rPr>
            <w:t>Choose an item.</w:t>
          </w:r>
        </w:p>
      </w:docPartBody>
    </w:docPart>
    <w:docPart>
      <w:docPartPr>
        <w:name w:val="49D5AD2A50314457B0DDADFF0A39794B"/>
        <w:category>
          <w:name w:val="Chung"/>
          <w:gallery w:val="placeholder"/>
        </w:category>
        <w:types>
          <w:type w:val="bbPlcHdr"/>
        </w:types>
        <w:behaviors>
          <w:behavior w:val="content"/>
        </w:behaviors>
        <w:guid w:val="{F719D396-AD32-4621-921F-62BD4BBCCAC0}"/>
      </w:docPartPr>
      <w:docPartBody>
        <w:p w:rsidR="00000000" w:rsidRDefault="00B712DF">
          <w:pPr>
            <w:pStyle w:val="49D5AD2A50314457B0DDADFF0A39794B"/>
          </w:pPr>
          <w:r w:rsidRPr="00592B34">
            <w:rPr>
              <w:rStyle w:val="VnbanChdanhsn"/>
            </w:rPr>
            <w:t>Choose an item.</w:t>
          </w:r>
        </w:p>
      </w:docPartBody>
    </w:docPart>
    <w:docPart>
      <w:docPartPr>
        <w:name w:val="B32DE0ACB63640018D54D9F4ADF77EE1"/>
        <w:category>
          <w:name w:val="Chung"/>
          <w:gallery w:val="placeholder"/>
        </w:category>
        <w:types>
          <w:type w:val="bbPlcHdr"/>
        </w:types>
        <w:behaviors>
          <w:behavior w:val="content"/>
        </w:behaviors>
        <w:guid w:val="{8DB95CBA-B49C-46E8-82A7-DEF237BC0588}"/>
      </w:docPartPr>
      <w:docPartBody>
        <w:p w:rsidR="00000000" w:rsidRDefault="00B712DF">
          <w:pPr>
            <w:pStyle w:val="B32DE0ACB63640018D54D9F4ADF77EE1"/>
          </w:pPr>
          <w:r w:rsidRPr="00592B34">
            <w:rPr>
              <w:rStyle w:val="VnbanChdanhsn"/>
            </w:rPr>
            <w:t>Choose an item.</w:t>
          </w:r>
        </w:p>
      </w:docPartBody>
    </w:docPart>
    <w:docPart>
      <w:docPartPr>
        <w:name w:val="353C29D8E0F440C0800368EBEF6C88F8"/>
        <w:category>
          <w:name w:val="Chung"/>
          <w:gallery w:val="placeholder"/>
        </w:category>
        <w:types>
          <w:type w:val="bbPlcHdr"/>
        </w:types>
        <w:behaviors>
          <w:behavior w:val="content"/>
        </w:behaviors>
        <w:guid w:val="{42C02E9D-FD85-4840-97A5-465B9F16BE45}"/>
      </w:docPartPr>
      <w:docPartBody>
        <w:p w:rsidR="00000000" w:rsidRDefault="00B712DF">
          <w:pPr>
            <w:pStyle w:val="353C29D8E0F440C0800368EBEF6C88F8"/>
          </w:pPr>
          <w:r w:rsidRPr="00592B34">
            <w:rPr>
              <w:rStyle w:val="VnbanChdanhsn"/>
            </w:rPr>
            <w:t>Choose an item.</w:t>
          </w:r>
        </w:p>
      </w:docPartBody>
    </w:docPart>
    <w:docPart>
      <w:docPartPr>
        <w:name w:val="8A29EF46F828476786DDA83B6AC88D23"/>
        <w:category>
          <w:name w:val="Chung"/>
          <w:gallery w:val="placeholder"/>
        </w:category>
        <w:types>
          <w:type w:val="bbPlcHdr"/>
        </w:types>
        <w:behaviors>
          <w:behavior w:val="content"/>
        </w:behaviors>
        <w:guid w:val="{7EFC2BFF-45F0-42FF-91E5-7A36424D9A7A}"/>
      </w:docPartPr>
      <w:docPartBody>
        <w:p w:rsidR="00000000" w:rsidRDefault="00B712DF">
          <w:pPr>
            <w:pStyle w:val="8A29EF46F828476786DDA83B6AC88D23"/>
          </w:pPr>
          <w:r w:rsidRPr="00592B34">
            <w:rPr>
              <w:rStyle w:val="VnbanChdanhsn"/>
            </w:rPr>
            <w:t>Choose an item.</w:t>
          </w:r>
        </w:p>
      </w:docPartBody>
    </w:docPart>
    <w:docPart>
      <w:docPartPr>
        <w:name w:val="799A6424D29E4A96B53F7B5322810BE5"/>
        <w:category>
          <w:name w:val="Chung"/>
          <w:gallery w:val="placeholder"/>
        </w:category>
        <w:types>
          <w:type w:val="bbPlcHdr"/>
        </w:types>
        <w:behaviors>
          <w:behavior w:val="content"/>
        </w:behaviors>
        <w:guid w:val="{7D9E163A-FCBE-42AB-B052-CB901824FB0E}"/>
      </w:docPartPr>
      <w:docPartBody>
        <w:p w:rsidR="00000000" w:rsidRDefault="00B712DF">
          <w:pPr>
            <w:pStyle w:val="799A6424D29E4A96B53F7B5322810BE5"/>
          </w:pPr>
          <w:r w:rsidRPr="00592B34">
            <w:rPr>
              <w:rStyle w:val="VnbanChdanhsn"/>
            </w:rPr>
            <w:t>Choose an item.</w:t>
          </w:r>
        </w:p>
      </w:docPartBody>
    </w:docPart>
    <w:docPart>
      <w:docPartPr>
        <w:name w:val="DAF28E726BFF44BD81211EA17095C738"/>
        <w:category>
          <w:name w:val="Chung"/>
          <w:gallery w:val="placeholder"/>
        </w:category>
        <w:types>
          <w:type w:val="bbPlcHdr"/>
        </w:types>
        <w:behaviors>
          <w:behavior w:val="content"/>
        </w:behaviors>
        <w:guid w:val="{C6FDC7CF-4A48-4ECC-A030-DAC0EF7A2431}"/>
      </w:docPartPr>
      <w:docPartBody>
        <w:p w:rsidR="00000000" w:rsidRDefault="00B712DF">
          <w:pPr>
            <w:pStyle w:val="DAF28E726BFF44BD81211EA17095C738"/>
          </w:pPr>
          <w:r w:rsidRPr="00592B34">
            <w:rPr>
              <w:rStyle w:val="VnbanChdanhsn"/>
            </w:rPr>
            <w:t>Choose an item.</w:t>
          </w:r>
        </w:p>
      </w:docPartBody>
    </w:docPart>
    <w:docPart>
      <w:docPartPr>
        <w:name w:val="EEDC86CAADC74630BF488D8D2190FB5C"/>
        <w:category>
          <w:name w:val="Chung"/>
          <w:gallery w:val="placeholder"/>
        </w:category>
        <w:types>
          <w:type w:val="bbPlcHdr"/>
        </w:types>
        <w:behaviors>
          <w:behavior w:val="content"/>
        </w:behaviors>
        <w:guid w:val="{5E3139FD-80EA-42BF-A700-87B47078DC46}"/>
      </w:docPartPr>
      <w:docPartBody>
        <w:p w:rsidR="00000000" w:rsidRDefault="00B712DF">
          <w:pPr>
            <w:pStyle w:val="EEDC86CAADC74630BF488D8D2190FB5C"/>
          </w:pPr>
          <w:r w:rsidRPr="00592B34">
            <w:rPr>
              <w:rStyle w:val="VnbanChdanhsn"/>
            </w:rPr>
            <w:t>Choose an item.</w:t>
          </w:r>
        </w:p>
      </w:docPartBody>
    </w:docPart>
    <w:docPart>
      <w:docPartPr>
        <w:name w:val="5457E73B672F4A33A6C73D80E63DE427"/>
        <w:category>
          <w:name w:val="Chung"/>
          <w:gallery w:val="placeholder"/>
        </w:category>
        <w:types>
          <w:type w:val="bbPlcHdr"/>
        </w:types>
        <w:behaviors>
          <w:behavior w:val="content"/>
        </w:behaviors>
        <w:guid w:val="{7910BAAA-324B-46CB-A073-87BF1ADB3197}"/>
      </w:docPartPr>
      <w:docPartBody>
        <w:p w:rsidR="00000000" w:rsidRDefault="00B712DF">
          <w:pPr>
            <w:pStyle w:val="5457E73B672F4A33A6C73D80E63DE427"/>
          </w:pPr>
          <w:r w:rsidRPr="00592B34">
            <w:rPr>
              <w:rStyle w:val="VnbanChdanhsn"/>
            </w:rPr>
            <w:t>Choose an item.</w:t>
          </w:r>
        </w:p>
      </w:docPartBody>
    </w:docPart>
    <w:docPart>
      <w:docPartPr>
        <w:name w:val="162FAAFAC63841EFAC2F0A067F1C3838"/>
        <w:category>
          <w:name w:val="Chung"/>
          <w:gallery w:val="placeholder"/>
        </w:category>
        <w:types>
          <w:type w:val="bbPlcHdr"/>
        </w:types>
        <w:behaviors>
          <w:behavior w:val="content"/>
        </w:behaviors>
        <w:guid w:val="{0B1612E1-57EB-4DFB-9ED6-8C8C7C6BD207}"/>
      </w:docPartPr>
      <w:docPartBody>
        <w:p w:rsidR="00000000" w:rsidRDefault="00B712DF">
          <w:pPr>
            <w:pStyle w:val="162FAAFAC63841EFAC2F0A067F1C3838"/>
          </w:pPr>
          <w:r w:rsidRPr="00592B34">
            <w:rPr>
              <w:rStyle w:val="VnbanChdanhsn"/>
            </w:rPr>
            <w:t>Choose an item.</w:t>
          </w:r>
        </w:p>
      </w:docPartBody>
    </w:docPart>
    <w:docPart>
      <w:docPartPr>
        <w:name w:val="E4474047BD0F4F68A777E73ED80B48BD"/>
        <w:category>
          <w:name w:val="Chung"/>
          <w:gallery w:val="placeholder"/>
        </w:category>
        <w:types>
          <w:type w:val="bbPlcHdr"/>
        </w:types>
        <w:behaviors>
          <w:behavior w:val="content"/>
        </w:behaviors>
        <w:guid w:val="{EAAFBC1B-F3BE-47A4-8FC0-886044CE3FFF}"/>
      </w:docPartPr>
      <w:docPartBody>
        <w:p w:rsidR="00000000" w:rsidRDefault="00B712DF">
          <w:pPr>
            <w:pStyle w:val="E4474047BD0F4F68A777E73ED80B48BD"/>
          </w:pPr>
          <w:r w:rsidRPr="00592B34">
            <w:rPr>
              <w:rStyle w:val="VnbanChdanhsn"/>
            </w:rPr>
            <w:t>Choose an item.</w:t>
          </w:r>
        </w:p>
      </w:docPartBody>
    </w:docPart>
    <w:docPart>
      <w:docPartPr>
        <w:name w:val="7606469D5647433DA150428B70108A93"/>
        <w:category>
          <w:name w:val="Chung"/>
          <w:gallery w:val="placeholder"/>
        </w:category>
        <w:types>
          <w:type w:val="bbPlcHdr"/>
        </w:types>
        <w:behaviors>
          <w:behavior w:val="content"/>
        </w:behaviors>
        <w:guid w:val="{B47AA259-DB2D-4AD0-A6E9-EE40DA663A18}"/>
      </w:docPartPr>
      <w:docPartBody>
        <w:p w:rsidR="00000000" w:rsidRDefault="00B712DF">
          <w:pPr>
            <w:pStyle w:val="7606469D5647433DA150428B70108A93"/>
          </w:pPr>
          <w:r w:rsidRPr="00592B34">
            <w:rPr>
              <w:rStyle w:val="VnbanChdanhsn"/>
            </w:rPr>
            <w:t xml:space="preserve">Choose an </w:t>
          </w:r>
          <w:r w:rsidRPr="00592B34">
            <w:rPr>
              <w:rStyle w:val="VnbanChdanhsn"/>
            </w:rPr>
            <w:t>item.</w:t>
          </w:r>
        </w:p>
      </w:docPartBody>
    </w:docPart>
    <w:docPart>
      <w:docPartPr>
        <w:name w:val="3319291D58494C53A0FF73465BE0811A"/>
        <w:category>
          <w:name w:val="Chung"/>
          <w:gallery w:val="placeholder"/>
        </w:category>
        <w:types>
          <w:type w:val="bbPlcHdr"/>
        </w:types>
        <w:behaviors>
          <w:behavior w:val="content"/>
        </w:behaviors>
        <w:guid w:val="{628A84CE-F2D7-4E1F-BD3B-7A8F61B838CF}"/>
      </w:docPartPr>
      <w:docPartBody>
        <w:p w:rsidR="00000000" w:rsidRDefault="00B712DF">
          <w:pPr>
            <w:pStyle w:val="3319291D58494C53A0FF73465BE0811A"/>
          </w:pPr>
          <w:r w:rsidRPr="00592B34">
            <w:rPr>
              <w:rStyle w:val="VnbanChdanhsn"/>
            </w:rPr>
            <w:t>Choose an item.</w:t>
          </w:r>
        </w:p>
      </w:docPartBody>
    </w:docPart>
    <w:docPart>
      <w:docPartPr>
        <w:name w:val="E1D49DE738104358B3095405457149E5"/>
        <w:category>
          <w:name w:val="Chung"/>
          <w:gallery w:val="placeholder"/>
        </w:category>
        <w:types>
          <w:type w:val="bbPlcHdr"/>
        </w:types>
        <w:behaviors>
          <w:behavior w:val="content"/>
        </w:behaviors>
        <w:guid w:val="{1E92EFFB-F372-4F49-959A-820A50257683}"/>
      </w:docPartPr>
      <w:docPartBody>
        <w:p w:rsidR="00000000" w:rsidRDefault="00B712DF">
          <w:pPr>
            <w:pStyle w:val="E1D49DE738104358B3095405457149E5"/>
          </w:pPr>
          <w:r w:rsidRPr="00592B34">
            <w:rPr>
              <w:rStyle w:val="VnbanChdanhsn"/>
            </w:rPr>
            <w:t>Choose an item.</w:t>
          </w:r>
        </w:p>
      </w:docPartBody>
    </w:docPart>
    <w:docPart>
      <w:docPartPr>
        <w:name w:val="EB7BD7ED47EB420E9E4A82799FD69F3E"/>
        <w:category>
          <w:name w:val="Chung"/>
          <w:gallery w:val="placeholder"/>
        </w:category>
        <w:types>
          <w:type w:val="bbPlcHdr"/>
        </w:types>
        <w:behaviors>
          <w:behavior w:val="content"/>
        </w:behaviors>
        <w:guid w:val="{5F15C729-11EA-4DDF-9690-F13AD9032099}"/>
      </w:docPartPr>
      <w:docPartBody>
        <w:p w:rsidR="00000000" w:rsidRDefault="00B712DF">
          <w:pPr>
            <w:pStyle w:val="EB7BD7ED47EB420E9E4A82799FD69F3E"/>
          </w:pPr>
          <w:r w:rsidRPr="00592B34">
            <w:rPr>
              <w:rStyle w:val="VnbanChdanhsn"/>
            </w:rPr>
            <w:t>Choose an item.</w:t>
          </w:r>
        </w:p>
      </w:docPartBody>
    </w:docPart>
    <w:docPart>
      <w:docPartPr>
        <w:name w:val="3A3E78E1B62F4F92B61A2A7D1D10A79B"/>
        <w:category>
          <w:name w:val="Chung"/>
          <w:gallery w:val="placeholder"/>
        </w:category>
        <w:types>
          <w:type w:val="bbPlcHdr"/>
        </w:types>
        <w:behaviors>
          <w:behavior w:val="content"/>
        </w:behaviors>
        <w:guid w:val="{F64D17DD-E0C1-4A08-9CC2-614B3794764A}"/>
      </w:docPartPr>
      <w:docPartBody>
        <w:p w:rsidR="00000000" w:rsidRDefault="00B712DF">
          <w:pPr>
            <w:pStyle w:val="3A3E78E1B62F4F92B61A2A7D1D10A79B"/>
          </w:pPr>
          <w:r w:rsidRPr="00592B34">
            <w:rPr>
              <w:rStyle w:val="VnbanChdanhsn"/>
            </w:rPr>
            <w:t>Choose an item.</w:t>
          </w:r>
        </w:p>
      </w:docPartBody>
    </w:docPart>
    <w:docPart>
      <w:docPartPr>
        <w:name w:val="30C433EC5CF748D5975A3BF2B3ABB0C4"/>
        <w:category>
          <w:name w:val="Chung"/>
          <w:gallery w:val="placeholder"/>
        </w:category>
        <w:types>
          <w:type w:val="bbPlcHdr"/>
        </w:types>
        <w:behaviors>
          <w:behavior w:val="content"/>
        </w:behaviors>
        <w:guid w:val="{FA3A8177-D835-40C7-AA16-D6F31FD12E88}"/>
      </w:docPartPr>
      <w:docPartBody>
        <w:p w:rsidR="00000000" w:rsidRDefault="00B712DF">
          <w:pPr>
            <w:pStyle w:val="30C433EC5CF748D5975A3BF2B3ABB0C4"/>
          </w:pPr>
          <w:r w:rsidRPr="00592B34">
            <w:rPr>
              <w:rStyle w:val="VnbanChdanhsn"/>
            </w:rPr>
            <w:t>Choose an item.</w:t>
          </w:r>
        </w:p>
      </w:docPartBody>
    </w:docPart>
    <w:docPart>
      <w:docPartPr>
        <w:name w:val="C6C9C539D78D460C980CF47AD0855588"/>
        <w:category>
          <w:name w:val="Chung"/>
          <w:gallery w:val="placeholder"/>
        </w:category>
        <w:types>
          <w:type w:val="bbPlcHdr"/>
        </w:types>
        <w:behaviors>
          <w:behavior w:val="content"/>
        </w:behaviors>
        <w:guid w:val="{041CCCAB-53A5-48A9-951A-857A01283FC3}"/>
      </w:docPartPr>
      <w:docPartBody>
        <w:p w:rsidR="00000000" w:rsidRDefault="00B712DF">
          <w:pPr>
            <w:pStyle w:val="C6C9C539D78D460C980CF47AD0855588"/>
          </w:pPr>
          <w:r w:rsidRPr="00592B34">
            <w:rPr>
              <w:rStyle w:val="VnbanChdanhsn"/>
            </w:rPr>
            <w:t>Choose an item.</w:t>
          </w:r>
        </w:p>
      </w:docPartBody>
    </w:docPart>
    <w:docPart>
      <w:docPartPr>
        <w:name w:val="878BEBA9E58741A9B9B382B588D3C832"/>
        <w:category>
          <w:name w:val="Chung"/>
          <w:gallery w:val="placeholder"/>
        </w:category>
        <w:types>
          <w:type w:val="bbPlcHdr"/>
        </w:types>
        <w:behaviors>
          <w:behavior w:val="content"/>
        </w:behaviors>
        <w:guid w:val="{1325D278-173F-4B64-8FB3-39A1CD2B6652}"/>
      </w:docPartPr>
      <w:docPartBody>
        <w:p w:rsidR="00000000" w:rsidRDefault="00B712DF">
          <w:pPr>
            <w:pStyle w:val="878BEBA9E58741A9B9B382B588D3C832"/>
          </w:pPr>
          <w:r w:rsidRPr="00592B34">
            <w:rPr>
              <w:rStyle w:val="VnbanChdanhsn"/>
            </w:rPr>
            <w:t>Choose an item.</w:t>
          </w:r>
        </w:p>
      </w:docPartBody>
    </w:docPart>
    <w:docPart>
      <w:docPartPr>
        <w:name w:val="F58949AE4061475AAEEC12CC866F3892"/>
        <w:category>
          <w:name w:val="Chung"/>
          <w:gallery w:val="placeholder"/>
        </w:category>
        <w:types>
          <w:type w:val="bbPlcHdr"/>
        </w:types>
        <w:behaviors>
          <w:behavior w:val="content"/>
        </w:behaviors>
        <w:guid w:val="{3A27F915-0FAC-4C0A-9581-A6E79B569DD7}"/>
      </w:docPartPr>
      <w:docPartBody>
        <w:p w:rsidR="00000000" w:rsidRDefault="00B712DF">
          <w:pPr>
            <w:pStyle w:val="F58949AE4061475AAEEC12CC866F3892"/>
          </w:pPr>
          <w:r w:rsidRPr="00592B34">
            <w:rPr>
              <w:rStyle w:val="VnbanChdanhsn"/>
            </w:rPr>
            <w:t>Choose an item.</w:t>
          </w:r>
        </w:p>
      </w:docPartBody>
    </w:docPart>
    <w:docPart>
      <w:docPartPr>
        <w:name w:val="CA45E215646D43108C26E6CF1B99A43C"/>
        <w:category>
          <w:name w:val="Chung"/>
          <w:gallery w:val="placeholder"/>
        </w:category>
        <w:types>
          <w:type w:val="bbPlcHdr"/>
        </w:types>
        <w:behaviors>
          <w:behavior w:val="content"/>
        </w:behaviors>
        <w:guid w:val="{8EBE4A4C-0738-4D5E-BA67-8D32484BC497}"/>
      </w:docPartPr>
      <w:docPartBody>
        <w:p w:rsidR="00000000" w:rsidRDefault="00B712DF">
          <w:pPr>
            <w:pStyle w:val="CA45E215646D43108C26E6CF1B99A43C"/>
          </w:pPr>
          <w:r w:rsidRPr="00592B34">
            <w:rPr>
              <w:rStyle w:val="VnbanChdanhsn"/>
            </w:rPr>
            <w:t>Choose an item.</w:t>
          </w:r>
        </w:p>
      </w:docPartBody>
    </w:docPart>
    <w:docPart>
      <w:docPartPr>
        <w:name w:val="D7C128D1ED484A1589A03C6FAC9A25B1"/>
        <w:category>
          <w:name w:val="Chung"/>
          <w:gallery w:val="placeholder"/>
        </w:category>
        <w:types>
          <w:type w:val="bbPlcHdr"/>
        </w:types>
        <w:behaviors>
          <w:behavior w:val="content"/>
        </w:behaviors>
        <w:guid w:val="{72664058-C4A2-470F-B085-33B5D827C4B3}"/>
      </w:docPartPr>
      <w:docPartBody>
        <w:p w:rsidR="00000000" w:rsidRDefault="00B712DF">
          <w:pPr>
            <w:pStyle w:val="D7C128D1ED484A1589A03C6FAC9A25B1"/>
          </w:pPr>
          <w:r w:rsidRPr="00592B34">
            <w:rPr>
              <w:rStyle w:val="VnbanChdanhsn"/>
            </w:rPr>
            <w:t>Choose an item.</w:t>
          </w:r>
        </w:p>
      </w:docPartBody>
    </w:docPart>
    <w:docPart>
      <w:docPartPr>
        <w:name w:val="1A60B2EA4B3F407982EDE151FBE118FF"/>
        <w:category>
          <w:name w:val="Chung"/>
          <w:gallery w:val="placeholder"/>
        </w:category>
        <w:types>
          <w:type w:val="bbPlcHdr"/>
        </w:types>
        <w:behaviors>
          <w:behavior w:val="content"/>
        </w:behaviors>
        <w:guid w:val="{2DD0D1DE-B33D-49B5-BCD4-164A62A2A9B6}"/>
      </w:docPartPr>
      <w:docPartBody>
        <w:p w:rsidR="00000000" w:rsidRDefault="00B712DF">
          <w:pPr>
            <w:pStyle w:val="1A60B2EA4B3F407982EDE151FBE118FF"/>
          </w:pPr>
          <w:r w:rsidRPr="00592B34">
            <w:rPr>
              <w:rStyle w:val="VnbanChdanhsn"/>
            </w:rPr>
            <w:t>Choose an item.</w:t>
          </w:r>
        </w:p>
      </w:docPartBody>
    </w:docPart>
    <w:docPart>
      <w:docPartPr>
        <w:name w:val="935183A3F6714BB7B84F8B41816910E7"/>
        <w:category>
          <w:name w:val="Chung"/>
          <w:gallery w:val="placeholder"/>
        </w:category>
        <w:types>
          <w:type w:val="bbPlcHdr"/>
        </w:types>
        <w:behaviors>
          <w:behavior w:val="content"/>
        </w:behaviors>
        <w:guid w:val="{86C57666-C1BA-47D5-8AA8-F942C03AE948}"/>
      </w:docPartPr>
      <w:docPartBody>
        <w:p w:rsidR="00000000" w:rsidRDefault="00B712DF">
          <w:pPr>
            <w:pStyle w:val="935183A3F6714BB7B84F8B41816910E7"/>
          </w:pPr>
          <w:r w:rsidRPr="00592B34">
            <w:rPr>
              <w:rStyle w:val="VnbanChdanhsn"/>
            </w:rPr>
            <w:t>Choose an item.</w:t>
          </w:r>
        </w:p>
      </w:docPartBody>
    </w:docPart>
    <w:docPart>
      <w:docPartPr>
        <w:name w:val="D47BD030D391444C936BE43E8040160A"/>
        <w:category>
          <w:name w:val="Chung"/>
          <w:gallery w:val="placeholder"/>
        </w:category>
        <w:types>
          <w:type w:val="bbPlcHdr"/>
        </w:types>
        <w:behaviors>
          <w:behavior w:val="content"/>
        </w:behaviors>
        <w:guid w:val="{A6063013-137B-440C-A5DA-DF635BDB96D0}"/>
      </w:docPartPr>
      <w:docPartBody>
        <w:p w:rsidR="00000000" w:rsidRDefault="00B712DF">
          <w:pPr>
            <w:pStyle w:val="D47BD030D391444C936BE43E8040160A"/>
          </w:pPr>
          <w:r w:rsidRPr="00592B34">
            <w:rPr>
              <w:rStyle w:val="VnbanChdanhsn"/>
            </w:rPr>
            <w:t>Choose an item.</w:t>
          </w:r>
        </w:p>
      </w:docPartBody>
    </w:docPart>
    <w:docPart>
      <w:docPartPr>
        <w:name w:val="913574DC480D40DC81782D63E37C29BB"/>
        <w:category>
          <w:name w:val="Chung"/>
          <w:gallery w:val="placeholder"/>
        </w:category>
        <w:types>
          <w:type w:val="bbPlcHdr"/>
        </w:types>
        <w:behaviors>
          <w:behavior w:val="content"/>
        </w:behaviors>
        <w:guid w:val="{4B03E2A9-DEAC-4979-ACCF-039D268E86FF}"/>
      </w:docPartPr>
      <w:docPartBody>
        <w:p w:rsidR="00000000" w:rsidRDefault="00B712DF">
          <w:pPr>
            <w:pStyle w:val="913574DC480D40DC81782D63E37C29BB"/>
          </w:pPr>
          <w:r w:rsidRPr="00592B34">
            <w:rPr>
              <w:rStyle w:val="VnbanChdanhsn"/>
            </w:rPr>
            <w:t>Choose an item.</w:t>
          </w:r>
        </w:p>
      </w:docPartBody>
    </w:docPart>
    <w:docPart>
      <w:docPartPr>
        <w:name w:val="B777FB660AF34D23B5EAD3AE5DC764D5"/>
        <w:category>
          <w:name w:val="Chung"/>
          <w:gallery w:val="placeholder"/>
        </w:category>
        <w:types>
          <w:type w:val="bbPlcHdr"/>
        </w:types>
        <w:behaviors>
          <w:behavior w:val="content"/>
        </w:behaviors>
        <w:guid w:val="{9FBA156F-104F-4605-879B-F24F85153A0F}"/>
      </w:docPartPr>
      <w:docPartBody>
        <w:p w:rsidR="00000000" w:rsidRDefault="00B712DF">
          <w:pPr>
            <w:pStyle w:val="B777FB660AF34D23B5EAD3AE5DC764D5"/>
          </w:pPr>
          <w:r w:rsidRPr="00592B34">
            <w:rPr>
              <w:rStyle w:val="VnbanChdanhsn"/>
            </w:rPr>
            <w:t>Choose an item.</w:t>
          </w:r>
        </w:p>
      </w:docPartBody>
    </w:docPart>
    <w:docPart>
      <w:docPartPr>
        <w:name w:val="52EC16C88F5D4C8E91EEF3B3864F6EE5"/>
        <w:category>
          <w:name w:val="Chung"/>
          <w:gallery w:val="placeholder"/>
        </w:category>
        <w:types>
          <w:type w:val="bbPlcHdr"/>
        </w:types>
        <w:behaviors>
          <w:behavior w:val="content"/>
        </w:behaviors>
        <w:guid w:val="{5A6DF759-F060-48C5-A575-AD5EB8974ECA}"/>
      </w:docPartPr>
      <w:docPartBody>
        <w:p w:rsidR="00000000" w:rsidRDefault="00B712DF">
          <w:pPr>
            <w:pStyle w:val="52EC16C88F5D4C8E91EEF3B3864F6EE5"/>
          </w:pPr>
          <w:r w:rsidRPr="00592B34">
            <w:rPr>
              <w:rStyle w:val="VnbanChdanhsn"/>
            </w:rPr>
            <w:t>Choose an item.</w:t>
          </w:r>
        </w:p>
      </w:docPartBody>
    </w:docPart>
    <w:docPart>
      <w:docPartPr>
        <w:name w:val="B3413657107D4E439E500372AC48190F"/>
        <w:category>
          <w:name w:val="Chung"/>
          <w:gallery w:val="placeholder"/>
        </w:category>
        <w:types>
          <w:type w:val="bbPlcHdr"/>
        </w:types>
        <w:behaviors>
          <w:behavior w:val="content"/>
        </w:behaviors>
        <w:guid w:val="{A604D1CF-1A4F-416B-B261-5456370979FB}"/>
      </w:docPartPr>
      <w:docPartBody>
        <w:p w:rsidR="00000000" w:rsidRDefault="00B712DF">
          <w:pPr>
            <w:pStyle w:val="B3413657107D4E439E500372AC48190F"/>
          </w:pPr>
          <w:r w:rsidRPr="00592B34">
            <w:rPr>
              <w:rStyle w:val="VnbanChdanhsn"/>
            </w:rPr>
            <w:t>Choose an item.</w:t>
          </w:r>
        </w:p>
      </w:docPartBody>
    </w:docPart>
    <w:docPart>
      <w:docPartPr>
        <w:name w:val="50D47AF0D21D4DB2AC5056CCAEAC5E88"/>
        <w:category>
          <w:name w:val="Chung"/>
          <w:gallery w:val="placeholder"/>
        </w:category>
        <w:types>
          <w:type w:val="bbPlcHdr"/>
        </w:types>
        <w:behaviors>
          <w:behavior w:val="content"/>
        </w:behaviors>
        <w:guid w:val="{ABC75C72-4150-4B24-980D-CF949EBDA07B}"/>
      </w:docPartPr>
      <w:docPartBody>
        <w:p w:rsidR="00000000" w:rsidRDefault="00B712DF">
          <w:pPr>
            <w:pStyle w:val="50D47AF0D21D4DB2AC5056CCAEAC5E88"/>
          </w:pPr>
          <w:r w:rsidRPr="00592B34">
            <w:rPr>
              <w:rStyle w:val="VnbanChdanhsn"/>
            </w:rPr>
            <w:t>Choose an item.</w:t>
          </w:r>
        </w:p>
      </w:docPartBody>
    </w:docPart>
    <w:docPart>
      <w:docPartPr>
        <w:name w:val="DD8C58DD86934994AE47A3F1D9DDBC0B"/>
        <w:category>
          <w:name w:val="Chung"/>
          <w:gallery w:val="placeholder"/>
        </w:category>
        <w:types>
          <w:type w:val="bbPlcHdr"/>
        </w:types>
        <w:behaviors>
          <w:behavior w:val="content"/>
        </w:behaviors>
        <w:guid w:val="{27C48FA0-2143-49CA-9F47-12CB450122EE}"/>
      </w:docPartPr>
      <w:docPartBody>
        <w:p w:rsidR="00000000" w:rsidRDefault="00B712DF">
          <w:pPr>
            <w:pStyle w:val="DD8C58DD86934994AE47A3F1D9DDBC0B"/>
          </w:pPr>
          <w:r w:rsidRPr="00592B34">
            <w:rPr>
              <w:rStyle w:val="VnbanChdanhsn"/>
            </w:rPr>
            <w:t>Choose an item.</w:t>
          </w:r>
        </w:p>
      </w:docPartBody>
    </w:docPart>
    <w:docPart>
      <w:docPartPr>
        <w:name w:val="0A3B2EE32169421CAEF8276075841AD7"/>
        <w:category>
          <w:name w:val="Chung"/>
          <w:gallery w:val="placeholder"/>
        </w:category>
        <w:types>
          <w:type w:val="bbPlcHdr"/>
        </w:types>
        <w:behaviors>
          <w:behavior w:val="content"/>
        </w:behaviors>
        <w:guid w:val="{20AD3138-B705-4FB7-A5B8-450CB4AFBDAE}"/>
      </w:docPartPr>
      <w:docPartBody>
        <w:p w:rsidR="00000000" w:rsidRDefault="00B712DF">
          <w:pPr>
            <w:pStyle w:val="0A3B2EE32169421CAEF8276075841AD7"/>
          </w:pPr>
          <w:r w:rsidRPr="00592B34">
            <w:rPr>
              <w:rStyle w:val="VnbanChdanhsn"/>
            </w:rPr>
            <w:t>Choose an item.</w:t>
          </w:r>
        </w:p>
      </w:docPartBody>
    </w:docPart>
    <w:docPart>
      <w:docPartPr>
        <w:name w:val="BFBD3E05DE414B7B95E29189BF71C54B"/>
        <w:category>
          <w:name w:val="Chung"/>
          <w:gallery w:val="placeholder"/>
        </w:category>
        <w:types>
          <w:type w:val="bbPlcHdr"/>
        </w:types>
        <w:behaviors>
          <w:behavior w:val="content"/>
        </w:behaviors>
        <w:guid w:val="{88D80287-899F-4A32-88DE-AF3864A66A78}"/>
      </w:docPartPr>
      <w:docPartBody>
        <w:p w:rsidR="00000000" w:rsidRDefault="00B712DF">
          <w:pPr>
            <w:pStyle w:val="BFBD3E05DE414B7B95E29189BF71C54B"/>
          </w:pPr>
          <w:r w:rsidRPr="00592B34">
            <w:rPr>
              <w:rStyle w:val="VnbanChdanhsn"/>
            </w:rPr>
            <w:t>Choose an item.</w:t>
          </w:r>
        </w:p>
      </w:docPartBody>
    </w:docPart>
    <w:docPart>
      <w:docPartPr>
        <w:name w:val="8C8419C87AA544ED8E17ACF059D60121"/>
        <w:category>
          <w:name w:val="Chung"/>
          <w:gallery w:val="placeholder"/>
        </w:category>
        <w:types>
          <w:type w:val="bbPlcHdr"/>
        </w:types>
        <w:behaviors>
          <w:behavior w:val="content"/>
        </w:behaviors>
        <w:guid w:val="{4E21A62E-2811-4E66-AB4A-4F236C0B9B4C}"/>
      </w:docPartPr>
      <w:docPartBody>
        <w:p w:rsidR="00000000" w:rsidRDefault="00B712DF">
          <w:pPr>
            <w:pStyle w:val="8C8419C87AA544ED8E17ACF059D60121"/>
          </w:pPr>
          <w:r w:rsidRPr="00592B34">
            <w:rPr>
              <w:rStyle w:val="VnbanChdanhsn"/>
            </w:rPr>
            <w:t>Choose an item.</w:t>
          </w:r>
        </w:p>
      </w:docPartBody>
    </w:docPart>
    <w:docPart>
      <w:docPartPr>
        <w:name w:val="73715E71425142D892C89816E6255B7D"/>
        <w:category>
          <w:name w:val="Chung"/>
          <w:gallery w:val="placeholder"/>
        </w:category>
        <w:types>
          <w:type w:val="bbPlcHdr"/>
        </w:types>
        <w:behaviors>
          <w:behavior w:val="content"/>
        </w:behaviors>
        <w:guid w:val="{7FD1B733-CC35-4603-9BC0-DFADC6EFD005}"/>
      </w:docPartPr>
      <w:docPartBody>
        <w:p w:rsidR="00000000" w:rsidRDefault="00B712DF">
          <w:pPr>
            <w:pStyle w:val="73715E71425142D892C89816E6255B7D"/>
          </w:pPr>
          <w:r w:rsidRPr="00592B34">
            <w:rPr>
              <w:rStyle w:val="VnbanChdanhsn"/>
            </w:rPr>
            <w:t>Choose an item.</w:t>
          </w:r>
        </w:p>
      </w:docPartBody>
    </w:docPart>
    <w:docPart>
      <w:docPartPr>
        <w:name w:val="749DC7BC401B411D998CF2C6502E4A40"/>
        <w:category>
          <w:name w:val="Chung"/>
          <w:gallery w:val="placeholder"/>
        </w:category>
        <w:types>
          <w:type w:val="bbPlcHdr"/>
        </w:types>
        <w:behaviors>
          <w:behavior w:val="content"/>
        </w:behaviors>
        <w:guid w:val="{716F422F-3638-44C0-A269-AEB544ABCD0C}"/>
      </w:docPartPr>
      <w:docPartBody>
        <w:p w:rsidR="00000000" w:rsidRDefault="00B712DF">
          <w:pPr>
            <w:pStyle w:val="749DC7BC401B411D998CF2C6502E4A40"/>
          </w:pPr>
          <w:r w:rsidRPr="00592B34">
            <w:rPr>
              <w:rStyle w:val="VnbanChdanhsn"/>
            </w:rPr>
            <w:t>Choose an item.</w:t>
          </w:r>
        </w:p>
      </w:docPartBody>
    </w:docPart>
    <w:docPart>
      <w:docPartPr>
        <w:name w:val="10CCD135265947D6B0E51EAA5F7611A0"/>
        <w:category>
          <w:name w:val="Chung"/>
          <w:gallery w:val="placeholder"/>
        </w:category>
        <w:types>
          <w:type w:val="bbPlcHdr"/>
        </w:types>
        <w:behaviors>
          <w:behavior w:val="content"/>
        </w:behaviors>
        <w:guid w:val="{1B21A6DC-A329-4608-8C02-CBB95B611C77}"/>
      </w:docPartPr>
      <w:docPartBody>
        <w:p w:rsidR="00000000" w:rsidRDefault="00B712DF">
          <w:pPr>
            <w:pStyle w:val="10CCD135265947D6B0E51EAA5F7611A0"/>
          </w:pPr>
          <w:r w:rsidRPr="00592B34">
            <w:rPr>
              <w:rStyle w:val="VnbanChdanhsn"/>
            </w:rPr>
            <w:t>Choose an item.</w:t>
          </w:r>
        </w:p>
      </w:docPartBody>
    </w:docPart>
    <w:docPart>
      <w:docPartPr>
        <w:name w:val="661B975F5E694182BB76780486336BF1"/>
        <w:category>
          <w:name w:val="Chung"/>
          <w:gallery w:val="placeholder"/>
        </w:category>
        <w:types>
          <w:type w:val="bbPlcHdr"/>
        </w:types>
        <w:behaviors>
          <w:behavior w:val="content"/>
        </w:behaviors>
        <w:guid w:val="{554F5494-E03D-4389-A295-1D101C1BFB7C}"/>
      </w:docPartPr>
      <w:docPartBody>
        <w:p w:rsidR="00000000" w:rsidRDefault="00B712DF">
          <w:pPr>
            <w:pStyle w:val="661B975F5E694182BB76780486336BF1"/>
          </w:pPr>
          <w:r w:rsidRPr="00592B34">
            <w:rPr>
              <w:rStyle w:val="VnbanChdanhsn"/>
            </w:rPr>
            <w:t>Choose an item.</w:t>
          </w:r>
        </w:p>
      </w:docPartBody>
    </w:docPart>
    <w:docPart>
      <w:docPartPr>
        <w:name w:val="B5A333773B524C8EA9A829A5DC6786DF"/>
        <w:category>
          <w:name w:val="Chung"/>
          <w:gallery w:val="placeholder"/>
        </w:category>
        <w:types>
          <w:type w:val="bbPlcHdr"/>
        </w:types>
        <w:behaviors>
          <w:behavior w:val="content"/>
        </w:behaviors>
        <w:guid w:val="{7BD7BD27-7548-40CE-BDBD-78E323036656}"/>
      </w:docPartPr>
      <w:docPartBody>
        <w:p w:rsidR="00000000" w:rsidRDefault="00B712DF">
          <w:pPr>
            <w:pStyle w:val="B5A333773B524C8EA9A829A5DC6786DF"/>
          </w:pPr>
          <w:r w:rsidRPr="00592B34">
            <w:rPr>
              <w:rStyle w:val="VnbanChdanhsn"/>
            </w:rPr>
            <w:t>Choose an item.</w:t>
          </w:r>
        </w:p>
      </w:docPartBody>
    </w:docPart>
    <w:docPart>
      <w:docPartPr>
        <w:name w:val="39D2437A7FB94A7F94FA17D6EE21156C"/>
        <w:category>
          <w:name w:val="Chung"/>
          <w:gallery w:val="placeholder"/>
        </w:category>
        <w:types>
          <w:type w:val="bbPlcHdr"/>
        </w:types>
        <w:behaviors>
          <w:behavior w:val="content"/>
        </w:behaviors>
        <w:guid w:val="{F4A56E2F-1EBB-41E1-9CD8-A9AF0A9CFC25}"/>
      </w:docPartPr>
      <w:docPartBody>
        <w:p w:rsidR="00000000" w:rsidRDefault="00B712DF">
          <w:pPr>
            <w:pStyle w:val="39D2437A7FB94A7F94FA17D6EE21156C"/>
          </w:pPr>
          <w:r w:rsidRPr="00592B34">
            <w:rPr>
              <w:rStyle w:val="VnbanChdanhsn"/>
            </w:rPr>
            <w:t>Choose an item.</w:t>
          </w:r>
        </w:p>
      </w:docPartBody>
    </w:docPart>
    <w:docPart>
      <w:docPartPr>
        <w:name w:val="70218D8C128E45569ED1B35AA3B682C9"/>
        <w:category>
          <w:name w:val="Chung"/>
          <w:gallery w:val="placeholder"/>
        </w:category>
        <w:types>
          <w:type w:val="bbPlcHdr"/>
        </w:types>
        <w:behaviors>
          <w:behavior w:val="content"/>
        </w:behaviors>
        <w:guid w:val="{7409A64E-6ACA-498A-8385-48DC86546C6E}"/>
      </w:docPartPr>
      <w:docPartBody>
        <w:p w:rsidR="00000000" w:rsidRDefault="00B712DF">
          <w:pPr>
            <w:pStyle w:val="70218D8C128E45569ED1B35AA3B682C9"/>
          </w:pPr>
          <w:r w:rsidRPr="00592B34">
            <w:rPr>
              <w:rStyle w:val="VnbanChdanhsn"/>
            </w:rPr>
            <w:t>Choose an item.</w:t>
          </w:r>
        </w:p>
      </w:docPartBody>
    </w:docPart>
    <w:docPart>
      <w:docPartPr>
        <w:name w:val="AF1FC7C5B3B245E791283CB643AA6FD4"/>
        <w:category>
          <w:name w:val="Chung"/>
          <w:gallery w:val="placeholder"/>
        </w:category>
        <w:types>
          <w:type w:val="bbPlcHdr"/>
        </w:types>
        <w:behaviors>
          <w:behavior w:val="content"/>
        </w:behaviors>
        <w:guid w:val="{D11AF27D-981C-4CB5-B1F9-7402C188572E}"/>
      </w:docPartPr>
      <w:docPartBody>
        <w:p w:rsidR="00000000" w:rsidRDefault="00B712DF">
          <w:pPr>
            <w:pStyle w:val="AF1FC7C5B3B245E791283CB643AA6FD4"/>
          </w:pPr>
          <w:r w:rsidRPr="00592B34">
            <w:rPr>
              <w:rStyle w:val="VnbanChdanhsn"/>
            </w:rPr>
            <w:t>Choose an item.</w:t>
          </w:r>
        </w:p>
      </w:docPartBody>
    </w:docPart>
    <w:docPart>
      <w:docPartPr>
        <w:name w:val="493798536A1443679C24ED7801ACFC26"/>
        <w:category>
          <w:name w:val="Chung"/>
          <w:gallery w:val="placeholder"/>
        </w:category>
        <w:types>
          <w:type w:val="bbPlcHdr"/>
        </w:types>
        <w:behaviors>
          <w:behavior w:val="content"/>
        </w:behaviors>
        <w:guid w:val="{61C42F41-9E5A-4187-96B2-36D946A4EF5C}"/>
      </w:docPartPr>
      <w:docPartBody>
        <w:p w:rsidR="00000000" w:rsidRDefault="00B712DF">
          <w:pPr>
            <w:pStyle w:val="493798536A1443679C24ED7801ACFC26"/>
          </w:pPr>
          <w:r w:rsidRPr="00592B34">
            <w:rPr>
              <w:rStyle w:val="VnbanChdanhsn"/>
            </w:rPr>
            <w:t>Choose an item.</w:t>
          </w:r>
        </w:p>
      </w:docPartBody>
    </w:docPart>
    <w:docPart>
      <w:docPartPr>
        <w:name w:val="E58D36965C2E426797178543D63DA38D"/>
        <w:category>
          <w:name w:val="Chung"/>
          <w:gallery w:val="placeholder"/>
        </w:category>
        <w:types>
          <w:type w:val="bbPlcHdr"/>
        </w:types>
        <w:behaviors>
          <w:behavior w:val="content"/>
        </w:behaviors>
        <w:guid w:val="{62C0FBC5-29EE-4C41-9482-BE1D91E13C98}"/>
      </w:docPartPr>
      <w:docPartBody>
        <w:p w:rsidR="00000000" w:rsidRDefault="00B712DF">
          <w:pPr>
            <w:pStyle w:val="E58D36965C2E426797178543D63DA38D"/>
          </w:pPr>
          <w:r w:rsidRPr="00592B34">
            <w:rPr>
              <w:rStyle w:val="VnbanChdanhsn"/>
            </w:rPr>
            <w:t>Choose an item.</w:t>
          </w:r>
        </w:p>
      </w:docPartBody>
    </w:docPart>
    <w:docPart>
      <w:docPartPr>
        <w:name w:val="D5315B15B89644399E1D5769BE29F51E"/>
        <w:category>
          <w:name w:val="Chung"/>
          <w:gallery w:val="placeholder"/>
        </w:category>
        <w:types>
          <w:type w:val="bbPlcHdr"/>
        </w:types>
        <w:behaviors>
          <w:behavior w:val="content"/>
        </w:behaviors>
        <w:guid w:val="{0C342C29-1859-4FCC-8C2E-683B06892C32}"/>
      </w:docPartPr>
      <w:docPartBody>
        <w:p w:rsidR="00000000" w:rsidRDefault="00B712DF">
          <w:pPr>
            <w:pStyle w:val="D5315B15B89644399E1D5769BE29F51E"/>
          </w:pPr>
          <w:r w:rsidRPr="00592B34">
            <w:rPr>
              <w:rStyle w:val="VnbanChdanhsn"/>
            </w:rPr>
            <w:t>Choose an item.</w:t>
          </w:r>
        </w:p>
      </w:docPartBody>
    </w:docPart>
    <w:docPart>
      <w:docPartPr>
        <w:name w:val="A29E2A71FB4D4A36845D1E7B64CD9864"/>
        <w:category>
          <w:name w:val="Chung"/>
          <w:gallery w:val="placeholder"/>
        </w:category>
        <w:types>
          <w:type w:val="bbPlcHdr"/>
        </w:types>
        <w:behaviors>
          <w:behavior w:val="content"/>
        </w:behaviors>
        <w:guid w:val="{5098716A-ACAE-42F6-8153-DF3253FBDFDC}"/>
      </w:docPartPr>
      <w:docPartBody>
        <w:p w:rsidR="00000000" w:rsidRDefault="00B712DF">
          <w:pPr>
            <w:pStyle w:val="A29E2A71FB4D4A36845D1E7B64CD9864"/>
          </w:pPr>
          <w:r w:rsidRPr="00592B34">
            <w:rPr>
              <w:rStyle w:val="VnbanChdanhsn"/>
            </w:rPr>
            <w:t>Choose an item.</w:t>
          </w:r>
        </w:p>
      </w:docPartBody>
    </w:docPart>
    <w:docPart>
      <w:docPartPr>
        <w:name w:val="22BC87B39CAF4747A16541AF6B3D3A01"/>
        <w:category>
          <w:name w:val="Chung"/>
          <w:gallery w:val="placeholder"/>
        </w:category>
        <w:types>
          <w:type w:val="bbPlcHdr"/>
        </w:types>
        <w:behaviors>
          <w:behavior w:val="content"/>
        </w:behaviors>
        <w:guid w:val="{EF8C49FC-CCC8-4CEA-9376-D052514A436D}"/>
      </w:docPartPr>
      <w:docPartBody>
        <w:p w:rsidR="00000000" w:rsidRDefault="00B712DF">
          <w:pPr>
            <w:pStyle w:val="22BC87B39CAF4747A16541AF6B3D3A01"/>
          </w:pPr>
          <w:r w:rsidRPr="00592B34">
            <w:rPr>
              <w:rStyle w:val="VnbanChdanhsn"/>
            </w:rPr>
            <w:t>Choose an item.</w:t>
          </w:r>
        </w:p>
      </w:docPartBody>
    </w:docPart>
    <w:docPart>
      <w:docPartPr>
        <w:name w:val="63824F583C0045919209B0B8E78E82FE"/>
        <w:category>
          <w:name w:val="Chung"/>
          <w:gallery w:val="placeholder"/>
        </w:category>
        <w:types>
          <w:type w:val="bbPlcHdr"/>
        </w:types>
        <w:behaviors>
          <w:behavior w:val="content"/>
        </w:behaviors>
        <w:guid w:val="{40C1B7DE-5713-429A-8AA5-3BAEA3EA258E}"/>
      </w:docPartPr>
      <w:docPartBody>
        <w:p w:rsidR="00000000" w:rsidRDefault="00B712DF">
          <w:pPr>
            <w:pStyle w:val="63824F583C0045919209B0B8E78E82FE"/>
          </w:pPr>
          <w:r w:rsidRPr="00592B34">
            <w:rPr>
              <w:rStyle w:val="VnbanChdanhsn"/>
            </w:rPr>
            <w:t>Choose an item.</w:t>
          </w:r>
        </w:p>
      </w:docPartBody>
    </w:docPart>
    <w:docPart>
      <w:docPartPr>
        <w:name w:val="6172EE44D99B45C5BAA87CB37ABACB01"/>
        <w:category>
          <w:name w:val="Chung"/>
          <w:gallery w:val="placeholder"/>
        </w:category>
        <w:types>
          <w:type w:val="bbPlcHdr"/>
        </w:types>
        <w:behaviors>
          <w:behavior w:val="content"/>
        </w:behaviors>
        <w:guid w:val="{8B630B72-AADE-4D71-8AF7-216A0D362592}"/>
      </w:docPartPr>
      <w:docPartBody>
        <w:p w:rsidR="00000000" w:rsidRDefault="00B712DF">
          <w:pPr>
            <w:pStyle w:val="6172EE44D99B45C5BAA87CB37ABACB01"/>
          </w:pPr>
          <w:r w:rsidRPr="00592B34">
            <w:rPr>
              <w:rStyle w:val="VnbanChdanhsn"/>
            </w:rPr>
            <w:t>Choose an item.</w:t>
          </w:r>
        </w:p>
      </w:docPartBody>
    </w:docPart>
    <w:docPart>
      <w:docPartPr>
        <w:name w:val="3B83BCCA9EB34EA89F4DC349037BA046"/>
        <w:category>
          <w:name w:val="Chung"/>
          <w:gallery w:val="placeholder"/>
        </w:category>
        <w:types>
          <w:type w:val="bbPlcHdr"/>
        </w:types>
        <w:behaviors>
          <w:behavior w:val="content"/>
        </w:behaviors>
        <w:guid w:val="{4627A352-06D8-43B3-B1C6-A7BD9A65793E}"/>
      </w:docPartPr>
      <w:docPartBody>
        <w:p w:rsidR="00000000" w:rsidRDefault="00B712DF">
          <w:pPr>
            <w:pStyle w:val="3B83BCCA9EB34EA89F4DC349037BA046"/>
          </w:pPr>
          <w:r w:rsidRPr="00592B34">
            <w:rPr>
              <w:rStyle w:val="VnbanChdanhsn"/>
            </w:rPr>
            <w:t>Choose an item.</w:t>
          </w:r>
        </w:p>
      </w:docPartBody>
    </w:docPart>
    <w:docPart>
      <w:docPartPr>
        <w:name w:val="BC3F0B8531444DA0AE1598BACC5ABC94"/>
        <w:category>
          <w:name w:val="Chung"/>
          <w:gallery w:val="placeholder"/>
        </w:category>
        <w:types>
          <w:type w:val="bbPlcHdr"/>
        </w:types>
        <w:behaviors>
          <w:behavior w:val="content"/>
        </w:behaviors>
        <w:guid w:val="{7EAD059D-D356-4E93-8989-766052A9E73C}"/>
      </w:docPartPr>
      <w:docPartBody>
        <w:p w:rsidR="00000000" w:rsidRDefault="00B712DF">
          <w:pPr>
            <w:pStyle w:val="BC3F0B8531444DA0AE1598BACC5ABC94"/>
          </w:pPr>
          <w:r w:rsidRPr="000B3433">
            <w:rPr>
              <w:rStyle w:val="VnbanChdanhsn"/>
            </w:rPr>
            <w:t>Choose an item.</w:t>
          </w:r>
        </w:p>
      </w:docPartBody>
    </w:docPart>
    <w:docPart>
      <w:docPartPr>
        <w:name w:val="95047849EC804F87B6713B6624DEE3A1"/>
        <w:category>
          <w:name w:val="Chung"/>
          <w:gallery w:val="placeholder"/>
        </w:category>
        <w:types>
          <w:type w:val="bbPlcHdr"/>
        </w:types>
        <w:behaviors>
          <w:behavior w:val="content"/>
        </w:behaviors>
        <w:guid w:val="{59526F93-BFBE-4179-A10C-D57AA7068047}"/>
      </w:docPartPr>
      <w:docPartBody>
        <w:p w:rsidR="00000000" w:rsidRDefault="00B712DF">
          <w:pPr>
            <w:pStyle w:val="95047849EC804F87B6713B6624DEE3A1"/>
          </w:pPr>
          <w:r w:rsidRPr="000B3433">
            <w:rPr>
              <w:rStyle w:val="VnbanChdanhsn"/>
            </w:rPr>
            <w:t>Choose an item.</w:t>
          </w:r>
        </w:p>
      </w:docPartBody>
    </w:docPart>
    <w:docPart>
      <w:docPartPr>
        <w:name w:val="A08E0C1E111248429037BAFBCE67BC41"/>
        <w:category>
          <w:name w:val="Chung"/>
          <w:gallery w:val="placeholder"/>
        </w:category>
        <w:types>
          <w:type w:val="bbPlcHdr"/>
        </w:types>
        <w:behaviors>
          <w:behavior w:val="content"/>
        </w:behaviors>
        <w:guid w:val="{0A0458FD-DFEF-4F63-A470-2AA905D259C6}"/>
      </w:docPartPr>
      <w:docPartBody>
        <w:p w:rsidR="00000000" w:rsidRDefault="00B712DF">
          <w:pPr>
            <w:pStyle w:val="A08E0C1E111248429037BAFBCE67BC41"/>
          </w:pPr>
          <w:r w:rsidRPr="00592B34">
            <w:rPr>
              <w:rStyle w:val="VnbanChdanhsn"/>
            </w:rPr>
            <w:t>Choose an item.</w:t>
          </w:r>
        </w:p>
      </w:docPartBody>
    </w:docPart>
    <w:docPart>
      <w:docPartPr>
        <w:name w:val="6CBB1C0131024941AE801DFD29BC54E4"/>
        <w:category>
          <w:name w:val="Chung"/>
          <w:gallery w:val="placeholder"/>
        </w:category>
        <w:types>
          <w:type w:val="bbPlcHdr"/>
        </w:types>
        <w:behaviors>
          <w:behavior w:val="content"/>
        </w:behaviors>
        <w:guid w:val="{2413D07E-9BEB-4FAA-8E6B-4416AA4EFEAA}"/>
      </w:docPartPr>
      <w:docPartBody>
        <w:p w:rsidR="00000000" w:rsidRDefault="00B712DF">
          <w:pPr>
            <w:pStyle w:val="6CBB1C0131024941AE801DFD29BC54E4"/>
          </w:pPr>
          <w:r w:rsidRPr="00592B34">
            <w:rPr>
              <w:rStyle w:val="VnbanChdanhsn"/>
            </w:rPr>
            <w:t>Choose an item.</w:t>
          </w:r>
        </w:p>
      </w:docPartBody>
    </w:docPart>
    <w:docPart>
      <w:docPartPr>
        <w:name w:val="28F1B47C717A454F8A10474E39F9D982"/>
        <w:category>
          <w:name w:val="Chung"/>
          <w:gallery w:val="placeholder"/>
        </w:category>
        <w:types>
          <w:type w:val="bbPlcHdr"/>
        </w:types>
        <w:behaviors>
          <w:behavior w:val="content"/>
        </w:behaviors>
        <w:guid w:val="{8B89CD36-627C-4D91-AC04-453ADF95F771}"/>
      </w:docPartPr>
      <w:docPartBody>
        <w:p w:rsidR="00000000" w:rsidRDefault="00B712DF">
          <w:pPr>
            <w:pStyle w:val="28F1B47C717A454F8A10474E39F9D982"/>
          </w:pPr>
          <w:r w:rsidRPr="00592B34">
            <w:rPr>
              <w:rStyle w:val="VnbanChdanhsn"/>
            </w:rPr>
            <w:t>Choose an item.</w:t>
          </w:r>
        </w:p>
      </w:docPartBody>
    </w:docPart>
    <w:docPart>
      <w:docPartPr>
        <w:name w:val="DE81F399AA464A3D8AFCCE7FECAB6B59"/>
        <w:category>
          <w:name w:val="Chung"/>
          <w:gallery w:val="placeholder"/>
        </w:category>
        <w:types>
          <w:type w:val="bbPlcHdr"/>
        </w:types>
        <w:behaviors>
          <w:behavior w:val="content"/>
        </w:behaviors>
        <w:guid w:val="{7E8365EA-D48F-40B3-B959-1FAAEBD793AD}"/>
      </w:docPartPr>
      <w:docPartBody>
        <w:p w:rsidR="00000000" w:rsidRDefault="00B712DF">
          <w:pPr>
            <w:pStyle w:val="DE81F399AA464A3D8AFCCE7FECAB6B59"/>
          </w:pPr>
          <w:r w:rsidRPr="00592B34">
            <w:rPr>
              <w:rStyle w:val="VnbanChdanhsn"/>
            </w:rPr>
            <w:t>Choose an item.</w:t>
          </w:r>
        </w:p>
      </w:docPartBody>
    </w:docPart>
    <w:docPart>
      <w:docPartPr>
        <w:name w:val="6B638E8C58FF445BB0455AAD1F50F165"/>
        <w:category>
          <w:name w:val="Chung"/>
          <w:gallery w:val="placeholder"/>
        </w:category>
        <w:types>
          <w:type w:val="bbPlcHdr"/>
        </w:types>
        <w:behaviors>
          <w:behavior w:val="content"/>
        </w:behaviors>
        <w:guid w:val="{5A757091-82FC-4058-B1B1-59893AA865B9}"/>
      </w:docPartPr>
      <w:docPartBody>
        <w:p w:rsidR="00000000" w:rsidRDefault="00B712DF">
          <w:pPr>
            <w:pStyle w:val="6B638E8C58FF445BB0455AAD1F50F165"/>
          </w:pPr>
          <w:r w:rsidRPr="00592B34">
            <w:rPr>
              <w:rStyle w:val="VnbanChdanhsn"/>
            </w:rPr>
            <w:t>Choose an item.</w:t>
          </w:r>
        </w:p>
      </w:docPartBody>
    </w:docPart>
    <w:docPart>
      <w:docPartPr>
        <w:name w:val="E3C5923A4136444AB2F9472FC211E434"/>
        <w:category>
          <w:name w:val="Chung"/>
          <w:gallery w:val="placeholder"/>
        </w:category>
        <w:types>
          <w:type w:val="bbPlcHdr"/>
        </w:types>
        <w:behaviors>
          <w:behavior w:val="content"/>
        </w:behaviors>
        <w:guid w:val="{E356DFBE-60C2-44B6-912A-6D31F71C3D25}"/>
      </w:docPartPr>
      <w:docPartBody>
        <w:p w:rsidR="00000000" w:rsidRDefault="00B712DF">
          <w:pPr>
            <w:pStyle w:val="E3C5923A4136444AB2F9472FC211E434"/>
          </w:pPr>
          <w:r w:rsidRPr="00592B34">
            <w:rPr>
              <w:rStyle w:val="VnbanChdanhsn"/>
            </w:rPr>
            <w:t>Choose an item.</w:t>
          </w:r>
        </w:p>
      </w:docPartBody>
    </w:docPart>
    <w:docPart>
      <w:docPartPr>
        <w:name w:val="8A136A9757104E29A6C499DC4A01B5D5"/>
        <w:category>
          <w:name w:val="Chung"/>
          <w:gallery w:val="placeholder"/>
        </w:category>
        <w:types>
          <w:type w:val="bbPlcHdr"/>
        </w:types>
        <w:behaviors>
          <w:behavior w:val="content"/>
        </w:behaviors>
        <w:guid w:val="{55E279F9-F44B-4A71-90EC-C6CE64F41148}"/>
      </w:docPartPr>
      <w:docPartBody>
        <w:p w:rsidR="00000000" w:rsidRDefault="00B712DF">
          <w:pPr>
            <w:pStyle w:val="8A136A9757104E29A6C499DC4A01B5D5"/>
          </w:pPr>
          <w:r w:rsidRPr="00592B34">
            <w:rPr>
              <w:rStyle w:val="VnbanChdanhsn"/>
            </w:rPr>
            <w:t>Choose an item.</w:t>
          </w:r>
        </w:p>
      </w:docPartBody>
    </w:docPart>
    <w:docPart>
      <w:docPartPr>
        <w:name w:val="ACD3BB3DE1BB4FA692B4F4F2B61CB24D"/>
        <w:category>
          <w:name w:val="Chung"/>
          <w:gallery w:val="placeholder"/>
        </w:category>
        <w:types>
          <w:type w:val="bbPlcHdr"/>
        </w:types>
        <w:behaviors>
          <w:behavior w:val="content"/>
        </w:behaviors>
        <w:guid w:val="{1F9FAFEF-537F-4478-8C05-82603CB8023A}"/>
      </w:docPartPr>
      <w:docPartBody>
        <w:p w:rsidR="00000000" w:rsidRDefault="00B712DF">
          <w:pPr>
            <w:pStyle w:val="ACD3BB3DE1BB4FA692B4F4F2B61CB24D"/>
          </w:pPr>
          <w:r w:rsidRPr="00592B34">
            <w:rPr>
              <w:rStyle w:val="VnbanChdanhsn"/>
            </w:rPr>
            <w:t>Choose an item.</w:t>
          </w:r>
        </w:p>
      </w:docPartBody>
    </w:docPart>
    <w:docPart>
      <w:docPartPr>
        <w:name w:val="779F135228EF4714A5E68CB203E96037"/>
        <w:category>
          <w:name w:val="Chung"/>
          <w:gallery w:val="placeholder"/>
        </w:category>
        <w:types>
          <w:type w:val="bbPlcHdr"/>
        </w:types>
        <w:behaviors>
          <w:behavior w:val="content"/>
        </w:behaviors>
        <w:guid w:val="{3852A232-F63A-483D-8D4F-48B9413BA7AC}"/>
      </w:docPartPr>
      <w:docPartBody>
        <w:p w:rsidR="00000000" w:rsidRDefault="00B712DF">
          <w:pPr>
            <w:pStyle w:val="779F135228EF4714A5E68CB203E96037"/>
          </w:pPr>
          <w:r w:rsidRPr="00592B34">
            <w:rPr>
              <w:rStyle w:val="VnbanChdanhsn"/>
            </w:rPr>
            <w:t xml:space="preserve">Choose an </w:t>
          </w:r>
          <w:r w:rsidRPr="00592B34">
            <w:rPr>
              <w:rStyle w:val="VnbanChdanhsn"/>
            </w:rPr>
            <w:t>item.</w:t>
          </w:r>
        </w:p>
      </w:docPartBody>
    </w:docPart>
    <w:docPart>
      <w:docPartPr>
        <w:name w:val="EA0B3D7F5BAA4A9C92D9EAD034FBD199"/>
        <w:category>
          <w:name w:val="Chung"/>
          <w:gallery w:val="placeholder"/>
        </w:category>
        <w:types>
          <w:type w:val="bbPlcHdr"/>
        </w:types>
        <w:behaviors>
          <w:behavior w:val="content"/>
        </w:behaviors>
        <w:guid w:val="{D423DBF7-D9FA-46BF-A6F3-6291CE84B561}"/>
      </w:docPartPr>
      <w:docPartBody>
        <w:p w:rsidR="00000000" w:rsidRDefault="00B712DF">
          <w:pPr>
            <w:pStyle w:val="EA0B3D7F5BAA4A9C92D9EAD034FBD199"/>
          </w:pPr>
          <w:r w:rsidRPr="00592B34">
            <w:rPr>
              <w:rStyle w:val="VnbanChdanhsn"/>
            </w:rPr>
            <w:t>Choose an item.</w:t>
          </w:r>
        </w:p>
      </w:docPartBody>
    </w:docPart>
    <w:docPart>
      <w:docPartPr>
        <w:name w:val="3ED5750EA707475E807C6C4428D543DC"/>
        <w:category>
          <w:name w:val="Chung"/>
          <w:gallery w:val="placeholder"/>
        </w:category>
        <w:types>
          <w:type w:val="bbPlcHdr"/>
        </w:types>
        <w:behaviors>
          <w:behavior w:val="content"/>
        </w:behaviors>
        <w:guid w:val="{1BDD1FAA-478D-41F3-A5ED-56B1F3FF98B1}"/>
      </w:docPartPr>
      <w:docPartBody>
        <w:p w:rsidR="00000000" w:rsidRDefault="00B712DF">
          <w:pPr>
            <w:pStyle w:val="3ED5750EA707475E807C6C4428D543DC"/>
          </w:pPr>
          <w:r w:rsidRPr="00592B34">
            <w:rPr>
              <w:rStyle w:val="VnbanChdanhsn"/>
            </w:rPr>
            <w:t>Choose an item.</w:t>
          </w:r>
        </w:p>
      </w:docPartBody>
    </w:docPart>
    <w:docPart>
      <w:docPartPr>
        <w:name w:val="F6D20E011103407A98164A0572366E01"/>
        <w:category>
          <w:name w:val="Chung"/>
          <w:gallery w:val="placeholder"/>
        </w:category>
        <w:types>
          <w:type w:val="bbPlcHdr"/>
        </w:types>
        <w:behaviors>
          <w:behavior w:val="content"/>
        </w:behaviors>
        <w:guid w:val="{CA6D7E93-3E0C-462C-87D9-E6C109DF5BF6}"/>
      </w:docPartPr>
      <w:docPartBody>
        <w:p w:rsidR="00000000" w:rsidRDefault="00B712DF">
          <w:pPr>
            <w:pStyle w:val="F6D20E011103407A98164A0572366E01"/>
          </w:pPr>
          <w:r w:rsidRPr="00592B34">
            <w:rPr>
              <w:rStyle w:val="VnbanChdanhsn"/>
            </w:rPr>
            <w:t>Choose an item.</w:t>
          </w:r>
        </w:p>
      </w:docPartBody>
    </w:docPart>
    <w:docPart>
      <w:docPartPr>
        <w:name w:val="B62BA00F8CEF4E91BF1BDF889B19C5E5"/>
        <w:category>
          <w:name w:val="Chung"/>
          <w:gallery w:val="placeholder"/>
        </w:category>
        <w:types>
          <w:type w:val="bbPlcHdr"/>
        </w:types>
        <w:behaviors>
          <w:behavior w:val="content"/>
        </w:behaviors>
        <w:guid w:val="{68BE593C-6BCF-40AB-A4FA-F274327220B5}"/>
      </w:docPartPr>
      <w:docPartBody>
        <w:p w:rsidR="00000000" w:rsidRDefault="00B712DF">
          <w:pPr>
            <w:pStyle w:val="B62BA00F8CEF4E91BF1BDF889B19C5E5"/>
          </w:pPr>
          <w:r w:rsidRPr="00592B34">
            <w:rPr>
              <w:rStyle w:val="VnbanChdanhsn"/>
            </w:rPr>
            <w:t>Choose an item.</w:t>
          </w:r>
        </w:p>
      </w:docPartBody>
    </w:docPart>
    <w:docPart>
      <w:docPartPr>
        <w:name w:val="7FE57A91B7D94A10860F5123D8A1ACD4"/>
        <w:category>
          <w:name w:val="Chung"/>
          <w:gallery w:val="placeholder"/>
        </w:category>
        <w:types>
          <w:type w:val="bbPlcHdr"/>
        </w:types>
        <w:behaviors>
          <w:behavior w:val="content"/>
        </w:behaviors>
        <w:guid w:val="{43D872D1-6319-4C07-AC59-595946F8E075}"/>
      </w:docPartPr>
      <w:docPartBody>
        <w:p w:rsidR="00000000" w:rsidRDefault="00B712DF">
          <w:pPr>
            <w:pStyle w:val="7FE57A91B7D94A10860F5123D8A1ACD4"/>
          </w:pPr>
          <w:r w:rsidRPr="00592B34">
            <w:rPr>
              <w:rStyle w:val="VnbanChdanhsn"/>
            </w:rPr>
            <w:t>Choose an item.</w:t>
          </w:r>
        </w:p>
      </w:docPartBody>
    </w:docPart>
    <w:docPart>
      <w:docPartPr>
        <w:name w:val="7770CEA249644F5EB21AA0CED869326C"/>
        <w:category>
          <w:name w:val="Chung"/>
          <w:gallery w:val="placeholder"/>
        </w:category>
        <w:types>
          <w:type w:val="bbPlcHdr"/>
        </w:types>
        <w:behaviors>
          <w:behavior w:val="content"/>
        </w:behaviors>
        <w:guid w:val="{87D509F5-87D0-474D-B5F6-046630473C70}"/>
      </w:docPartPr>
      <w:docPartBody>
        <w:p w:rsidR="00000000" w:rsidRDefault="00B712DF">
          <w:pPr>
            <w:pStyle w:val="7770CEA249644F5EB21AA0CED869326C"/>
          </w:pPr>
          <w:r w:rsidRPr="00592B34">
            <w:rPr>
              <w:rStyle w:val="VnbanChdanhsn"/>
            </w:rPr>
            <w:t>Choose an item.</w:t>
          </w:r>
        </w:p>
      </w:docPartBody>
    </w:docPart>
    <w:docPart>
      <w:docPartPr>
        <w:name w:val="9D074B10ED5343DA9C2FFDFC5343825F"/>
        <w:category>
          <w:name w:val="Chung"/>
          <w:gallery w:val="placeholder"/>
        </w:category>
        <w:types>
          <w:type w:val="bbPlcHdr"/>
        </w:types>
        <w:behaviors>
          <w:behavior w:val="content"/>
        </w:behaviors>
        <w:guid w:val="{E850D247-EF21-4CE0-AEB2-EA9F9F4FA651}"/>
      </w:docPartPr>
      <w:docPartBody>
        <w:p w:rsidR="00000000" w:rsidRDefault="00B712DF">
          <w:pPr>
            <w:pStyle w:val="9D074B10ED5343DA9C2FFDFC5343825F"/>
          </w:pPr>
          <w:r w:rsidRPr="00592B34">
            <w:rPr>
              <w:rStyle w:val="VnbanChdanhsn"/>
            </w:rPr>
            <w:t>Choose an item.</w:t>
          </w:r>
        </w:p>
      </w:docPartBody>
    </w:docPart>
    <w:docPart>
      <w:docPartPr>
        <w:name w:val="1555954F402045F3A2515C85C28ED549"/>
        <w:category>
          <w:name w:val="Chung"/>
          <w:gallery w:val="placeholder"/>
        </w:category>
        <w:types>
          <w:type w:val="bbPlcHdr"/>
        </w:types>
        <w:behaviors>
          <w:behavior w:val="content"/>
        </w:behaviors>
        <w:guid w:val="{F1191C3E-2D5E-416A-AA91-37A409E9BADE}"/>
      </w:docPartPr>
      <w:docPartBody>
        <w:p w:rsidR="00000000" w:rsidRDefault="00B712DF">
          <w:pPr>
            <w:pStyle w:val="1555954F402045F3A2515C85C28ED549"/>
          </w:pPr>
          <w:r w:rsidRPr="00592B34">
            <w:rPr>
              <w:rStyle w:val="VnbanChdanhsn"/>
            </w:rPr>
            <w:t>Choose an item.</w:t>
          </w:r>
        </w:p>
      </w:docPartBody>
    </w:docPart>
    <w:docPart>
      <w:docPartPr>
        <w:name w:val="5C23364D7BD747D48B4298F66E5102EF"/>
        <w:category>
          <w:name w:val="Chung"/>
          <w:gallery w:val="placeholder"/>
        </w:category>
        <w:types>
          <w:type w:val="bbPlcHdr"/>
        </w:types>
        <w:behaviors>
          <w:behavior w:val="content"/>
        </w:behaviors>
        <w:guid w:val="{354AA503-6918-4A5C-A1DB-780350B4A79E}"/>
      </w:docPartPr>
      <w:docPartBody>
        <w:p w:rsidR="00000000" w:rsidRDefault="00B712DF">
          <w:pPr>
            <w:pStyle w:val="5C23364D7BD747D48B4298F66E5102EF"/>
          </w:pPr>
          <w:r w:rsidRPr="00592B34">
            <w:rPr>
              <w:rStyle w:val="VnbanChdanhsn"/>
            </w:rPr>
            <w:t>Choose an item.</w:t>
          </w:r>
        </w:p>
      </w:docPartBody>
    </w:docPart>
    <w:docPart>
      <w:docPartPr>
        <w:name w:val="53A5F10250F34A25B2BCC8CCB77EB0B0"/>
        <w:category>
          <w:name w:val="Chung"/>
          <w:gallery w:val="placeholder"/>
        </w:category>
        <w:types>
          <w:type w:val="bbPlcHdr"/>
        </w:types>
        <w:behaviors>
          <w:behavior w:val="content"/>
        </w:behaviors>
        <w:guid w:val="{C7F20EB4-D697-44C8-B018-67A86F2A96EE}"/>
      </w:docPartPr>
      <w:docPartBody>
        <w:p w:rsidR="00000000" w:rsidRDefault="00B712DF">
          <w:pPr>
            <w:pStyle w:val="53A5F10250F34A25B2BCC8CCB77EB0B0"/>
          </w:pPr>
          <w:r w:rsidRPr="00592B34">
            <w:rPr>
              <w:rStyle w:val="VnbanChdanhsn"/>
            </w:rPr>
            <w:t>Choose an item.</w:t>
          </w:r>
        </w:p>
      </w:docPartBody>
    </w:docPart>
    <w:docPart>
      <w:docPartPr>
        <w:name w:val="AD6205487C0A4F2FB1D7D585C0121B28"/>
        <w:category>
          <w:name w:val="Chung"/>
          <w:gallery w:val="placeholder"/>
        </w:category>
        <w:types>
          <w:type w:val="bbPlcHdr"/>
        </w:types>
        <w:behaviors>
          <w:behavior w:val="content"/>
        </w:behaviors>
        <w:guid w:val="{FC648647-2FA4-48D3-AEED-F94FAEAD2988}"/>
      </w:docPartPr>
      <w:docPartBody>
        <w:p w:rsidR="00000000" w:rsidRDefault="00B712DF">
          <w:pPr>
            <w:pStyle w:val="AD6205487C0A4F2FB1D7D585C0121B28"/>
          </w:pPr>
          <w:r w:rsidRPr="00592B34">
            <w:rPr>
              <w:rStyle w:val="VnbanChdanhsn"/>
            </w:rPr>
            <w:t>Choose an item.</w:t>
          </w:r>
        </w:p>
      </w:docPartBody>
    </w:docPart>
    <w:docPart>
      <w:docPartPr>
        <w:name w:val="607ADEDD310A4B4D95C733AF8F46FC7A"/>
        <w:category>
          <w:name w:val="Chung"/>
          <w:gallery w:val="placeholder"/>
        </w:category>
        <w:types>
          <w:type w:val="bbPlcHdr"/>
        </w:types>
        <w:behaviors>
          <w:behavior w:val="content"/>
        </w:behaviors>
        <w:guid w:val="{3E277363-FD38-42E7-BD94-BCDF87ADDD03}"/>
      </w:docPartPr>
      <w:docPartBody>
        <w:p w:rsidR="00000000" w:rsidRDefault="00B712DF">
          <w:pPr>
            <w:pStyle w:val="607ADEDD310A4B4D95C733AF8F46FC7A"/>
          </w:pPr>
          <w:r w:rsidRPr="00592B34">
            <w:rPr>
              <w:rStyle w:val="VnbanChdanhsn"/>
            </w:rPr>
            <w:t>Choose an item.</w:t>
          </w:r>
        </w:p>
      </w:docPartBody>
    </w:docPart>
    <w:docPart>
      <w:docPartPr>
        <w:name w:val="657B4B43F9BF45929208D1142A4186AA"/>
        <w:category>
          <w:name w:val="Chung"/>
          <w:gallery w:val="placeholder"/>
        </w:category>
        <w:types>
          <w:type w:val="bbPlcHdr"/>
        </w:types>
        <w:behaviors>
          <w:behavior w:val="content"/>
        </w:behaviors>
        <w:guid w:val="{E883475E-DE3F-4B69-A52A-68343E86B18A}"/>
      </w:docPartPr>
      <w:docPartBody>
        <w:p w:rsidR="00000000" w:rsidRDefault="00B712DF">
          <w:pPr>
            <w:pStyle w:val="657B4B43F9BF45929208D1142A4186AA"/>
          </w:pPr>
          <w:r w:rsidRPr="00592B34">
            <w:rPr>
              <w:rStyle w:val="VnbanChdanhsn"/>
            </w:rPr>
            <w:t>Choose an item.</w:t>
          </w:r>
        </w:p>
      </w:docPartBody>
    </w:docPart>
    <w:docPart>
      <w:docPartPr>
        <w:name w:val="03B1A56C522C4DD2AC0721269D7C966F"/>
        <w:category>
          <w:name w:val="Chung"/>
          <w:gallery w:val="placeholder"/>
        </w:category>
        <w:types>
          <w:type w:val="bbPlcHdr"/>
        </w:types>
        <w:behaviors>
          <w:behavior w:val="content"/>
        </w:behaviors>
        <w:guid w:val="{88200659-B25F-4EB5-8B82-455302C09775}"/>
      </w:docPartPr>
      <w:docPartBody>
        <w:p w:rsidR="00000000" w:rsidRDefault="00B712DF">
          <w:pPr>
            <w:pStyle w:val="03B1A56C522C4DD2AC0721269D7C966F"/>
          </w:pPr>
          <w:r w:rsidRPr="00592B34">
            <w:rPr>
              <w:rStyle w:val="VnbanChdanhsn"/>
            </w:rPr>
            <w:t>Choose an item.</w:t>
          </w:r>
        </w:p>
      </w:docPartBody>
    </w:docPart>
    <w:docPart>
      <w:docPartPr>
        <w:name w:val="4CC189D709134D29BA67F815A12EFF21"/>
        <w:category>
          <w:name w:val="Chung"/>
          <w:gallery w:val="placeholder"/>
        </w:category>
        <w:types>
          <w:type w:val="bbPlcHdr"/>
        </w:types>
        <w:behaviors>
          <w:behavior w:val="content"/>
        </w:behaviors>
        <w:guid w:val="{C0C56CCC-2544-45C4-8BDD-6F4437FDC280}"/>
      </w:docPartPr>
      <w:docPartBody>
        <w:p w:rsidR="00000000" w:rsidRDefault="00B712DF">
          <w:pPr>
            <w:pStyle w:val="4CC189D709134D29BA67F815A12EFF21"/>
          </w:pPr>
          <w:r w:rsidRPr="00592B34">
            <w:rPr>
              <w:rStyle w:val="VnbanChdanhsn"/>
            </w:rPr>
            <w:t>Choose an item.</w:t>
          </w:r>
        </w:p>
      </w:docPartBody>
    </w:docPart>
    <w:docPart>
      <w:docPartPr>
        <w:name w:val="55C4545A22E44F2EB3B078380E8A26A4"/>
        <w:category>
          <w:name w:val="Chung"/>
          <w:gallery w:val="placeholder"/>
        </w:category>
        <w:types>
          <w:type w:val="bbPlcHdr"/>
        </w:types>
        <w:behaviors>
          <w:behavior w:val="content"/>
        </w:behaviors>
        <w:guid w:val="{5FECA81A-A692-42A0-A0C6-33D6CA9BC1A0}"/>
      </w:docPartPr>
      <w:docPartBody>
        <w:p w:rsidR="00000000" w:rsidRDefault="00B712DF">
          <w:pPr>
            <w:pStyle w:val="55C4545A22E44F2EB3B078380E8A26A4"/>
          </w:pPr>
          <w:r w:rsidRPr="00592B34">
            <w:rPr>
              <w:rStyle w:val="VnbanChdanhsn"/>
            </w:rPr>
            <w:t>Choose an item.</w:t>
          </w:r>
        </w:p>
      </w:docPartBody>
    </w:docPart>
    <w:docPart>
      <w:docPartPr>
        <w:name w:val="3BA761BECC7047FDA7ED1DF4006E3EB5"/>
        <w:category>
          <w:name w:val="Chung"/>
          <w:gallery w:val="placeholder"/>
        </w:category>
        <w:types>
          <w:type w:val="bbPlcHdr"/>
        </w:types>
        <w:behaviors>
          <w:behavior w:val="content"/>
        </w:behaviors>
        <w:guid w:val="{D7F92CD5-CA80-4846-90B1-AF49AC81030C}"/>
      </w:docPartPr>
      <w:docPartBody>
        <w:p w:rsidR="00000000" w:rsidRDefault="00B712DF">
          <w:pPr>
            <w:pStyle w:val="3BA761BECC7047FDA7ED1DF4006E3EB5"/>
          </w:pPr>
          <w:r w:rsidRPr="00592B34">
            <w:rPr>
              <w:rStyle w:val="VnbanChdanhsn"/>
            </w:rPr>
            <w:t>Choose an item.</w:t>
          </w:r>
        </w:p>
      </w:docPartBody>
    </w:docPart>
    <w:docPart>
      <w:docPartPr>
        <w:name w:val="8DD53FC7133F4D769D1C55D35C7A1AD7"/>
        <w:category>
          <w:name w:val="Chung"/>
          <w:gallery w:val="placeholder"/>
        </w:category>
        <w:types>
          <w:type w:val="bbPlcHdr"/>
        </w:types>
        <w:behaviors>
          <w:behavior w:val="content"/>
        </w:behaviors>
        <w:guid w:val="{F3F56D27-613A-405C-93B8-B0F7040961F9}"/>
      </w:docPartPr>
      <w:docPartBody>
        <w:p w:rsidR="00000000" w:rsidRDefault="00B712DF">
          <w:pPr>
            <w:pStyle w:val="8DD53FC7133F4D769D1C55D35C7A1AD7"/>
          </w:pPr>
          <w:r w:rsidRPr="00592B34">
            <w:rPr>
              <w:rStyle w:val="VnbanChdanhsn"/>
            </w:rPr>
            <w:t>Choose an item.</w:t>
          </w:r>
        </w:p>
      </w:docPartBody>
    </w:docPart>
    <w:docPart>
      <w:docPartPr>
        <w:name w:val="BD172D9DA4FA438EA7A11007A8D96F95"/>
        <w:category>
          <w:name w:val="Chung"/>
          <w:gallery w:val="placeholder"/>
        </w:category>
        <w:types>
          <w:type w:val="bbPlcHdr"/>
        </w:types>
        <w:behaviors>
          <w:behavior w:val="content"/>
        </w:behaviors>
        <w:guid w:val="{FBFB607A-167B-4BF2-83D3-546BF8CC4AA9}"/>
      </w:docPartPr>
      <w:docPartBody>
        <w:p w:rsidR="00000000" w:rsidRDefault="00B712DF">
          <w:pPr>
            <w:pStyle w:val="BD172D9DA4FA438EA7A11007A8D96F95"/>
          </w:pPr>
          <w:r w:rsidRPr="00592B34">
            <w:rPr>
              <w:rStyle w:val="VnbanChdanhsn"/>
            </w:rPr>
            <w:t>Choose an item.</w:t>
          </w:r>
        </w:p>
      </w:docPartBody>
    </w:docPart>
    <w:docPart>
      <w:docPartPr>
        <w:name w:val="9B53FC48DDE44D17B61AE1EF82C15A24"/>
        <w:category>
          <w:name w:val="Chung"/>
          <w:gallery w:val="placeholder"/>
        </w:category>
        <w:types>
          <w:type w:val="bbPlcHdr"/>
        </w:types>
        <w:behaviors>
          <w:behavior w:val="content"/>
        </w:behaviors>
        <w:guid w:val="{A8B41D1D-62B8-412B-AFF2-8234FA089298}"/>
      </w:docPartPr>
      <w:docPartBody>
        <w:p w:rsidR="00000000" w:rsidRDefault="00B712DF">
          <w:pPr>
            <w:pStyle w:val="9B53FC48DDE44D17B61AE1EF82C15A24"/>
          </w:pPr>
          <w:r w:rsidRPr="00592B34">
            <w:rPr>
              <w:rStyle w:val="VnbanChdanhsn"/>
            </w:rPr>
            <w:t>Choose an item.</w:t>
          </w:r>
        </w:p>
      </w:docPartBody>
    </w:docPart>
    <w:docPart>
      <w:docPartPr>
        <w:name w:val="E20BBE37695749959F2FCB6B03771950"/>
        <w:category>
          <w:name w:val="Chung"/>
          <w:gallery w:val="placeholder"/>
        </w:category>
        <w:types>
          <w:type w:val="bbPlcHdr"/>
        </w:types>
        <w:behaviors>
          <w:behavior w:val="content"/>
        </w:behaviors>
        <w:guid w:val="{7A71EEC9-CA60-4BF3-A6B4-8ECBCC026B68}"/>
      </w:docPartPr>
      <w:docPartBody>
        <w:p w:rsidR="00000000" w:rsidRDefault="00B712DF">
          <w:pPr>
            <w:pStyle w:val="E20BBE37695749959F2FCB6B03771950"/>
          </w:pPr>
          <w:r w:rsidRPr="00592B34">
            <w:rPr>
              <w:rStyle w:val="VnbanChdanhsn"/>
            </w:rPr>
            <w:t>Choose an item.</w:t>
          </w:r>
        </w:p>
      </w:docPartBody>
    </w:docPart>
    <w:docPart>
      <w:docPartPr>
        <w:name w:val="E1F972D13F4F47F7A37C4077C876B2FA"/>
        <w:category>
          <w:name w:val="Chung"/>
          <w:gallery w:val="placeholder"/>
        </w:category>
        <w:types>
          <w:type w:val="bbPlcHdr"/>
        </w:types>
        <w:behaviors>
          <w:behavior w:val="content"/>
        </w:behaviors>
        <w:guid w:val="{D1CDDFCD-F3A4-4186-9B15-8C85D6DA4732}"/>
      </w:docPartPr>
      <w:docPartBody>
        <w:p w:rsidR="00000000" w:rsidRDefault="00B712DF">
          <w:pPr>
            <w:pStyle w:val="E1F972D13F4F47F7A37C4077C876B2FA"/>
          </w:pPr>
          <w:r w:rsidRPr="00592B34">
            <w:rPr>
              <w:rStyle w:val="VnbanChdanhsn"/>
            </w:rPr>
            <w:t>Choose an item.</w:t>
          </w:r>
        </w:p>
      </w:docPartBody>
    </w:docPart>
    <w:docPart>
      <w:docPartPr>
        <w:name w:val="10D8ADAB27EC4C0A942844AF76821E91"/>
        <w:category>
          <w:name w:val="Chung"/>
          <w:gallery w:val="placeholder"/>
        </w:category>
        <w:types>
          <w:type w:val="bbPlcHdr"/>
        </w:types>
        <w:behaviors>
          <w:behavior w:val="content"/>
        </w:behaviors>
        <w:guid w:val="{23FA44C3-5649-4031-A520-284A7ABE05AF}"/>
      </w:docPartPr>
      <w:docPartBody>
        <w:p w:rsidR="00000000" w:rsidRDefault="00B712DF">
          <w:pPr>
            <w:pStyle w:val="10D8ADAB27EC4C0A942844AF76821E91"/>
          </w:pPr>
          <w:r w:rsidRPr="00592B34">
            <w:rPr>
              <w:rStyle w:val="VnbanChdanhsn"/>
            </w:rPr>
            <w:t>Choose an item.</w:t>
          </w:r>
        </w:p>
      </w:docPartBody>
    </w:docPart>
    <w:docPart>
      <w:docPartPr>
        <w:name w:val="008DE698146948A5AFAE8073D4CCD2AE"/>
        <w:category>
          <w:name w:val="Chung"/>
          <w:gallery w:val="placeholder"/>
        </w:category>
        <w:types>
          <w:type w:val="bbPlcHdr"/>
        </w:types>
        <w:behaviors>
          <w:behavior w:val="content"/>
        </w:behaviors>
        <w:guid w:val="{AA970884-3565-4D73-8ED0-6A89E2C3A117}"/>
      </w:docPartPr>
      <w:docPartBody>
        <w:p w:rsidR="00000000" w:rsidRDefault="00B712DF">
          <w:pPr>
            <w:pStyle w:val="008DE698146948A5AFAE8073D4CCD2AE"/>
          </w:pPr>
          <w:r w:rsidRPr="00592B34">
            <w:rPr>
              <w:rStyle w:val="VnbanChdanhsn"/>
            </w:rPr>
            <w:t>Choose an item.</w:t>
          </w:r>
        </w:p>
      </w:docPartBody>
    </w:docPart>
    <w:docPart>
      <w:docPartPr>
        <w:name w:val="7CE9491837834F54965FE34FDFD08E9F"/>
        <w:category>
          <w:name w:val="Chung"/>
          <w:gallery w:val="placeholder"/>
        </w:category>
        <w:types>
          <w:type w:val="bbPlcHdr"/>
        </w:types>
        <w:behaviors>
          <w:behavior w:val="content"/>
        </w:behaviors>
        <w:guid w:val="{DEC76B5C-3AE1-4973-83FE-631BC5EE172E}"/>
      </w:docPartPr>
      <w:docPartBody>
        <w:p w:rsidR="00000000" w:rsidRDefault="00B712DF">
          <w:pPr>
            <w:pStyle w:val="7CE9491837834F54965FE34FDFD08E9F"/>
          </w:pPr>
          <w:r w:rsidRPr="00592B34">
            <w:rPr>
              <w:rStyle w:val="VnbanChdanhsn"/>
            </w:rPr>
            <w:t>Choose an item.</w:t>
          </w:r>
        </w:p>
      </w:docPartBody>
    </w:docPart>
    <w:docPart>
      <w:docPartPr>
        <w:name w:val="90F2A4521DB348DCAE79A7D4C4A5B6F6"/>
        <w:category>
          <w:name w:val="Chung"/>
          <w:gallery w:val="placeholder"/>
        </w:category>
        <w:types>
          <w:type w:val="bbPlcHdr"/>
        </w:types>
        <w:behaviors>
          <w:behavior w:val="content"/>
        </w:behaviors>
        <w:guid w:val="{57FA52FB-519E-470C-9672-961940D1FEAE}"/>
      </w:docPartPr>
      <w:docPartBody>
        <w:p w:rsidR="00000000" w:rsidRDefault="00B712DF">
          <w:pPr>
            <w:pStyle w:val="90F2A4521DB348DCAE79A7D4C4A5B6F6"/>
          </w:pPr>
          <w:r w:rsidRPr="00592B34">
            <w:rPr>
              <w:rStyle w:val="VnbanChdanhsn"/>
            </w:rPr>
            <w:t>Choose an item.</w:t>
          </w:r>
        </w:p>
      </w:docPartBody>
    </w:docPart>
    <w:docPart>
      <w:docPartPr>
        <w:name w:val="9952EEEA353C449895600A6668BE188C"/>
        <w:category>
          <w:name w:val="Chung"/>
          <w:gallery w:val="placeholder"/>
        </w:category>
        <w:types>
          <w:type w:val="bbPlcHdr"/>
        </w:types>
        <w:behaviors>
          <w:behavior w:val="content"/>
        </w:behaviors>
        <w:guid w:val="{A25E2095-8770-46BE-9427-06C2D659F9E4}"/>
      </w:docPartPr>
      <w:docPartBody>
        <w:p w:rsidR="00000000" w:rsidRDefault="00B712DF">
          <w:pPr>
            <w:pStyle w:val="9952EEEA353C449895600A6668BE188C"/>
          </w:pPr>
          <w:r w:rsidRPr="00592B34">
            <w:rPr>
              <w:rStyle w:val="VnbanChdanhsn"/>
            </w:rPr>
            <w:t>Choose an item.</w:t>
          </w:r>
        </w:p>
      </w:docPartBody>
    </w:docPart>
    <w:docPart>
      <w:docPartPr>
        <w:name w:val="54DCACE82AF34983873A5D1632935C42"/>
        <w:category>
          <w:name w:val="Chung"/>
          <w:gallery w:val="placeholder"/>
        </w:category>
        <w:types>
          <w:type w:val="bbPlcHdr"/>
        </w:types>
        <w:behaviors>
          <w:behavior w:val="content"/>
        </w:behaviors>
        <w:guid w:val="{85DC418A-C4D5-492E-9B5F-4FDF69762E93}"/>
      </w:docPartPr>
      <w:docPartBody>
        <w:p w:rsidR="00000000" w:rsidRDefault="00B712DF">
          <w:pPr>
            <w:pStyle w:val="54DCACE82AF34983873A5D1632935C42"/>
          </w:pPr>
          <w:r w:rsidRPr="00592B34">
            <w:rPr>
              <w:rStyle w:val="VnbanChdanhsn"/>
            </w:rPr>
            <w:t>Choose an item.</w:t>
          </w:r>
        </w:p>
      </w:docPartBody>
    </w:docPart>
    <w:docPart>
      <w:docPartPr>
        <w:name w:val="D751ECD2C85144FE9CB9C8EF8D0F97B9"/>
        <w:category>
          <w:name w:val="Chung"/>
          <w:gallery w:val="placeholder"/>
        </w:category>
        <w:types>
          <w:type w:val="bbPlcHdr"/>
        </w:types>
        <w:behaviors>
          <w:behavior w:val="content"/>
        </w:behaviors>
        <w:guid w:val="{C98D0D71-2BD0-449B-ADCB-3A5C19C5E8A7}"/>
      </w:docPartPr>
      <w:docPartBody>
        <w:p w:rsidR="00000000" w:rsidRDefault="00B712DF">
          <w:pPr>
            <w:pStyle w:val="D751ECD2C85144FE9CB9C8EF8D0F97B9"/>
          </w:pPr>
          <w:r w:rsidRPr="00592B34">
            <w:rPr>
              <w:rStyle w:val="VnbanChdanhsn"/>
            </w:rPr>
            <w:t>Choose an item.</w:t>
          </w:r>
        </w:p>
      </w:docPartBody>
    </w:docPart>
    <w:docPart>
      <w:docPartPr>
        <w:name w:val="613AD5C8C4F14B53827F6DC858B1FF74"/>
        <w:category>
          <w:name w:val="Chung"/>
          <w:gallery w:val="placeholder"/>
        </w:category>
        <w:types>
          <w:type w:val="bbPlcHdr"/>
        </w:types>
        <w:behaviors>
          <w:behavior w:val="content"/>
        </w:behaviors>
        <w:guid w:val="{969D320C-B0CC-4458-A872-7C5556611A2B}"/>
      </w:docPartPr>
      <w:docPartBody>
        <w:p w:rsidR="00000000" w:rsidRDefault="00B712DF">
          <w:pPr>
            <w:pStyle w:val="613AD5C8C4F14B53827F6DC858B1FF74"/>
          </w:pPr>
          <w:r w:rsidRPr="00592B34">
            <w:rPr>
              <w:rStyle w:val="VnbanChdanhsn"/>
            </w:rPr>
            <w:t>Choose an item.</w:t>
          </w:r>
        </w:p>
      </w:docPartBody>
    </w:docPart>
    <w:docPart>
      <w:docPartPr>
        <w:name w:val="A980831347F84F76BF7FD7A0BA11A6A5"/>
        <w:category>
          <w:name w:val="Chung"/>
          <w:gallery w:val="placeholder"/>
        </w:category>
        <w:types>
          <w:type w:val="bbPlcHdr"/>
        </w:types>
        <w:behaviors>
          <w:behavior w:val="content"/>
        </w:behaviors>
        <w:guid w:val="{30A9AE52-5D0E-4F5B-8CC0-D89ED79D7ABF}"/>
      </w:docPartPr>
      <w:docPartBody>
        <w:p w:rsidR="00000000" w:rsidRDefault="00B712DF">
          <w:pPr>
            <w:pStyle w:val="A980831347F84F76BF7FD7A0BA11A6A5"/>
          </w:pPr>
          <w:r w:rsidRPr="00592B34">
            <w:rPr>
              <w:rStyle w:val="VnbanChdanhsn"/>
            </w:rPr>
            <w:t xml:space="preserve">Choose an </w:t>
          </w:r>
          <w:r w:rsidRPr="00592B34">
            <w:rPr>
              <w:rStyle w:val="VnbanChdanhsn"/>
            </w:rPr>
            <w:t>item.</w:t>
          </w:r>
        </w:p>
      </w:docPartBody>
    </w:docPart>
    <w:docPart>
      <w:docPartPr>
        <w:name w:val="76740811505948319F31860EA840441A"/>
        <w:category>
          <w:name w:val="Chung"/>
          <w:gallery w:val="placeholder"/>
        </w:category>
        <w:types>
          <w:type w:val="bbPlcHdr"/>
        </w:types>
        <w:behaviors>
          <w:behavior w:val="content"/>
        </w:behaviors>
        <w:guid w:val="{31E8B901-64CE-465C-A7C7-5319D6ED701C}"/>
      </w:docPartPr>
      <w:docPartBody>
        <w:p w:rsidR="00000000" w:rsidRDefault="00B712DF">
          <w:pPr>
            <w:pStyle w:val="76740811505948319F31860EA840441A"/>
          </w:pPr>
          <w:r w:rsidRPr="00592B34">
            <w:rPr>
              <w:rStyle w:val="VnbanChdanhsn"/>
            </w:rPr>
            <w:t>Choose an item.</w:t>
          </w:r>
        </w:p>
      </w:docPartBody>
    </w:docPart>
    <w:docPart>
      <w:docPartPr>
        <w:name w:val="68FCF8BEA7E94FC388DA1A82CA54A8CB"/>
        <w:category>
          <w:name w:val="Chung"/>
          <w:gallery w:val="placeholder"/>
        </w:category>
        <w:types>
          <w:type w:val="bbPlcHdr"/>
        </w:types>
        <w:behaviors>
          <w:behavior w:val="content"/>
        </w:behaviors>
        <w:guid w:val="{74D4B71E-7E52-4600-A5C6-B57055C834F0}"/>
      </w:docPartPr>
      <w:docPartBody>
        <w:p w:rsidR="00000000" w:rsidRDefault="00B712DF">
          <w:pPr>
            <w:pStyle w:val="68FCF8BEA7E94FC388DA1A82CA54A8CB"/>
          </w:pPr>
          <w:r w:rsidRPr="00592B34">
            <w:rPr>
              <w:rStyle w:val="VnbanChdanhsn"/>
            </w:rPr>
            <w:t>Choose an item.</w:t>
          </w:r>
        </w:p>
      </w:docPartBody>
    </w:docPart>
    <w:docPart>
      <w:docPartPr>
        <w:name w:val="8A8EE973BB6E4A45A713D6D70A58F062"/>
        <w:category>
          <w:name w:val="Chung"/>
          <w:gallery w:val="placeholder"/>
        </w:category>
        <w:types>
          <w:type w:val="bbPlcHdr"/>
        </w:types>
        <w:behaviors>
          <w:behavior w:val="content"/>
        </w:behaviors>
        <w:guid w:val="{F59D3B65-22FE-46C8-AB94-9254178F6BA0}"/>
      </w:docPartPr>
      <w:docPartBody>
        <w:p w:rsidR="00000000" w:rsidRDefault="00B712DF">
          <w:pPr>
            <w:pStyle w:val="8A8EE973BB6E4A45A713D6D70A58F062"/>
          </w:pPr>
          <w:r w:rsidRPr="00592B34">
            <w:rPr>
              <w:rStyle w:val="VnbanChdanhsn"/>
            </w:rPr>
            <w:t>Choose an item.</w:t>
          </w:r>
        </w:p>
      </w:docPartBody>
    </w:docPart>
    <w:docPart>
      <w:docPartPr>
        <w:name w:val="72DEB287FA83445DA6AC6C4EFCEB1055"/>
        <w:category>
          <w:name w:val="Chung"/>
          <w:gallery w:val="placeholder"/>
        </w:category>
        <w:types>
          <w:type w:val="bbPlcHdr"/>
        </w:types>
        <w:behaviors>
          <w:behavior w:val="content"/>
        </w:behaviors>
        <w:guid w:val="{6D7B16D3-40EF-4AF3-9A7A-44F78958A9CD}"/>
      </w:docPartPr>
      <w:docPartBody>
        <w:p w:rsidR="00000000" w:rsidRDefault="00B712DF">
          <w:pPr>
            <w:pStyle w:val="72DEB287FA83445DA6AC6C4EFCEB1055"/>
          </w:pPr>
          <w:r w:rsidRPr="00592B34">
            <w:rPr>
              <w:rStyle w:val="VnbanChdanhsn"/>
            </w:rPr>
            <w:t>Choose an item.</w:t>
          </w:r>
        </w:p>
      </w:docPartBody>
    </w:docPart>
    <w:docPart>
      <w:docPartPr>
        <w:name w:val="6BC4C45A188A401F9A752713CDDBD22A"/>
        <w:category>
          <w:name w:val="Chung"/>
          <w:gallery w:val="placeholder"/>
        </w:category>
        <w:types>
          <w:type w:val="bbPlcHdr"/>
        </w:types>
        <w:behaviors>
          <w:behavior w:val="content"/>
        </w:behaviors>
        <w:guid w:val="{29338B3E-4A9F-4F81-8AA5-B6A3A82EEA58}"/>
      </w:docPartPr>
      <w:docPartBody>
        <w:p w:rsidR="00000000" w:rsidRDefault="00B712DF">
          <w:pPr>
            <w:pStyle w:val="6BC4C45A188A401F9A752713CDDBD22A"/>
          </w:pPr>
          <w:r w:rsidRPr="00592B34">
            <w:rPr>
              <w:rStyle w:val="VnbanChdanhsn"/>
            </w:rPr>
            <w:t>Choose an item.</w:t>
          </w:r>
        </w:p>
      </w:docPartBody>
    </w:docPart>
    <w:docPart>
      <w:docPartPr>
        <w:name w:val="69D4DEAB942D43BDBD3CAFBCB82D0A19"/>
        <w:category>
          <w:name w:val="Chung"/>
          <w:gallery w:val="placeholder"/>
        </w:category>
        <w:types>
          <w:type w:val="bbPlcHdr"/>
        </w:types>
        <w:behaviors>
          <w:behavior w:val="content"/>
        </w:behaviors>
        <w:guid w:val="{74A293E0-86C4-4DEC-8D28-ADC2D65F7BB3}"/>
      </w:docPartPr>
      <w:docPartBody>
        <w:p w:rsidR="00000000" w:rsidRDefault="00B712DF">
          <w:pPr>
            <w:pStyle w:val="69D4DEAB942D43BDBD3CAFBCB82D0A19"/>
          </w:pPr>
          <w:r w:rsidRPr="00592B34">
            <w:rPr>
              <w:rStyle w:val="VnbanChdanhsn"/>
            </w:rPr>
            <w:t>Choose an item.</w:t>
          </w:r>
        </w:p>
      </w:docPartBody>
    </w:docPart>
    <w:docPart>
      <w:docPartPr>
        <w:name w:val="5C4749AE0F4942A4816C80BE00415159"/>
        <w:category>
          <w:name w:val="Chung"/>
          <w:gallery w:val="placeholder"/>
        </w:category>
        <w:types>
          <w:type w:val="bbPlcHdr"/>
        </w:types>
        <w:behaviors>
          <w:behavior w:val="content"/>
        </w:behaviors>
        <w:guid w:val="{7A5FFEAB-B67D-4C6D-8540-6BE2362F16E5}"/>
      </w:docPartPr>
      <w:docPartBody>
        <w:p w:rsidR="00000000" w:rsidRDefault="00B712DF">
          <w:pPr>
            <w:pStyle w:val="5C4749AE0F4942A4816C80BE00415159"/>
          </w:pPr>
          <w:r w:rsidRPr="00592B34">
            <w:rPr>
              <w:rStyle w:val="VnbanChdanhsn"/>
            </w:rPr>
            <w:t>Choose an item.</w:t>
          </w:r>
        </w:p>
      </w:docPartBody>
    </w:docPart>
    <w:docPart>
      <w:docPartPr>
        <w:name w:val="60F94DB9158B4723B9BD9ADC6B533E66"/>
        <w:category>
          <w:name w:val="Chung"/>
          <w:gallery w:val="placeholder"/>
        </w:category>
        <w:types>
          <w:type w:val="bbPlcHdr"/>
        </w:types>
        <w:behaviors>
          <w:behavior w:val="content"/>
        </w:behaviors>
        <w:guid w:val="{91F4394E-9763-409A-B29B-EEEBE706EBC6}"/>
      </w:docPartPr>
      <w:docPartBody>
        <w:p w:rsidR="00000000" w:rsidRDefault="00B712DF">
          <w:pPr>
            <w:pStyle w:val="60F94DB9158B4723B9BD9ADC6B533E66"/>
          </w:pPr>
          <w:r w:rsidRPr="00592B34">
            <w:rPr>
              <w:rStyle w:val="VnbanChdanhsn"/>
            </w:rPr>
            <w:t>Choose an item.</w:t>
          </w:r>
        </w:p>
      </w:docPartBody>
    </w:docPart>
    <w:docPart>
      <w:docPartPr>
        <w:name w:val="B86181C1AD0440409EF197211CCEF936"/>
        <w:category>
          <w:name w:val="Chung"/>
          <w:gallery w:val="placeholder"/>
        </w:category>
        <w:types>
          <w:type w:val="bbPlcHdr"/>
        </w:types>
        <w:behaviors>
          <w:behavior w:val="content"/>
        </w:behaviors>
        <w:guid w:val="{C8E2B4E1-ABE7-4DEA-B636-8C6D4F2E27B5}"/>
      </w:docPartPr>
      <w:docPartBody>
        <w:p w:rsidR="00000000" w:rsidRDefault="00B712DF">
          <w:pPr>
            <w:pStyle w:val="B86181C1AD0440409EF197211CCEF936"/>
          </w:pPr>
          <w:r w:rsidRPr="00592B34">
            <w:rPr>
              <w:rStyle w:val="VnbanChdanhsn"/>
            </w:rPr>
            <w:t>Choose an item.</w:t>
          </w:r>
        </w:p>
      </w:docPartBody>
    </w:docPart>
    <w:docPart>
      <w:docPartPr>
        <w:name w:val="951CBFBAF8214300B6F08F0D88CDA181"/>
        <w:category>
          <w:name w:val="Chung"/>
          <w:gallery w:val="placeholder"/>
        </w:category>
        <w:types>
          <w:type w:val="bbPlcHdr"/>
        </w:types>
        <w:behaviors>
          <w:behavior w:val="content"/>
        </w:behaviors>
        <w:guid w:val="{F66C4DDE-C411-4026-A2E1-7791F958E1D1}"/>
      </w:docPartPr>
      <w:docPartBody>
        <w:p w:rsidR="00000000" w:rsidRDefault="00B712DF">
          <w:pPr>
            <w:pStyle w:val="951CBFBAF8214300B6F08F0D88CDA181"/>
          </w:pPr>
          <w:r w:rsidRPr="00592B34">
            <w:rPr>
              <w:rStyle w:val="VnbanChdanhsn"/>
            </w:rPr>
            <w:t>Choose an item.</w:t>
          </w:r>
        </w:p>
      </w:docPartBody>
    </w:docPart>
    <w:docPart>
      <w:docPartPr>
        <w:name w:val="A1F1F5723BDE4A0089F31A95288A4551"/>
        <w:category>
          <w:name w:val="Chung"/>
          <w:gallery w:val="placeholder"/>
        </w:category>
        <w:types>
          <w:type w:val="bbPlcHdr"/>
        </w:types>
        <w:behaviors>
          <w:behavior w:val="content"/>
        </w:behaviors>
        <w:guid w:val="{46C307DA-F82C-43AC-A434-228B5209BCA0}"/>
      </w:docPartPr>
      <w:docPartBody>
        <w:p w:rsidR="00000000" w:rsidRDefault="00B712DF">
          <w:pPr>
            <w:pStyle w:val="A1F1F5723BDE4A0089F31A95288A4551"/>
          </w:pPr>
          <w:r w:rsidRPr="00592B34">
            <w:rPr>
              <w:rStyle w:val="VnbanChdanhsn"/>
            </w:rPr>
            <w:t>Choose an item.</w:t>
          </w:r>
        </w:p>
      </w:docPartBody>
    </w:docPart>
    <w:docPart>
      <w:docPartPr>
        <w:name w:val="4247C9D00C9F4CACAB5E73B1B8EC4D92"/>
        <w:category>
          <w:name w:val="Chung"/>
          <w:gallery w:val="placeholder"/>
        </w:category>
        <w:types>
          <w:type w:val="bbPlcHdr"/>
        </w:types>
        <w:behaviors>
          <w:behavior w:val="content"/>
        </w:behaviors>
        <w:guid w:val="{F7803B65-06D4-429F-A5C6-B384D3759CFD}"/>
      </w:docPartPr>
      <w:docPartBody>
        <w:p w:rsidR="00000000" w:rsidRDefault="00B712DF">
          <w:pPr>
            <w:pStyle w:val="4247C9D00C9F4CACAB5E73B1B8EC4D92"/>
          </w:pPr>
          <w:r w:rsidRPr="00592B34">
            <w:rPr>
              <w:rStyle w:val="VnbanChdanhsn"/>
            </w:rPr>
            <w:t>Choose an item.</w:t>
          </w:r>
        </w:p>
      </w:docPartBody>
    </w:docPart>
    <w:docPart>
      <w:docPartPr>
        <w:name w:val="337AAF4741384607B2719A23F1D8566B"/>
        <w:category>
          <w:name w:val="Chung"/>
          <w:gallery w:val="placeholder"/>
        </w:category>
        <w:types>
          <w:type w:val="bbPlcHdr"/>
        </w:types>
        <w:behaviors>
          <w:behavior w:val="content"/>
        </w:behaviors>
        <w:guid w:val="{4EB03E88-515F-45D9-8F31-560F68EEA3E9}"/>
      </w:docPartPr>
      <w:docPartBody>
        <w:p w:rsidR="00000000" w:rsidRDefault="00B712DF">
          <w:pPr>
            <w:pStyle w:val="337AAF4741384607B2719A23F1D8566B"/>
          </w:pPr>
          <w:r w:rsidRPr="000B3433">
            <w:rPr>
              <w:rStyle w:val="VnbanChdanhsn"/>
            </w:rPr>
            <w:t>Choose an item.</w:t>
          </w:r>
        </w:p>
      </w:docPartBody>
    </w:docPart>
    <w:docPart>
      <w:docPartPr>
        <w:name w:val="8CE4F75C17234FC89420D9C3871545BA"/>
        <w:category>
          <w:name w:val="Chung"/>
          <w:gallery w:val="placeholder"/>
        </w:category>
        <w:types>
          <w:type w:val="bbPlcHdr"/>
        </w:types>
        <w:behaviors>
          <w:behavior w:val="content"/>
        </w:behaviors>
        <w:guid w:val="{F219A2C6-5425-41EC-BDA4-44A60AE2A4CA}"/>
      </w:docPartPr>
      <w:docPartBody>
        <w:p w:rsidR="00000000" w:rsidRDefault="00B712DF">
          <w:pPr>
            <w:pStyle w:val="8CE4F75C17234FC89420D9C3871545BA"/>
          </w:pPr>
          <w:r w:rsidRPr="000B3433">
            <w:rPr>
              <w:rStyle w:val="VnbanChdanhsn"/>
            </w:rPr>
            <w:t>Choose an item.</w:t>
          </w:r>
        </w:p>
      </w:docPartBody>
    </w:docPart>
    <w:docPart>
      <w:docPartPr>
        <w:name w:val="879B86060E384406B47FBDE0BB65A3A7"/>
        <w:category>
          <w:name w:val="Chung"/>
          <w:gallery w:val="placeholder"/>
        </w:category>
        <w:types>
          <w:type w:val="bbPlcHdr"/>
        </w:types>
        <w:behaviors>
          <w:behavior w:val="content"/>
        </w:behaviors>
        <w:guid w:val="{F6B7ED5A-20A0-4E66-A48D-A7B97D7451C8}"/>
      </w:docPartPr>
      <w:docPartBody>
        <w:p w:rsidR="00000000" w:rsidRDefault="00B712DF">
          <w:pPr>
            <w:pStyle w:val="879B86060E384406B47FBDE0BB65A3A7"/>
          </w:pPr>
          <w:r w:rsidRPr="00592B34">
            <w:rPr>
              <w:rStyle w:val="VnbanChdanhsn"/>
            </w:rPr>
            <w:t>Choose an item.</w:t>
          </w:r>
        </w:p>
      </w:docPartBody>
    </w:docPart>
    <w:docPart>
      <w:docPartPr>
        <w:name w:val="A4831882201740AD9598C44A92EF5220"/>
        <w:category>
          <w:name w:val="Chung"/>
          <w:gallery w:val="placeholder"/>
        </w:category>
        <w:types>
          <w:type w:val="bbPlcHdr"/>
        </w:types>
        <w:behaviors>
          <w:behavior w:val="content"/>
        </w:behaviors>
        <w:guid w:val="{0E13C081-072E-4E53-9BE7-94E9D0DB5A0F}"/>
      </w:docPartPr>
      <w:docPartBody>
        <w:p w:rsidR="00000000" w:rsidRDefault="00B712DF">
          <w:pPr>
            <w:pStyle w:val="A4831882201740AD9598C44A92EF5220"/>
          </w:pPr>
          <w:r w:rsidRPr="00592B34">
            <w:rPr>
              <w:rStyle w:val="VnbanChdanhsn"/>
            </w:rPr>
            <w:t>Choose an item.</w:t>
          </w:r>
        </w:p>
      </w:docPartBody>
    </w:docPart>
    <w:docPart>
      <w:docPartPr>
        <w:name w:val="6A85AEF862F1449D97100FA799FE6CA8"/>
        <w:category>
          <w:name w:val="Chung"/>
          <w:gallery w:val="placeholder"/>
        </w:category>
        <w:types>
          <w:type w:val="bbPlcHdr"/>
        </w:types>
        <w:behaviors>
          <w:behavior w:val="content"/>
        </w:behaviors>
        <w:guid w:val="{24F0F2CF-9FF1-40B6-859F-CE2F600A22E6}"/>
      </w:docPartPr>
      <w:docPartBody>
        <w:p w:rsidR="00000000" w:rsidRDefault="00B712DF">
          <w:pPr>
            <w:pStyle w:val="6A85AEF862F1449D97100FA799FE6CA8"/>
          </w:pPr>
          <w:r w:rsidRPr="00592B34">
            <w:rPr>
              <w:rStyle w:val="VnbanChdanhsn"/>
            </w:rPr>
            <w:t>Choose an item.</w:t>
          </w:r>
        </w:p>
      </w:docPartBody>
    </w:docPart>
    <w:docPart>
      <w:docPartPr>
        <w:name w:val="1838D3467E5247B19C881780E641417E"/>
        <w:category>
          <w:name w:val="Chung"/>
          <w:gallery w:val="placeholder"/>
        </w:category>
        <w:types>
          <w:type w:val="bbPlcHdr"/>
        </w:types>
        <w:behaviors>
          <w:behavior w:val="content"/>
        </w:behaviors>
        <w:guid w:val="{B76BBA42-8CE4-4990-80D4-4070686B41E0}"/>
      </w:docPartPr>
      <w:docPartBody>
        <w:p w:rsidR="00000000" w:rsidRDefault="00B712DF">
          <w:pPr>
            <w:pStyle w:val="1838D3467E5247B19C881780E641417E"/>
          </w:pPr>
          <w:r w:rsidRPr="00592B34">
            <w:rPr>
              <w:rStyle w:val="VnbanChdanhsn"/>
            </w:rPr>
            <w:t>Choose an item.</w:t>
          </w:r>
        </w:p>
      </w:docPartBody>
    </w:docPart>
    <w:docPart>
      <w:docPartPr>
        <w:name w:val="9EC5CB2733CC4CC0B0054DFF972F85C4"/>
        <w:category>
          <w:name w:val="Chung"/>
          <w:gallery w:val="placeholder"/>
        </w:category>
        <w:types>
          <w:type w:val="bbPlcHdr"/>
        </w:types>
        <w:behaviors>
          <w:behavior w:val="content"/>
        </w:behaviors>
        <w:guid w:val="{E64727FF-04EC-4DC9-9F1B-E81E17C046FF}"/>
      </w:docPartPr>
      <w:docPartBody>
        <w:p w:rsidR="00000000" w:rsidRDefault="00B712DF">
          <w:pPr>
            <w:pStyle w:val="9EC5CB2733CC4CC0B0054DFF972F85C4"/>
          </w:pPr>
          <w:r w:rsidRPr="00592B34">
            <w:rPr>
              <w:rStyle w:val="VnbanChdanhsn"/>
            </w:rPr>
            <w:t>Choose an item.</w:t>
          </w:r>
        </w:p>
      </w:docPartBody>
    </w:docPart>
    <w:docPart>
      <w:docPartPr>
        <w:name w:val="14194356206C49BCABE1E3794E6CF98F"/>
        <w:category>
          <w:name w:val="Chung"/>
          <w:gallery w:val="placeholder"/>
        </w:category>
        <w:types>
          <w:type w:val="bbPlcHdr"/>
        </w:types>
        <w:behaviors>
          <w:behavior w:val="content"/>
        </w:behaviors>
        <w:guid w:val="{76AAE2F5-A56C-44DF-852E-341B48B3A87A}"/>
      </w:docPartPr>
      <w:docPartBody>
        <w:p w:rsidR="00000000" w:rsidRDefault="00B712DF">
          <w:pPr>
            <w:pStyle w:val="14194356206C49BCABE1E3794E6CF98F"/>
          </w:pPr>
          <w:r w:rsidRPr="00592B34">
            <w:rPr>
              <w:rStyle w:val="VnbanChdanhsn"/>
            </w:rPr>
            <w:t>Choose an item.</w:t>
          </w:r>
        </w:p>
      </w:docPartBody>
    </w:docPart>
    <w:docPart>
      <w:docPartPr>
        <w:name w:val="BE572E293A0C476985EF5F4CBE939C84"/>
        <w:category>
          <w:name w:val="Chung"/>
          <w:gallery w:val="placeholder"/>
        </w:category>
        <w:types>
          <w:type w:val="bbPlcHdr"/>
        </w:types>
        <w:behaviors>
          <w:behavior w:val="content"/>
        </w:behaviors>
        <w:guid w:val="{EAAA64FD-4A96-49BE-95A7-431904F250BA}"/>
      </w:docPartPr>
      <w:docPartBody>
        <w:p w:rsidR="00000000" w:rsidRDefault="00B712DF">
          <w:pPr>
            <w:pStyle w:val="BE572E293A0C476985EF5F4CBE939C84"/>
          </w:pPr>
          <w:r w:rsidRPr="00592B34">
            <w:rPr>
              <w:rStyle w:val="VnbanChdanhsn"/>
            </w:rPr>
            <w:t>Choose an item.</w:t>
          </w:r>
        </w:p>
      </w:docPartBody>
    </w:docPart>
    <w:docPart>
      <w:docPartPr>
        <w:name w:val="37807533238D498A9997E5F9764F0761"/>
        <w:category>
          <w:name w:val="Chung"/>
          <w:gallery w:val="placeholder"/>
        </w:category>
        <w:types>
          <w:type w:val="bbPlcHdr"/>
        </w:types>
        <w:behaviors>
          <w:behavior w:val="content"/>
        </w:behaviors>
        <w:guid w:val="{D48EEA43-C7D8-472C-A989-D09837200238}"/>
      </w:docPartPr>
      <w:docPartBody>
        <w:p w:rsidR="00000000" w:rsidRDefault="00B712DF">
          <w:pPr>
            <w:pStyle w:val="37807533238D498A9997E5F9764F0761"/>
          </w:pPr>
          <w:r w:rsidRPr="00592B34">
            <w:rPr>
              <w:rStyle w:val="VnbanChdanhsn"/>
            </w:rPr>
            <w:t>Choose an item.</w:t>
          </w:r>
        </w:p>
      </w:docPartBody>
    </w:docPart>
    <w:docPart>
      <w:docPartPr>
        <w:name w:val="A88EF48F78DA4C58BA0859EFBC3B53D6"/>
        <w:category>
          <w:name w:val="Chung"/>
          <w:gallery w:val="placeholder"/>
        </w:category>
        <w:types>
          <w:type w:val="bbPlcHdr"/>
        </w:types>
        <w:behaviors>
          <w:behavior w:val="content"/>
        </w:behaviors>
        <w:guid w:val="{7AD12CD0-212F-49B9-B5B8-A27E5C50DF00}"/>
      </w:docPartPr>
      <w:docPartBody>
        <w:p w:rsidR="00000000" w:rsidRDefault="00B712DF">
          <w:pPr>
            <w:pStyle w:val="A88EF48F78DA4C58BA0859EFBC3B53D6"/>
          </w:pPr>
          <w:r w:rsidRPr="00592B34">
            <w:rPr>
              <w:rStyle w:val="VnbanChdanhsn"/>
            </w:rPr>
            <w:t>Choose an item.</w:t>
          </w:r>
        </w:p>
      </w:docPartBody>
    </w:docPart>
    <w:docPart>
      <w:docPartPr>
        <w:name w:val="EDBC735AB3E94B19A6FE46E88F0A2B58"/>
        <w:category>
          <w:name w:val="Chung"/>
          <w:gallery w:val="placeholder"/>
        </w:category>
        <w:types>
          <w:type w:val="bbPlcHdr"/>
        </w:types>
        <w:behaviors>
          <w:behavior w:val="content"/>
        </w:behaviors>
        <w:guid w:val="{DE8E527E-3D05-43D8-9441-6A8F5F053B00}"/>
      </w:docPartPr>
      <w:docPartBody>
        <w:p w:rsidR="00000000" w:rsidRDefault="00B712DF">
          <w:pPr>
            <w:pStyle w:val="EDBC735AB3E94B19A6FE46E88F0A2B58"/>
          </w:pPr>
          <w:r w:rsidRPr="00592B34">
            <w:rPr>
              <w:rStyle w:val="VnbanChdanhsn"/>
            </w:rPr>
            <w:t>Choose an item.</w:t>
          </w:r>
        </w:p>
      </w:docPartBody>
    </w:docPart>
    <w:docPart>
      <w:docPartPr>
        <w:name w:val="5386E91F52CB45B68FF75EC40CB6FE5A"/>
        <w:category>
          <w:name w:val="Chung"/>
          <w:gallery w:val="placeholder"/>
        </w:category>
        <w:types>
          <w:type w:val="bbPlcHdr"/>
        </w:types>
        <w:behaviors>
          <w:behavior w:val="content"/>
        </w:behaviors>
        <w:guid w:val="{4E408E4A-C790-4550-BD12-C024A24DBCC2}"/>
      </w:docPartPr>
      <w:docPartBody>
        <w:p w:rsidR="00000000" w:rsidRDefault="00B712DF">
          <w:pPr>
            <w:pStyle w:val="5386E91F52CB45B68FF75EC40CB6FE5A"/>
          </w:pPr>
          <w:r w:rsidRPr="00592B34">
            <w:rPr>
              <w:rStyle w:val="VnbanChdanhsn"/>
            </w:rPr>
            <w:t>Choose an item.</w:t>
          </w:r>
        </w:p>
      </w:docPartBody>
    </w:docPart>
    <w:docPart>
      <w:docPartPr>
        <w:name w:val="015DB131A5B746E987A104BC43F2F51F"/>
        <w:category>
          <w:name w:val="Chung"/>
          <w:gallery w:val="placeholder"/>
        </w:category>
        <w:types>
          <w:type w:val="bbPlcHdr"/>
        </w:types>
        <w:behaviors>
          <w:behavior w:val="content"/>
        </w:behaviors>
        <w:guid w:val="{BEE35FC6-864D-43E8-B73B-9A3747661887}"/>
      </w:docPartPr>
      <w:docPartBody>
        <w:p w:rsidR="00000000" w:rsidRDefault="00B712DF">
          <w:pPr>
            <w:pStyle w:val="015DB131A5B746E987A104BC43F2F51F"/>
          </w:pPr>
          <w:r w:rsidRPr="00592B34">
            <w:rPr>
              <w:rStyle w:val="VnbanChdanhsn"/>
            </w:rPr>
            <w:t>Choose an item.</w:t>
          </w:r>
        </w:p>
      </w:docPartBody>
    </w:docPart>
    <w:docPart>
      <w:docPartPr>
        <w:name w:val="7115A8785C0F4A4EBBCC5DEB713E2B19"/>
        <w:category>
          <w:name w:val="Chung"/>
          <w:gallery w:val="placeholder"/>
        </w:category>
        <w:types>
          <w:type w:val="bbPlcHdr"/>
        </w:types>
        <w:behaviors>
          <w:behavior w:val="content"/>
        </w:behaviors>
        <w:guid w:val="{609B65AE-0FE1-4898-B6DD-D0C539082FE2}"/>
      </w:docPartPr>
      <w:docPartBody>
        <w:p w:rsidR="00000000" w:rsidRDefault="00B712DF">
          <w:pPr>
            <w:pStyle w:val="7115A8785C0F4A4EBBCC5DEB713E2B19"/>
          </w:pPr>
          <w:r w:rsidRPr="00592B34">
            <w:rPr>
              <w:rStyle w:val="VnbanChdanhsn"/>
            </w:rPr>
            <w:t>Choose an item.</w:t>
          </w:r>
        </w:p>
      </w:docPartBody>
    </w:docPart>
    <w:docPart>
      <w:docPartPr>
        <w:name w:val="08E7A890940E4CCD933D0107E60CACA0"/>
        <w:category>
          <w:name w:val="Chung"/>
          <w:gallery w:val="placeholder"/>
        </w:category>
        <w:types>
          <w:type w:val="bbPlcHdr"/>
        </w:types>
        <w:behaviors>
          <w:behavior w:val="content"/>
        </w:behaviors>
        <w:guid w:val="{44055241-0B40-4913-B06B-577B7C8B9E26}"/>
      </w:docPartPr>
      <w:docPartBody>
        <w:p w:rsidR="00000000" w:rsidRDefault="00B712DF">
          <w:pPr>
            <w:pStyle w:val="08E7A890940E4CCD933D0107E60CACA0"/>
          </w:pPr>
          <w:r w:rsidRPr="00592B34">
            <w:rPr>
              <w:rStyle w:val="VnbanChdanhsn"/>
            </w:rPr>
            <w:t>Choose an item.</w:t>
          </w:r>
        </w:p>
      </w:docPartBody>
    </w:docPart>
    <w:docPart>
      <w:docPartPr>
        <w:name w:val="2E03BC42B91E411392F196F4222F47C0"/>
        <w:category>
          <w:name w:val="Chung"/>
          <w:gallery w:val="placeholder"/>
        </w:category>
        <w:types>
          <w:type w:val="bbPlcHdr"/>
        </w:types>
        <w:behaviors>
          <w:behavior w:val="content"/>
        </w:behaviors>
        <w:guid w:val="{26BD1DF6-FDEA-48EE-AF3E-9B08B8C28BEB}"/>
      </w:docPartPr>
      <w:docPartBody>
        <w:p w:rsidR="00000000" w:rsidRDefault="00B712DF">
          <w:pPr>
            <w:pStyle w:val="2E03BC42B91E411392F196F4222F47C0"/>
          </w:pPr>
          <w:r w:rsidRPr="00592B34">
            <w:rPr>
              <w:rStyle w:val="VnbanChdanhsn"/>
            </w:rPr>
            <w:t>Choose an item.</w:t>
          </w:r>
        </w:p>
      </w:docPartBody>
    </w:docPart>
    <w:docPart>
      <w:docPartPr>
        <w:name w:val="0C84DA29D37741D68025A1866830E5A0"/>
        <w:category>
          <w:name w:val="Chung"/>
          <w:gallery w:val="placeholder"/>
        </w:category>
        <w:types>
          <w:type w:val="bbPlcHdr"/>
        </w:types>
        <w:behaviors>
          <w:behavior w:val="content"/>
        </w:behaviors>
        <w:guid w:val="{42D8FED3-9B5A-472B-9931-35E7AA620ABF}"/>
      </w:docPartPr>
      <w:docPartBody>
        <w:p w:rsidR="00000000" w:rsidRDefault="00B712DF">
          <w:pPr>
            <w:pStyle w:val="0C84DA29D37741D68025A1866830E5A0"/>
          </w:pPr>
          <w:r w:rsidRPr="00592B34">
            <w:rPr>
              <w:rStyle w:val="VnbanChdanhsn"/>
            </w:rPr>
            <w:t>Choose an item.</w:t>
          </w:r>
        </w:p>
      </w:docPartBody>
    </w:docPart>
    <w:docPart>
      <w:docPartPr>
        <w:name w:val="4B015C0BDB23435692A5E0B3ED6CE9BD"/>
        <w:category>
          <w:name w:val="Chung"/>
          <w:gallery w:val="placeholder"/>
        </w:category>
        <w:types>
          <w:type w:val="bbPlcHdr"/>
        </w:types>
        <w:behaviors>
          <w:behavior w:val="content"/>
        </w:behaviors>
        <w:guid w:val="{22384A69-2922-4282-A42F-21C18ACF949F}"/>
      </w:docPartPr>
      <w:docPartBody>
        <w:p w:rsidR="00000000" w:rsidRDefault="00B712DF">
          <w:pPr>
            <w:pStyle w:val="4B015C0BDB23435692A5E0B3ED6CE9BD"/>
          </w:pPr>
          <w:r w:rsidRPr="00592B34">
            <w:rPr>
              <w:rStyle w:val="VnbanChdanhsn"/>
            </w:rPr>
            <w:t>Choose an item.</w:t>
          </w:r>
        </w:p>
      </w:docPartBody>
    </w:docPart>
    <w:docPart>
      <w:docPartPr>
        <w:name w:val="C19114907B5A400C987C23D057B4B327"/>
        <w:category>
          <w:name w:val="Chung"/>
          <w:gallery w:val="placeholder"/>
        </w:category>
        <w:types>
          <w:type w:val="bbPlcHdr"/>
        </w:types>
        <w:behaviors>
          <w:behavior w:val="content"/>
        </w:behaviors>
        <w:guid w:val="{F8E9DB2C-6B69-42D1-97E1-55C19CF5087D}"/>
      </w:docPartPr>
      <w:docPartBody>
        <w:p w:rsidR="00000000" w:rsidRDefault="00B712DF">
          <w:pPr>
            <w:pStyle w:val="C19114907B5A400C987C23D057B4B327"/>
          </w:pPr>
          <w:r w:rsidRPr="00592B34">
            <w:rPr>
              <w:rStyle w:val="VnbanChdanhsn"/>
            </w:rPr>
            <w:t>Choose an item.</w:t>
          </w:r>
        </w:p>
      </w:docPartBody>
    </w:docPart>
    <w:docPart>
      <w:docPartPr>
        <w:name w:val="2D81ED960086468A8FF3B0071E414500"/>
        <w:category>
          <w:name w:val="Chung"/>
          <w:gallery w:val="placeholder"/>
        </w:category>
        <w:types>
          <w:type w:val="bbPlcHdr"/>
        </w:types>
        <w:behaviors>
          <w:behavior w:val="content"/>
        </w:behaviors>
        <w:guid w:val="{62A99BDE-D3AF-403F-B2A2-FDBA3863E644}"/>
      </w:docPartPr>
      <w:docPartBody>
        <w:p w:rsidR="00000000" w:rsidRDefault="00B712DF">
          <w:pPr>
            <w:pStyle w:val="2D81ED960086468A8FF3B0071E414500"/>
          </w:pPr>
          <w:r w:rsidRPr="00592B34">
            <w:rPr>
              <w:rStyle w:val="VnbanChdanhsn"/>
            </w:rPr>
            <w:t xml:space="preserve">Choose an </w:t>
          </w:r>
          <w:r w:rsidRPr="00592B34">
            <w:rPr>
              <w:rStyle w:val="VnbanChdanhsn"/>
            </w:rPr>
            <w:t>item.</w:t>
          </w:r>
        </w:p>
      </w:docPartBody>
    </w:docPart>
    <w:docPart>
      <w:docPartPr>
        <w:name w:val="149A8DA9865544C2A8C5E0135C8B41D8"/>
        <w:category>
          <w:name w:val="Chung"/>
          <w:gallery w:val="placeholder"/>
        </w:category>
        <w:types>
          <w:type w:val="bbPlcHdr"/>
        </w:types>
        <w:behaviors>
          <w:behavior w:val="content"/>
        </w:behaviors>
        <w:guid w:val="{D415C9EC-31E8-4095-8C41-1626486BF0DF}"/>
      </w:docPartPr>
      <w:docPartBody>
        <w:p w:rsidR="00000000" w:rsidRDefault="00B712DF">
          <w:pPr>
            <w:pStyle w:val="149A8DA9865544C2A8C5E0135C8B41D8"/>
          </w:pPr>
          <w:r w:rsidRPr="00592B34">
            <w:rPr>
              <w:rStyle w:val="VnbanChdanhsn"/>
            </w:rPr>
            <w:t>Choose an item.</w:t>
          </w:r>
        </w:p>
      </w:docPartBody>
    </w:docPart>
    <w:docPart>
      <w:docPartPr>
        <w:name w:val="42DAA640B19B4882A81D56BC8D69817E"/>
        <w:category>
          <w:name w:val="Chung"/>
          <w:gallery w:val="placeholder"/>
        </w:category>
        <w:types>
          <w:type w:val="bbPlcHdr"/>
        </w:types>
        <w:behaviors>
          <w:behavior w:val="content"/>
        </w:behaviors>
        <w:guid w:val="{CD8E40E3-4146-4259-95F5-487B8D091FB6}"/>
      </w:docPartPr>
      <w:docPartBody>
        <w:p w:rsidR="00000000" w:rsidRDefault="00B712DF">
          <w:pPr>
            <w:pStyle w:val="42DAA640B19B4882A81D56BC8D69817E"/>
          </w:pPr>
          <w:r w:rsidRPr="00592B34">
            <w:rPr>
              <w:rStyle w:val="VnbanChdanhsn"/>
            </w:rPr>
            <w:t>Choose an item.</w:t>
          </w:r>
        </w:p>
      </w:docPartBody>
    </w:docPart>
    <w:docPart>
      <w:docPartPr>
        <w:name w:val="A90A4A3C7CF74763AF4420548AAB4DDE"/>
        <w:category>
          <w:name w:val="Chung"/>
          <w:gallery w:val="placeholder"/>
        </w:category>
        <w:types>
          <w:type w:val="bbPlcHdr"/>
        </w:types>
        <w:behaviors>
          <w:behavior w:val="content"/>
        </w:behaviors>
        <w:guid w:val="{83AB4E6B-10E6-4DAC-8CF2-EE5CD667D02E}"/>
      </w:docPartPr>
      <w:docPartBody>
        <w:p w:rsidR="00000000" w:rsidRDefault="00B712DF">
          <w:pPr>
            <w:pStyle w:val="A90A4A3C7CF74763AF4420548AAB4DDE"/>
          </w:pPr>
          <w:r w:rsidRPr="000B3433">
            <w:rPr>
              <w:rStyle w:val="VnbanChdanhsn"/>
            </w:rPr>
            <w:t>Choose an item.</w:t>
          </w:r>
        </w:p>
      </w:docPartBody>
    </w:docPart>
    <w:docPart>
      <w:docPartPr>
        <w:name w:val="B1786465D499485CA4964A7720634845"/>
        <w:category>
          <w:name w:val="Chung"/>
          <w:gallery w:val="placeholder"/>
        </w:category>
        <w:types>
          <w:type w:val="bbPlcHdr"/>
        </w:types>
        <w:behaviors>
          <w:behavior w:val="content"/>
        </w:behaviors>
        <w:guid w:val="{FD90F798-FBF1-4A98-BE70-B9D6E074891B}"/>
      </w:docPartPr>
      <w:docPartBody>
        <w:p w:rsidR="00000000" w:rsidRDefault="00B712DF">
          <w:pPr>
            <w:pStyle w:val="B1786465D499485CA4964A7720634845"/>
          </w:pPr>
          <w:r w:rsidRPr="000B3433">
            <w:rPr>
              <w:rStyle w:val="VnbanChdanhsn"/>
            </w:rPr>
            <w:t>Choose an item.</w:t>
          </w:r>
        </w:p>
      </w:docPartBody>
    </w:docPart>
    <w:docPart>
      <w:docPartPr>
        <w:name w:val="7F34C051FFA840EAA8EDC6AC9D8944ED"/>
        <w:category>
          <w:name w:val="Chung"/>
          <w:gallery w:val="placeholder"/>
        </w:category>
        <w:types>
          <w:type w:val="bbPlcHdr"/>
        </w:types>
        <w:behaviors>
          <w:behavior w:val="content"/>
        </w:behaviors>
        <w:guid w:val="{83A21DB7-D13A-418D-8E6E-54A4C9419D2C}"/>
      </w:docPartPr>
      <w:docPartBody>
        <w:p w:rsidR="00000000" w:rsidRDefault="00B712DF">
          <w:pPr>
            <w:pStyle w:val="7F34C051FFA840EAA8EDC6AC9D8944ED"/>
          </w:pPr>
          <w:r w:rsidRPr="00592B34">
            <w:rPr>
              <w:rStyle w:val="VnbanChdanhsn"/>
            </w:rPr>
            <w:t>Choose an item.</w:t>
          </w:r>
        </w:p>
      </w:docPartBody>
    </w:docPart>
    <w:docPart>
      <w:docPartPr>
        <w:name w:val="09EEA204554D4506B324DCE12A94C210"/>
        <w:category>
          <w:name w:val="Chung"/>
          <w:gallery w:val="placeholder"/>
        </w:category>
        <w:types>
          <w:type w:val="bbPlcHdr"/>
        </w:types>
        <w:behaviors>
          <w:behavior w:val="content"/>
        </w:behaviors>
        <w:guid w:val="{313BD746-6338-49C3-9BC2-F1421BC902D1}"/>
      </w:docPartPr>
      <w:docPartBody>
        <w:p w:rsidR="00000000" w:rsidRDefault="00B712DF">
          <w:pPr>
            <w:pStyle w:val="09EEA204554D4506B324DCE12A94C210"/>
          </w:pPr>
          <w:r w:rsidRPr="00592B34">
            <w:rPr>
              <w:rStyle w:val="VnbanChdanhsn"/>
            </w:rPr>
            <w:t>Choose an item.</w:t>
          </w:r>
        </w:p>
      </w:docPartBody>
    </w:docPart>
    <w:docPart>
      <w:docPartPr>
        <w:name w:val="E78D306C672F4A0CB03E0D792570D18E"/>
        <w:category>
          <w:name w:val="Chung"/>
          <w:gallery w:val="placeholder"/>
        </w:category>
        <w:types>
          <w:type w:val="bbPlcHdr"/>
        </w:types>
        <w:behaviors>
          <w:behavior w:val="content"/>
        </w:behaviors>
        <w:guid w:val="{1BC81DB4-07A5-4144-836E-CC17CEA24DF6}"/>
      </w:docPartPr>
      <w:docPartBody>
        <w:p w:rsidR="00000000" w:rsidRDefault="00B712DF">
          <w:pPr>
            <w:pStyle w:val="E78D306C672F4A0CB03E0D792570D18E"/>
          </w:pPr>
          <w:r w:rsidRPr="00592B34">
            <w:rPr>
              <w:rStyle w:val="VnbanChdanhsn"/>
            </w:rPr>
            <w:t>Choose an item.</w:t>
          </w:r>
        </w:p>
      </w:docPartBody>
    </w:docPart>
    <w:docPart>
      <w:docPartPr>
        <w:name w:val="22143508B0494B3FA540FDAC417E9FB5"/>
        <w:category>
          <w:name w:val="Chung"/>
          <w:gallery w:val="placeholder"/>
        </w:category>
        <w:types>
          <w:type w:val="bbPlcHdr"/>
        </w:types>
        <w:behaviors>
          <w:behavior w:val="content"/>
        </w:behaviors>
        <w:guid w:val="{B3508671-A500-436F-AA32-6B0CF681331C}"/>
      </w:docPartPr>
      <w:docPartBody>
        <w:p w:rsidR="00000000" w:rsidRDefault="00B712DF">
          <w:pPr>
            <w:pStyle w:val="22143508B0494B3FA540FDAC417E9FB5"/>
          </w:pPr>
          <w:r w:rsidRPr="00592B34">
            <w:rPr>
              <w:rStyle w:val="VnbanChdanhsn"/>
            </w:rPr>
            <w:t>Choose an item.</w:t>
          </w:r>
        </w:p>
      </w:docPartBody>
    </w:docPart>
    <w:docPart>
      <w:docPartPr>
        <w:name w:val="540BC2B6652642DEBA88665AAD9E339A"/>
        <w:category>
          <w:name w:val="Chung"/>
          <w:gallery w:val="placeholder"/>
        </w:category>
        <w:types>
          <w:type w:val="bbPlcHdr"/>
        </w:types>
        <w:behaviors>
          <w:behavior w:val="content"/>
        </w:behaviors>
        <w:guid w:val="{61855B28-1FD9-48C6-B48C-59C28A4C0FFD}"/>
      </w:docPartPr>
      <w:docPartBody>
        <w:p w:rsidR="00000000" w:rsidRDefault="00B712DF">
          <w:pPr>
            <w:pStyle w:val="540BC2B6652642DEBA88665AAD9E339A"/>
          </w:pPr>
          <w:r w:rsidRPr="00592B34">
            <w:rPr>
              <w:rStyle w:val="VnbanChdanhsn"/>
            </w:rPr>
            <w:t>Choose an item.</w:t>
          </w:r>
        </w:p>
      </w:docPartBody>
    </w:docPart>
    <w:docPart>
      <w:docPartPr>
        <w:name w:val="D305DDC28E9F42AD918F9BCED9A31DA5"/>
        <w:category>
          <w:name w:val="Chung"/>
          <w:gallery w:val="placeholder"/>
        </w:category>
        <w:types>
          <w:type w:val="bbPlcHdr"/>
        </w:types>
        <w:behaviors>
          <w:behavior w:val="content"/>
        </w:behaviors>
        <w:guid w:val="{087CA767-3203-4059-B971-13782EC6FAD5}"/>
      </w:docPartPr>
      <w:docPartBody>
        <w:p w:rsidR="00000000" w:rsidRDefault="00B712DF">
          <w:pPr>
            <w:pStyle w:val="D305DDC28E9F42AD918F9BCED9A31DA5"/>
          </w:pPr>
          <w:r w:rsidRPr="00592B34">
            <w:rPr>
              <w:rStyle w:val="VnbanChdanhsn"/>
            </w:rPr>
            <w:t>Choose an item.</w:t>
          </w:r>
        </w:p>
      </w:docPartBody>
    </w:docPart>
    <w:docPart>
      <w:docPartPr>
        <w:name w:val="86468E72877446EBA3431FB2389941CA"/>
        <w:category>
          <w:name w:val="Chung"/>
          <w:gallery w:val="placeholder"/>
        </w:category>
        <w:types>
          <w:type w:val="bbPlcHdr"/>
        </w:types>
        <w:behaviors>
          <w:behavior w:val="content"/>
        </w:behaviors>
        <w:guid w:val="{D7681965-B75B-4322-B816-9D83644DE068}"/>
      </w:docPartPr>
      <w:docPartBody>
        <w:p w:rsidR="00000000" w:rsidRDefault="00B712DF">
          <w:pPr>
            <w:pStyle w:val="86468E72877446EBA3431FB2389941CA"/>
          </w:pPr>
          <w:r w:rsidRPr="00592B34">
            <w:rPr>
              <w:rStyle w:val="VnbanChdanhsn"/>
            </w:rPr>
            <w:t>Choose an item.</w:t>
          </w:r>
        </w:p>
      </w:docPartBody>
    </w:docPart>
    <w:docPart>
      <w:docPartPr>
        <w:name w:val="5FD49508F9414CBFB183BE118566A099"/>
        <w:category>
          <w:name w:val="Chung"/>
          <w:gallery w:val="placeholder"/>
        </w:category>
        <w:types>
          <w:type w:val="bbPlcHdr"/>
        </w:types>
        <w:behaviors>
          <w:behavior w:val="content"/>
        </w:behaviors>
        <w:guid w:val="{FD84B51E-6A4D-4F60-B6E8-2A19ECBE5F46}"/>
      </w:docPartPr>
      <w:docPartBody>
        <w:p w:rsidR="00000000" w:rsidRDefault="00B712DF">
          <w:pPr>
            <w:pStyle w:val="5FD49508F9414CBFB183BE118566A099"/>
          </w:pPr>
          <w:r w:rsidRPr="00592B34">
            <w:rPr>
              <w:rStyle w:val="VnbanChdanhsn"/>
            </w:rPr>
            <w:t>Choose an item.</w:t>
          </w:r>
        </w:p>
      </w:docPartBody>
    </w:docPart>
    <w:docPart>
      <w:docPartPr>
        <w:name w:val="2BD110202A114A1CB32582D32B06B20F"/>
        <w:category>
          <w:name w:val="Chung"/>
          <w:gallery w:val="placeholder"/>
        </w:category>
        <w:types>
          <w:type w:val="bbPlcHdr"/>
        </w:types>
        <w:behaviors>
          <w:behavior w:val="content"/>
        </w:behaviors>
        <w:guid w:val="{0F990FB2-0CCA-4044-9CFB-B60EA77D4DCE}"/>
      </w:docPartPr>
      <w:docPartBody>
        <w:p w:rsidR="00000000" w:rsidRDefault="00B712DF">
          <w:pPr>
            <w:pStyle w:val="2BD110202A114A1CB32582D32B06B20F"/>
          </w:pPr>
          <w:r w:rsidRPr="00592B34">
            <w:rPr>
              <w:rStyle w:val="VnbanChdanhsn"/>
            </w:rPr>
            <w:t>Choose an item.</w:t>
          </w:r>
        </w:p>
      </w:docPartBody>
    </w:docPart>
    <w:docPart>
      <w:docPartPr>
        <w:name w:val="8A18A30D800D4CD6BAA987C4BEB244BD"/>
        <w:category>
          <w:name w:val="Chung"/>
          <w:gallery w:val="placeholder"/>
        </w:category>
        <w:types>
          <w:type w:val="bbPlcHdr"/>
        </w:types>
        <w:behaviors>
          <w:behavior w:val="content"/>
        </w:behaviors>
        <w:guid w:val="{EC7D7EE0-08C8-406F-9487-3B687D6F9E20}"/>
      </w:docPartPr>
      <w:docPartBody>
        <w:p w:rsidR="00000000" w:rsidRDefault="00B712DF">
          <w:pPr>
            <w:pStyle w:val="8A18A30D800D4CD6BAA987C4BEB244BD"/>
          </w:pPr>
          <w:r w:rsidRPr="00592B34">
            <w:rPr>
              <w:rStyle w:val="VnbanChdanhsn"/>
            </w:rPr>
            <w:t>Choose an item.</w:t>
          </w:r>
        </w:p>
      </w:docPartBody>
    </w:docPart>
    <w:docPart>
      <w:docPartPr>
        <w:name w:val="9976D3224B294F0595F37E65435B1A99"/>
        <w:category>
          <w:name w:val="Chung"/>
          <w:gallery w:val="placeholder"/>
        </w:category>
        <w:types>
          <w:type w:val="bbPlcHdr"/>
        </w:types>
        <w:behaviors>
          <w:behavior w:val="content"/>
        </w:behaviors>
        <w:guid w:val="{3FF82498-0716-4F9A-9D7D-2DEE2933FA9E}"/>
      </w:docPartPr>
      <w:docPartBody>
        <w:p w:rsidR="00000000" w:rsidRDefault="00B712DF">
          <w:pPr>
            <w:pStyle w:val="9976D3224B294F0595F37E65435B1A99"/>
          </w:pPr>
          <w:r w:rsidRPr="00592B34">
            <w:rPr>
              <w:rStyle w:val="VnbanChdanhsn"/>
            </w:rPr>
            <w:t>Choose an item.</w:t>
          </w:r>
        </w:p>
      </w:docPartBody>
    </w:docPart>
    <w:docPart>
      <w:docPartPr>
        <w:name w:val="044D46BBB5764AD9B1E243258AA2EF8E"/>
        <w:category>
          <w:name w:val="Chung"/>
          <w:gallery w:val="placeholder"/>
        </w:category>
        <w:types>
          <w:type w:val="bbPlcHdr"/>
        </w:types>
        <w:behaviors>
          <w:behavior w:val="content"/>
        </w:behaviors>
        <w:guid w:val="{1F6FE2F7-6435-493C-9B26-14259AA1FD15}"/>
      </w:docPartPr>
      <w:docPartBody>
        <w:p w:rsidR="00000000" w:rsidRDefault="00B712DF">
          <w:pPr>
            <w:pStyle w:val="044D46BBB5764AD9B1E243258AA2EF8E"/>
          </w:pPr>
          <w:r w:rsidRPr="00592B34">
            <w:rPr>
              <w:rStyle w:val="VnbanChdanhsn"/>
            </w:rPr>
            <w:t>Choose an item.</w:t>
          </w:r>
        </w:p>
      </w:docPartBody>
    </w:docPart>
    <w:docPart>
      <w:docPartPr>
        <w:name w:val="D5768FB533884AA49E36FA46DC7F0824"/>
        <w:category>
          <w:name w:val="Chung"/>
          <w:gallery w:val="placeholder"/>
        </w:category>
        <w:types>
          <w:type w:val="bbPlcHdr"/>
        </w:types>
        <w:behaviors>
          <w:behavior w:val="content"/>
        </w:behaviors>
        <w:guid w:val="{6DDCDC43-C5CE-451C-A4A5-3DD87FAED49F}"/>
      </w:docPartPr>
      <w:docPartBody>
        <w:p w:rsidR="00000000" w:rsidRDefault="00B712DF">
          <w:pPr>
            <w:pStyle w:val="D5768FB533884AA49E36FA46DC7F0824"/>
          </w:pPr>
          <w:r w:rsidRPr="00592B34">
            <w:rPr>
              <w:rStyle w:val="VnbanChdanhsn"/>
            </w:rPr>
            <w:t>Choose an item.</w:t>
          </w:r>
        </w:p>
      </w:docPartBody>
    </w:docPart>
    <w:docPart>
      <w:docPartPr>
        <w:name w:val="26115F19901D4747B30434E5EFA12180"/>
        <w:category>
          <w:name w:val="Chung"/>
          <w:gallery w:val="placeholder"/>
        </w:category>
        <w:types>
          <w:type w:val="bbPlcHdr"/>
        </w:types>
        <w:behaviors>
          <w:behavior w:val="content"/>
        </w:behaviors>
        <w:guid w:val="{4787930D-8C76-478F-9C4C-D6747F229B70}"/>
      </w:docPartPr>
      <w:docPartBody>
        <w:p w:rsidR="00000000" w:rsidRDefault="00B712DF">
          <w:pPr>
            <w:pStyle w:val="26115F19901D4747B30434E5EFA12180"/>
          </w:pPr>
          <w:r w:rsidRPr="00592B34">
            <w:rPr>
              <w:rStyle w:val="VnbanChdanhsn"/>
            </w:rPr>
            <w:t>Choose an item.</w:t>
          </w:r>
        </w:p>
      </w:docPartBody>
    </w:docPart>
    <w:docPart>
      <w:docPartPr>
        <w:name w:val="93B7408D948B4BDEAF729E905C39FADF"/>
        <w:category>
          <w:name w:val="Chung"/>
          <w:gallery w:val="placeholder"/>
        </w:category>
        <w:types>
          <w:type w:val="bbPlcHdr"/>
        </w:types>
        <w:behaviors>
          <w:behavior w:val="content"/>
        </w:behaviors>
        <w:guid w:val="{5DF407B4-37C6-439B-B3DF-F4BD8CE962E8}"/>
      </w:docPartPr>
      <w:docPartBody>
        <w:p w:rsidR="00000000" w:rsidRDefault="00B712DF">
          <w:pPr>
            <w:pStyle w:val="93B7408D948B4BDEAF729E905C39FADF"/>
          </w:pPr>
          <w:r w:rsidRPr="00592B34">
            <w:rPr>
              <w:rStyle w:val="VnbanChdanhsn"/>
            </w:rPr>
            <w:t>Choose an item.</w:t>
          </w:r>
        </w:p>
      </w:docPartBody>
    </w:docPart>
    <w:docPart>
      <w:docPartPr>
        <w:name w:val="05FFBADEDDE548B087152BC0F75ADF75"/>
        <w:category>
          <w:name w:val="Chung"/>
          <w:gallery w:val="placeholder"/>
        </w:category>
        <w:types>
          <w:type w:val="bbPlcHdr"/>
        </w:types>
        <w:behaviors>
          <w:behavior w:val="content"/>
        </w:behaviors>
        <w:guid w:val="{986FCBF6-AEFD-4952-80C5-EC6CBA9D5737}"/>
      </w:docPartPr>
      <w:docPartBody>
        <w:p w:rsidR="00000000" w:rsidRDefault="00B712DF">
          <w:pPr>
            <w:pStyle w:val="05FFBADEDDE548B087152BC0F75ADF75"/>
          </w:pPr>
          <w:r w:rsidRPr="00592B34">
            <w:rPr>
              <w:rStyle w:val="VnbanChdanhsn"/>
            </w:rPr>
            <w:t>Choose an item.</w:t>
          </w:r>
        </w:p>
      </w:docPartBody>
    </w:docPart>
    <w:docPart>
      <w:docPartPr>
        <w:name w:val="8A7DF427908B4F119548E05933BC50BD"/>
        <w:category>
          <w:name w:val="Chung"/>
          <w:gallery w:val="placeholder"/>
        </w:category>
        <w:types>
          <w:type w:val="bbPlcHdr"/>
        </w:types>
        <w:behaviors>
          <w:behavior w:val="content"/>
        </w:behaviors>
        <w:guid w:val="{84E94705-46B0-4754-AED9-2F792FC9553C}"/>
      </w:docPartPr>
      <w:docPartBody>
        <w:p w:rsidR="00000000" w:rsidRDefault="00B712DF">
          <w:pPr>
            <w:pStyle w:val="8A7DF427908B4F119548E05933BC50BD"/>
          </w:pPr>
          <w:r w:rsidRPr="00592B34">
            <w:rPr>
              <w:rStyle w:val="VnbanChdanhsn"/>
            </w:rPr>
            <w:t>Choose an item.</w:t>
          </w:r>
        </w:p>
      </w:docPartBody>
    </w:docPart>
    <w:docPart>
      <w:docPartPr>
        <w:name w:val="09FFB832E62E45E584C723D74BD8E172"/>
        <w:category>
          <w:name w:val="Chung"/>
          <w:gallery w:val="placeholder"/>
        </w:category>
        <w:types>
          <w:type w:val="bbPlcHdr"/>
        </w:types>
        <w:behaviors>
          <w:behavior w:val="content"/>
        </w:behaviors>
        <w:guid w:val="{05C68B70-2033-4D40-B6A9-81A47533B004}"/>
      </w:docPartPr>
      <w:docPartBody>
        <w:p w:rsidR="00000000" w:rsidRDefault="00B712DF">
          <w:pPr>
            <w:pStyle w:val="09FFB832E62E45E584C723D74BD8E172"/>
          </w:pPr>
          <w:r w:rsidRPr="00592B34">
            <w:rPr>
              <w:rStyle w:val="VnbanChdanhsn"/>
            </w:rPr>
            <w:t>Choose an item.</w:t>
          </w:r>
        </w:p>
      </w:docPartBody>
    </w:docPart>
    <w:docPart>
      <w:docPartPr>
        <w:name w:val="2DDA51CC58764BAEA00C923D25C843CF"/>
        <w:category>
          <w:name w:val="Chung"/>
          <w:gallery w:val="placeholder"/>
        </w:category>
        <w:types>
          <w:type w:val="bbPlcHdr"/>
        </w:types>
        <w:behaviors>
          <w:behavior w:val="content"/>
        </w:behaviors>
        <w:guid w:val="{3536808D-39A4-49FE-B985-E388F03A4132}"/>
      </w:docPartPr>
      <w:docPartBody>
        <w:p w:rsidR="00000000" w:rsidRDefault="00B712DF">
          <w:pPr>
            <w:pStyle w:val="2DDA51CC58764BAEA00C923D25C843CF"/>
          </w:pPr>
          <w:r w:rsidRPr="00592B34">
            <w:rPr>
              <w:rStyle w:val="VnbanChdanhsn"/>
            </w:rPr>
            <w:t>Choose an item.</w:t>
          </w:r>
        </w:p>
      </w:docPartBody>
    </w:docPart>
    <w:docPart>
      <w:docPartPr>
        <w:name w:val="B1627EB84BD2445A99552A50A90E6141"/>
        <w:category>
          <w:name w:val="Chung"/>
          <w:gallery w:val="placeholder"/>
        </w:category>
        <w:types>
          <w:type w:val="bbPlcHdr"/>
        </w:types>
        <w:behaviors>
          <w:behavior w:val="content"/>
        </w:behaviors>
        <w:guid w:val="{073F6651-3292-468C-8E4E-0B23D991C2FF}"/>
      </w:docPartPr>
      <w:docPartBody>
        <w:p w:rsidR="00000000" w:rsidRDefault="00B712DF">
          <w:pPr>
            <w:pStyle w:val="B1627EB84BD2445A99552A50A90E6141"/>
          </w:pPr>
          <w:r w:rsidRPr="00592B34">
            <w:rPr>
              <w:rStyle w:val="VnbanChdanhsn"/>
            </w:rPr>
            <w:t>Choose an item.</w:t>
          </w:r>
        </w:p>
      </w:docPartBody>
    </w:docPart>
    <w:docPart>
      <w:docPartPr>
        <w:name w:val="C60535BAFA2F4B829F16885F2BC79CD6"/>
        <w:category>
          <w:name w:val="Chung"/>
          <w:gallery w:val="placeholder"/>
        </w:category>
        <w:types>
          <w:type w:val="bbPlcHdr"/>
        </w:types>
        <w:behaviors>
          <w:behavior w:val="content"/>
        </w:behaviors>
        <w:guid w:val="{5B30266F-FD23-482F-A054-50D0710E293B}"/>
      </w:docPartPr>
      <w:docPartBody>
        <w:p w:rsidR="00000000" w:rsidRDefault="00B712DF">
          <w:pPr>
            <w:pStyle w:val="C60535BAFA2F4B829F16885F2BC79CD6"/>
          </w:pPr>
          <w:r w:rsidRPr="00592B34">
            <w:rPr>
              <w:rStyle w:val="VnbanChdanhsn"/>
            </w:rPr>
            <w:t>Choose an item.</w:t>
          </w:r>
        </w:p>
      </w:docPartBody>
    </w:docPart>
    <w:docPart>
      <w:docPartPr>
        <w:name w:val="46FB3590F3FB4E9BA3851DE7AB79F1ED"/>
        <w:category>
          <w:name w:val="Chung"/>
          <w:gallery w:val="placeholder"/>
        </w:category>
        <w:types>
          <w:type w:val="bbPlcHdr"/>
        </w:types>
        <w:behaviors>
          <w:behavior w:val="content"/>
        </w:behaviors>
        <w:guid w:val="{B28B12FB-9A5B-4BD5-9686-5856CF26D725}"/>
      </w:docPartPr>
      <w:docPartBody>
        <w:p w:rsidR="00000000" w:rsidRDefault="00B712DF">
          <w:pPr>
            <w:pStyle w:val="46FB3590F3FB4E9BA3851DE7AB79F1ED"/>
          </w:pPr>
          <w:r w:rsidRPr="00592B34">
            <w:rPr>
              <w:rStyle w:val="VnbanChdanhsn"/>
            </w:rPr>
            <w:t>Choose an item.</w:t>
          </w:r>
        </w:p>
      </w:docPartBody>
    </w:docPart>
    <w:docPart>
      <w:docPartPr>
        <w:name w:val="A131C0C2FE1342DD89E723D8C17DFC13"/>
        <w:category>
          <w:name w:val="Chung"/>
          <w:gallery w:val="placeholder"/>
        </w:category>
        <w:types>
          <w:type w:val="bbPlcHdr"/>
        </w:types>
        <w:behaviors>
          <w:behavior w:val="content"/>
        </w:behaviors>
        <w:guid w:val="{50A75E3B-A24C-4010-9051-BDAB72356D01}"/>
      </w:docPartPr>
      <w:docPartBody>
        <w:p w:rsidR="00000000" w:rsidRDefault="00B712DF">
          <w:pPr>
            <w:pStyle w:val="A131C0C2FE1342DD89E723D8C17DFC13"/>
          </w:pPr>
          <w:r w:rsidRPr="00592B34">
            <w:rPr>
              <w:rStyle w:val="VnbanChdanhsn"/>
            </w:rPr>
            <w:t>Choose an item.</w:t>
          </w:r>
        </w:p>
      </w:docPartBody>
    </w:docPart>
    <w:docPart>
      <w:docPartPr>
        <w:name w:val="A01747F0D3A84225879EAEFFB318D55E"/>
        <w:category>
          <w:name w:val="Chung"/>
          <w:gallery w:val="placeholder"/>
        </w:category>
        <w:types>
          <w:type w:val="bbPlcHdr"/>
        </w:types>
        <w:behaviors>
          <w:behavior w:val="content"/>
        </w:behaviors>
        <w:guid w:val="{8FD970D4-CC3D-4CF4-8A58-2F4E16C77E8F}"/>
      </w:docPartPr>
      <w:docPartBody>
        <w:p w:rsidR="00000000" w:rsidRDefault="00B712DF">
          <w:pPr>
            <w:pStyle w:val="A01747F0D3A84225879EAEFFB318D55E"/>
          </w:pPr>
          <w:r w:rsidRPr="00592B34">
            <w:rPr>
              <w:rStyle w:val="VnbanChdanhsn"/>
            </w:rPr>
            <w:t>Choose an item.</w:t>
          </w:r>
        </w:p>
      </w:docPartBody>
    </w:docPart>
    <w:docPart>
      <w:docPartPr>
        <w:name w:val="61F9C6DD454E49B7B35205792F74D505"/>
        <w:category>
          <w:name w:val="Chung"/>
          <w:gallery w:val="placeholder"/>
        </w:category>
        <w:types>
          <w:type w:val="bbPlcHdr"/>
        </w:types>
        <w:behaviors>
          <w:behavior w:val="content"/>
        </w:behaviors>
        <w:guid w:val="{6C232714-B7C8-4141-A548-34B32B62A4E0}"/>
      </w:docPartPr>
      <w:docPartBody>
        <w:p w:rsidR="00000000" w:rsidRDefault="00B712DF">
          <w:pPr>
            <w:pStyle w:val="61F9C6DD454E49B7B35205792F74D505"/>
          </w:pPr>
          <w:r w:rsidRPr="00592B34">
            <w:rPr>
              <w:rStyle w:val="VnbanChdanhsn"/>
            </w:rPr>
            <w:t>Choose an item.</w:t>
          </w:r>
        </w:p>
      </w:docPartBody>
    </w:docPart>
    <w:docPart>
      <w:docPartPr>
        <w:name w:val="712AE0263AB444EBB962987357AF68D5"/>
        <w:category>
          <w:name w:val="Chung"/>
          <w:gallery w:val="placeholder"/>
        </w:category>
        <w:types>
          <w:type w:val="bbPlcHdr"/>
        </w:types>
        <w:behaviors>
          <w:behavior w:val="content"/>
        </w:behaviors>
        <w:guid w:val="{D81FC548-C72A-414B-880B-B4F9EBF4842E}"/>
      </w:docPartPr>
      <w:docPartBody>
        <w:p w:rsidR="00000000" w:rsidRDefault="00B712DF">
          <w:pPr>
            <w:pStyle w:val="712AE0263AB444EBB962987357AF68D5"/>
          </w:pPr>
          <w:r w:rsidRPr="00592B34">
            <w:rPr>
              <w:rStyle w:val="VnbanChdanhsn"/>
            </w:rPr>
            <w:t>Choose an item.</w:t>
          </w:r>
        </w:p>
      </w:docPartBody>
    </w:docPart>
    <w:docPart>
      <w:docPartPr>
        <w:name w:val="DDF0D51246DC4C689DEC4E706CC0C687"/>
        <w:category>
          <w:name w:val="Chung"/>
          <w:gallery w:val="placeholder"/>
        </w:category>
        <w:types>
          <w:type w:val="bbPlcHdr"/>
        </w:types>
        <w:behaviors>
          <w:behavior w:val="content"/>
        </w:behaviors>
        <w:guid w:val="{91F48D2A-6E2B-44A4-A1C4-360E0687344E}"/>
      </w:docPartPr>
      <w:docPartBody>
        <w:p w:rsidR="00000000" w:rsidRDefault="00B712DF">
          <w:pPr>
            <w:pStyle w:val="DDF0D51246DC4C689DEC4E706CC0C687"/>
          </w:pPr>
          <w:r w:rsidRPr="00592B34">
            <w:rPr>
              <w:rStyle w:val="VnbanChdanhsn"/>
            </w:rPr>
            <w:t>Choose an item.</w:t>
          </w:r>
        </w:p>
      </w:docPartBody>
    </w:docPart>
    <w:docPart>
      <w:docPartPr>
        <w:name w:val="D14E1C03FB5849BE9078A29C2AED95AB"/>
        <w:category>
          <w:name w:val="Chung"/>
          <w:gallery w:val="placeholder"/>
        </w:category>
        <w:types>
          <w:type w:val="bbPlcHdr"/>
        </w:types>
        <w:behaviors>
          <w:behavior w:val="content"/>
        </w:behaviors>
        <w:guid w:val="{5C74B854-B308-4A6C-BEA9-B0087514F325}"/>
      </w:docPartPr>
      <w:docPartBody>
        <w:p w:rsidR="00000000" w:rsidRDefault="00B712DF">
          <w:pPr>
            <w:pStyle w:val="D14E1C03FB5849BE9078A29C2AED95AB"/>
          </w:pPr>
          <w:r w:rsidRPr="00592B34">
            <w:rPr>
              <w:rStyle w:val="VnbanChdanhsn"/>
            </w:rPr>
            <w:t>Choose an item.</w:t>
          </w:r>
        </w:p>
      </w:docPartBody>
    </w:docPart>
    <w:docPart>
      <w:docPartPr>
        <w:name w:val="5CD2EAD260BB4CDFAE7604D6CDB40D72"/>
        <w:category>
          <w:name w:val="Chung"/>
          <w:gallery w:val="placeholder"/>
        </w:category>
        <w:types>
          <w:type w:val="bbPlcHdr"/>
        </w:types>
        <w:behaviors>
          <w:behavior w:val="content"/>
        </w:behaviors>
        <w:guid w:val="{95F91019-1500-4031-8263-2A3F6A5D2EEA}"/>
      </w:docPartPr>
      <w:docPartBody>
        <w:p w:rsidR="00000000" w:rsidRDefault="00B712DF">
          <w:pPr>
            <w:pStyle w:val="5CD2EAD260BB4CDFAE7604D6CDB40D72"/>
          </w:pPr>
          <w:r w:rsidRPr="00592B34">
            <w:rPr>
              <w:rStyle w:val="VnbanChdanhsn"/>
            </w:rPr>
            <w:t>Choose an item.</w:t>
          </w:r>
        </w:p>
      </w:docPartBody>
    </w:docPart>
    <w:docPart>
      <w:docPartPr>
        <w:name w:val="FD308819C00E4DB39F9BBA72FA1D1569"/>
        <w:category>
          <w:name w:val="Chung"/>
          <w:gallery w:val="placeholder"/>
        </w:category>
        <w:types>
          <w:type w:val="bbPlcHdr"/>
        </w:types>
        <w:behaviors>
          <w:behavior w:val="content"/>
        </w:behaviors>
        <w:guid w:val="{55011516-7DD0-46E8-B79F-11B5A2AAACA3}"/>
      </w:docPartPr>
      <w:docPartBody>
        <w:p w:rsidR="00000000" w:rsidRDefault="00B712DF">
          <w:pPr>
            <w:pStyle w:val="FD308819C00E4DB39F9BBA72FA1D1569"/>
          </w:pPr>
          <w:r w:rsidRPr="00592B34">
            <w:rPr>
              <w:rStyle w:val="VnbanChdanhsn"/>
            </w:rPr>
            <w:t>Choose an item.</w:t>
          </w:r>
        </w:p>
      </w:docPartBody>
    </w:docPart>
    <w:docPart>
      <w:docPartPr>
        <w:name w:val="6812FD817F4B48D681FC5B6F25279008"/>
        <w:category>
          <w:name w:val="Chung"/>
          <w:gallery w:val="placeholder"/>
        </w:category>
        <w:types>
          <w:type w:val="bbPlcHdr"/>
        </w:types>
        <w:behaviors>
          <w:behavior w:val="content"/>
        </w:behaviors>
        <w:guid w:val="{266FD22C-AC21-4C7C-9EA1-1C3960A96CD8}"/>
      </w:docPartPr>
      <w:docPartBody>
        <w:p w:rsidR="00000000" w:rsidRDefault="00B712DF">
          <w:pPr>
            <w:pStyle w:val="6812FD817F4B48D681FC5B6F25279008"/>
          </w:pPr>
          <w:r w:rsidRPr="00592B34">
            <w:rPr>
              <w:rStyle w:val="VnbanChdanhsn"/>
            </w:rPr>
            <w:t>Choose an item.</w:t>
          </w:r>
        </w:p>
      </w:docPartBody>
    </w:docPart>
    <w:docPart>
      <w:docPartPr>
        <w:name w:val="EDE70B0184AB4BE8A6C94C2D9286194C"/>
        <w:category>
          <w:name w:val="Chung"/>
          <w:gallery w:val="placeholder"/>
        </w:category>
        <w:types>
          <w:type w:val="bbPlcHdr"/>
        </w:types>
        <w:behaviors>
          <w:behavior w:val="content"/>
        </w:behaviors>
        <w:guid w:val="{FC7C0C01-A554-408E-A1C0-2A9E64C768A1}"/>
      </w:docPartPr>
      <w:docPartBody>
        <w:p w:rsidR="00000000" w:rsidRDefault="00B712DF">
          <w:pPr>
            <w:pStyle w:val="EDE70B0184AB4BE8A6C94C2D9286194C"/>
          </w:pPr>
          <w:r w:rsidRPr="00592B34">
            <w:rPr>
              <w:rStyle w:val="VnbanChdanhsn"/>
            </w:rPr>
            <w:t>Choose an item.</w:t>
          </w:r>
        </w:p>
      </w:docPartBody>
    </w:docPart>
    <w:docPart>
      <w:docPartPr>
        <w:name w:val="BE86EEC841DC49148964E2F693384FAF"/>
        <w:category>
          <w:name w:val="Chung"/>
          <w:gallery w:val="placeholder"/>
        </w:category>
        <w:types>
          <w:type w:val="bbPlcHdr"/>
        </w:types>
        <w:behaviors>
          <w:behavior w:val="content"/>
        </w:behaviors>
        <w:guid w:val="{72A0EE65-559B-4064-AA7C-9DA7750D16C5}"/>
      </w:docPartPr>
      <w:docPartBody>
        <w:p w:rsidR="00000000" w:rsidRDefault="00B712DF">
          <w:pPr>
            <w:pStyle w:val="BE86EEC841DC49148964E2F693384FAF"/>
          </w:pPr>
          <w:r w:rsidRPr="00592B34">
            <w:rPr>
              <w:rStyle w:val="VnbanChdanhsn"/>
            </w:rPr>
            <w:t>Choose an item.</w:t>
          </w:r>
        </w:p>
      </w:docPartBody>
    </w:docPart>
    <w:docPart>
      <w:docPartPr>
        <w:name w:val="F1E74F817E9442CE9E5AD94B1F4F2F05"/>
        <w:category>
          <w:name w:val="Chung"/>
          <w:gallery w:val="placeholder"/>
        </w:category>
        <w:types>
          <w:type w:val="bbPlcHdr"/>
        </w:types>
        <w:behaviors>
          <w:behavior w:val="content"/>
        </w:behaviors>
        <w:guid w:val="{40D1165D-F268-4E3B-B5B4-1BD18036E079}"/>
      </w:docPartPr>
      <w:docPartBody>
        <w:p w:rsidR="00000000" w:rsidRDefault="00B712DF">
          <w:pPr>
            <w:pStyle w:val="F1E74F817E9442CE9E5AD94B1F4F2F05"/>
          </w:pPr>
          <w:r w:rsidRPr="00592B34">
            <w:rPr>
              <w:rStyle w:val="VnbanChdanhsn"/>
            </w:rPr>
            <w:t>Choose an item.</w:t>
          </w:r>
        </w:p>
      </w:docPartBody>
    </w:docPart>
    <w:docPart>
      <w:docPartPr>
        <w:name w:val="A0FC6CF8FE6F4B9ABFAAF27296B4B226"/>
        <w:category>
          <w:name w:val="Chung"/>
          <w:gallery w:val="placeholder"/>
        </w:category>
        <w:types>
          <w:type w:val="bbPlcHdr"/>
        </w:types>
        <w:behaviors>
          <w:behavior w:val="content"/>
        </w:behaviors>
        <w:guid w:val="{FCF4A2EC-05D2-4D8D-8CDC-55693A1A6686}"/>
      </w:docPartPr>
      <w:docPartBody>
        <w:p w:rsidR="00000000" w:rsidRDefault="00B712DF">
          <w:pPr>
            <w:pStyle w:val="A0FC6CF8FE6F4B9ABFAAF27296B4B226"/>
          </w:pPr>
          <w:r w:rsidRPr="00592B34">
            <w:rPr>
              <w:rStyle w:val="VnbanChdanhsn"/>
            </w:rPr>
            <w:t>Choose an item.</w:t>
          </w:r>
        </w:p>
      </w:docPartBody>
    </w:docPart>
    <w:docPart>
      <w:docPartPr>
        <w:name w:val="15ACF502A327425BA9953541BD28DC7B"/>
        <w:category>
          <w:name w:val="Chung"/>
          <w:gallery w:val="placeholder"/>
        </w:category>
        <w:types>
          <w:type w:val="bbPlcHdr"/>
        </w:types>
        <w:behaviors>
          <w:behavior w:val="content"/>
        </w:behaviors>
        <w:guid w:val="{61FA3DE9-0374-42D4-928B-7719C5A98FB9}"/>
      </w:docPartPr>
      <w:docPartBody>
        <w:p w:rsidR="00000000" w:rsidRDefault="00B712DF">
          <w:pPr>
            <w:pStyle w:val="15ACF502A327425BA9953541BD28DC7B"/>
          </w:pPr>
          <w:r w:rsidRPr="00592B34">
            <w:rPr>
              <w:rStyle w:val="VnbanChdanhsn"/>
            </w:rPr>
            <w:t>Choose an item.</w:t>
          </w:r>
        </w:p>
      </w:docPartBody>
    </w:docPart>
    <w:docPart>
      <w:docPartPr>
        <w:name w:val="7E47AB7B780C467290B5B2ED217B7D7E"/>
        <w:category>
          <w:name w:val="Chung"/>
          <w:gallery w:val="placeholder"/>
        </w:category>
        <w:types>
          <w:type w:val="bbPlcHdr"/>
        </w:types>
        <w:behaviors>
          <w:behavior w:val="content"/>
        </w:behaviors>
        <w:guid w:val="{773DE19C-462F-43C9-AA86-D5A72A140E75}"/>
      </w:docPartPr>
      <w:docPartBody>
        <w:p w:rsidR="00000000" w:rsidRDefault="00B712DF">
          <w:pPr>
            <w:pStyle w:val="7E47AB7B780C467290B5B2ED217B7D7E"/>
          </w:pPr>
          <w:r w:rsidRPr="00592B34">
            <w:rPr>
              <w:rStyle w:val="VnbanChdanhsn"/>
            </w:rPr>
            <w:t>Choose an item.</w:t>
          </w:r>
        </w:p>
      </w:docPartBody>
    </w:docPart>
    <w:docPart>
      <w:docPartPr>
        <w:name w:val="6EC65A56693C4B90BE6962F0B705841A"/>
        <w:category>
          <w:name w:val="Chung"/>
          <w:gallery w:val="placeholder"/>
        </w:category>
        <w:types>
          <w:type w:val="bbPlcHdr"/>
        </w:types>
        <w:behaviors>
          <w:behavior w:val="content"/>
        </w:behaviors>
        <w:guid w:val="{08DD8141-867E-4D26-A723-929B2F9C1742}"/>
      </w:docPartPr>
      <w:docPartBody>
        <w:p w:rsidR="00000000" w:rsidRDefault="00B712DF">
          <w:pPr>
            <w:pStyle w:val="6EC65A56693C4B90BE6962F0B705841A"/>
          </w:pPr>
          <w:r w:rsidRPr="00592B34">
            <w:rPr>
              <w:rStyle w:val="VnbanChdanhsn"/>
            </w:rPr>
            <w:t>Choose an item.</w:t>
          </w:r>
        </w:p>
      </w:docPartBody>
    </w:docPart>
    <w:docPart>
      <w:docPartPr>
        <w:name w:val="7BB94B033E1E474CA0ACB84D3BCBC59F"/>
        <w:category>
          <w:name w:val="Chung"/>
          <w:gallery w:val="placeholder"/>
        </w:category>
        <w:types>
          <w:type w:val="bbPlcHdr"/>
        </w:types>
        <w:behaviors>
          <w:behavior w:val="content"/>
        </w:behaviors>
        <w:guid w:val="{1E6B45B1-BE03-4848-A32D-5423F33A5A0B}"/>
      </w:docPartPr>
      <w:docPartBody>
        <w:p w:rsidR="00000000" w:rsidRDefault="00B712DF">
          <w:pPr>
            <w:pStyle w:val="7BB94B033E1E474CA0ACB84D3BCBC59F"/>
          </w:pPr>
          <w:r w:rsidRPr="00592B34">
            <w:rPr>
              <w:rStyle w:val="VnbanChdanhsn"/>
            </w:rPr>
            <w:t>Choose an item.</w:t>
          </w:r>
        </w:p>
      </w:docPartBody>
    </w:docPart>
    <w:docPart>
      <w:docPartPr>
        <w:name w:val="BEE5A72280F3448A90EE9C41E348FF9C"/>
        <w:category>
          <w:name w:val="Chung"/>
          <w:gallery w:val="placeholder"/>
        </w:category>
        <w:types>
          <w:type w:val="bbPlcHdr"/>
        </w:types>
        <w:behaviors>
          <w:behavior w:val="content"/>
        </w:behaviors>
        <w:guid w:val="{779A15C5-4252-460D-BF32-99D63D497F91}"/>
      </w:docPartPr>
      <w:docPartBody>
        <w:p w:rsidR="00000000" w:rsidRDefault="00B712DF">
          <w:pPr>
            <w:pStyle w:val="BEE5A72280F3448A90EE9C41E348FF9C"/>
          </w:pPr>
          <w:r w:rsidRPr="00592B34">
            <w:rPr>
              <w:rStyle w:val="VnbanChdanhsn"/>
            </w:rPr>
            <w:t>Choose an item.</w:t>
          </w:r>
        </w:p>
      </w:docPartBody>
    </w:docPart>
    <w:docPart>
      <w:docPartPr>
        <w:name w:val="2EF8A52D1C3C4F10BB5DCDC8C80DC8F5"/>
        <w:category>
          <w:name w:val="Chung"/>
          <w:gallery w:val="placeholder"/>
        </w:category>
        <w:types>
          <w:type w:val="bbPlcHdr"/>
        </w:types>
        <w:behaviors>
          <w:behavior w:val="content"/>
        </w:behaviors>
        <w:guid w:val="{E2B4A502-0419-4F34-B6CD-72397D7A6019}"/>
      </w:docPartPr>
      <w:docPartBody>
        <w:p w:rsidR="00000000" w:rsidRDefault="00B712DF">
          <w:pPr>
            <w:pStyle w:val="2EF8A52D1C3C4F10BB5DCDC8C80DC8F5"/>
          </w:pPr>
          <w:r w:rsidRPr="00592B34">
            <w:rPr>
              <w:rStyle w:val="VnbanChdanhsn"/>
            </w:rPr>
            <w:t>Choose an item.</w:t>
          </w:r>
        </w:p>
      </w:docPartBody>
    </w:docPart>
    <w:docPart>
      <w:docPartPr>
        <w:name w:val="08139FD86FED497596C56AD18FF57336"/>
        <w:category>
          <w:name w:val="Chung"/>
          <w:gallery w:val="placeholder"/>
        </w:category>
        <w:types>
          <w:type w:val="bbPlcHdr"/>
        </w:types>
        <w:behaviors>
          <w:behavior w:val="content"/>
        </w:behaviors>
        <w:guid w:val="{5FE34195-655D-490F-93F1-254D0B55F822}"/>
      </w:docPartPr>
      <w:docPartBody>
        <w:p w:rsidR="00000000" w:rsidRDefault="00B712DF">
          <w:pPr>
            <w:pStyle w:val="08139FD86FED497596C56AD18FF57336"/>
          </w:pPr>
          <w:r w:rsidRPr="00592B34">
            <w:rPr>
              <w:rStyle w:val="VnbanChdanhsn"/>
            </w:rPr>
            <w:t>Choose an item.</w:t>
          </w:r>
        </w:p>
      </w:docPartBody>
    </w:docPart>
    <w:docPart>
      <w:docPartPr>
        <w:name w:val="AADC68FB28F14C00B23E2A8983D3AA1A"/>
        <w:category>
          <w:name w:val="Chung"/>
          <w:gallery w:val="placeholder"/>
        </w:category>
        <w:types>
          <w:type w:val="bbPlcHdr"/>
        </w:types>
        <w:behaviors>
          <w:behavior w:val="content"/>
        </w:behaviors>
        <w:guid w:val="{2E00163E-0074-4D17-ABD2-EA6BA74D7731}"/>
      </w:docPartPr>
      <w:docPartBody>
        <w:p w:rsidR="00000000" w:rsidRDefault="00B712DF">
          <w:pPr>
            <w:pStyle w:val="AADC68FB28F14C00B23E2A8983D3AA1A"/>
          </w:pPr>
          <w:r w:rsidRPr="00592B34">
            <w:rPr>
              <w:rStyle w:val="VnbanChdanhsn"/>
            </w:rPr>
            <w:t xml:space="preserve">Choose an </w:t>
          </w:r>
          <w:r w:rsidRPr="00592B34">
            <w:rPr>
              <w:rStyle w:val="VnbanChdanhsn"/>
            </w:rPr>
            <w:t>item.</w:t>
          </w:r>
        </w:p>
      </w:docPartBody>
    </w:docPart>
    <w:docPart>
      <w:docPartPr>
        <w:name w:val="D16D880A37A6459F9F2E5341F92F12D1"/>
        <w:category>
          <w:name w:val="Chung"/>
          <w:gallery w:val="placeholder"/>
        </w:category>
        <w:types>
          <w:type w:val="bbPlcHdr"/>
        </w:types>
        <w:behaviors>
          <w:behavior w:val="content"/>
        </w:behaviors>
        <w:guid w:val="{6FC18385-D237-49AB-ABD8-DA003C7875DA}"/>
      </w:docPartPr>
      <w:docPartBody>
        <w:p w:rsidR="00000000" w:rsidRDefault="00B712DF">
          <w:pPr>
            <w:pStyle w:val="D16D880A37A6459F9F2E5341F92F12D1"/>
          </w:pPr>
          <w:r w:rsidRPr="00592B34">
            <w:rPr>
              <w:rStyle w:val="VnbanChdanhsn"/>
            </w:rPr>
            <w:t>Choose an item.</w:t>
          </w:r>
        </w:p>
      </w:docPartBody>
    </w:docPart>
    <w:docPart>
      <w:docPartPr>
        <w:name w:val="BB063A1C374D4081835C647565AFF637"/>
        <w:category>
          <w:name w:val="Chung"/>
          <w:gallery w:val="placeholder"/>
        </w:category>
        <w:types>
          <w:type w:val="bbPlcHdr"/>
        </w:types>
        <w:behaviors>
          <w:behavior w:val="content"/>
        </w:behaviors>
        <w:guid w:val="{980AD1E1-C17B-4443-8960-6F275519B7A2}"/>
      </w:docPartPr>
      <w:docPartBody>
        <w:p w:rsidR="00000000" w:rsidRDefault="00B712DF">
          <w:pPr>
            <w:pStyle w:val="BB063A1C374D4081835C647565AFF637"/>
          </w:pPr>
          <w:r w:rsidRPr="00592B34">
            <w:rPr>
              <w:rStyle w:val="VnbanChdanhsn"/>
            </w:rPr>
            <w:t>Choose an item.</w:t>
          </w:r>
        </w:p>
      </w:docPartBody>
    </w:docPart>
    <w:docPart>
      <w:docPartPr>
        <w:name w:val="F88356BE4D4347459D9A3F146E939D5C"/>
        <w:category>
          <w:name w:val="Chung"/>
          <w:gallery w:val="placeholder"/>
        </w:category>
        <w:types>
          <w:type w:val="bbPlcHdr"/>
        </w:types>
        <w:behaviors>
          <w:behavior w:val="content"/>
        </w:behaviors>
        <w:guid w:val="{888CC7C6-6C09-47F0-BC5D-FA22FDB58630}"/>
      </w:docPartPr>
      <w:docPartBody>
        <w:p w:rsidR="00000000" w:rsidRDefault="00B712DF">
          <w:pPr>
            <w:pStyle w:val="F88356BE4D4347459D9A3F146E939D5C"/>
          </w:pPr>
          <w:r w:rsidRPr="00592B34">
            <w:rPr>
              <w:rStyle w:val="VnbanChdanhsn"/>
            </w:rPr>
            <w:t>Choose an item.</w:t>
          </w:r>
        </w:p>
      </w:docPartBody>
    </w:docPart>
    <w:docPart>
      <w:docPartPr>
        <w:name w:val="CCBD719EB6EB420B9201238BF7CAD508"/>
        <w:category>
          <w:name w:val="Chung"/>
          <w:gallery w:val="placeholder"/>
        </w:category>
        <w:types>
          <w:type w:val="bbPlcHdr"/>
        </w:types>
        <w:behaviors>
          <w:behavior w:val="content"/>
        </w:behaviors>
        <w:guid w:val="{E0FB0549-E4F7-4EA5-B5C0-0012FA7FD7C8}"/>
      </w:docPartPr>
      <w:docPartBody>
        <w:p w:rsidR="00000000" w:rsidRDefault="00B712DF">
          <w:pPr>
            <w:pStyle w:val="CCBD719EB6EB420B9201238BF7CAD508"/>
          </w:pPr>
          <w:r w:rsidRPr="00592B34">
            <w:rPr>
              <w:rStyle w:val="VnbanChdanhsn"/>
            </w:rPr>
            <w:t>Choose an item.</w:t>
          </w:r>
        </w:p>
      </w:docPartBody>
    </w:docPart>
    <w:docPart>
      <w:docPartPr>
        <w:name w:val="361F87749D9041D59306CA110B6FD6ED"/>
        <w:category>
          <w:name w:val="Chung"/>
          <w:gallery w:val="placeholder"/>
        </w:category>
        <w:types>
          <w:type w:val="bbPlcHdr"/>
        </w:types>
        <w:behaviors>
          <w:behavior w:val="content"/>
        </w:behaviors>
        <w:guid w:val="{C37F733E-5B89-4FE2-953A-56B87CED3936}"/>
      </w:docPartPr>
      <w:docPartBody>
        <w:p w:rsidR="00000000" w:rsidRDefault="00B712DF">
          <w:pPr>
            <w:pStyle w:val="361F87749D9041D59306CA110B6FD6ED"/>
          </w:pPr>
          <w:r w:rsidRPr="00592B34">
            <w:rPr>
              <w:rStyle w:val="VnbanChdanhsn"/>
            </w:rPr>
            <w:t>Choose an item.</w:t>
          </w:r>
        </w:p>
      </w:docPartBody>
    </w:docPart>
    <w:docPart>
      <w:docPartPr>
        <w:name w:val="C1F9E51A61F842E3909034A3153DA150"/>
        <w:category>
          <w:name w:val="Chung"/>
          <w:gallery w:val="placeholder"/>
        </w:category>
        <w:types>
          <w:type w:val="bbPlcHdr"/>
        </w:types>
        <w:behaviors>
          <w:behavior w:val="content"/>
        </w:behaviors>
        <w:guid w:val="{93C6D8D5-2C3E-4AE5-9E25-B4D0DCE6630D}"/>
      </w:docPartPr>
      <w:docPartBody>
        <w:p w:rsidR="00000000" w:rsidRDefault="00B712DF">
          <w:pPr>
            <w:pStyle w:val="C1F9E51A61F842E3909034A3153DA150"/>
          </w:pPr>
          <w:r w:rsidRPr="00592B34">
            <w:rPr>
              <w:rStyle w:val="VnbanChdanhsn"/>
            </w:rPr>
            <w:t>Choose an item.</w:t>
          </w:r>
        </w:p>
      </w:docPartBody>
    </w:docPart>
    <w:docPart>
      <w:docPartPr>
        <w:name w:val="8FFAB201004E45719CFFCFF50EB7C767"/>
        <w:category>
          <w:name w:val="Chung"/>
          <w:gallery w:val="placeholder"/>
        </w:category>
        <w:types>
          <w:type w:val="bbPlcHdr"/>
        </w:types>
        <w:behaviors>
          <w:behavior w:val="content"/>
        </w:behaviors>
        <w:guid w:val="{DFC190DC-F400-455F-A475-11703B4FEF20}"/>
      </w:docPartPr>
      <w:docPartBody>
        <w:p w:rsidR="00000000" w:rsidRDefault="00B712DF">
          <w:pPr>
            <w:pStyle w:val="8FFAB201004E45719CFFCFF50EB7C767"/>
          </w:pPr>
          <w:r w:rsidRPr="00592B34">
            <w:rPr>
              <w:rStyle w:val="VnbanChdanhsn"/>
            </w:rPr>
            <w:t>Choose an item.</w:t>
          </w:r>
        </w:p>
      </w:docPartBody>
    </w:docPart>
    <w:docPart>
      <w:docPartPr>
        <w:name w:val="88AA7771662F4418B025D1531A249ED9"/>
        <w:category>
          <w:name w:val="Chung"/>
          <w:gallery w:val="placeholder"/>
        </w:category>
        <w:types>
          <w:type w:val="bbPlcHdr"/>
        </w:types>
        <w:behaviors>
          <w:behavior w:val="content"/>
        </w:behaviors>
        <w:guid w:val="{1F6678F5-E2D3-4116-8FF7-93AAE4C27714}"/>
      </w:docPartPr>
      <w:docPartBody>
        <w:p w:rsidR="00000000" w:rsidRDefault="00B712DF">
          <w:pPr>
            <w:pStyle w:val="88AA7771662F4418B025D1531A249ED9"/>
          </w:pPr>
          <w:r w:rsidRPr="00592B34">
            <w:rPr>
              <w:rStyle w:val="VnbanChdanhsn"/>
            </w:rPr>
            <w:t>Choose an item.</w:t>
          </w:r>
        </w:p>
      </w:docPartBody>
    </w:docPart>
    <w:docPart>
      <w:docPartPr>
        <w:name w:val="C6D5E9528C16465C840DA6BA92229208"/>
        <w:category>
          <w:name w:val="Chung"/>
          <w:gallery w:val="placeholder"/>
        </w:category>
        <w:types>
          <w:type w:val="bbPlcHdr"/>
        </w:types>
        <w:behaviors>
          <w:behavior w:val="content"/>
        </w:behaviors>
        <w:guid w:val="{A749DC25-A34B-43F0-867C-F8361BD9FC3B}"/>
      </w:docPartPr>
      <w:docPartBody>
        <w:p w:rsidR="00000000" w:rsidRDefault="00B712DF">
          <w:pPr>
            <w:pStyle w:val="C6D5E9528C16465C840DA6BA92229208"/>
          </w:pPr>
          <w:r w:rsidRPr="00592B34">
            <w:rPr>
              <w:rStyle w:val="VnbanChdanhsn"/>
            </w:rPr>
            <w:t>Choose an item.</w:t>
          </w:r>
        </w:p>
      </w:docPartBody>
    </w:docPart>
    <w:docPart>
      <w:docPartPr>
        <w:name w:val="477814C637614BAE86DB3A7FF6CE902C"/>
        <w:category>
          <w:name w:val="Chung"/>
          <w:gallery w:val="placeholder"/>
        </w:category>
        <w:types>
          <w:type w:val="bbPlcHdr"/>
        </w:types>
        <w:behaviors>
          <w:behavior w:val="content"/>
        </w:behaviors>
        <w:guid w:val="{12C030A0-9A26-482A-9CBE-ED14702B9E3C}"/>
      </w:docPartPr>
      <w:docPartBody>
        <w:p w:rsidR="00000000" w:rsidRDefault="00B712DF">
          <w:pPr>
            <w:pStyle w:val="477814C637614BAE86DB3A7FF6CE902C"/>
          </w:pPr>
          <w:r w:rsidRPr="00592B34">
            <w:rPr>
              <w:rStyle w:val="VnbanChdanhsn"/>
            </w:rPr>
            <w:t>Choose an item.</w:t>
          </w:r>
        </w:p>
      </w:docPartBody>
    </w:docPart>
    <w:docPart>
      <w:docPartPr>
        <w:name w:val="972E2D4CA2E44878A95D65B84E04054A"/>
        <w:category>
          <w:name w:val="Chung"/>
          <w:gallery w:val="placeholder"/>
        </w:category>
        <w:types>
          <w:type w:val="bbPlcHdr"/>
        </w:types>
        <w:behaviors>
          <w:behavior w:val="content"/>
        </w:behaviors>
        <w:guid w:val="{3675B75A-4D4D-47BA-834F-4AEC1C7782AA}"/>
      </w:docPartPr>
      <w:docPartBody>
        <w:p w:rsidR="00000000" w:rsidRDefault="00B712DF">
          <w:pPr>
            <w:pStyle w:val="972E2D4CA2E44878A95D65B84E04054A"/>
          </w:pPr>
          <w:r w:rsidRPr="00592B34">
            <w:rPr>
              <w:rStyle w:val="VnbanChdanhsn"/>
            </w:rPr>
            <w:t>Choose an item.</w:t>
          </w:r>
        </w:p>
      </w:docPartBody>
    </w:docPart>
    <w:docPart>
      <w:docPartPr>
        <w:name w:val="E5E68E362FCE496B96157C81EBE607F6"/>
        <w:category>
          <w:name w:val="Chung"/>
          <w:gallery w:val="placeholder"/>
        </w:category>
        <w:types>
          <w:type w:val="bbPlcHdr"/>
        </w:types>
        <w:behaviors>
          <w:behavior w:val="content"/>
        </w:behaviors>
        <w:guid w:val="{2B286436-EB18-42A3-8621-F44CFE55947F}"/>
      </w:docPartPr>
      <w:docPartBody>
        <w:p w:rsidR="00000000" w:rsidRDefault="00B712DF">
          <w:pPr>
            <w:pStyle w:val="E5E68E362FCE496B96157C81EBE607F6"/>
          </w:pPr>
          <w:r w:rsidRPr="00592B34">
            <w:rPr>
              <w:rStyle w:val="VnbanChdanhsn"/>
            </w:rPr>
            <w:t>Choose an item.</w:t>
          </w:r>
        </w:p>
      </w:docPartBody>
    </w:docPart>
    <w:docPart>
      <w:docPartPr>
        <w:name w:val="59CF97E220D24C1E946C99B24492C53C"/>
        <w:category>
          <w:name w:val="Chung"/>
          <w:gallery w:val="placeholder"/>
        </w:category>
        <w:types>
          <w:type w:val="bbPlcHdr"/>
        </w:types>
        <w:behaviors>
          <w:behavior w:val="content"/>
        </w:behaviors>
        <w:guid w:val="{B78E84F4-A847-4EB4-8CEE-59A3CDC84E79}"/>
      </w:docPartPr>
      <w:docPartBody>
        <w:p w:rsidR="00000000" w:rsidRDefault="00B712DF">
          <w:pPr>
            <w:pStyle w:val="59CF97E220D24C1E946C99B24492C53C"/>
          </w:pPr>
          <w:r w:rsidRPr="00592B34">
            <w:rPr>
              <w:rStyle w:val="VnbanChdanhsn"/>
            </w:rPr>
            <w:t>Choose an item.</w:t>
          </w:r>
        </w:p>
      </w:docPartBody>
    </w:docPart>
    <w:docPart>
      <w:docPartPr>
        <w:name w:val="748C6841357A4ADF9C1A70231548655D"/>
        <w:category>
          <w:name w:val="Chung"/>
          <w:gallery w:val="placeholder"/>
        </w:category>
        <w:types>
          <w:type w:val="bbPlcHdr"/>
        </w:types>
        <w:behaviors>
          <w:behavior w:val="content"/>
        </w:behaviors>
        <w:guid w:val="{4AACCF45-AA3D-44B6-B5D8-8F393FD3028D}"/>
      </w:docPartPr>
      <w:docPartBody>
        <w:p w:rsidR="00000000" w:rsidRDefault="00B712DF">
          <w:pPr>
            <w:pStyle w:val="748C6841357A4ADF9C1A70231548655D"/>
          </w:pPr>
          <w:r w:rsidRPr="00592B34">
            <w:rPr>
              <w:rStyle w:val="VnbanChdanhsn"/>
            </w:rPr>
            <w:t>Choose an item.</w:t>
          </w:r>
        </w:p>
      </w:docPartBody>
    </w:docPart>
    <w:docPart>
      <w:docPartPr>
        <w:name w:val="BCF3ACED62164A5BA914BA588A82C6C5"/>
        <w:category>
          <w:name w:val="Chung"/>
          <w:gallery w:val="placeholder"/>
        </w:category>
        <w:types>
          <w:type w:val="bbPlcHdr"/>
        </w:types>
        <w:behaviors>
          <w:behavior w:val="content"/>
        </w:behaviors>
        <w:guid w:val="{1B82BC8B-A872-4164-B68A-E60DE94F59DB}"/>
      </w:docPartPr>
      <w:docPartBody>
        <w:p w:rsidR="00000000" w:rsidRDefault="00B712DF">
          <w:pPr>
            <w:pStyle w:val="BCF3ACED62164A5BA914BA588A82C6C5"/>
          </w:pPr>
          <w:r w:rsidRPr="00592B34">
            <w:rPr>
              <w:rStyle w:val="VnbanChdanhsn"/>
            </w:rPr>
            <w:t>Choose an item.</w:t>
          </w:r>
        </w:p>
      </w:docPartBody>
    </w:docPart>
    <w:docPart>
      <w:docPartPr>
        <w:name w:val="498284D8F4F84E67B3198A4B77699696"/>
        <w:category>
          <w:name w:val="Chung"/>
          <w:gallery w:val="placeholder"/>
        </w:category>
        <w:types>
          <w:type w:val="bbPlcHdr"/>
        </w:types>
        <w:behaviors>
          <w:behavior w:val="content"/>
        </w:behaviors>
        <w:guid w:val="{8A7196C5-3299-4FD9-83B1-0E9855C59ACA}"/>
      </w:docPartPr>
      <w:docPartBody>
        <w:p w:rsidR="00000000" w:rsidRDefault="00B712DF">
          <w:pPr>
            <w:pStyle w:val="498284D8F4F84E67B3198A4B77699696"/>
          </w:pPr>
          <w:r w:rsidRPr="00592B34">
            <w:rPr>
              <w:rStyle w:val="VnbanChdanhsn"/>
            </w:rPr>
            <w:t>Choose an item.</w:t>
          </w:r>
        </w:p>
      </w:docPartBody>
    </w:docPart>
    <w:docPart>
      <w:docPartPr>
        <w:name w:val="BF662C4403F04F19BCADFB21E6DEB765"/>
        <w:category>
          <w:name w:val="Chung"/>
          <w:gallery w:val="placeholder"/>
        </w:category>
        <w:types>
          <w:type w:val="bbPlcHdr"/>
        </w:types>
        <w:behaviors>
          <w:behavior w:val="content"/>
        </w:behaviors>
        <w:guid w:val="{93F810CA-B594-4794-B1F3-87566E68A76C}"/>
      </w:docPartPr>
      <w:docPartBody>
        <w:p w:rsidR="00000000" w:rsidRDefault="00B712DF">
          <w:pPr>
            <w:pStyle w:val="BF662C4403F04F19BCADFB21E6DEB765"/>
          </w:pPr>
          <w:r w:rsidRPr="00592B34">
            <w:rPr>
              <w:rStyle w:val="VnbanChdanhsn"/>
            </w:rPr>
            <w:t>Choose an item.</w:t>
          </w:r>
        </w:p>
      </w:docPartBody>
    </w:docPart>
    <w:docPart>
      <w:docPartPr>
        <w:name w:val="52448DA70822432290FC32F6672FD3AD"/>
        <w:category>
          <w:name w:val="Chung"/>
          <w:gallery w:val="placeholder"/>
        </w:category>
        <w:types>
          <w:type w:val="bbPlcHdr"/>
        </w:types>
        <w:behaviors>
          <w:behavior w:val="content"/>
        </w:behaviors>
        <w:guid w:val="{4FB9921E-E1B9-4568-9B5E-6FAA911AE93A}"/>
      </w:docPartPr>
      <w:docPartBody>
        <w:p w:rsidR="00000000" w:rsidRDefault="00B712DF">
          <w:pPr>
            <w:pStyle w:val="52448DA70822432290FC32F6672FD3AD"/>
          </w:pPr>
          <w:r w:rsidRPr="00592B34">
            <w:rPr>
              <w:rStyle w:val="VnbanChdanhsn"/>
            </w:rPr>
            <w:t>Choose an item.</w:t>
          </w:r>
        </w:p>
      </w:docPartBody>
    </w:docPart>
    <w:docPart>
      <w:docPartPr>
        <w:name w:val="79DD16F8F92245CE8DD11EA6F8B037F5"/>
        <w:category>
          <w:name w:val="Chung"/>
          <w:gallery w:val="placeholder"/>
        </w:category>
        <w:types>
          <w:type w:val="bbPlcHdr"/>
        </w:types>
        <w:behaviors>
          <w:behavior w:val="content"/>
        </w:behaviors>
        <w:guid w:val="{258F9D9A-2CB0-4B16-9CD0-1B1FC6796DC4}"/>
      </w:docPartPr>
      <w:docPartBody>
        <w:p w:rsidR="00000000" w:rsidRDefault="00B712DF">
          <w:pPr>
            <w:pStyle w:val="79DD16F8F92245CE8DD11EA6F8B037F5"/>
          </w:pPr>
          <w:r w:rsidRPr="00592B34">
            <w:rPr>
              <w:rStyle w:val="VnbanChdanhsn"/>
            </w:rPr>
            <w:t>Choose an item.</w:t>
          </w:r>
        </w:p>
      </w:docPartBody>
    </w:docPart>
    <w:docPart>
      <w:docPartPr>
        <w:name w:val="19461C2194F04A05BFD5B6F16326FED3"/>
        <w:category>
          <w:name w:val="Chung"/>
          <w:gallery w:val="placeholder"/>
        </w:category>
        <w:types>
          <w:type w:val="bbPlcHdr"/>
        </w:types>
        <w:behaviors>
          <w:behavior w:val="content"/>
        </w:behaviors>
        <w:guid w:val="{6672858F-2A0A-4A0F-9D0A-F52411EF7596}"/>
      </w:docPartPr>
      <w:docPartBody>
        <w:p w:rsidR="00000000" w:rsidRDefault="00B712DF">
          <w:pPr>
            <w:pStyle w:val="19461C2194F04A05BFD5B6F16326FED3"/>
          </w:pPr>
          <w:r w:rsidRPr="00592B34">
            <w:rPr>
              <w:rStyle w:val="VnbanChdanhsn"/>
            </w:rPr>
            <w:t>Choose an item.</w:t>
          </w:r>
        </w:p>
      </w:docPartBody>
    </w:docPart>
    <w:docPart>
      <w:docPartPr>
        <w:name w:val="33CC8BBC38374484BD4B84503927E110"/>
        <w:category>
          <w:name w:val="Chung"/>
          <w:gallery w:val="placeholder"/>
        </w:category>
        <w:types>
          <w:type w:val="bbPlcHdr"/>
        </w:types>
        <w:behaviors>
          <w:behavior w:val="content"/>
        </w:behaviors>
        <w:guid w:val="{4DDD24C3-9839-45F8-A335-8BC3F15E992D}"/>
      </w:docPartPr>
      <w:docPartBody>
        <w:p w:rsidR="00000000" w:rsidRDefault="00B712DF">
          <w:pPr>
            <w:pStyle w:val="33CC8BBC38374484BD4B84503927E110"/>
          </w:pPr>
          <w:r w:rsidRPr="00592B34">
            <w:rPr>
              <w:rStyle w:val="VnbanChdanhsn"/>
            </w:rPr>
            <w:t>Choose an item.</w:t>
          </w:r>
        </w:p>
      </w:docPartBody>
    </w:docPart>
    <w:docPart>
      <w:docPartPr>
        <w:name w:val="5BF9D20340804EE78273EE1FEECA8ED6"/>
        <w:category>
          <w:name w:val="Chung"/>
          <w:gallery w:val="placeholder"/>
        </w:category>
        <w:types>
          <w:type w:val="bbPlcHdr"/>
        </w:types>
        <w:behaviors>
          <w:behavior w:val="content"/>
        </w:behaviors>
        <w:guid w:val="{D58A2B35-8545-4E25-860F-89A52B979FE1}"/>
      </w:docPartPr>
      <w:docPartBody>
        <w:p w:rsidR="00000000" w:rsidRDefault="00B712DF">
          <w:pPr>
            <w:pStyle w:val="5BF9D20340804EE78273EE1FEECA8ED6"/>
          </w:pPr>
          <w:r w:rsidRPr="00592B34">
            <w:rPr>
              <w:rStyle w:val="VnbanChdanhsn"/>
            </w:rPr>
            <w:t>Choose an item.</w:t>
          </w:r>
        </w:p>
      </w:docPartBody>
    </w:docPart>
    <w:docPart>
      <w:docPartPr>
        <w:name w:val="01AC8052E718418F81647DEF958609DE"/>
        <w:category>
          <w:name w:val="Chung"/>
          <w:gallery w:val="placeholder"/>
        </w:category>
        <w:types>
          <w:type w:val="bbPlcHdr"/>
        </w:types>
        <w:behaviors>
          <w:behavior w:val="content"/>
        </w:behaviors>
        <w:guid w:val="{7E18501D-A3C6-4FBB-AC18-EDB6857F7886}"/>
      </w:docPartPr>
      <w:docPartBody>
        <w:p w:rsidR="00000000" w:rsidRDefault="00B712DF">
          <w:pPr>
            <w:pStyle w:val="01AC8052E718418F81647DEF958609DE"/>
          </w:pPr>
          <w:r w:rsidRPr="00592B34">
            <w:rPr>
              <w:rStyle w:val="VnbanChdanhsn"/>
            </w:rPr>
            <w:t>Choose an item.</w:t>
          </w:r>
        </w:p>
      </w:docPartBody>
    </w:docPart>
    <w:docPart>
      <w:docPartPr>
        <w:name w:val="42767D0D6CF74495950307C57FADC348"/>
        <w:category>
          <w:name w:val="Chung"/>
          <w:gallery w:val="placeholder"/>
        </w:category>
        <w:types>
          <w:type w:val="bbPlcHdr"/>
        </w:types>
        <w:behaviors>
          <w:behavior w:val="content"/>
        </w:behaviors>
        <w:guid w:val="{FE9E6B7A-7DF8-4B69-86BA-76DC8BD6DCC0}"/>
      </w:docPartPr>
      <w:docPartBody>
        <w:p w:rsidR="00000000" w:rsidRDefault="00B712DF">
          <w:pPr>
            <w:pStyle w:val="42767D0D6CF74495950307C57FADC348"/>
          </w:pPr>
          <w:r w:rsidRPr="00592B34">
            <w:rPr>
              <w:rStyle w:val="VnbanChdanhsn"/>
            </w:rPr>
            <w:t>Choose an item.</w:t>
          </w:r>
        </w:p>
      </w:docPartBody>
    </w:docPart>
    <w:docPart>
      <w:docPartPr>
        <w:name w:val="3DEA24C914524842874E3673983CEEFC"/>
        <w:category>
          <w:name w:val="Chung"/>
          <w:gallery w:val="placeholder"/>
        </w:category>
        <w:types>
          <w:type w:val="bbPlcHdr"/>
        </w:types>
        <w:behaviors>
          <w:behavior w:val="content"/>
        </w:behaviors>
        <w:guid w:val="{7790777C-FE71-4DE0-BE3D-8C1B65965A84}"/>
      </w:docPartPr>
      <w:docPartBody>
        <w:p w:rsidR="00000000" w:rsidRDefault="00B712DF">
          <w:pPr>
            <w:pStyle w:val="3DEA24C914524842874E3673983CEEFC"/>
          </w:pPr>
          <w:r w:rsidRPr="00592B34">
            <w:rPr>
              <w:rStyle w:val="VnbanChdanhsn"/>
            </w:rPr>
            <w:t>Choose an item.</w:t>
          </w:r>
        </w:p>
      </w:docPartBody>
    </w:docPart>
    <w:docPart>
      <w:docPartPr>
        <w:name w:val="95B01645DABF4107AF2764207F36A0B3"/>
        <w:category>
          <w:name w:val="Chung"/>
          <w:gallery w:val="placeholder"/>
        </w:category>
        <w:types>
          <w:type w:val="bbPlcHdr"/>
        </w:types>
        <w:behaviors>
          <w:behavior w:val="content"/>
        </w:behaviors>
        <w:guid w:val="{E53E1F1D-43C1-4F7C-AFE8-1B3EF4C051B1}"/>
      </w:docPartPr>
      <w:docPartBody>
        <w:p w:rsidR="00000000" w:rsidRDefault="00B712DF">
          <w:pPr>
            <w:pStyle w:val="95B01645DABF4107AF2764207F36A0B3"/>
          </w:pPr>
          <w:r w:rsidRPr="00592B34">
            <w:rPr>
              <w:rStyle w:val="VnbanChdanhsn"/>
            </w:rPr>
            <w:t>Choose an item.</w:t>
          </w:r>
        </w:p>
      </w:docPartBody>
    </w:docPart>
    <w:docPart>
      <w:docPartPr>
        <w:name w:val="E5F44A0F960E4347B20565C760384558"/>
        <w:category>
          <w:name w:val="Chung"/>
          <w:gallery w:val="placeholder"/>
        </w:category>
        <w:types>
          <w:type w:val="bbPlcHdr"/>
        </w:types>
        <w:behaviors>
          <w:behavior w:val="content"/>
        </w:behaviors>
        <w:guid w:val="{EBC7E91B-94BB-47C0-A0C5-5CD61B6AA5BB}"/>
      </w:docPartPr>
      <w:docPartBody>
        <w:p w:rsidR="00000000" w:rsidRDefault="00B712DF">
          <w:pPr>
            <w:pStyle w:val="E5F44A0F960E4347B20565C760384558"/>
          </w:pPr>
          <w:r w:rsidRPr="00592B34">
            <w:rPr>
              <w:rStyle w:val="VnbanChdanhsn"/>
            </w:rPr>
            <w:t>Choose an item.</w:t>
          </w:r>
        </w:p>
      </w:docPartBody>
    </w:docPart>
    <w:docPart>
      <w:docPartPr>
        <w:name w:val="EC0D01FFD4044746A90ECCF402F2DBA9"/>
        <w:category>
          <w:name w:val="Chung"/>
          <w:gallery w:val="placeholder"/>
        </w:category>
        <w:types>
          <w:type w:val="bbPlcHdr"/>
        </w:types>
        <w:behaviors>
          <w:behavior w:val="content"/>
        </w:behaviors>
        <w:guid w:val="{0E42B71C-6C1A-4D1C-A744-6D88DBD58D6E}"/>
      </w:docPartPr>
      <w:docPartBody>
        <w:p w:rsidR="00000000" w:rsidRDefault="00B712DF">
          <w:pPr>
            <w:pStyle w:val="EC0D01FFD4044746A90ECCF402F2DBA9"/>
          </w:pPr>
          <w:r w:rsidRPr="00592B34">
            <w:rPr>
              <w:rStyle w:val="VnbanChdanhsn"/>
            </w:rPr>
            <w:t>Choose an item.</w:t>
          </w:r>
        </w:p>
      </w:docPartBody>
    </w:docPart>
    <w:docPart>
      <w:docPartPr>
        <w:name w:val="5EA02AF09ABE4EBCAC5A9F36EB1CB75A"/>
        <w:category>
          <w:name w:val="Chung"/>
          <w:gallery w:val="placeholder"/>
        </w:category>
        <w:types>
          <w:type w:val="bbPlcHdr"/>
        </w:types>
        <w:behaviors>
          <w:behavior w:val="content"/>
        </w:behaviors>
        <w:guid w:val="{F943BD41-20C1-4524-B053-68E634BC3C4E}"/>
      </w:docPartPr>
      <w:docPartBody>
        <w:p w:rsidR="00000000" w:rsidRDefault="00B712DF">
          <w:pPr>
            <w:pStyle w:val="5EA02AF09ABE4EBCAC5A9F36EB1CB75A"/>
          </w:pPr>
          <w:r w:rsidRPr="00592B34">
            <w:rPr>
              <w:rStyle w:val="VnbanChdanhsn"/>
            </w:rPr>
            <w:t>Choose an item.</w:t>
          </w:r>
        </w:p>
      </w:docPartBody>
    </w:docPart>
    <w:docPart>
      <w:docPartPr>
        <w:name w:val="3CB9FE05DEBF4B388A33749E5EED9E50"/>
        <w:category>
          <w:name w:val="Chung"/>
          <w:gallery w:val="placeholder"/>
        </w:category>
        <w:types>
          <w:type w:val="bbPlcHdr"/>
        </w:types>
        <w:behaviors>
          <w:behavior w:val="content"/>
        </w:behaviors>
        <w:guid w:val="{B8F2BD0D-6CFD-461B-BF8B-351A1B751027}"/>
      </w:docPartPr>
      <w:docPartBody>
        <w:p w:rsidR="00000000" w:rsidRDefault="00B712DF">
          <w:pPr>
            <w:pStyle w:val="3CB9FE05DEBF4B388A33749E5EED9E50"/>
          </w:pPr>
          <w:r w:rsidRPr="00592B34">
            <w:rPr>
              <w:rStyle w:val="VnbanChdanhsn"/>
            </w:rPr>
            <w:t>Choose an item.</w:t>
          </w:r>
        </w:p>
      </w:docPartBody>
    </w:docPart>
    <w:docPart>
      <w:docPartPr>
        <w:name w:val="D4C2D9F9BF90482BAE817A94E0860B9A"/>
        <w:category>
          <w:name w:val="Chung"/>
          <w:gallery w:val="placeholder"/>
        </w:category>
        <w:types>
          <w:type w:val="bbPlcHdr"/>
        </w:types>
        <w:behaviors>
          <w:behavior w:val="content"/>
        </w:behaviors>
        <w:guid w:val="{6F3EF46D-A475-495A-AA33-FA206401F5F4}"/>
      </w:docPartPr>
      <w:docPartBody>
        <w:p w:rsidR="00000000" w:rsidRDefault="00B712DF">
          <w:pPr>
            <w:pStyle w:val="D4C2D9F9BF90482BAE817A94E0860B9A"/>
          </w:pPr>
          <w:r w:rsidRPr="00592B34">
            <w:rPr>
              <w:rStyle w:val="VnbanChdanhsn"/>
            </w:rPr>
            <w:t xml:space="preserve">Choose an </w:t>
          </w:r>
          <w:r w:rsidRPr="00592B34">
            <w:rPr>
              <w:rStyle w:val="VnbanChdanhsn"/>
            </w:rPr>
            <w:t>item.</w:t>
          </w:r>
        </w:p>
      </w:docPartBody>
    </w:docPart>
    <w:docPart>
      <w:docPartPr>
        <w:name w:val="DE01227313A643C7815F99804DB85EE1"/>
        <w:category>
          <w:name w:val="Chung"/>
          <w:gallery w:val="placeholder"/>
        </w:category>
        <w:types>
          <w:type w:val="bbPlcHdr"/>
        </w:types>
        <w:behaviors>
          <w:behavior w:val="content"/>
        </w:behaviors>
        <w:guid w:val="{FEE59684-81D1-442F-B3DC-ED13F2CCEE68}"/>
      </w:docPartPr>
      <w:docPartBody>
        <w:p w:rsidR="00000000" w:rsidRDefault="00B712DF">
          <w:pPr>
            <w:pStyle w:val="DE01227313A643C7815F99804DB85EE1"/>
          </w:pPr>
          <w:r w:rsidRPr="00592B34">
            <w:rPr>
              <w:rStyle w:val="VnbanChdanhsn"/>
            </w:rPr>
            <w:t>Choose an item.</w:t>
          </w:r>
        </w:p>
      </w:docPartBody>
    </w:docPart>
    <w:docPart>
      <w:docPartPr>
        <w:name w:val="4DD99D83F26A40448764BBDF5DED5D11"/>
        <w:category>
          <w:name w:val="Chung"/>
          <w:gallery w:val="placeholder"/>
        </w:category>
        <w:types>
          <w:type w:val="bbPlcHdr"/>
        </w:types>
        <w:behaviors>
          <w:behavior w:val="content"/>
        </w:behaviors>
        <w:guid w:val="{17EB5EE3-91FE-49F1-AB7E-CB4DBF14EC6C}"/>
      </w:docPartPr>
      <w:docPartBody>
        <w:p w:rsidR="00000000" w:rsidRDefault="00B712DF">
          <w:pPr>
            <w:pStyle w:val="4DD99D83F26A40448764BBDF5DED5D11"/>
          </w:pPr>
          <w:r w:rsidRPr="00592B34">
            <w:rPr>
              <w:rStyle w:val="VnbanChdanhsn"/>
            </w:rPr>
            <w:t>Choose an item.</w:t>
          </w:r>
        </w:p>
      </w:docPartBody>
    </w:docPart>
    <w:docPart>
      <w:docPartPr>
        <w:name w:val="00EEE17B27694BF0A5B5ED835D57EFCD"/>
        <w:category>
          <w:name w:val="Chung"/>
          <w:gallery w:val="placeholder"/>
        </w:category>
        <w:types>
          <w:type w:val="bbPlcHdr"/>
        </w:types>
        <w:behaviors>
          <w:behavior w:val="content"/>
        </w:behaviors>
        <w:guid w:val="{E058C6FD-B285-4867-ACF9-5668775374FE}"/>
      </w:docPartPr>
      <w:docPartBody>
        <w:p w:rsidR="00000000" w:rsidRDefault="00B712DF">
          <w:pPr>
            <w:pStyle w:val="00EEE17B27694BF0A5B5ED835D57EFCD"/>
          </w:pPr>
          <w:r w:rsidRPr="00592B34">
            <w:rPr>
              <w:rStyle w:val="VnbanChdanhsn"/>
            </w:rPr>
            <w:t>Choose an item.</w:t>
          </w:r>
        </w:p>
      </w:docPartBody>
    </w:docPart>
    <w:docPart>
      <w:docPartPr>
        <w:name w:val="B5D6C2E295D74AF0994FC3DA634FE006"/>
        <w:category>
          <w:name w:val="Chung"/>
          <w:gallery w:val="placeholder"/>
        </w:category>
        <w:types>
          <w:type w:val="bbPlcHdr"/>
        </w:types>
        <w:behaviors>
          <w:behavior w:val="content"/>
        </w:behaviors>
        <w:guid w:val="{E5635941-1F0F-4F25-9389-6D8A238DB187}"/>
      </w:docPartPr>
      <w:docPartBody>
        <w:p w:rsidR="00000000" w:rsidRDefault="00B712DF">
          <w:pPr>
            <w:pStyle w:val="B5D6C2E295D74AF0994FC3DA634FE006"/>
          </w:pPr>
          <w:r w:rsidRPr="00592B34">
            <w:rPr>
              <w:rStyle w:val="VnbanChdanhsn"/>
            </w:rPr>
            <w:t>Choose an item.</w:t>
          </w:r>
        </w:p>
      </w:docPartBody>
    </w:docPart>
    <w:docPart>
      <w:docPartPr>
        <w:name w:val="14D1E8EB89FC4F34A7786D22DD24E3D1"/>
        <w:category>
          <w:name w:val="Chung"/>
          <w:gallery w:val="placeholder"/>
        </w:category>
        <w:types>
          <w:type w:val="bbPlcHdr"/>
        </w:types>
        <w:behaviors>
          <w:behavior w:val="content"/>
        </w:behaviors>
        <w:guid w:val="{445621AA-774D-4134-852D-0A5D89175D56}"/>
      </w:docPartPr>
      <w:docPartBody>
        <w:p w:rsidR="00000000" w:rsidRDefault="00B712DF">
          <w:pPr>
            <w:pStyle w:val="14D1E8EB89FC4F34A7786D22DD24E3D1"/>
          </w:pPr>
          <w:r w:rsidRPr="00592B34">
            <w:rPr>
              <w:rStyle w:val="VnbanChdanhsn"/>
            </w:rPr>
            <w:t>Choose an item.</w:t>
          </w:r>
        </w:p>
      </w:docPartBody>
    </w:docPart>
    <w:docPart>
      <w:docPartPr>
        <w:name w:val="5BE7C45503494E7D9776C8E2252BB0F2"/>
        <w:category>
          <w:name w:val="Chung"/>
          <w:gallery w:val="placeholder"/>
        </w:category>
        <w:types>
          <w:type w:val="bbPlcHdr"/>
        </w:types>
        <w:behaviors>
          <w:behavior w:val="content"/>
        </w:behaviors>
        <w:guid w:val="{2F6B27EA-787B-41AA-A53E-628ED0824880}"/>
      </w:docPartPr>
      <w:docPartBody>
        <w:p w:rsidR="00000000" w:rsidRDefault="00B712DF">
          <w:pPr>
            <w:pStyle w:val="5BE7C45503494E7D9776C8E2252BB0F2"/>
          </w:pPr>
          <w:r w:rsidRPr="00592B34">
            <w:rPr>
              <w:rStyle w:val="VnbanChdanhsn"/>
            </w:rPr>
            <w:t>Choose an item.</w:t>
          </w:r>
        </w:p>
      </w:docPartBody>
    </w:docPart>
    <w:docPart>
      <w:docPartPr>
        <w:name w:val="48EE12AB598B476CA9E5807ADE2C1567"/>
        <w:category>
          <w:name w:val="Chung"/>
          <w:gallery w:val="placeholder"/>
        </w:category>
        <w:types>
          <w:type w:val="bbPlcHdr"/>
        </w:types>
        <w:behaviors>
          <w:behavior w:val="content"/>
        </w:behaviors>
        <w:guid w:val="{19AE8233-920C-45AC-A41F-A80734C08003}"/>
      </w:docPartPr>
      <w:docPartBody>
        <w:p w:rsidR="00000000" w:rsidRDefault="00B712DF">
          <w:pPr>
            <w:pStyle w:val="48EE12AB598B476CA9E5807ADE2C1567"/>
          </w:pPr>
          <w:r w:rsidRPr="00592B34">
            <w:rPr>
              <w:rStyle w:val="VnbanChdanhsn"/>
            </w:rPr>
            <w:t>Choose an item.</w:t>
          </w:r>
        </w:p>
      </w:docPartBody>
    </w:docPart>
    <w:docPart>
      <w:docPartPr>
        <w:name w:val="B721B0008F6F44328CB5B8B4F7E71F65"/>
        <w:category>
          <w:name w:val="Chung"/>
          <w:gallery w:val="placeholder"/>
        </w:category>
        <w:types>
          <w:type w:val="bbPlcHdr"/>
        </w:types>
        <w:behaviors>
          <w:behavior w:val="content"/>
        </w:behaviors>
        <w:guid w:val="{9407EC5E-DD9D-4AC5-9287-5D0DE7979165}"/>
      </w:docPartPr>
      <w:docPartBody>
        <w:p w:rsidR="00000000" w:rsidRDefault="00B712DF">
          <w:pPr>
            <w:pStyle w:val="B721B0008F6F44328CB5B8B4F7E71F65"/>
          </w:pPr>
          <w:r w:rsidRPr="00592B34">
            <w:rPr>
              <w:rStyle w:val="VnbanChdanhsn"/>
            </w:rPr>
            <w:t>Choose an item.</w:t>
          </w:r>
        </w:p>
      </w:docPartBody>
    </w:docPart>
    <w:docPart>
      <w:docPartPr>
        <w:name w:val="C49786E44EC846829DFC057CDBBC2E7D"/>
        <w:category>
          <w:name w:val="Chung"/>
          <w:gallery w:val="placeholder"/>
        </w:category>
        <w:types>
          <w:type w:val="bbPlcHdr"/>
        </w:types>
        <w:behaviors>
          <w:behavior w:val="content"/>
        </w:behaviors>
        <w:guid w:val="{EDE04E68-301C-4681-868C-3653E68EDA40}"/>
      </w:docPartPr>
      <w:docPartBody>
        <w:p w:rsidR="00000000" w:rsidRDefault="00B712DF">
          <w:pPr>
            <w:pStyle w:val="C49786E44EC846829DFC057CDBBC2E7D"/>
          </w:pPr>
          <w:r w:rsidRPr="00592B34">
            <w:rPr>
              <w:rStyle w:val="VnbanChdanhsn"/>
            </w:rPr>
            <w:t>Choose an item.</w:t>
          </w:r>
        </w:p>
      </w:docPartBody>
    </w:docPart>
    <w:docPart>
      <w:docPartPr>
        <w:name w:val="398CDA4F42FD4A36BDCEEF6FF51E0224"/>
        <w:category>
          <w:name w:val="Chung"/>
          <w:gallery w:val="placeholder"/>
        </w:category>
        <w:types>
          <w:type w:val="bbPlcHdr"/>
        </w:types>
        <w:behaviors>
          <w:behavior w:val="content"/>
        </w:behaviors>
        <w:guid w:val="{5FED7493-685E-41E4-A3E5-A2DB34F9D41B}"/>
      </w:docPartPr>
      <w:docPartBody>
        <w:p w:rsidR="00000000" w:rsidRDefault="00B712DF">
          <w:pPr>
            <w:pStyle w:val="398CDA4F42FD4A36BDCEEF6FF51E0224"/>
          </w:pPr>
          <w:r w:rsidRPr="00592B34">
            <w:rPr>
              <w:rStyle w:val="VnbanChdanhsn"/>
            </w:rPr>
            <w:t>Choose an item.</w:t>
          </w:r>
        </w:p>
      </w:docPartBody>
    </w:docPart>
    <w:docPart>
      <w:docPartPr>
        <w:name w:val="23A399C6212940B4BEFEEE4D7293D66B"/>
        <w:category>
          <w:name w:val="Chung"/>
          <w:gallery w:val="placeholder"/>
        </w:category>
        <w:types>
          <w:type w:val="bbPlcHdr"/>
        </w:types>
        <w:behaviors>
          <w:behavior w:val="content"/>
        </w:behaviors>
        <w:guid w:val="{3255C28C-3447-4C58-9D91-4B81F85E672B}"/>
      </w:docPartPr>
      <w:docPartBody>
        <w:p w:rsidR="00000000" w:rsidRDefault="00B712DF">
          <w:pPr>
            <w:pStyle w:val="23A399C6212940B4BEFEEE4D7293D66B"/>
          </w:pPr>
          <w:r w:rsidRPr="00592B34">
            <w:rPr>
              <w:rStyle w:val="VnbanChdanhsn"/>
            </w:rPr>
            <w:t>Choose an item.</w:t>
          </w:r>
        </w:p>
      </w:docPartBody>
    </w:docPart>
    <w:docPart>
      <w:docPartPr>
        <w:name w:val="068E821060F147A3BE5A9F6C993BFA8F"/>
        <w:category>
          <w:name w:val="Chung"/>
          <w:gallery w:val="placeholder"/>
        </w:category>
        <w:types>
          <w:type w:val="bbPlcHdr"/>
        </w:types>
        <w:behaviors>
          <w:behavior w:val="content"/>
        </w:behaviors>
        <w:guid w:val="{07E3EF1C-CF0C-42FC-A473-B5E433389D87}"/>
      </w:docPartPr>
      <w:docPartBody>
        <w:p w:rsidR="00000000" w:rsidRDefault="00B712DF">
          <w:pPr>
            <w:pStyle w:val="068E821060F147A3BE5A9F6C993BFA8F"/>
          </w:pPr>
          <w:r w:rsidRPr="00592B34">
            <w:rPr>
              <w:rStyle w:val="VnbanChdanhsn"/>
            </w:rPr>
            <w:t>Choose an item.</w:t>
          </w:r>
        </w:p>
      </w:docPartBody>
    </w:docPart>
    <w:docPart>
      <w:docPartPr>
        <w:name w:val="5E0F89238E65419D84F4F7D9BEF8E4BF"/>
        <w:category>
          <w:name w:val="Chung"/>
          <w:gallery w:val="placeholder"/>
        </w:category>
        <w:types>
          <w:type w:val="bbPlcHdr"/>
        </w:types>
        <w:behaviors>
          <w:behavior w:val="content"/>
        </w:behaviors>
        <w:guid w:val="{C47140A5-A66C-4B6D-9D13-E036D7EF14EE}"/>
      </w:docPartPr>
      <w:docPartBody>
        <w:p w:rsidR="00000000" w:rsidRDefault="00B712DF">
          <w:pPr>
            <w:pStyle w:val="5E0F89238E65419D84F4F7D9BEF8E4BF"/>
          </w:pPr>
          <w:r w:rsidRPr="00592B34">
            <w:rPr>
              <w:rStyle w:val="VnbanChdanhsn"/>
            </w:rPr>
            <w:t>Choose an item.</w:t>
          </w:r>
        </w:p>
      </w:docPartBody>
    </w:docPart>
    <w:docPart>
      <w:docPartPr>
        <w:name w:val="98B3FC9646F44C11A538DCFACB5F9CCA"/>
        <w:category>
          <w:name w:val="Chung"/>
          <w:gallery w:val="placeholder"/>
        </w:category>
        <w:types>
          <w:type w:val="bbPlcHdr"/>
        </w:types>
        <w:behaviors>
          <w:behavior w:val="content"/>
        </w:behaviors>
        <w:guid w:val="{0EED2E98-3D3B-4170-8790-086F2E95A0DD}"/>
      </w:docPartPr>
      <w:docPartBody>
        <w:p w:rsidR="00000000" w:rsidRDefault="00B712DF">
          <w:pPr>
            <w:pStyle w:val="98B3FC9646F44C11A538DCFACB5F9CCA"/>
          </w:pPr>
          <w:r w:rsidRPr="00592B34">
            <w:rPr>
              <w:rStyle w:val="VnbanChdanhsn"/>
            </w:rPr>
            <w:t>Choose an item.</w:t>
          </w:r>
        </w:p>
      </w:docPartBody>
    </w:docPart>
    <w:docPart>
      <w:docPartPr>
        <w:name w:val="DDB634BF630141DCA59BDE9C994D6E6B"/>
        <w:category>
          <w:name w:val="Chung"/>
          <w:gallery w:val="placeholder"/>
        </w:category>
        <w:types>
          <w:type w:val="bbPlcHdr"/>
        </w:types>
        <w:behaviors>
          <w:behavior w:val="content"/>
        </w:behaviors>
        <w:guid w:val="{07D8B4B4-38C9-49D6-8B91-9B6B4B98BACD}"/>
      </w:docPartPr>
      <w:docPartBody>
        <w:p w:rsidR="00000000" w:rsidRDefault="00B712DF">
          <w:pPr>
            <w:pStyle w:val="DDB634BF630141DCA59BDE9C994D6E6B"/>
          </w:pPr>
          <w:r w:rsidRPr="00592B34">
            <w:rPr>
              <w:rStyle w:val="VnbanChdanhsn"/>
            </w:rPr>
            <w:t>Choose an item.</w:t>
          </w:r>
        </w:p>
      </w:docPartBody>
    </w:docPart>
    <w:docPart>
      <w:docPartPr>
        <w:name w:val="0CC44C2087FD4C008CAF68CA2AB9F90F"/>
        <w:category>
          <w:name w:val="Chung"/>
          <w:gallery w:val="placeholder"/>
        </w:category>
        <w:types>
          <w:type w:val="bbPlcHdr"/>
        </w:types>
        <w:behaviors>
          <w:behavior w:val="content"/>
        </w:behaviors>
        <w:guid w:val="{7396A85A-9217-42DE-90D9-661EBC7FBDCB}"/>
      </w:docPartPr>
      <w:docPartBody>
        <w:p w:rsidR="00000000" w:rsidRDefault="00B712DF">
          <w:pPr>
            <w:pStyle w:val="0CC44C2087FD4C008CAF68CA2AB9F90F"/>
          </w:pPr>
          <w:r w:rsidRPr="00592B34">
            <w:rPr>
              <w:rStyle w:val="VnbanChdanhsn"/>
            </w:rPr>
            <w:t>Choose an item.</w:t>
          </w:r>
        </w:p>
      </w:docPartBody>
    </w:docPart>
    <w:docPart>
      <w:docPartPr>
        <w:name w:val="588F13C3C2284F90905DB3840547F2A4"/>
        <w:category>
          <w:name w:val="Chung"/>
          <w:gallery w:val="placeholder"/>
        </w:category>
        <w:types>
          <w:type w:val="bbPlcHdr"/>
        </w:types>
        <w:behaviors>
          <w:behavior w:val="content"/>
        </w:behaviors>
        <w:guid w:val="{26E1ACE6-54CB-429A-A952-354A30FFC6EB}"/>
      </w:docPartPr>
      <w:docPartBody>
        <w:p w:rsidR="00000000" w:rsidRDefault="00B712DF">
          <w:pPr>
            <w:pStyle w:val="588F13C3C2284F90905DB3840547F2A4"/>
          </w:pPr>
          <w:r w:rsidRPr="00592B34">
            <w:rPr>
              <w:rStyle w:val="VnbanChdanhsn"/>
            </w:rPr>
            <w:t>Choose an item.</w:t>
          </w:r>
        </w:p>
      </w:docPartBody>
    </w:docPart>
    <w:docPart>
      <w:docPartPr>
        <w:name w:val="8A1D8A2B48404BC4A113652C92C8017F"/>
        <w:category>
          <w:name w:val="Chung"/>
          <w:gallery w:val="placeholder"/>
        </w:category>
        <w:types>
          <w:type w:val="bbPlcHdr"/>
        </w:types>
        <w:behaviors>
          <w:behavior w:val="content"/>
        </w:behaviors>
        <w:guid w:val="{417C76A1-177D-4143-8621-30193240E496}"/>
      </w:docPartPr>
      <w:docPartBody>
        <w:p w:rsidR="00000000" w:rsidRDefault="00B712DF">
          <w:pPr>
            <w:pStyle w:val="8A1D8A2B48404BC4A113652C92C8017F"/>
          </w:pPr>
          <w:r w:rsidRPr="00592B34">
            <w:rPr>
              <w:rStyle w:val="VnbanChdanhsn"/>
            </w:rPr>
            <w:t>Choose an item.</w:t>
          </w:r>
        </w:p>
      </w:docPartBody>
    </w:docPart>
    <w:docPart>
      <w:docPartPr>
        <w:name w:val="C7D02713173C4549BD7E3D4E66384087"/>
        <w:category>
          <w:name w:val="Chung"/>
          <w:gallery w:val="placeholder"/>
        </w:category>
        <w:types>
          <w:type w:val="bbPlcHdr"/>
        </w:types>
        <w:behaviors>
          <w:behavior w:val="content"/>
        </w:behaviors>
        <w:guid w:val="{D31436ED-BD15-4DF6-BEBF-1F945B82504E}"/>
      </w:docPartPr>
      <w:docPartBody>
        <w:p w:rsidR="00000000" w:rsidRDefault="00B712DF">
          <w:pPr>
            <w:pStyle w:val="C7D02713173C4549BD7E3D4E66384087"/>
          </w:pPr>
          <w:r w:rsidRPr="00592B34">
            <w:rPr>
              <w:rStyle w:val="VnbanChdanhsn"/>
            </w:rPr>
            <w:t>Choose an item.</w:t>
          </w:r>
        </w:p>
      </w:docPartBody>
    </w:docPart>
    <w:docPart>
      <w:docPartPr>
        <w:name w:val="F7D7BF0A19214B9C99A69078C006658D"/>
        <w:category>
          <w:name w:val="Chung"/>
          <w:gallery w:val="placeholder"/>
        </w:category>
        <w:types>
          <w:type w:val="bbPlcHdr"/>
        </w:types>
        <w:behaviors>
          <w:behavior w:val="content"/>
        </w:behaviors>
        <w:guid w:val="{E3D0E6A2-C6FA-4B81-868F-17A44B90346C}"/>
      </w:docPartPr>
      <w:docPartBody>
        <w:p w:rsidR="00000000" w:rsidRDefault="00B712DF">
          <w:pPr>
            <w:pStyle w:val="F7D7BF0A19214B9C99A69078C006658D"/>
          </w:pPr>
          <w:r w:rsidRPr="00592B34">
            <w:rPr>
              <w:rStyle w:val="VnbanChdanhsn"/>
            </w:rPr>
            <w:t>Choose an item.</w:t>
          </w:r>
        </w:p>
      </w:docPartBody>
    </w:docPart>
    <w:docPart>
      <w:docPartPr>
        <w:name w:val="DD8F5FCC1DD64D2997B72284C151FC70"/>
        <w:category>
          <w:name w:val="Chung"/>
          <w:gallery w:val="placeholder"/>
        </w:category>
        <w:types>
          <w:type w:val="bbPlcHdr"/>
        </w:types>
        <w:behaviors>
          <w:behavior w:val="content"/>
        </w:behaviors>
        <w:guid w:val="{5773BF45-705A-429F-8BE2-EBFEF22D1FFE}"/>
      </w:docPartPr>
      <w:docPartBody>
        <w:p w:rsidR="00000000" w:rsidRDefault="00B712DF">
          <w:pPr>
            <w:pStyle w:val="DD8F5FCC1DD64D2997B72284C151FC70"/>
          </w:pPr>
          <w:r w:rsidRPr="00592B34">
            <w:rPr>
              <w:rStyle w:val="VnbanChdanhsn"/>
            </w:rPr>
            <w:t>Choose an item.</w:t>
          </w:r>
        </w:p>
      </w:docPartBody>
    </w:docPart>
    <w:docPart>
      <w:docPartPr>
        <w:name w:val="5B31CDBEB3174E678F77EABE2B703AEB"/>
        <w:category>
          <w:name w:val="Chung"/>
          <w:gallery w:val="placeholder"/>
        </w:category>
        <w:types>
          <w:type w:val="bbPlcHdr"/>
        </w:types>
        <w:behaviors>
          <w:behavior w:val="content"/>
        </w:behaviors>
        <w:guid w:val="{12057D53-6786-42D4-ABDD-3EED736663BC}"/>
      </w:docPartPr>
      <w:docPartBody>
        <w:p w:rsidR="00000000" w:rsidRDefault="00B712DF">
          <w:pPr>
            <w:pStyle w:val="5B31CDBEB3174E678F77EABE2B703AEB"/>
          </w:pPr>
          <w:r w:rsidRPr="00592B34">
            <w:rPr>
              <w:rStyle w:val="VnbanChdanhsn"/>
            </w:rPr>
            <w:t>Choose an item.</w:t>
          </w:r>
        </w:p>
      </w:docPartBody>
    </w:docPart>
    <w:docPart>
      <w:docPartPr>
        <w:name w:val="D3FE04DDBAAD46F7A2BF689D276036A3"/>
        <w:category>
          <w:name w:val="Chung"/>
          <w:gallery w:val="placeholder"/>
        </w:category>
        <w:types>
          <w:type w:val="bbPlcHdr"/>
        </w:types>
        <w:behaviors>
          <w:behavior w:val="content"/>
        </w:behaviors>
        <w:guid w:val="{B9F1B219-7E6A-454C-BC7C-63DB7433965F}"/>
      </w:docPartPr>
      <w:docPartBody>
        <w:p w:rsidR="00000000" w:rsidRDefault="00B712DF">
          <w:pPr>
            <w:pStyle w:val="D3FE04DDBAAD46F7A2BF689D276036A3"/>
          </w:pPr>
          <w:r w:rsidRPr="00592B34">
            <w:rPr>
              <w:rStyle w:val="VnbanChdanhsn"/>
            </w:rPr>
            <w:t>Choose an item.</w:t>
          </w:r>
        </w:p>
      </w:docPartBody>
    </w:docPart>
    <w:docPart>
      <w:docPartPr>
        <w:name w:val="C4B2AD4D09B248249D7DB96EA8729787"/>
        <w:category>
          <w:name w:val="Chung"/>
          <w:gallery w:val="placeholder"/>
        </w:category>
        <w:types>
          <w:type w:val="bbPlcHdr"/>
        </w:types>
        <w:behaviors>
          <w:behavior w:val="content"/>
        </w:behaviors>
        <w:guid w:val="{92D5EE10-8B6F-4178-8C5E-ABE1687D5108}"/>
      </w:docPartPr>
      <w:docPartBody>
        <w:p w:rsidR="00000000" w:rsidRDefault="00B712DF">
          <w:pPr>
            <w:pStyle w:val="C4B2AD4D09B248249D7DB96EA8729787"/>
          </w:pPr>
          <w:r w:rsidRPr="00592B34">
            <w:rPr>
              <w:rStyle w:val="VnbanChdanhsn"/>
            </w:rPr>
            <w:t>Choose an item.</w:t>
          </w:r>
        </w:p>
      </w:docPartBody>
    </w:docPart>
    <w:docPart>
      <w:docPartPr>
        <w:name w:val="3F9FA9A9F3A3419EBC182F67AB0759E5"/>
        <w:category>
          <w:name w:val="Chung"/>
          <w:gallery w:val="placeholder"/>
        </w:category>
        <w:types>
          <w:type w:val="bbPlcHdr"/>
        </w:types>
        <w:behaviors>
          <w:behavior w:val="content"/>
        </w:behaviors>
        <w:guid w:val="{09A0365B-AE54-4076-B520-D29EEC912E9B}"/>
      </w:docPartPr>
      <w:docPartBody>
        <w:p w:rsidR="00000000" w:rsidRDefault="00B712DF">
          <w:pPr>
            <w:pStyle w:val="3F9FA9A9F3A3419EBC182F67AB0759E5"/>
          </w:pPr>
          <w:r w:rsidRPr="00592B34">
            <w:rPr>
              <w:rStyle w:val="VnbanChdanhsn"/>
            </w:rPr>
            <w:t>Choose an item.</w:t>
          </w:r>
        </w:p>
      </w:docPartBody>
    </w:docPart>
    <w:docPart>
      <w:docPartPr>
        <w:name w:val="1A1D45BFCB3D479693570BB7EC1C10D8"/>
        <w:category>
          <w:name w:val="Chung"/>
          <w:gallery w:val="placeholder"/>
        </w:category>
        <w:types>
          <w:type w:val="bbPlcHdr"/>
        </w:types>
        <w:behaviors>
          <w:behavior w:val="content"/>
        </w:behaviors>
        <w:guid w:val="{4CC593E3-E72D-4A2D-9082-3E1C0CFB81E3}"/>
      </w:docPartPr>
      <w:docPartBody>
        <w:p w:rsidR="00000000" w:rsidRDefault="00B712DF">
          <w:pPr>
            <w:pStyle w:val="1A1D45BFCB3D479693570BB7EC1C10D8"/>
          </w:pPr>
          <w:r w:rsidRPr="00592B34">
            <w:rPr>
              <w:rStyle w:val="VnbanChdanhsn"/>
            </w:rPr>
            <w:t>Choose an item.</w:t>
          </w:r>
        </w:p>
      </w:docPartBody>
    </w:docPart>
    <w:docPart>
      <w:docPartPr>
        <w:name w:val="3FE4D720D1CA426B88E9756073B2FC05"/>
        <w:category>
          <w:name w:val="Chung"/>
          <w:gallery w:val="placeholder"/>
        </w:category>
        <w:types>
          <w:type w:val="bbPlcHdr"/>
        </w:types>
        <w:behaviors>
          <w:behavior w:val="content"/>
        </w:behaviors>
        <w:guid w:val="{3A52C6B4-DEBE-42BA-B515-7633C135196B}"/>
      </w:docPartPr>
      <w:docPartBody>
        <w:p w:rsidR="00000000" w:rsidRDefault="00B712DF">
          <w:pPr>
            <w:pStyle w:val="3FE4D720D1CA426B88E9756073B2FC05"/>
          </w:pPr>
          <w:r w:rsidRPr="00592B34">
            <w:rPr>
              <w:rStyle w:val="VnbanChdanhsn"/>
            </w:rPr>
            <w:t>Choose an item.</w:t>
          </w:r>
        </w:p>
      </w:docPartBody>
    </w:docPart>
    <w:docPart>
      <w:docPartPr>
        <w:name w:val="217B8B8AAF614ED78E33EC77481D8030"/>
        <w:category>
          <w:name w:val="Chung"/>
          <w:gallery w:val="placeholder"/>
        </w:category>
        <w:types>
          <w:type w:val="bbPlcHdr"/>
        </w:types>
        <w:behaviors>
          <w:behavior w:val="content"/>
        </w:behaviors>
        <w:guid w:val="{60BC9593-0E86-4AA5-9960-64353B6F0C5E}"/>
      </w:docPartPr>
      <w:docPartBody>
        <w:p w:rsidR="00000000" w:rsidRDefault="00B712DF">
          <w:pPr>
            <w:pStyle w:val="217B8B8AAF614ED78E33EC77481D8030"/>
          </w:pPr>
          <w:r w:rsidRPr="00592B34">
            <w:rPr>
              <w:rStyle w:val="VnbanChdanhsn"/>
            </w:rPr>
            <w:t>Choose an item.</w:t>
          </w:r>
        </w:p>
      </w:docPartBody>
    </w:docPart>
    <w:docPart>
      <w:docPartPr>
        <w:name w:val="401F40827D0342958F9761443444125B"/>
        <w:category>
          <w:name w:val="Chung"/>
          <w:gallery w:val="placeholder"/>
        </w:category>
        <w:types>
          <w:type w:val="bbPlcHdr"/>
        </w:types>
        <w:behaviors>
          <w:behavior w:val="content"/>
        </w:behaviors>
        <w:guid w:val="{C5D9C8B7-878F-40B3-A2AD-F332A435C2AC}"/>
      </w:docPartPr>
      <w:docPartBody>
        <w:p w:rsidR="00000000" w:rsidRDefault="00B712DF">
          <w:pPr>
            <w:pStyle w:val="401F40827D0342958F9761443444125B"/>
          </w:pPr>
          <w:r w:rsidRPr="00592B34">
            <w:rPr>
              <w:rStyle w:val="VnbanChdanhsn"/>
            </w:rPr>
            <w:t>Choose an item.</w:t>
          </w:r>
        </w:p>
      </w:docPartBody>
    </w:docPart>
    <w:docPart>
      <w:docPartPr>
        <w:name w:val="0AB20B1844DC40BEADDD036838EF0A30"/>
        <w:category>
          <w:name w:val="Chung"/>
          <w:gallery w:val="placeholder"/>
        </w:category>
        <w:types>
          <w:type w:val="bbPlcHdr"/>
        </w:types>
        <w:behaviors>
          <w:behavior w:val="content"/>
        </w:behaviors>
        <w:guid w:val="{797176E7-2025-44AE-B9D9-F999F8AFBA6E}"/>
      </w:docPartPr>
      <w:docPartBody>
        <w:p w:rsidR="00000000" w:rsidRDefault="00B712DF">
          <w:pPr>
            <w:pStyle w:val="0AB20B1844DC40BEADDD036838EF0A30"/>
          </w:pPr>
          <w:r w:rsidRPr="00592B34">
            <w:rPr>
              <w:rStyle w:val="VnbanChdanhsn"/>
            </w:rPr>
            <w:t>Choose an item.</w:t>
          </w:r>
        </w:p>
      </w:docPartBody>
    </w:docPart>
    <w:docPart>
      <w:docPartPr>
        <w:name w:val="1C4BB558116C4A51A5D21CE93AC6CD20"/>
        <w:category>
          <w:name w:val="Chung"/>
          <w:gallery w:val="placeholder"/>
        </w:category>
        <w:types>
          <w:type w:val="bbPlcHdr"/>
        </w:types>
        <w:behaviors>
          <w:behavior w:val="content"/>
        </w:behaviors>
        <w:guid w:val="{8FF064F2-8F35-48B9-AFF3-C84D2625DC70}"/>
      </w:docPartPr>
      <w:docPartBody>
        <w:p w:rsidR="00000000" w:rsidRDefault="00B712DF">
          <w:pPr>
            <w:pStyle w:val="1C4BB558116C4A51A5D21CE93AC6CD20"/>
          </w:pPr>
          <w:r w:rsidRPr="00592B34">
            <w:rPr>
              <w:rStyle w:val="VnbanChdanhsn"/>
            </w:rPr>
            <w:t xml:space="preserve">Choose an </w:t>
          </w:r>
          <w:r w:rsidRPr="00592B34">
            <w:rPr>
              <w:rStyle w:val="VnbanChdanhsn"/>
            </w:rPr>
            <w:t>item.</w:t>
          </w:r>
        </w:p>
      </w:docPartBody>
    </w:docPart>
    <w:docPart>
      <w:docPartPr>
        <w:name w:val="3D29C3B7060A4702943B46FCFF019984"/>
        <w:category>
          <w:name w:val="Chung"/>
          <w:gallery w:val="placeholder"/>
        </w:category>
        <w:types>
          <w:type w:val="bbPlcHdr"/>
        </w:types>
        <w:behaviors>
          <w:behavior w:val="content"/>
        </w:behaviors>
        <w:guid w:val="{1B485DA4-1560-49A3-80E1-D7044B2446C1}"/>
      </w:docPartPr>
      <w:docPartBody>
        <w:p w:rsidR="00000000" w:rsidRDefault="00B712DF">
          <w:pPr>
            <w:pStyle w:val="3D29C3B7060A4702943B46FCFF019984"/>
          </w:pPr>
          <w:r w:rsidRPr="00592B34">
            <w:rPr>
              <w:rStyle w:val="VnbanChdanhsn"/>
            </w:rPr>
            <w:t>Choose an item.</w:t>
          </w:r>
        </w:p>
      </w:docPartBody>
    </w:docPart>
    <w:docPart>
      <w:docPartPr>
        <w:name w:val="3CD310B3D957445CA8096647B25CF68C"/>
        <w:category>
          <w:name w:val="Chung"/>
          <w:gallery w:val="placeholder"/>
        </w:category>
        <w:types>
          <w:type w:val="bbPlcHdr"/>
        </w:types>
        <w:behaviors>
          <w:behavior w:val="content"/>
        </w:behaviors>
        <w:guid w:val="{1E3920D9-EA93-4B93-9A05-3C1FFA57D7CE}"/>
      </w:docPartPr>
      <w:docPartBody>
        <w:p w:rsidR="00000000" w:rsidRDefault="00B712DF">
          <w:pPr>
            <w:pStyle w:val="3CD310B3D957445CA8096647B25CF68C"/>
          </w:pPr>
          <w:r w:rsidRPr="00592B34">
            <w:rPr>
              <w:rStyle w:val="VnbanChdanhsn"/>
            </w:rPr>
            <w:t>Choose an item.</w:t>
          </w:r>
        </w:p>
      </w:docPartBody>
    </w:docPart>
    <w:docPart>
      <w:docPartPr>
        <w:name w:val="C638FCC3865F4BA78009FB7FBB5CBABF"/>
        <w:category>
          <w:name w:val="Chung"/>
          <w:gallery w:val="placeholder"/>
        </w:category>
        <w:types>
          <w:type w:val="bbPlcHdr"/>
        </w:types>
        <w:behaviors>
          <w:behavior w:val="content"/>
        </w:behaviors>
        <w:guid w:val="{EEBEE59C-F335-420C-8A79-653803A43C55}"/>
      </w:docPartPr>
      <w:docPartBody>
        <w:p w:rsidR="00000000" w:rsidRDefault="00B712DF">
          <w:pPr>
            <w:pStyle w:val="C638FCC3865F4BA78009FB7FBB5CBABF"/>
          </w:pPr>
          <w:r w:rsidRPr="00592B34">
            <w:rPr>
              <w:rStyle w:val="VnbanChdanhsn"/>
            </w:rPr>
            <w:t>Choose an item.</w:t>
          </w:r>
        </w:p>
      </w:docPartBody>
    </w:docPart>
    <w:docPart>
      <w:docPartPr>
        <w:name w:val="FD7DF5441AE1433590494FB8747DD492"/>
        <w:category>
          <w:name w:val="Chung"/>
          <w:gallery w:val="placeholder"/>
        </w:category>
        <w:types>
          <w:type w:val="bbPlcHdr"/>
        </w:types>
        <w:behaviors>
          <w:behavior w:val="content"/>
        </w:behaviors>
        <w:guid w:val="{A5130E8A-3C4A-403D-922B-27CFD487A976}"/>
      </w:docPartPr>
      <w:docPartBody>
        <w:p w:rsidR="00000000" w:rsidRDefault="00B712DF">
          <w:pPr>
            <w:pStyle w:val="FD7DF5441AE1433590494FB8747DD492"/>
          </w:pPr>
          <w:r w:rsidRPr="00592B34">
            <w:rPr>
              <w:rStyle w:val="VnbanChdanhsn"/>
            </w:rPr>
            <w:t>Choose an item.</w:t>
          </w:r>
        </w:p>
      </w:docPartBody>
    </w:docPart>
    <w:docPart>
      <w:docPartPr>
        <w:name w:val="5EB6938B3B0F4F46A2AF6C3B421366EC"/>
        <w:category>
          <w:name w:val="Chung"/>
          <w:gallery w:val="placeholder"/>
        </w:category>
        <w:types>
          <w:type w:val="bbPlcHdr"/>
        </w:types>
        <w:behaviors>
          <w:behavior w:val="content"/>
        </w:behaviors>
        <w:guid w:val="{F2B9595A-A1C6-4C4C-B2FC-B94D6901839A}"/>
      </w:docPartPr>
      <w:docPartBody>
        <w:p w:rsidR="00000000" w:rsidRDefault="00B712DF">
          <w:pPr>
            <w:pStyle w:val="5EB6938B3B0F4F46A2AF6C3B421366EC"/>
          </w:pPr>
          <w:r w:rsidRPr="00592B34">
            <w:rPr>
              <w:rStyle w:val="VnbanChdanhsn"/>
            </w:rPr>
            <w:t>Choose an item.</w:t>
          </w:r>
        </w:p>
      </w:docPartBody>
    </w:docPart>
    <w:docPart>
      <w:docPartPr>
        <w:name w:val="9D2FA6D8965F458DBD7F986725501C92"/>
        <w:category>
          <w:name w:val="Chung"/>
          <w:gallery w:val="placeholder"/>
        </w:category>
        <w:types>
          <w:type w:val="bbPlcHdr"/>
        </w:types>
        <w:behaviors>
          <w:behavior w:val="content"/>
        </w:behaviors>
        <w:guid w:val="{8914B0BE-4426-43CA-A6FA-712991303B4A}"/>
      </w:docPartPr>
      <w:docPartBody>
        <w:p w:rsidR="00000000" w:rsidRDefault="00B712DF">
          <w:pPr>
            <w:pStyle w:val="9D2FA6D8965F458DBD7F986725501C92"/>
          </w:pPr>
          <w:r w:rsidRPr="00592B34">
            <w:rPr>
              <w:rStyle w:val="VnbanChdanhsn"/>
            </w:rPr>
            <w:t>Choose an item.</w:t>
          </w:r>
        </w:p>
      </w:docPartBody>
    </w:docPart>
    <w:docPart>
      <w:docPartPr>
        <w:name w:val="D3C6FDAD995A45CE9D9FDF897613E915"/>
        <w:category>
          <w:name w:val="Chung"/>
          <w:gallery w:val="placeholder"/>
        </w:category>
        <w:types>
          <w:type w:val="bbPlcHdr"/>
        </w:types>
        <w:behaviors>
          <w:behavior w:val="content"/>
        </w:behaviors>
        <w:guid w:val="{C01BA6A5-C7C9-4E70-9369-DD07DCA62DEC}"/>
      </w:docPartPr>
      <w:docPartBody>
        <w:p w:rsidR="00000000" w:rsidRDefault="00B712DF">
          <w:pPr>
            <w:pStyle w:val="D3C6FDAD995A45CE9D9FDF897613E915"/>
          </w:pPr>
          <w:r w:rsidRPr="00592B34">
            <w:rPr>
              <w:rStyle w:val="VnbanChdanhsn"/>
            </w:rPr>
            <w:t>Choose an item.</w:t>
          </w:r>
        </w:p>
      </w:docPartBody>
    </w:docPart>
    <w:docPart>
      <w:docPartPr>
        <w:name w:val="B2FFB16AD60A423880941AC2AD33B7C5"/>
        <w:category>
          <w:name w:val="Chung"/>
          <w:gallery w:val="placeholder"/>
        </w:category>
        <w:types>
          <w:type w:val="bbPlcHdr"/>
        </w:types>
        <w:behaviors>
          <w:behavior w:val="content"/>
        </w:behaviors>
        <w:guid w:val="{4DB69868-A947-4FA5-A364-F5AB679A8639}"/>
      </w:docPartPr>
      <w:docPartBody>
        <w:p w:rsidR="00000000" w:rsidRDefault="00B712DF">
          <w:pPr>
            <w:pStyle w:val="B2FFB16AD60A423880941AC2AD33B7C5"/>
          </w:pPr>
          <w:r w:rsidRPr="000B3433">
            <w:rPr>
              <w:rStyle w:val="VnbanChdanhsn"/>
            </w:rPr>
            <w:t>Choose an item.</w:t>
          </w:r>
        </w:p>
      </w:docPartBody>
    </w:docPart>
    <w:docPart>
      <w:docPartPr>
        <w:name w:val="C253944FC0F74C46BFFE03D0F8EDD027"/>
        <w:category>
          <w:name w:val="Chung"/>
          <w:gallery w:val="placeholder"/>
        </w:category>
        <w:types>
          <w:type w:val="bbPlcHdr"/>
        </w:types>
        <w:behaviors>
          <w:behavior w:val="content"/>
        </w:behaviors>
        <w:guid w:val="{6DB0FFD3-D335-4D40-B5D3-F06D5CA78B01}"/>
      </w:docPartPr>
      <w:docPartBody>
        <w:p w:rsidR="00000000" w:rsidRDefault="00B712DF">
          <w:pPr>
            <w:pStyle w:val="C253944FC0F74C46BFFE03D0F8EDD027"/>
          </w:pPr>
          <w:r w:rsidRPr="000B3433">
            <w:rPr>
              <w:rStyle w:val="VnbanChdanhsn"/>
            </w:rPr>
            <w:t>Choose an item.</w:t>
          </w:r>
        </w:p>
      </w:docPartBody>
    </w:docPart>
    <w:docPart>
      <w:docPartPr>
        <w:name w:val="24DDBD0C04F54D9FA1EABC9CEEEF5EC0"/>
        <w:category>
          <w:name w:val="Chung"/>
          <w:gallery w:val="placeholder"/>
        </w:category>
        <w:types>
          <w:type w:val="bbPlcHdr"/>
        </w:types>
        <w:behaviors>
          <w:behavior w:val="content"/>
        </w:behaviors>
        <w:guid w:val="{4EB071E7-BB70-4DD5-93A4-2838B270DD4C}"/>
      </w:docPartPr>
      <w:docPartBody>
        <w:p w:rsidR="00000000" w:rsidRDefault="00B712DF">
          <w:pPr>
            <w:pStyle w:val="24DDBD0C04F54D9FA1EABC9CEEEF5EC0"/>
          </w:pPr>
          <w:r w:rsidRPr="00592B34">
            <w:rPr>
              <w:rStyle w:val="VnbanChdanhsn"/>
            </w:rPr>
            <w:t>Choose an item.</w:t>
          </w:r>
        </w:p>
      </w:docPartBody>
    </w:docPart>
    <w:docPart>
      <w:docPartPr>
        <w:name w:val="4A6E85FF5E294790911D0A7211B571CC"/>
        <w:category>
          <w:name w:val="Chung"/>
          <w:gallery w:val="placeholder"/>
        </w:category>
        <w:types>
          <w:type w:val="bbPlcHdr"/>
        </w:types>
        <w:behaviors>
          <w:behavior w:val="content"/>
        </w:behaviors>
        <w:guid w:val="{8BA620FD-70EE-4515-A8BD-FC170117FF39}"/>
      </w:docPartPr>
      <w:docPartBody>
        <w:p w:rsidR="00000000" w:rsidRDefault="00B712DF">
          <w:pPr>
            <w:pStyle w:val="4A6E85FF5E294790911D0A7211B571CC"/>
          </w:pPr>
          <w:r w:rsidRPr="00592B34">
            <w:rPr>
              <w:rStyle w:val="VnbanChdanhsn"/>
            </w:rPr>
            <w:t>Choose an item.</w:t>
          </w:r>
        </w:p>
      </w:docPartBody>
    </w:docPart>
    <w:docPart>
      <w:docPartPr>
        <w:name w:val="E351CA018D704193ADCBDBFE00236128"/>
        <w:category>
          <w:name w:val="Chung"/>
          <w:gallery w:val="placeholder"/>
        </w:category>
        <w:types>
          <w:type w:val="bbPlcHdr"/>
        </w:types>
        <w:behaviors>
          <w:behavior w:val="content"/>
        </w:behaviors>
        <w:guid w:val="{C154202B-5A3C-40E6-8A08-3AADFF6F5710}"/>
      </w:docPartPr>
      <w:docPartBody>
        <w:p w:rsidR="00000000" w:rsidRDefault="00B712DF">
          <w:pPr>
            <w:pStyle w:val="E351CA018D704193ADCBDBFE00236128"/>
          </w:pPr>
          <w:r w:rsidRPr="00592B34">
            <w:rPr>
              <w:rStyle w:val="VnbanChdanhsn"/>
            </w:rPr>
            <w:t>Choose an item.</w:t>
          </w:r>
        </w:p>
      </w:docPartBody>
    </w:docPart>
    <w:docPart>
      <w:docPartPr>
        <w:name w:val="4446752F45544482B236A1346D8CAB44"/>
        <w:category>
          <w:name w:val="Chung"/>
          <w:gallery w:val="placeholder"/>
        </w:category>
        <w:types>
          <w:type w:val="bbPlcHdr"/>
        </w:types>
        <w:behaviors>
          <w:behavior w:val="content"/>
        </w:behaviors>
        <w:guid w:val="{81EF530D-62D4-442E-942A-BEA0B8FFDFCF}"/>
      </w:docPartPr>
      <w:docPartBody>
        <w:p w:rsidR="00000000" w:rsidRDefault="00B712DF">
          <w:pPr>
            <w:pStyle w:val="4446752F45544482B236A1346D8CAB44"/>
          </w:pPr>
          <w:r w:rsidRPr="00592B34">
            <w:rPr>
              <w:rStyle w:val="VnbanChdanhsn"/>
            </w:rPr>
            <w:t>Choose an item.</w:t>
          </w:r>
        </w:p>
      </w:docPartBody>
    </w:docPart>
    <w:docPart>
      <w:docPartPr>
        <w:name w:val="7401B823FA664EB59A8BF7784A819203"/>
        <w:category>
          <w:name w:val="Chung"/>
          <w:gallery w:val="placeholder"/>
        </w:category>
        <w:types>
          <w:type w:val="bbPlcHdr"/>
        </w:types>
        <w:behaviors>
          <w:behavior w:val="content"/>
        </w:behaviors>
        <w:guid w:val="{0C865EFA-F7B2-4FED-99C0-2618557FE4D4}"/>
      </w:docPartPr>
      <w:docPartBody>
        <w:p w:rsidR="00000000" w:rsidRDefault="00B712DF">
          <w:pPr>
            <w:pStyle w:val="7401B823FA664EB59A8BF7784A819203"/>
          </w:pPr>
          <w:r w:rsidRPr="00592B34">
            <w:rPr>
              <w:rStyle w:val="VnbanChdanhsn"/>
            </w:rPr>
            <w:t>Choose an item.</w:t>
          </w:r>
        </w:p>
      </w:docPartBody>
    </w:docPart>
    <w:docPart>
      <w:docPartPr>
        <w:name w:val="7E890A5A294447108F37E904FEFDAFFB"/>
        <w:category>
          <w:name w:val="Chung"/>
          <w:gallery w:val="placeholder"/>
        </w:category>
        <w:types>
          <w:type w:val="bbPlcHdr"/>
        </w:types>
        <w:behaviors>
          <w:behavior w:val="content"/>
        </w:behaviors>
        <w:guid w:val="{8B666F2B-2A07-485E-BFAD-A0638DC6F4CC}"/>
      </w:docPartPr>
      <w:docPartBody>
        <w:p w:rsidR="00000000" w:rsidRDefault="00B712DF">
          <w:pPr>
            <w:pStyle w:val="7E890A5A294447108F37E904FEFDAFFB"/>
          </w:pPr>
          <w:r w:rsidRPr="00592B34">
            <w:rPr>
              <w:rStyle w:val="VnbanChdanhsn"/>
            </w:rPr>
            <w:t>Choose an item.</w:t>
          </w:r>
        </w:p>
      </w:docPartBody>
    </w:docPart>
    <w:docPart>
      <w:docPartPr>
        <w:name w:val="EC6E1A3B82CE489DA767F3105AD3A0BE"/>
        <w:category>
          <w:name w:val="Chung"/>
          <w:gallery w:val="placeholder"/>
        </w:category>
        <w:types>
          <w:type w:val="bbPlcHdr"/>
        </w:types>
        <w:behaviors>
          <w:behavior w:val="content"/>
        </w:behaviors>
        <w:guid w:val="{0961F2CC-980D-4B14-86BE-AABEE37FECD1}"/>
      </w:docPartPr>
      <w:docPartBody>
        <w:p w:rsidR="00000000" w:rsidRDefault="00B712DF">
          <w:pPr>
            <w:pStyle w:val="EC6E1A3B82CE489DA767F3105AD3A0BE"/>
          </w:pPr>
          <w:r w:rsidRPr="00592B34">
            <w:rPr>
              <w:rStyle w:val="VnbanChdanhsn"/>
            </w:rPr>
            <w:t>Choose an item.</w:t>
          </w:r>
        </w:p>
      </w:docPartBody>
    </w:docPart>
    <w:docPart>
      <w:docPartPr>
        <w:name w:val="DF247678E90B4200BA2711E285F465A5"/>
        <w:category>
          <w:name w:val="Chung"/>
          <w:gallery w:val="placeholder"/>
        </w:category>
        <w:types>
          <w:type w:val="bbPlcHdr"/>
        </w:types>
        <w:behaviors>
          <w:behavior w:val="content"/>
        </w:behaviors>
        <w:guid w:val="{F8F0AA4F-2601-4DD7-8FDC-A94A56DDA614}"/>
      </w:docPartPr>
      <w:docPartBody>
        <w:p w:rsidR="00000000" w:rsidRDefault="00B712DF">
          <w:pPr>
            <w:pStyle w:val="DF247678E90B4200BA2711E285F465A5"/>
          </w:pPr>
          <w:r w:rsidRPr="00592B34">
            <w:rPr>
              <w:rStyle w:val="VnbanChdanhsn"/>
            </w:rPr>
            <w:t>Choose an item.</w:t>
          </w:r>
        </w:p>
      </w:docPartBody>
    </w:docPart>
    <w:docPart>
      <w:docPartPr>
        <w:name w:val="0B885B0802544A6B9246E997242192EB"/>
        <w:category>
          <w:name w:val="Chung"/>
          <w:gallery w:val="placeholder"/>
        </w:category>
        <w:types>
          <w:type w:val="bbPlcHdr"/>
        </w:types>
        <w:behaviors>
          <w:behavior w:val="content"/>
        </w:behaviors>
        <w:guid w:val="{42F33615-76DB-4190-A209-BC0867FB61FC}"/>
      </w:docPartPr>
      <w:docPartBody>
        <w:p w:rsidR="00000000" w:rsidRDefault="00B712DF">
          <w:pPr>
            <w:pStyle w:val="0B885B0802544A6B9246E997242192EB"/>
          </w:pPr>
          <w:r w:rsidRPr="00592B34">
            <w:rPr>
              <w:rStyle w:val="VnbanChdanhsn"/>
            </w:rPr>
            <w:t>Choose an item.</w:t>
          </w:r>
        </w:p>
      </w:docPartBody>
    </w:docPart>
    <w:docPart>
      <w:docPartPr>
        <w:name w:val="05067D454F6B44209B9E2AA7B4984863"/>
        <w:category>
          <w:name w:val="Chung"/>
          <w:gallery w:val="placeholder"/>
        </w:category>
        <w:types>
          <w:type w:val="bbPlcHdr"/>
        </w:types>
        <w:behaviors>
          <w:behavior w:val="content"/>
        </w:behaviors>
        <w:guid w:val="{A5F67180-2018-4EEE-921B-677FB983409A}"/>
      </w:docPartPr>
      <w:docPartBody>
        <w:p w:rsidR="00000000" w:rsidRDefault="00B712DF">
          <w:pPr>
            <w:pStyle w:val="05067D454F6B44209B9E2AA7B4984863"/>
          </w:pPr>
          <w:r w:rsidRPr="00592B34">
            <w:rPr>
              <w:rStyle w:val="VnbanChdanhsn"/>
            </w:rPr>
            <w:t>Choose an item.</w:t>
          </w:r>
        </w:p>
      </w:docPartBody>
    </w:docPart>
    <w:docPart>
      <w:docPartPr>
        <w:name w:val="997EA71CB5544DA4B59E695B69B6CA05"/>
        <w:category>
          <w:name w:val="Chung"/>
          <w:gallery w:val="placeholder"/>
        </w:category>
        <w:types>
          <w:type w:val="bbPlcHdr"/>
        </w:types>
        <w:behaviors>
          <w:behavior w:val="content"/>
        </w:behaviors>
        <w:guid w:val="{5AD2198A-4F4C-4904-9883-CD1905500248}"/>
      </w:docPartPr>
      <w:docPartBody>
        <w:p w:rsidR="00000000" w:rsidRDefault="00B712DF">
          <w:pPr>
            <w:pStyle w:val="997EA71CB5544DA4B59E695B69B6CA05"/>
          </w:pPr>
          <w:r w:rsidRPr="00592B34">
            <w:rPr>
              <w:rStyle w:val="VnbanChdanhsn"/>
            </w:rPr>
            <w:t>Choose an item.</w:t>
          </w:r>
        </w:p>
      </w:docPartBody>
    </w:docPart>
    <w:docPart>
      <w:docPartPr>
        <w:name w:val="425FD4758ADE4A3BBF056436D36B5B8B"/>
        <w:category>
          <w:name w:val="Chung"/>
          <w:gallery w:val="placeholder"/>
        </w:category>
        <w:types>
          <w:type w:val="bbPlcHdr"/>
        </w:types>
        <w:behaviors>
          <w:behavior w:val="content"/>
        </w:behaviors>
        <w:guid w:val="{D98ED01E-AFF4-4D50-A9E2-4CBD691702E7}"/>
      </w:docPartPr>
      <w:docPartBody>
        <w:p w:rsidR="00000000" w:rsidRDefault="00B712DF">
          <w:pPr>
            <w:pStyle w:val="425FD4758ADE4A3BBF056436D36B5B8B"/>
          </w:pPr>
          <w:r w:rsidRPr="00592B34">
            <w:rPr>
              <w:rStyle w:val="VnbanChdanhsn"/>
            </w:rPr>
            <w:t>Choose an item.</w:t>
          </w:r>
        </w:p>
      </w:docPartBody>
    </w:docPart>
    <w:docPart>
      <w:docPartPr>
        <w:name w:val="922FB926C93042A6BDE797DFA0B5152B"/>
        <w:category>
          <w:name w:val="Chung"/>
          <w:gallery w:val="placeholder"/>
        </w:category>
        <w:types>
          <w:type w:val="bbPlcHdr"/>
        </w:types>
        <w:behaviors>
          <w:behavior w:val="content"/>
        </w:behaviors>
        <w:guid w:val="{8F878E92-3434-430A-B996-2BA56674F895}"/>
      </w:docPartPr>
      <w:docPartBody>
        <w:p w:rsidR="00000000" w:rsidRDefault="00B712DF">
          <w:pPr>
            <w:pStyle w:val="922FB926C93042A6BDE797DFA0B5152B"/>
          </w:pPr>
          <w:r w:rsidRPr="00592B34">
            <w:rPr>
              <w:rStyle w:val="VnbanChdanhsn"/>
            </w:rPr>
            <w:t>Choose an item.</w:t>
          </w:r>
        </w:p>
      </w:docPartBody>
    </w:docPart>
    <w:docPart>
      <w:docPartPr>
        <w:name w:val="ACDED1BDA2FD45B7814C893D4FA0E439"/>
        <w:category>
          <w:name w:val="Chung"/>
          <w:gallery w:val="placeholder"/>
        </w:category>
        <w:types>
          <w:type w:val="bbPlcHdr"/>
        </w:types>
        <w:behaviors>
          <w:behavior w:val="content"/>
        </w:behaviors>
        <w:guid w:val="{66E1ED9A-FA10-4A15-BA56-CBD7AC4AB1A0}"/>
      </w:docPartPr>
      <w:docPartBody>
        <w:p w:rsidR="00000000" w:rsidRDefault="00B712DF">
          <w:pPr>
            <w:pStyle w:val="ACDED1BDA2FD45B7814C893D4FA0E439"/>
          </w:pPr>
          <w:r w:rsidRPr="00592B34">
            <w:rPr>
              <w:rStyle w:val="VnbanChdanhsn"/>
            </w:rPr>
            <w:t>Choose an item.</w:t>
          </w:r>
        </w:p>
      </w:docPartBody>
    </w:docPart>
    <w:docPart>
      <w:docPartPr>
        <w:name w:val="EC8A6F1DC9784FF48B8CD0C8E3BB7886"/>
        <w:category>
          <w:name w:val="Chung"/>
          <w:gallery w:val="placeholder"/>
        </w:category>
        <w:types>
          <w:type w:val="bbPlcHdr"/>
        </w:types>
        <w:behaviors>
          <w:behavior w:val="content"/>
        </w:behaviors>
        <w:guid w:val="{549562DE-3865-4D97-AF6C-E59FE04D1C9C}"/>
      </w:docPartPr>
      <w:docPartBody>
        <w:p w:rsidR="00000000" w:rsidRDefault="00B712DF">
          <w:pPr>
            <w:pStyle w:val="EC8A6F1DC9784FF48B8CD0C8E3BB7886"/>
          </w:pPr>
          <w:r w:rsidRPr="00592B34">
            <w:rPr>
              <w:rStyle w:val="VnbanChdanhsn"/>
            </w:rPr>
            <w:t>Choose an item.</w:t>
          </w:r>
        </w:p>
      </w:docPartBody>
    </w:docPart>
    <w:docPart>
      <w:docPartPr>
        <w:name w:val="6D164D380A754795B272442CACCE845B"/>
        <w:category>
          <w:name w:val="Chung"/>
          <w:gallery w:val="placeholder"/>
        </w:category>
        <w:types>
          <w:type w:val="bbPlcHdr"/>
        </w:types>
        <w:behaviors>
          <w:behavior w:val="content"/>
        </w:behaviors>
        <w:guid w:val="{737F0744-99E3-44AA-A055-181111C3DAC6}"/>
      </w:docPartPr>
      <w:docPartBody>
        <w:p w:rsidR="00000000" w:rsidRDefault="00B712DF">
          <w:pPr>
            <w:pStyle w:val="6D164D380A754795B272442CACCE845B"/>
          </w:pPr>
          <w:r w:rsidRPr="00592B34">
            <w:rPr>
              <w:rStyle w:val="VnbanChdanhsn"/>
            </w:rPr>
            <w:t>Choose an item.</w:t>
          </w:r>
        </w:p>
      </w:docPartBody>
    </w:docPart>
    <w:docPart>
      <w:docPartPr>
        <w:name w:val="6DF88219FD6E4AFFA63ACDFECE0F68CB"/>
        <w:category>
          <w:name w:val="Chung"/>
          <w:gallery w:val="placeholder"/>
        </w:category>
        <w:types>
          <w:type w:val="bbPlcHdr"/>
        </w:types>
        <w:behaviors>
          <w:behavior w:val="content"/>
        </w:behaviors>
        <w:guid w:val="{54A10145-BB97-49E7-B39D-40DC5042CFD3}"/>
      </w:docPartPr>
      <w:docPartBody>
        <w:p w:rsidR="00000000" w:rsidRDefault="00B712DF">
          <w:pPr>
            <w:pStyle w:val="6DF88219FD6E4AFFA63ACDFECE0F68CB"/>
          </w:pPr>
          <w:r w:rsidRPr="00592B34">
            <w:rPr>
              <w:rStyle w:val="VnbanChdanhsn"/>
            </w:rPr>
            <w:t xml:space="preserve">Choose an </w:t>
          </w:r>
          <w:r w:rsidRPr="00592B34">
            <w:rPr>
              <w:rStyle w:val="VnbanChdanhsn"/>
            </w:rPr>
            <w:t>item.</w:t>
          </w:r>
        </w:p>
      </w:docPartBody>
    </w:docPart>
    <w:docPart>
      <w:docPartPr>
        <w:name w:val="B07D69FFCF824E4591503E5030997CF7"/>
        <w:category>
          <w:name w:val="Chung"/>
          <w:gallery w:val="placeholder"/>
        </w:category>
        <w:types>
          <w:type w:val="bbPlcHdr"/>
        </w:types>
        <w:behaviors>
          <w:behavior w:val="content"/>
        </w:behaviors>
        <w:guid w:val="{780AFE02-9FE9-4D94-ADEF-BD42F56D6DFF}"/>
      </w:docPartPr>
      <w:docPartBody>
        <w:p w:rsidR="00000000" w:rsidRDefault="00B712DF">
          <w:pPr>
            <w:pStyle w:val="B07D69FFCF824E4591503E5030997CF7"/>
          </w:pPr>
          <w:r w:rsidRPr="00592B34">
            <w:rPr>
              <w:rStyle w:val="VnbanChdanhsn"/>
            </w:rPr>
            <w:t>Choose an item.</w:t>
          </w:r>
        </w:p>
      </w:docPartBody>
    </w:docPart>
    <w:docPart>
      <w:docPartPr>
        <w:name w:val="9E99850514004021A9CF289B8E13126B"/>
        <w:category>
          <w:name w:val="Chung"/>
          <w:gallery w:val="placeholder"/>
        </w:category>
        <w:types>
          <w:type w:val="bbPlcHdr"/>
        </w:types>
        <w:behaviors>
          <w:behavior w:val="content"/>
        </w:behaviors>
        <w:guid w:val="{61991276-B00F-487C-A6CE-C0448CE8037A}"/>
      </w:docPartPr>
      <w:docPartBody>
        <w:p w:rsidR="00000000" w:rsidRDefault="00B712DF">
          <w:pPr>
            <w:pStyle w:val="9E99850514004021A9CF289B8E13126B"/>
          </w:pPr>
          <w:r w:rsidRPr="00592B34">
            <w:rPr>
              <w:rStyle w:val="VnbanChdanhsn"/>
            </w:rPr>
            <w:t>Choose an item.</w:t>
          </w:r>
        </w:p>
      </w:docPartBody>
    </w:docPart>
    <w:docPart>
      <w:docPartPr>
        <w:name w:val="B845A6DC06604649B823EADE626A4069"/>
        <w:category>
          <w:name w:val="Chung"/>
          <w:gallery w:val="placeholder"/>
        </w:category>
        <w:types>
          <w:type w:val="bbPlcHdr"/>
        </w:types>
        <w:behaviors>
          <w:behavior w:val="content"/>
        </w:behaviors>
        <w:guid w:val="{7C77B51C-AC55-40EA-B181-A204A0E01BE7}"/>
      </w:docPartPr>
      <w:docPartBody>
        <w:p w:rsidR="00000000" w:rsidRDefault="00B712DF">
          <w:pPr>
            <w:pStyle w:val="B845A6DC06604649B823EADE626A4069"/>
          </w:pPr>
          <w:r w:rsidRPr="00592B34">
            <w:rPr>
              <w:rStyle w:val="VnbanChdanhsn"/>
            </w:rPr>
            <w:t>Choose an item.</w:t>
          </w:r>
        </w:p>
      </w:docPartBody>
    </w:docPart>
    <w:docPart>
      <w:docPartPr>
        <w:name w:val="A4B42ED7CA74493394C63EA11331F1FA"/>
        <w:category>
          <w:name w:val="Chung"/>
          <w:gallery w:val="placeholder"/>
        </w:category>
        <w:types>
          <w:type w:val="bbPlcHdr"/>
        </w:types>
        <w:behaviors>
          <w:behavior w:val="content"/>
        </w:behaviors>
        <w:guid w:val="{63E63B4F-1E53-4F5D-99D3-8A14559B2736}"/>
      </w:docPartPr>
      <w:docPartBody>
        <w:p w:rsidR="00000000" w:rsidRDefault="00B712DF">
          <w:pPr>
            <w:pStyle w:val="A4B42ED7CA74493394C63EA11331F1FA"/>
          </w:pPr>
          <w:r w:rsidRPr="00592B34">
            <w:rPr>
              <w:rStyle w:val="VnbanChdanhsn"/>
            </w:rPr>
            <w:t>Choose an item.</w:t>
          </w:r>
        </w:p>
      </w:docPartBody>
    </w:docPart>
    <w:docPart>
      <w:docPartPr>
        <w:name w:val="47B93298296A43438924EAE273471D0E"/>
        <w:category>
          <w:name w:val="Chung"/>
          <w:gallery w:val="placeholder"/>
        </w:category>
        <w:types>
          <w:type w:val="bbPlcHdr"/>
        </w:types>
        <w:behaviors>
          <w:behavior w:val="content"/>
        </w:behaviors>
        <w:guid w:val="{83FC8E38-71F2-4FCF-9F6A-F3453D09D594}"/>
      </w:docPartPr>
      <w:docPartBody>
        <w:p w:rsidR="00000000" w:rsidRDefault="00B712DF">
          <w:pPr>
            <w:pStyle w:val="47B93298296A43438924EAE273471D0E"/>
          </w:pPr>
          <w:r w:rsidRPr="00592B34">
            <w:rPr>
              <w:rStyle w:val="VnbanChdanhsn"/>
            </w:rPr>
            <w:t>Choose an item.</w:t>
          </w:r>
        </w:p>
      </w:docPartBody>
    </w:docPart>
    <w:docPart>
      <w:docPartPr>
        <w:name w:val="F644AEC4EBE842869BACD42607B13D28"/>
        <w:category>
          <w:name w:val="Chung"/>
          <w:gallery w:val="placeholder"/>
        </w:category>
        <w:types>
          <w:type w:val="bbPlcHdr"/>
        </w:types>
        <w:behaviors>
          <w:behavior w:val="content"/>
        </w:behaviors>
        <w:guid w:val="{38374A2B-C067-4819-BCC6-8414C40E7166}"/>
      </w:docPartPr>
      <w:docPartBody>
        <w:p w:rsidR="00000000" w:rsidRDefault="00B712DF">
          <w:pPr>
            <w:pStyle w:val="F644AEC4EBE842869BACD42607B13D28"/>
          </w:pPr>
          <w:r w:rsidRPr="00592B34">
            <w:rPr>
              <w:rStyle w:val="VnbanChdanhsn"/>
            </w:rPr>
            <w:t>Choose an item.</w:t>
          </w:r>
        </w:p>
      </w:docPartBody>
    </w:docPart>
    <w:docPart>
      <w:docPartPr>
        <w:name w:val="C9781F4DB4C044EBAE4A2AC50D3AEDCC"/>
        <w:category>
          <w:name w:val="Chung"/>
          <w:gallery w:val="placeholder"/>
        </w:category>
        <w:types>
          <w:type w:val="bbPlcHdr"/>
        </w:types>
        <w:behaviors>
          <w:behavior w:val="content"/>
        </w:behaviors>
        <w:guid w:val="{396B6783-0940-4759-A9DC-74353367C170}"/>
      </w:docPartPr>
      <w:docPartBody>
        <w:p w:rsidR="00000000" w:rsidRDefault="00B712DF">
          <w:pPr>
            <w:pStyle w:val="C9781F4DB4C044EBAE4A2AC50D3AEDCC"/>
          </w:pPr>
          <w:r w:rsidRPr="00592B34">
            <w:rPr>
              <w:rStyle w:val="VnbanChdanhsn"/>
            </w:rPr>
            <w:t>Choose an item.</w:t>
          </w:r>
        </w:p>
      </w:docPartBody>
    </w:docPart>
    <w:docPart>
      <w:docPartPr>
        <w:name w:val="9A0D3B206AAC452E8E2B86498CE7CE28"/>
        <w:category>
          <w:name w:val="Chung"/>
          <w:gallery w:val="placeholder"/>
        </w:category>
        <w:types>
          <w:type w:val="bbPlcHdr"/>
        </w:types>
        <w:behaviors>
          <w:behavior w:val="content"/>
        </w:behaviors>
        <w:guid w:val="{73617EEF-8F71-42FC-8E91-6C84679383BC}"/>
      </w:docPartPr>
      <w:docPartBody>
        <w:p w:rsidR="00000000" w:rsidRDefault="00B712DF">
          <w:pPr>
            <w:pStyle w:val="9A0D3B206AAC452E8E2B86498CE7CE28"/>
          </w:pPr>
          <w:r w:rsidRPr="00592B34">
            <w:rPr>
              <w:rStyle w:val="VnbanChdanhsn"/>
            </w:rPr>
            <w:t>Choose an item.</w:t>
          </w:r>
        </w:p>
      </w:docPartBody>
    </w:docPart>
    <w:docPart>
      <w:docPartPr>
        <w:name w:val="1BF612541425413D8517AC74E35633E1"/>
        <w:category>
          <w:name w:val="Chung"/>
          <w:gallery w:val="placeholder"/>
        </w:category>
        <w:types>
          <w:type w:val="bbPlcHdr"/>
        </w:types>
        <w:behaviors>
          <w:behavior w:val="content"/>
        </w:behaviors>
        <w:guid w:val="{04C45154-366D-492B-B2E4-02227BFFB4D6}"/>
      </w:docPartPr>
      <w:docPartBody>
        <w:p w:rsidR="00000000" w:rsidRDefault="00B712DF">
          <w:pPr>
            <w:pStyle w:val="1BF612541425413D8517AC74E35633E1"/>
          </w:pPr>
          <w:r w:rsidRPr="00592B34">
            <w:rPr>
              <w:rStyle w:val="VnbanChdanhsn"/>
            </w:rPr>
            <w:t>Choose an item.</w:t>
          </w:r>
        </w:p>
      </w:docPartBody>
    </w:docPart>
    <w:docPart>
      <w:docPartPr>
        <w:name w:val="9B084055FA7C474EBC61D781E63CA183"/>
        <w:category>
          <w:name w:val="Chung"/>
          <w:gallery w:val="placeholder"/>
        </w:category>
        <w:types>
          <w:type w:val="bbPlcHdr"/>
        </w:types>
        <w:behaviors>
          <w:behavior w:val="content"/>
        </w:behaviors>
        <w:guid w:val="{4D0E5058-2408-4D31-AB40-FC7A4689ECE2}"/>
      </w:docPartPr>
      <w:docPartBody>
        <w:p w:rsidR="00000000" w:rsidRDefault="00B712DF">
          <w:pPr>
            <w:pStyle w:val="9B084055FA7C474EBC61D781E63CA183"/>
          </w:pPr>
          <w:r w:rsidRPr="00592B34">
            <w:rPr>
              <w:rStyle w:val="VnbanChdanhsn"/>
            </w:rPr>
            <w:t>Choose an item.</w:t>
          </w:r>
        </w:p>
      </w:docPartBody>
    </w:docPart>
    <w:docPart>
      <w:docPartPr>
        <w:name w:val="F2A2C6FC54494231AB85A9E7BE82351E"/>
        <w:category>
          <w:name w:val="Chung"/>
          <w:gallery w:val="placeholder"/>
        </w:category>
        <w:types>
          <w:type w:val="bbPlcHdr"/>
        </w:types>
        <w:behaviors>
          <w:behavior w:val="content"/>
        </w:behaviors>
        <w:guid w:val="{315435F8-A15B-48A8-9933-76274D89DE3B}"/>
      </w:docPartPr>
      <w:docPartBody>
        <w:p w:rsidR="00000000" w:rsidRDefault="00B712DF">
          <w:pPr>
            <w:pStyle w:val="F2A2C6FC54494231AB85A9E7BE82351E"/>
          </w:pPr>
          <w:r w:rsidRPr="00592B34">
            <w:rPr>
              <w:rStyle w:val="VnbanChdanhsn"/>
            </w:rPr>
            <w:t>Choose an item.</w:t>
          </w:r>
        </w:p>
      </w:docPartBody>
    </w:docPart>
    <w:docPart>
      <w:docPartPr>
        <w:name w:val="FF9F9EAB62CA49BE8E7F879E89A6841F"/>
        <w:category>
          <w:name w:val="Chung"/>
          <w:gallery w:val="placeholder"/>
        </w:category>
        <w:types>
          <w:type w:val="bbPlcHdr"/>
        </w:types>
        <w:behaviors>
          <w:behavior w:val="content"/>
        </w:behaviors>
        <w:guid w:val="{643331A9-D130-41CC-9EAC-BBE58990FAC6}"/>
      </w:docPartPr>
      <w:docPartBody>
        <w:p w:rsidR="00000000" w:rsidRDefault="00B712DF">
          <w:pPr>
            <w:pStyle w:val="FF9F9EAB62CA49BE8E7F879E89A6841F"/>
          </w:pPr>
          <w:r w:rsidRPr="00592B34">
            <w:rPr>
              <w:rStyle w:val="VnbanChdanhsn"/>
            </w:rPr>
            <w:t>Choose an item.</w:t>
          </w:r>
        </w:p>
      </w:docPartBody>
    </w:docPart>
    <w:docPart>
      <w:docPartPr>
        <w:name w:val="D6F80E82D14A4257B962779C7D259B5F"/>
        <w:category>
          <w:name w:val="Chung"/>
          <w:gallery w:val="placeholder"/>
        </w:category>
        <w:types>
          <w:type w:val="bbPlcHdr"/>
        </w:types>
        <w:behaviors>
          <w:behavior w:val="content"/>
        </w:behaviors>
        <w:guid w:val="{3E489C46-971B-4056-8438-3A32FBDF6199}"/>
      </w:docPartPr>
      <w:docPartBody>
        <w:p w:rsidR="00000000" w:rsidRDefault="00B712DF">
          <w:pPr>
            <w:pStyle w:val="D6F80E82D14A4257B962779C7D259B5F"/>
          </w:pPr>
          <w:r w:rsidRPr="00592B34">
            <w:rPr>
              <w:rStyle w:val="VnbanChdanhsn"/>
            </w:rPr>
            <w:t>Choose an item.</w:t>
          </w:r>
        </w:p>
      </w:docPartBody>
    </w:docPart>
    <w:docPart>
      <w:docPartPr>
        <w:name w:val="94098E8643504DA3B402C06EC2F4324E"/>
        <w:category>
          <w:name w:val="Chung"/>
          <w:gallery w:val="placeholder"/>
        </w:category>
        <w:types>
          <w:type w:val="bbPlcHdr"/>
        </w:types>
        <w:behaviors>
          <w:behavior w:val="content"/>
        </w:behaviors>
        <w:guid w:val="{E54DDD47-362B-4B95-BF0B-2A7DD74D6B49}"/>
      </w:docPartPr>
      <w:docPartBody>
        <w:p w:rsidR="00000000" w:rsidRDefault="00B712DF">
          <w:pPr>
            <w:pStyle w:val="94098E8643504DA3B402C06EC2F4324E"/>
          </w:pPr>
          <w:r w:rsidRPr="00592B34">
            <w:rPr>
              <w:rStyle w:val="VnbanChdanhsn"/>
            </w:rPr>
            <w:t>Choose an item.</w:t>
          </w:r>
        </w:p>
      </w:docPartBody>
    </w:docPart>
    <w:docPart>
      <w:docPartPr>
        <w:name w:val="C0C9CF7CB3F5411DA7BB95D8C9D32E55"/>
        <w:category>
          <w:name w:val="Chung"/>
          <w:gallery w:val="placeholder"/>
        </w:category>
        <w:types>
          <w:type w:val="bbPlcHdr"/>
        </w:types>
        <w:behaviors>
          <w:behavior w:val="content"/>
        </w:behaviors>
        <w:guid w:val="{D4818A59-0A7B-43C5-84A5-A13A058DF86A}"/>
      </w:docPartPr>
      <w:docPartBody>
        <w:p w:rsidR="00000000" w:rsidRDefault="00B712DF">
          <w:pPr>
            <w:pStyle w:val="C0C9CF7CB3F5411DA7BB95D8C9D32E55"/>
          </w:pPr>
          <w:r w:rsidRPr="00592B34">
            <w:rPr>
              <w:rStyle w:val="VnbanChdanhsn"/>
            </w:rPr>
            <w:t>Choose an item.</w:t>
          </w:r>
        </w:p>
      </w:docPartBody>
    </w:docPart>
    <w:docPart>
      <w:docPartPr>
        <w:name w:val="534EB67FB6844239864E8EADA557F443"/>
        <w:category>
          <w:name w:val="Chung"/>
          <w:gallery w:val="placeholder"/>
        </w:category>
        <w:types>
          <w:type w:val="bbPlcHdr"/>
        </w:types>
        <w:behaviors>
          <w:behavior w:val="content"/>
        </w:behaviors>
        <w:guid w:val="{F0EA7CDF-E448-425B-A6F4-4DB64A97D547}"/>
      </w:docPartPr>
      <w:docPartBody>
        <w:p w:rsidR="00000000" w:rsidRDefault="00B712DF">
          <w:pPr>
            <w:pStyle w:val="534EB67FB6844239864E8EADA557F443"/>
          </w:pPr>
          <w:r w:rsidRPr="00592B34">
            <w:rPr>
              <w:rStyle w:val="VnbanChdanhsn"/>
            </w:rPr>
            <w:t>Choose an item.</w:t>
          </w:r>
        </w:p>
      </w:docPartBody>
    </w:docPart>
    <w:docPart>
      <w:docPartPr>
        <w:name w:val="EA0372A47C4445D0BA489652C05034C5"/>
        <w:category>
          <w:name w:val="Chung"/>
          <w:gallery w:val="placeholder"/>
        </w:category>
        <w:types>
          <w:type w:val="bbPlcHdr"/>
        </w:types>
        <w:behaviors>
          <w:behavior w:val="content"/>
        </w:behaviors>
        <w:guid w:val="{3A2047E2-A6EE-44AB-87A4-5817F5E1C9E0}"/>
      </w:docPartPr>
      <w:docPartBody>
        <w:p w:rsidR="00000000" w:rsidRDefault="00B712DF">
          <w:pPr>
            <w:pStyle w:val="EA0372A47C4445D0BA489652C05034C5"/>
          </w:pPr>
          <w:r w:rsidRPr="00592B34">
            <w:rPr>
              <w:rStyle w:val="VnbanChdanhsn"/>
            </w:rPr>
            <w:t>Choose an item.</w:t>
          </w:r>
        </w:p>
      </w:docPartBody>
    </w:docPart>
    <w:docPart>
      <w:docPartPr>
        <w:name w:val="70C97C46A99F48E1973439D66903EAA5"/>
        <w:category>
          <w:name w:val="Chung"/>
          <w:gallery w:val="placeholder"/>
        </w:category>
        <w:types>
          <w:type w:val="bbPlcHdr"/>
        </w:types>
        <w:behaviors>
          <w:behavior w:val="content"/>
        </w:behaviors>
        <w:guid w:val="{83065AC4-E7CB-412E-8B7B-FCA48524E176}"/>
      </w:docPartPr>
      <w:docPartBody>
        <w:p w:rsidR="00000000" w:rsidRDefault="00B712DF">
          <w:pPr>
            <w:pStyle w:val="70C97C46A99F48E1973439D66903EAA5"/>
          </w:pPr>
          <w:r w:rsidRPr="00592B34">
            <w:rPr>
              <w:rStyle w:val="VnbanChdanhsn"/>
            </w:rPr>
            <w:t>Choose an item.</w:t>
          </w:r>
        </w:p>
      </w:docPartBody>
    </w:docPart>
    <w:docPart>
      <w:docPartPr>
        <w:name w:val="4C5AB250B18C433491FC106F76CE16B8"/>
        <w:category>
          <w:name w:val="Chung"/>
          <w:gallery w:val="placeholder"/>
        </w:category>
        <w:types>
          <w:type w:val="bbPlcHdr"/>
        </w:types>
        <w:behaviors>
          <w:behavior w:val="content"/>
        </w:behaviors>
        <w:guid w:val="{C8366881-9730-40DE-8E21-FDF96C742262}"/>
      </w:docPartPr>
      <w:docPartBody>
        <w:p w:rsidR="00000000" w:rsidRDefault="00B712DF">
          <w:pPr>
            <w:pStyle w:val="4C5AB250B18C433491FC106F76CE16B8"/>
          </w:pPr>
          <w:r w:rsidRPr="00592B34">
            <w:rPr>
              <w:rStyle w:val="VnbanChdanhsn"/>
            </w:rPr>
            <w:t>Choose an item.</w:t>
          </w:r>
        </w:p>
      </w:docPartBody>
    </w:docPart>
    <w:docPart>
      <w:docPartPr>
        <w:name w:val="E236964F2B7F40CB9EAF8C73942A247B"/>
        <w:category>
          <w:name w:val="Chung"/>
          <w:gallery w:val="placeholder"/>
        </w:category>
        <w:types>
          <w:type w:val="bbPlcHdr"/>
        </w:types>
        <w:behaviors>
          <w:behavior w:val="content"/>
        </w:behaviors>
        <w:guid w:val="{5FE3E0B1-EB0E-45B1-97E3-3F0E49D088EB}"/>
      </w:docPartPr>
      <w:docPartBody>
        <w:p w:rsidR="00000000" w:rsidRDefault="00B712DF">
          <w:pPr>
            <w:pStyle w:val="E236964F2B7F40CB9EAF8C73942A247B"/>
          </w:pPr>
          <w:r w:rsidRPr="00592B34">
            <w:rPr>
              <w:rStyle w:val="VnbanChdanhsn"/>
            </w:rPr>
            <w:t>Choose an item.</w:t>
          </w:r>
        </w:p>
      </w:docPartBody>
    </w:docPart>
    <w:docPart>
      <w:docPartPr>
        <w:name w:val="C039B863EAD84B94BFFD7033C1EB3C8D"/>
        <w:category>
          <w:name w:val="Chung"/>
          <w:gallery w:val="placeholder"/>
        </w:category>
        <w:types>
          <w:type w:val="bbPlcHdr"/>
        </w:types>
        <w:behaviors>
          <w:behavior w:val="content"/>
        </w:behaviors>
        <w:guid w:val="{F759D9FD-08E5-4DF4-9137-1D44456AD6E9}"/>
      </w:docPartPr>
      <w:docPartBody>
        <w:p w:rsidR="00000000" w:rsidRDefault="00B712DF">
          <w:pPr>
            <w:pStyle w:val="C039B863EAD84B94BFFD7033C1EB3C8D"/>
          </w:pPr>
          <w:r w:rsidRPr="00592B34">
            <w:rPr>
              <w:rStyle w:val="VnbanChdanhsn"/>
            </w:rPr>
            <w:t>Choose an item.</w:t>
          </w:r>
        </w:p>
      </w:docPartBody>
    </w:docPart>
    <w:docPart>
      <w:docPartPr>
        <w:name w:val="86C7E2B4B1AA42328C72A1A4E2ED0047"/>
        <w:category>
          <w:name w:val="Chung"/>
          <w:gallery w:val="placeholder"/>
        </w:category>
        <w:types>
          <w:type w:val="bbPlcHdr"/>
        </w:types>
        <w:behaviors>
          <w:behavior w:val="content"/>
        </w:behaviors>
        <w:guid w:val="{B7EAB315-2963-4776-BF2A-5226B0050C94}"/>
      </w:docPartPr>
      <w:docPartBody>
        <w:p w:rsidR="00000000" w:rsidRDefault="00B712DF">
          <w:pPr>
            <w:pStyle w:val="86C7E2B4B1AA42328C72A1A4E2ED0047"/>
          </w:pPr>
          <w:r w:rsidRPr="00592B34">
            <w:rPr>
              <w:rStyle w:val="VnbanChdanhsn"/>
            </w:rPr>
            <w:t>Choose an item.</w:t>
          </w:r>
        </w:p>
      </w:docPartBody>
    </w:docPart>
    <w:docPart>
      <w:docPartPr>
        <w:name w:val="8DCD78F97C1343C3BF6739203A897AD3"/>
        <w:category>
          <w:name w:val="Chung"/>
          <w:gallery w:val="placeholder"/>
        </w:category>
        <w:types>
          <w:type w:val="bbPlcHdr"/>
        </w:types>
        <w:behaviors>
          <w:behavior w:val="content"/>
        </w:behaviors>
        <w:guid w:val="{DD34BC13-2DDE-43C8-A7C0-7BFCE512C238}"/>
      </w:docPartPr>
      <w:docPartBody>
        <w:p w:rsidR="00000000" w:rsidRDefault="00B712DF">
          <w:pPr>
            <w:pStyle w:val="8DCD78F97C1343C3BF6739203A897AD3"/>
          </w:pPr>
          <w:r w:rsidRPr="00592B34">
            <w:rPr>
              <w:rStyle w:val="VnbanChdanhsn"/>
            </w:rPr>
            <w:t>Choose an item.</w:t>
          </w:r>
        </w:p>
      </w:docPartBody>
    </w:docPart>
    <w:docPart>
      <w:docPartPr>
        <w:name w:val="4E6D8EFB86D641F799BC5B0168CEAC40"/>
        <w:category>
          <w:name w:val="Chung"/>
          <w:gallery w:val="placeholder"/>
        </w:category>
        <w:types>
          <w:type w:val="bbPlcHdr"/>
        </w:types>
        <w:behaviors>
          <w:behavior w:val="content"/>
        </w:behaviors>
        <w:guid w:val="{0B785BCB-1EC3-4F2F-A687-7C26161FD044}"/>
      </w:docPartPr>
      <w:docPartBody>
        <w:p w:rsidR="00000000" w:rsidRDefault="00B712DF">
          <w:pPr>
            <w:pStyle w:val="4E6D8EFB86D641F799BC5B0168CEAC40"/>
          </w:pPr>
          <w:r w:rsidRPr="00592B34">
            <w:rPr>
              <w:rStyle w:val="VnbanChdanhsn"/>
            </w:rPr>
            <w:t>Choose an item.</w:t>
          </w:r>
        </w:p>
      </w:docPartBody>
    </w:docPart>
    <w:docPart>
      <w:docPartPr>
        <w:name w:val="2B022FB079FD43DE9E7C53E6A0CC23BC"/>
        <w:category>
          <w:name w:val="Chung"/>
          <w:gallery w:val="placeholder"/>
        </w:category>
        <w:types>
          <w:type w:val="bbPlcHdr"/>
        </w:types>
        <w:behaviors>
          <w:behavior w:val="content"/>
        </w:behaviors>
        <w:guid w:val="{F09A1E47-2802-4781-BCF0-49CAD4F07897}"/>
      </w:docPartPr>
      <w:docPartBody>
        <w:p w:rsidR="00000000" w:rsidRDefault="00B712DF">
          <w:pPr>
            <w:pStyle w:val="2B022FB079FD43DE9E7C53E6A0CC23BC"/>
          </w:pPr>
          <w:r w:rsidRPr="00592B34">
            <w:rPr>
              <w:rStyle w:val="VnbanChdanhsn"/>
            </w:rPr>
            <w:t>Choose an item.</w:t>
          </w:r>
        </w:p>
      </w:docPartBody>
    </w:docPart>
    <w:docPart>
      <w:docPartPr>
        <w:name w:val="E213A5BBEF914F2CB9AEF52918F25266"/>
        <w:category>
          <w:name w:val="Chung"/>
          <w:gallery w:val="placeholder"/>
        </w:category>
        <w:types>
          <w:type w:val="bbPlcHdr"/>
        </w:types>
        <w:behaviors>
          <w:behavior w:val="content"/>
        </w:behaviors>
        <w:guid w:val="{D1264B86-87DE-4AB9-96AB-0681385821F0}"/>
      </w:docPartPr>
      <w:docPartBody>
        <w:p w:rsidR="00000000" w:rsidRDefault="00B712DF">
          <w:pPr>
            <w:pStyle w:val="E213A5BBEF914F2CB9AEF52918F25266"/>
          </w:pPr>
          <w:r w:rsidRPr="00592B34">
            <w:rPr>
              <w:rStyle w:val="VnbanChdanhsn"/>
            </w:rPr>
            <w:t>Choose an item.</w:t>
          </w:r>
        </w:p>
      </w:docPartBody>
    </w:docPart>
    <w:docPart>
      <w:docPartPr>
        <w:name w:val="9DC13A2E92684D5E838D45139D44245B"/>
        <w:category>
          <w:name w:val="Chung"/>
          <w:gallery w:val="placeholder"/>
        </w:category>
        <w:types>
          <w:type w:val="bbPlcHdr"/>
        </w:types>
        <w:behaviors>
          <w:behavior w:val="content"/>
        </w:behaviors>
        <w:guid w:val="{49DE5C59-7666-4758-925F-3666AFE88A76}"/>
      </w:docPartPr>
      <w:docPartBody>
        <w:p w:rsidR="00000000" w:rsidRDefault="00B712DF">
          <w:pPr>
            <w:pStyle w:val="9DC13A2E92684D5E838D45139D44245B"/>
          </w:pPr>
          <w:r w:rsidRPr="00592B34">
            <w:rPr>
              <w:rStyle w:val="VnbanChdanhsn"/>
            </w:rPr>
            <w:t>Choose an item.</w:t>
          </w:r>
        </w:p>
      </w:docPartBody>
    </w:docPart>
    <w:docPart>
      <w:docPartPr>
        <w:name w:val="65B448DBD81C49CFA0AE4253B7479B7B"/>
        <w:category>
          <w:name w:val="Chung"/>
          <w:gallery w:val="placeholder"/>
        </w:category>
        <w:types>
          <w:type w:val="bbPlcHdr"/>
        </w:types>
        <w:behaviors>
          <w:behavior w:val="content"/>
        </w:behaviors>
        <w:guid w:val="{E9354EF3-50E9-4C73-B5CA-10D2CB5AAB9D}"/>
      </w:docPartPr>
      <w:docPartBody>
        <w:p w:rsidR="00000000" w:rsidRDefault="00B712DF">
          <w:pPr>
            <w:pStyle w:val="65B448DBD81C49CFA0AE4253B7479B7B"/>
          </w:pPr>
          <w:r w:rsidRPr="00592B34">
            <w:rPr>
              <w:rStyle w:val="VnbanChdanhsn"/>
            </w:rPr>
            <w:t>Choose an item.</w:t>
          </w:r>
        </w:p>
      </w:docPartBody>
    </w:docPart>
    <w:docPart>
      <w:docPartPr>
        <w:name w:val="A5EA99C5CB974D00952BB1138292DF7B"/>
        <w:category>
          <w:name w:val="Chung"/>
          <w:gallery w:val="placeholder"/>
        </w:category>
        <w:types>
          <w:type w:val="bbPlcHdr"/>
        </w:types>
        <w:behaviors>
          <w:behavior w:val="content"/>
        </w:behaviors>
        <w:guid w:val="{86C3F9B0-E746-4B80-AEF9-5A4E63924891}"/>
      </w:docPartPr>
      <w:docPartBody>
        <w:p w:rsidR="00000000" w:rsidRDefault="00B712DF">
          <w:pPr>
            <w:pStyle w:val="A5EA99C5CB974D00952BB1138292DF7B"/>
          </w:pPr>
          <w:r w:rsidRPr="00592B34">
            <w:rPr>
              <w:rStyle w:val="VnbanChdanhsn"/>
            </w:rPr>
            <w:t>Choose an item.</w:t>
          </w:r>
        </w:p>
      </w:docPartBody>
    </w:docPart>
    <w:docPart>
      <w:docPartPr>
        <w:name w:val="0435BF6338784F4685629E6ACE69CF67"/>
        <w:category>
          <w:name w:val="Chung"/>
          <w:gallery w:val="placeholder"/>
        </w:category>
        <w:types>
          <w:type w:val="bbPlcHdr"/>
        </w:types>
        <w:behaviors>
          <w:behavior w:val="content"/>
        </w:behaviors>
        <w:guid w:val="{159491A2-BED1-4085-966E-44A14985C61D}"/>
      </w:docPartPr>
      <w:docPartBody>
        <w:p w:rsidR="00000000" w:rsidRDefault="00B712DF">
          <w:pPr>
            <w:pStyle w:val="0435BF6338784F4685629E6ACE69CF67"/>
          </w:pPr>
          <w:r w:rsidRPr="00592B34">
            <w:rPr>
              <w:rStyle w:val="VnbanChdanhsn"/>
            </w:rPr>
            <w:t>Choose an item.</w:t>
          </w:r>
        </w:p>
      </w:docPartBody>
    </w:docPart>
    <w:docPart>
      <w:docPartPr>
        <w:name w:val="3076B08D08AB46FD97EFA4F2592D512C"/>
        <w:category>
          <w:name w:val="Chung"/>
          <w:gallery w:val="placeholder"/>
        </w:category>
        <w:types>
          <w:type w:val="bbPlcHdr"/>
        </w:types>
        <w:behaviors>
          <w:behavior w:val="content"/>
        </w:behaviors>
        <w:guid w:val="{7A926D83-E988-41FB-B3C3-F67885B4FDBA}"/>
      </w:docPartPr>
      <w:docPartBody>
        <w:p w:rsidR="00000000" w:rsidRDefault="00B712DF">
          <w:pPr>
            <w:pStyle w:val="3076B08D08AB46FD97EFA4F2592D512C"/>
          </w:pPr>
          <w:r w:rsidRPr="00592B34">
            <w:rPr>
              <w:rStyle w:val="VnbanChdanhsn"/>
            </w:rPr>
            <w:t xml:space="preserve">Choose an </w:t>
          </w:r>
          <w:r w:rsidRPr="00592B34">
            <w:rPr>
              <w:rStyle w:val="VnbanChdanhsn"/>
            </w:rPr>
            <w:t>item.</w:t>
          </w:r>
        </w:p>
      </w:docPartBody>
    </w:docPart>
    <w:docPart>
      <w:docPartPr>
        <w:name w:val="0EEC351599614BE7B9936919A61807DD"/>
        <w:category>
          <w:name w:val="Chung"/>
          <w:gallery w:val="placeholder"/>
        </w:category>
        <w:types>
          <w:type w:val="bbPlcHdr"/>
        </w:types>
        <w:behaviors>
          <w:behavior w:val="content"/>
        </w:behaviors>
        <w:guid w:val="{B2BDBEC0-0F1C-4A9B-B8F7-265374E0CDB0}"/>
      </w:docPartPr>
      <w:docPartBody>
        <w:p w:rsidR="00000000" w:rsidRDefault="00B712DF">
          <w:pPr>
            <w:pStyle w:val="0EEC351599614BE7B9936919A61807DD"/>
          </w:pPr>
          <w:r w:rsidRPr="00592B34">
            <w:rPr>
              <w:rStyle w:val="VnbanChdanhsn"/>
            </w:rPr>
            <w:t>Choose an item.</w:t>
          </w:r>
        </w:p>
      </w:docPartBody>
    </w:docPart>
    <w:docPart>
      <w:docPartPr>
        <w:name w:val="40962E36F8214BC4830CE8537A98ABB8"/>
        <w:category>
          <w:name w:val="Chung"/>
          <w:gallery w:val="placeholder"/>
        </w:category>
        <w:types>
          <w:type w:val="bbPlcHdr"/>
        </w:types>
        <w:behaviors>
          <w:behavior w:val="content"/>
        </w:behaviors>
        <w:guid w:val="{1916ED0C-E5CA-4F5D-806E-158C1E4E8D68}"/>
      </w:docPartPr>
      <w:docPartBody>
        <w:p w:rsidR="00000000" w:rsidRDefault="00B712DF">
          <w:pPr>
            <w:pStyle w:val="40962E36F8214BC4830CE8537A98ABB8"/>
          </w:pPr>
          <w:r w:rsidRPr="00592B34">
            <w:rPr>
              <w:rStyle w:val="VnbanChdanhsn"/>
            </w:rPr>
            <w:t>Choose an item.</w:t>
          </w:r>
        </w:p>
      </w:docPartBody>
    </w:docPart>
    <w:docPart>
      <w:docPartPr>
        <w:name w:val="14F9E2DB856B481486647B2CE5B1DE53"/>
        <w:category>
          <w:name w:val="Chung"/>
          <w:gallery w:val="placeholder"/>
        </w:category>
        <w:types>
          <w:type w:val="bbPlcHdr"/>
        </w:types>
        <w:behaviors>
          <w:behavior w:val="content"/>
        </w:behaviors>
        <w:guid w:val="{4BC1B01A-E320-41E2-86A6-8C78A4A65762}"/>
      </w:docPartPr>
      <w:docPartBody>
        <w:p w:rsidR="00000000" w:rsidRDefault="00B712DF">
          <w:pPr>
            <w:pStyle w:val="14F9E2DB856B481486647B2CE5B1DE53"/>
          </w:pPr>
          <w:r w:rsidRPr="00592B34">
            <w:rPr>
              <w:rStyle w:val="VnbanChdanhsn"/>
            </w:rPr>
            <w:t>Choose an item.</w:t>
          </w:r>
        </w:p>
      </w:docPartBody>
    </w:docPart>
    <w:docPart>
      <w:docPartPr>
        <w:name w:val="0CA5014628A841BEBD5E3E580BCD9F3C"/>
        <w:category>
          <w:name w:val="Chung"/>
          <w:gallery w:val="placeholder"/>
        </w:category>
        <w:types>
          <w:type w:val="bbPlcHdr"/>
        </w:types>
        <w:behaviors>
          <w:behavior w:val="content"/>
        </w:behaviors>
        <w:guid w:val="{42B8F86B-165C-4636-B41E-51EF41765DA1}"/>
      </w:docPartPr>
      <w:docPartBody>
        <w:p w:rsidR="00000000" w:rsidRDefault="00B712DF">
          <w:pPr>
            <w:pStyle w:val="0CA5014628A841BEBD5E3E580BCD9F3C"/>
          </w:pPr>
          <w:r w:rsidRPr="00592B34">
            <w:rPr>
              <w:rStyle w:val="VnbanChdanhsn"/>
            </w:rPr>
            <w:t>Choose an item.</w:t>
          </w:r>
        </w:p>
      </w:docPartBody>
    </w:docPart>
    <w:docPart>
      <w:docPartPr>
        <w:name w:val="F2AF0A67DBED4E5D985D4CA177FF4929"/>
        <w:category>
          <w:name w:val="Chung"/>
          <w:gallery w:val="placeholder"/>
        </w:category>
        <w:types>
          <w:type w:val="bbPlcHdr"/>
        </w:types>
        <w:behaviors>
          <w:behavior w:val="content"/>
        </w:behaviors>
        <w:guid w:val="{4BD54403-A39A-4F81-9308-B7E73A8A7FB5}"/>
      </w:docPartPr>
      <w:docPartBody>
        <w:p w:rsidR="00000000" w:rsidRDefault="00B712DF">
          <w:pPr>
            <w:pStyle w:val="F2AF0A67DBED4E5D985D4CA177FF4929"/>
          </w:pPr>
          <w:r w:rsidRPr="00592B34">
            <w:rPr>
              <w:rStyle w:val="VnbanChdanhsn"/>
            </w:rPr>
            <w:t>Choose an item.</w:t>
          </w:r>
        </w:p>
      </w:docPartBody>
    </w:docPart>
    <w:docPart>
      <w:docPartPr>
        <w:name w:val="ACE35D13A689412FBB7EDD2DB19389A2"/>
        <w:category>
          <w:name w:val="Chung"/>
          <w:gallery w:val="placeholder"/>
        </w:category>
        <w:types>
          <w:type w:val="bbPlcHdr"/>
        </w:types>
        <w:behaviors>
          <w:behavior w:val="content"/>
        </w:behaviors>
        <w:guid w:val="{3388A5E7-C295-477E-B085-6D846187F263}"/>
      </w:docPartPr>
      <w:docPartBody>
        <w:p w:rsidR="00000000" w:rsidRDefault="00B712DF">
          <w:pPr>
            <w:pStyle w:val="ACE35D13A689412FBB7EDD2DB19389A2"/>
          </w:pPr>
          <w:r w:rsidRPr="00592B34">
            <w:rPr>
              <w:rStyle w:val="VnbanChdanhsn"/>
            </w:rPr>
            <w:t>Choose an item.</w:t>
          </w:r>
        </w:p>
      </w:docPartBody>
    </w:docPart>
    <w:docPart>
      <w:docPartPr>
        <w:name w:val="F63A6FA98C68466287B35A3F67FE82F4"/>
        <w:category>
          <w:name w:val="Chung"/>
          <w:gallery w:val="placeholder"/>
        </w:category>
        <w:types>
          <w:type w:val="bbPlcHdr"/>
        </w:types>
        <w:behaviors>
          <w:behavior w:val="content"/>
        </w:behaviors>
        <w:guid w:val="{482852F3-B8F4-4E82-9E91-9767ED33F492}"/>
      </w:docPartPr>
      <w:docPartBody>
        <w:p w:rsidR="00000000" w:rsidRDefault="00B712DF">
          <w:pPr>
            <w:pStyle w:val="F63A6FA98C68466287B35A3F67FE82F4"/>
          </w:pPr>
          <w:r w:rsidRPr="00592B34">
            <w:rPr>
              <w:rStyle w:val="VnbanChdanhsn"/>
            </w:rPr>
            <w:t>Choose an item.</w:t>
          </w:r>
        </w:p>
      </w:docPartBody>
    </w:docPart>
    <w:docPart>
      <w:docPartPr>
        <w:name w:val="5D906238FB95461E84CA1A08A5992A80"/>
        <w:category>
          <w:name w:val="Chung"/>
          <w:gallery w:val="placeholder"/>
        </w:category>
        <w:types>
          <w:type w:val="bbPlcHdr"/>
        </w:types>
        <w:behaviors>
          <w:behavior w:val="content"/>
        </w:behaviors>
        <w:guid w:val="{FE9C645D-84C2-4BD0-88F4-840653EF1E2F}"/>
      </w:docPartPr>
      <w:docPartBody>
        <w:p w:rsidR="00000000" w:rsidRDefault="00B712DF">
          <w:pPr>
            <w:pStyle w:val="5D906238FB95461E84CA1A08A5992A80"/>
          </w:pPr>
          <w:r w:rsidRPr="000B3433">
            <w:rPr>
              <w:rStyle w:val="VnbanChdanhsn"/>
            </w:rPr>
            <w:t>Choose an item.</w:t>
          </w:r>
        </w:p>
      </w:docPartBody>
    </w:docPart>
    <w:docPart>
      <w:docPartPr>
        <w:name w:val="FE3496FCE0394E4184CA5E158C23F4C7"/>
        <w:category>
          <w:name w:val="Chung"/>
          <w:gallery w:val="placeholder"/>
        </w:category>
        <w:types>
          <w:type w:val="bbPlcHdr"/>
        </w:types>
        <w:behaviors>
          <w:behavior w:val="content"/>
        </w:behaviors>
        <w:guid w:val="{3579CAD0-6613-408E-ADB0-67D49F0E505E}"/>
      </w:docPartPr>
      <w:docPartBody>
        <w:p w:rsidR="00000000" w:rsidRDefault="00B712DF">
          <w:pPr>
            <w:pStyle w:val="FE3496FCE0394E4184CA5E158C23F4C7"/>
          </w:pPr>
          <w:r w:rsidRPr="000B3433">
            <w:rPr>
              <w:rStyle w:val="VnbanChdanhsn"/>
            </w:rPr>
            <w:t xml:space="preserve">Choose an </w:t>
          </w:r>
          <w:r w:rsidRPr="000B3433">
            <w:rPr>
              <w:rStyle w:val="VnbanChdanhsn"/>
            </w:rPr>
            <w:t>item.</w:t>
          </w:r>
        </w:p>
      </w:docPartBody>
    </w:docPart>
    <w:docPart>
      <w:docPartPr>
        <w:name w:val="9881CCF32B1D4E62874C1299A016863B"/>
        <w:category>
          <w:name w:val="Chung"/>
          <w:gallery w:val="placeholder"/>
        </w:category>
        <w:types>
          <w:type w:val="bbPlcHdr"/>
        </w:types>
        <w:behaviors>
          <w:behavior w:val="content"/>
        </w:behaviors>
        <w:guid w:val="{43FF051C-FC03-4B32-B6BD-B4C5511DB8B5}"/>
      </w:docPartPr>
      <w:docPartBody>
        <w:p w:rsidR="00000000" w:rsidRDefault="00B712DF">
          <w:pPr>
            <w:pStyle w:val="9881CCF32B1D4E62874C1299A016863B"/>
          </w:pPr>
          <w:r w:rsidRPr="00592B34">
            <w:rPr>
              <w:rStyle w:val="VnbanChdanhsn"/>
            </w:rPr>
            <w:t>Choose an item.</w:t>
          </w:r>
        </w:p>
      </w:docPartBody>
    </w:docPart>
    <w:docPart>
      <w:docPartPr>
        <w:name w:val="31A34C77DEFB431893CA9DF5CEEEED8E"/>
        <w:category>
          <w:name w:val="Chung"/>
          <w:gallery w:val="placeholder"/>
        </w:category>
        <w:types>
          <w:type w:val="bbPlcHdr"/>
        </w:types>
        <w:behaviors>
          <w:behavior w:val="content"/>
        </w:behaviors>
        <w:guid w:val="{A318D820-F70F-4934-8EF3-D388F3C7E576}"/>
      </w:docPartPr>
      <w:docPartBody>
        <w:p w:rsidR="00000000" w:rsidRDefault="00B712DF">
          <w:pPr>
            <w:pStyle w:val="31A34C77DEFB431893CA9DF5CEEEED8E"/>
          </w:pPr>
          <w:r w:rsidRPr="00592B34">
            <w:rPr>
              <w:rStyle w:val="VnbanChdanhsn"/>
            </w:rPr>
            <w:t>Choose an item.</w:t>
          </w:r>
        </w:p>
      </w:docPartBody>
    </w:docPart>
    <w:docPart>
      <w:docPartPr>
        <w:name w:val="AC13A4AA07B54934A136E995FA594D5B"/>
        <w:category>
          <w:name w:val="Chung"/>
          <w:gallery w:val="placeholder"/>
        </w:category>
        <w:types>
          <w:type w:val="bbPlcHdr"/>
        </w:types>
        <w:behaviors>
          <w:behavior w:val="content"/>
        </w:behaviors>
        <w:guid w:val="{2E4DC023-4CBA-43D3-8FB4-5FB62A0A5D68}"/>
      </w:docPartPr>
      <w:docPartBody>
        <w:p w:rsidR="00000000" w:rsidRDefault="00B712DF">
          <w:pPr>
            <w:pStyle w:val="AC13A4AA07B54934A136E995FA594D5B"/>
          </w:pPr>
          <w:r w:rsidRPr="00592B34">
            <w:rPr>
              <w:rStyle w:val="VnbanChdanhsn"/>
            </w:rPr>
            <w:t>Choose an item.</w:t>
          </w:r>
        </w:p>
      </w:docPartBody>
    </w:docPart>
    <w:docPart>
      <w:docPartPr>
        <w:name w:val="BEDD6EAC7F8B4C699CA52D6BEEED9439"/>
        <w:category>
          <w:name w:val="Chung"/>
          <w:gallery w:val="placeholder"/>
        </w:category>
        <w:types>
          <w:type w:val="bbPlcHdr"/>
        </w:types>
        <w:behaviors>
          <w:behavior w:val="content"/>
        </w:behaviors>
        <w:guid w:val="{D3207A1A-02A8-45CD-BF0F-C46527EC2EAB}"/>
      </w:docPartPr>
      <w:docPartBody>
        <w:p w:rsidR="00000000" w:rsidRDefault="00B712DF">
          <w:pPr>
            <w:pStyle w:val="BEDD6EAC7F8B4C699CA52D6BEEED9439"/>
          </w:pPr>
          <w:r w:rsidRPr="00592B34">
            <w:rPr>
              <w:rStyle w:val="VnbanChdanhsn"/>
            </w:rPr>
            <w:t>Choose an item.</w:t>
          </w:r>
        </w:p>
      </w:docPartBody>
    </w:docPart>
    <w:docPart>
      <w:docPartPr>
        <w:name w:val="3019152F489D4FF19D6D23DC6B85F21A"/>
        <w:category>
          <w:name w:val="Chung"/>
          <w:gallery w:val="placeholder"/>
        </w:category>
        <w:types>
          <w:type w:val="bbPlcHdr"/>
        </w:types>
        <w:behaviors>
          <w:behavior w:val="content"/>
        </w:behaviors>
        <w:guid w:val="{7A028F68-2A00-49BD-8E4E-263C2FF36A5C}"/>
      </w:docPartPr>
      <w:docPartBody>
        <w:p w:rsidR="00000000" w:rsidRDefault="00B712DF">
          <w:pPr>
            <w:pStyle w:val="3019152F489D4FF19D6D23DC6B85F21A"/>
          </w:pPr>
          <w:r w:rsidRPr="00592B34">
            <w:rPr>
              <w:rStyle w:val="VnbanChdanhsn"/>
            </w:rPr>
            <w:t>Choose an item.</w:t>
          </w:r>
        </w:p>
      </w:docPartBody>
    </w:docPart>
    <w:docPart>
      <w:docPartPr>
        <w:name w:val="82816B3F20754FD1B3B30E1D67C8EDEC"/>
        <w:category>
          <w:name w:val="Chung"/>
          <w:gallery w:val="placeholder"/>
        </w:category>
        <w:types>
          <w:type w:val="bbPlcHdr"/>
        </w:types>
        <w:behaviors>
          <w:behavior w:val="content"/>
        </w:behaviors>
        <w:guid w:val="{707B30CD-DFF4-4FF3-9594-13C0FBB19952}"/>
      </w:docPartPr>
      <w:docPartBody>
        <w:p w:rsidR="00000000" w:rsidRDefault="00B712DF">
          <w:pPr>
            <w:pStyle w:val="82816B3F20754FD1B3B30E1D67C8EDEC"/>
          </w:pPr>
          <w:r w:rsidRPr="00592B34">
            <w:rPr>
              <w:rStyle w:val="VnbanChdanhsn"/>
            </w:rPr>
            <w:t>Choose an item.</w:t>
          </w:r>
        </w:p>
      </w:docPartBody>
    </w:docPart>
    <w:docPart>
      <w:docPartPr>
        <w:name w:val="D4132E503F3E458F96EFD2B00B55A251"/>
        <w:category>
          <w:name w:val="Chung"/>
          <w:gallery w:val="placeholder"/>
        </w:category>
        <w:types>
          <w:type w:val="bbPlcHdr"/>
        </w:types>
        <w:behaviors>
          <w:behavior w:val="content"/>
        </w:behaviors>
        <w:guid w:val="{EB96A9EE-62B0-4EF1-93C6-F15994668494}"/>
      </w:docPartPr>
      <w:docPartBody>
        <w:p w:rsidR="00000000" w:rsidRDefault="00B712DF">
          <w:pPr>
            <w:pStyle w:val="D4132E503F3E458F96EFD2B00B55A251"/>
          </w:pPr>
          <w:r w:rsidRPr="00592B34">
            <w:rPr>
              <w:rStyle w:val="VnbanChdanhsn"/>
            </w:rPr>
            <w:t>Choose an item.</w:t>
          </w:r>
        </w:p>
      </w:docPartBody>
    </w:docPart>
    <w:docPart>
      <w:docPartPr>
        <w:name w:val="EE6B117E2DE14930BAC7D94C5DA151BB"/>
        <w:category>
          <w:name w:val="Chung"/>
          <w:gallery w:val="placeholder"/>
        </w:category>
        <w:types>
          <w:type w:val="bbPlcHdr"/>
        </w:types>
        <w:behaviors>
          <w:behavior w:val="content"/>
        </w:behaviors>
        <w:guid w:val="{3D5EECD9-B0B2-4B1C-8A22-385E42382053}"/>
      </w:docPartPr>
      <w:docPartBody>
        <w:p w:rsidR="00000000" w:rsidRDefault="00B712DF">
          <w:pPr>
            <w:pStyle w:val="EE6B117E2DE14930BAC7D94C5DA151BB"/>
          </w:pPr>
          <w:r w:rsidRPr="00592B34">
            <w:rPr>
              <w:rStyle w:val="VnbanChdanhsn"/>
            </w:rPr>
            <w:t>Choose an item.</w:t>
          </w:r>
        </w:p>
      </w:docPartBody>
    </w:docPart>
    <w:docPart>
      <w:docPartPr>
        <w:name w:val="84644D39C3BC45A4A83ACCF85C06F60C"/>
        <w:category>
          <w:name w:val="Chung"/>
          <w:gallery w:val="placeholder"/>
        </w:category>
        <w:types>
          <w:type w:val="bbPlcHdr"/>
        </w:types>
        <w:behaviors>
          <w:behavior w:val="content"/>
        </w:behaviors>
        <w:guid w:val="{AF41B928-EC9E-46C6-B9D3-FCF8ABF2BE2C}"/>
      </w:docPartPr>
      <w:docPartBody>
        <w:p w:rsidR="00000000" w:rsidRDefault="00B712DF">
          <w:pPr>
            <w:pStyle w:val="84644D39C3BC45A4A83ACCF85C06F60C"/>
          </w:pPr>
          <w:r w:rsidRPr="00592B34">
            <w:rPr>
              <w:rStyle w:val="VnbanChdanhsn"/>
            </w:rPr>
            <w:t>Choose an item.</w:t>
          </w:r>
        </w:p>
      </w:docPartBody>
    </w:docPart>
    <w:docPart>
      <w:docPartPr>
        <w:name w:val="96DF5E9D300A4A948B2028B155FBCA6D"/>
        <w:category>
          <w:name w:val="Chung"/>
          <w:gallery w:val="placeholder"/>
        </w:category>
        <w:types>
          <w:type w:val="bbPlcHdr"/>
        </w:types>
        <w:behaviors>
          <w:behavior w:val="content"/>
        </w:behaviors>
        <w:guid w:val="{B23ACD5D-A918-45B7-AE8C-7A4B77E9AAC0}"/>
      </w:docPartPr>
      <w:docPartBody>
        <w:p w:rsidR="00000000" w:rsidRDefault="00B712DF">
          <w:pPr>
            <w:pStyle w:val="96DF5E9D300A4A948B2028B155FBCA6D"/>
          </w:pPr>
          <w:r w:rsidRPr="00592B34">
            <w:rPr>
              <w:rStyle w:val="VnbanChdanhsn"/>
            </w:rPr>
            <w:t>Choose an item.</w:t>
          </w:r>
        </w:p>
      </w:docPartBody>
    </w:docPart>
    <w:docPart>
      <w:docPartPr>
        <w:name w:val="11C86BD2EE1C477BBC0653C909A51D99"/>
        <w:category>
          <w:name w:val="Chung"/>
          <w:gallery w:val="placeholder"/>
        </w:category>
        <w:types>
          <w:type w:val="bbPlcHdr"/>
        </w:types>
        <w:behaviors>
          <w:behavior w:val="content"/>
        </w:behaviors>
        <w:guid w:val="{E9881416-8FFD-4B7C-A24F-DA50B71D11BD}"/>
      </w:docPartPr>
      <w:docPartBody>
        <w:p w:rsidR="00000000" w:rsidRDefault="00B712DF">
          <w:pPr>
            <w:pStyle w:val="11C86BD2EE1C477BBC0653C909A51D99"/>
          </w:pPr>
          <w:r w:rsidRPr="00592B34">
            <w:rPr>
              <w:rStyle w:val="VnbanChdanhsn"/>
            </w:rPr>
            <w:t>Choose an item.</w:t>
          </w:r>
        </w:p>
      </w:docPartBody>
    </w:docPart>
    <w:docPart>
      <w:docPartPr>
        <w:name w:val="851782CBA13A490486CF41740EC5B49B"/>
        <w:category>
          <w:name w:val="Chung"/>
          <w:gallery w:val="placeholder"/>
        </w:category>
        <w:types>
          <w:type w:val="bbPlcHdr"/>
        </w:types>
        <w:behaviors>
          <w:behavior w:val="content"/>
        </w:behaviors>
        <w:guid w:val="{4F1F5781-52A0-46A9-89CD-E32F4145AABE}"/>
      </w:docPartPr>
      <w:docPartBody>
        <w:p w:rsidR="00000000" w:rsidRDefault="00B712DF">
          <w:pPr>
            <w:pStyle w:val="851782CBA13A490486CF41740EC5B49B"/>
          </w:pPr>
          <w:r w:rsidRPr="00592B34">
            <w:rPr>
              <w:rStyle w:val="VnbanChdanhsn"/>
            </w:rPr>
            <w:t>Choose an item.</w:t>
          </w:r>
        </w:p>
      </w:docPartBody>
    </w:docPart>
    <w:docPart>
      <w:docPartPr>
        <w:name w:val="DE60918B860541C69AECA69F25F8E0D7"/>
        <w:category>
          <w:name w:val="Chung"/>
          <w:gallery w:val="placeholder"/>
        </w:category>
        <w:types>
          <w:type w:val="bbPlcHdr"/>
        </w:types>
        <w:behaviors>
          <w:behavior w:val="content"/>
        </w:behaviors>
        <w:guid w:val="{E7E9BBEF-67B9-46A7-9C30-664FABF93440}"/>
      </w:docPartPr>
      <w:docPartBody>
        <w:p w:rsidR="00000000" w:rsidRDefault="00B712DF">
          <w:pPr>
            <w:pStyle w:val="DE60918B860541C69AECA69F25F8E0D7"/>
          </w:pPr>
          <w:r w:rsidRPr="00592B34">
            <w:rPr>
              <w:rStyle w:val="VnbanChdanhsn"/>
            </w:rPr>
            <w:t>Choose an item.</w:t>
          </w:r>
        </w:p>
      </w:docPartBody>
    </w:docPart>
    <w:docPart>
      <w:docPartPr>
        <w:name w:val="1BB00FA3211E4CA78DC210DF5896765F"/>
        <w:category>
          <w:name w:val="Chung"/>
          <w:gallery w:val="placeholder"/>
        </w:category>
        <w:types>
          <w:type w:val="bbPlcHdr"/>
        </w:types>
        <w:behaviors>
          <w:behavior w:val="content"/>
        </w:behaviors>
        <w:guid w:val="{95A664C8-96D0-41CA-B308-2CD43E17D078}"/>
      </w:docPartPr>
      <w:docPartBody>
        <w:p w:rsidR="00000000" w:rsidRDefault="00B712DF">
          <w:pPr>
            <w:pStyle w:val="1BB00FA3211E4CA78DC210DF5896765F"/>
          </w:pPr>
          <w:r w:rsidRPr="00592B34">
            <w:rPr>
              <w:rStyle w:val="VnbanChdanhsn"/>
            </w:rPr>
            <w:t>Choose an item.</w:t>
          </w:r>
        </w:p>
      </w:docPartBody>
    </w:docPart>
    <w:docPart>
      <w:docPartPr>
        <w:name w:val="BBF679FD719448A89EB59BA3B0E242DE"/>
        <w:category>
          <w:name w:val="Chung"/>
          <w:gallery w:val="placeholder"/>
        </w:category>
        <w:types>
          <w:type w:val="bbPlcHdr"/>
        </w:types>
        <w:behaviors>
          <w:behavior w:val="content"/>
        </w:behaviors>
        <w:guid w:val="{F0F5EEB3-A5AA-4701-99EB-3E2BE981CB78}"/>
      </w:docPartPr>
      <w:docPartBody>
        <w:p w:rsidR="00000000" w:rsidRDefault="00B712DF">
          <w:pPr>
            <w:pStyle w:val="BBF679FD719448A89EB59BA3B0E242DE"/>
          </w:pPr>
          <w:r w:rsidRPr="00592B34">
            <w:rPr>
              <w:rStyle w:val="VnbanChdanhsn"/>
            </w:rPr>
            <w:t>Choose an item.</w:t>
          </w:r>
        </w:p>
      </w:docPartBody>
    </w:docPart>
    <w:docPart>
      <w:docPartPr>
        <w:name w:val="F668AF5B20744A87B7E43DCA4E7D51E2"/>
        <w:category>
          <w:name w:val="Chung"/>
          <w:gallery w:val="placeholder"/>
        </w:category>
        <w:types>
          <w:type w:val="bbPlcHdr"/>
        </w:types>
        <w:behaviors>
          <w:behavior w:val="content"/>
        </w:behaviors>
        <w:guid w:val="{A219E717-2524-471E-9B4C-27D139F6452E}"/>
      </w:docPartPr>
      <w:docPartBody>
        <w:p w:rsidR="00000000" w:rsidRDefault="00B712DF">
          <w:pPr>
            <w:pStyle w:val="F668AF5B20744A87B7E43DCA4E7D51E2"/>
          </w:pPr>
          <w:r w:rsidRPr="00592B34">
            <w:rPr>
              <w:rStyle w:val="VnbanChdanhsn"/>
            </w:rPr>
            <w:t>Choose an item.</w:t>
          </w:r>
        </w:p>
      </w:docPartBody>
    </w:docPart>
    <w:docPart>
      <w:docPartPr>
        <w:name w:val="7A8AD339BF00447B8E43E8F92EC92F3E"/>
        <w:category>
          <w:name w:val="Chung"/>
          <w:gallery w:val="placeholder"/>
        </w:category>
        <w:types>
          <w:type w:val="bbPlcHdr"/>
        </w:types>
        <w:behaviors>
          <w:behavior w:val="content"/>
        </w:behaviors>
        <w:guid w:val="{62F0F146-EF5E-4ACD-A57C-9AC9F0E77D8D}"/>
      </w:docPartPr>
      <w:docPartBody>
        <w:p w:rsidR="00000000" w:rsidRDefault="00B712DF">
          <w:pPr>
            <w:pStyle w:val="7A8AD339BF00447B8E43E8F92EC92F3E"/>
          </w:pPr>
          <w:r w:rsidRPr="00592B34">
            <w:rPr>
              <w:rStyle w:val="VnbanChdanhsn"/>
            </w:rPr>
            <w:t>Choose an item.</w:t>
          </w:r>
        </w:p>
      </w:docPartBody>
    </w:docPart>
    <w:docPart>
      <w:docPartPr>
        <w:name w:val="93245F4F6EE24C3A937C924E44E933F7"/>
        <w:category>
          <w:name w:val="Chung"/>
          <w:gallery w:val="placeholder"/>
        </w:category>
        <w:types>
          <w:type w:val="bbPlcHdr"/>
        </w:types>
        <w:behaviors>
          <w:behavior w:val="content"/>
        </w:behaviors>
        <w:guid w:val="{F1F49DD7-6323-4489-B0AC-4081CCB6FF3D}"/>
      </w:docPartPr>
      <w:docPartBody>
        <w:p w:rsidR="00000000" w:rsidRDefault="00B712DF">
          <w:pPr>
            <w:pStyle w:val="93245F4F6EE24C3A937C924E44E933F7"/>
          </w:pPr>
          <w:r w:rsidRPr="00592B34">
            <w:rPr>
              <w:rStyle w:val="VnbanChdanhsn"/>
            </w:rPr>
            <w:t>Choose an item.</w:t>
          </w:r>
        </w:p>
      </w:docPartBody>
    </w:docPart>
    <w:docPart>
      <w:docPartPr>
        <w:name w:val="7FAE3CE8DB944D6F8C1D9510EAC0A705"/>
        <w:category>
          <w:name w:val="Chung"/>
          <w:gallery w:val="placeholder"/>
        </w:category>
        <w:types>
          <w:type w:val="bbPlcHdr"/>
        </w:types>
        <w:behaviors>
          <w:behavior w:val="content"/>
        </w:behaviors>
        <w:guid w:val="{73B99FB1-CD37-41B3-866B-EA2AF7A7F78C}"/>
      </w:docPartPr>
      <w:docPartBody>
        <w:p w:rsidR="00000000" w:rsidRDefault="00B712DF">
          <w:pPr>
            <w:pStyle w:val="7FAE3CE8DB944D6F8C1D9510EAC0A705"/>
          </w:pPr>
          <w:r w:rsidRPr="00592B34">
            <w:rPr>
              <w:rStyle w:val="VnbanChdanhsn"/>
            </w:rPr>
            <w:t>Choose an item.</w:t>
          </w:r>
        </w:p>
      </w:docPartBody>
    </w:docPart>
    <w:docPart>
      <w:docPartPr>
        <w:name w:val="E9E74CE7945643249AD4549CD7AC88B8"/>
        <w:category>
          <w:name w:val="Chung"/>
          <w:gallery w:val="placeholder"/>
        </w:category>
        <w:types>
          <w:type w:val="bbPlcHdr"/>
        </w:types>
        <w:behaviors>
          <w:behavior w:val="content"/>
        </w:behaviors>
        <w:guid w:val="{6B956CF1-9848-4211-86E7-A0CA44FECF00}"/>
      </w:docPartPr>
      <w:docPartBody>
        <w:p w:rsidR="00000000" w:rsidRDefault="00B712DF">
          <w:pPr>
            <w:pStyle w:val="E9E74CE7945643249AD4549CD7AC88B8"/>
          </w:pPr>
          <w:r w:rsidRPr="00592B34">
            <w:rPr>
              <w:rStyle w:val="VnbanChdanhsn"/>
            </w:rPr>
            <w:t>Choose an item.</w:t>
          </w:r>
        </w:p>
      </w:docPartBody>
    </w:docPart>
    <w:docPart>
      <w:docPartPr>
        <w:name w:val="0B9DD5FFA676476FBABFC3C38BB501AE"/>
        <w:category>
          <w:name w:val="Chung"/>
          <w:gallery w:val="placeholder"/>
        </w:category>
        <w:types>
          <w:type w:val="bbPlcHdr"/>
        </w:types>
        <w:behaviors>
          <w:behavior w:val="content"/>
        </w:behaviors>
        <w:guid w:val="{4D6A61D5-C8D9-454E-B687-1E9849666508}"/>
      </w:docPartPr>
      <w:docPartBody>
        <w:p w:rsidR="00000000" w:rsidRDefault="00B712DF">
          <w:pPr>
            <w:pStyle w:val="0B9DD5FFA676476FBABFC3C38BB501AE"/>
          </w:pPr>
          <w:r w:rsidRPr="000B3433">
            <w:rPr>
              <w:rStyle w:val="VnbanChdanhsn"/>
            </w:rPr>
            <w:t>Choose an item.</w:t>
          </w:r>
        </w:p>
      </w:docPartBody>
    </w:docPart>
    <w:docPart>
      <w:docPartPr>
        <w:name w:val="33F7C779290742A89F56ACD2FDC41623"/>
        <w:category>
          <w:name w:val="Chung"/>
          <w:gallery w:val="placeholder"/>
        </w:category>
        <w:types>
          <w:type w:val="bbPlcHdr"/>
        </w:types>
        <w:behaviors>
          <w:behavior w:val="content"/>
        </w:behaviors>
        <w:guid w:val="{FC66E8A3-AD40-47D0-A664-32B816033FD1}"/>
      </w:docPartPr>
      <w:docPartBody>
        <w:p w:rsidR="00000000" w:rsidRDefault="00B712DF">
          <w:pPr>
            <w:pStyle w:val="33F7C779290742A89F56ACD2FDC41623"/>
          </w:pPr>
          <w:r w:rsidRPr="000B3433">
            <w:rPr>
              <w:rStyle w:val="VnbanChdanhsn"/>
            </w:rPr>
            <w:t>Choose an item.</w:t>
          </w:r>
        </w:p>
      </w:docPartBody>
    </w:docPart>
    <w:docPart>
      <w:docPartPr>
        <w:name w:val="1F90A5267984408ABD9C85BF3C6D3941"/>
        <w:category>
          <w:name w:val="Chung"/>
          <w:gallery w:val="placeholder"/>
        </w:category>
        <w:types>
          <w:type w:val="bbPlcHdr"/>
        </w:types>
        <w:behaviors>
          <w:behavior w:val="content"/>
        </w:behaviors>
        <w:guid w:val="{8AAB0D39-10C6-44CE-A3D9-E115B242216B}"/>
      </w:docPartPr>
      <w:docPartBody>
        <w:p w:rsidR="00000000" w:rsidRDefault="00B712DF">
          <w:pPr>
            <w:pStyle w:val="1F90A5267984408ABD9C85BF3C6D3941"/>
          </w:pPr>
          <w:r w:rsidRPr="00592B34">
            <w:rPr>
              <w:rStyle w:val="VnbanChdanhsn"/>
            </w:rPr>
            <w:t>Choose an item.</w:t>
          </w:r>
        </w:p>
      </w:docPartBody>
    </w:docPart>
    <w:docPart>
      <w:docPartPr>
        <w:name w:val="483BEEF9E29E43AEB7A2357A9B6F334F"/>
        <w:category>
          <w:name w:val="Chung"/>
          <w:gallery w:val="placeholder"/>
        </w:category>
        <w:types>
          <w:type w:val="bbPlcHdr"/>
        </w:types>
        <w:behaviors>
          <w:behavior w:val="content"/>
        </w:behaviors>
        <w:guid w:val="{1FBEEF05-FF8C-4925-A69D-F8F9EF6182E8}"/>
      </w:docPartPr>
      <w:docPartBody>
        <w:p w:rsidR="00000000" w:rsidRDefault="00B712DF">
          <w:pPr>
            <w:pStyle w:val="483BEEF9E29E43AEB7A2357A9B6F334F"/>
          </w:pPr>
          <w:r w:rsidRPr="00592B34">
            <w:rPr>
              <w:rStyle w:val="VnbanChdanhsn"/>
            </w:rPr>
            <w:t>Choose an item.</w:t>
          </w:r>
        </w:p>
      </w:docPartBody>
    </w:docPart>
    <w:docPart>
      <w:docPartPr>
        <w:name w:val="E6F21C1489FC40DE980E87A98FD33E46"/>
        <w:category>
          <w:name w:val="Chung"/>
          <w:gallery w:val="placeholder"/>
        </w:category>
        <w:types>
          <w:type w:val="bbPlcHdr"/>
        </w:types>
        <w:behaviors>
          <w:behavior w:val="content"/>
        </w:behaviors>
        <w:guid w:val="{76C04E9D-A28D-4607-9012-71A6CF955F34}"/>
      </w:docPartPr>
      <w:docPartBody>
        <w:p w:rsidR="00000000" w:rsidRDefault="00B712DF">
          <w:pPr>
            <w:pStyle w:val="E6F21C1489FC40DE980E87A98FD33E46"/>
          </w:pPr>
          <w:r w:rsidRPr="00592B34">
            <w:rPr>
              <w:rStyle w:val="VnbanChdanhsn"/>
            </w:rPr>
            <w:t>Choose an item.</w:t>
          </w:r>
        </w:p>
      </w:docPartBody>
    </w:docPart>
    <w:docPart>
      <w:docPartPr>
        <w:name w:val="FD95E78040384A39A5F9545802D7A53E"/>
        <w:category>
          <w:name w:val="Chung"/>
          <w:gallery w:val="placeholder"/>
        </w:category>
        <w:types>
          <w:type w:val="bbPlcHdr"/>
        </w:types>
        <w:behaviors>
          <w:behavior w:val="content"/>
        </w:behaviors>
        <w:guid w:val="{7F4EF986-CFBF-4A5B-9A91-BE174DA8E38E}"/>
      </w:docPartPr>
      <w:docPartBody>
        <w:p w:rsidR="00000000" w:rsidRDefault="00B712DF">
          <w:pPr>
            <w:pStyle w:val="FD95E78040384A39A5F9545802D7A53E"/>
          </w:pPr>
          <w:r w:rsidRPr="00592B34">
            <w:rPr>
              <w:rStyle w:val="VnbanChdanhsn"/>
            </w:rPr>
            <w:t>Choose an item.</w:t>
          </w:r>
        </w:p>
      </w:docPartBody>
    </w:docPart>
    <w:docPart>
      <w:docPartPr>
        <w:name w:val="B855DAF8FD1D445A8BBCBA7DE9315147"/>
        <w:category>
          <w:name w:val="Chung"/>
          <w:gallery w:val="placeholder"/>
        </w:category>
        <w:types>
          <w:type w:val="bbPlcHdr"/>
        </w:types>
        <w:behaviors>
          <w:behavior w:val="content"/>
        </w:behaviors>
        <w:guid w:val="{9BAD476F-EED0-4D78-B5AD-34C80079A233}"/>
      </w:docPartPr>
      <w:docPartBody>
        <w:p w:rsidR="00000000" w:rsidRDefault="00B712DF">
          <w:pPr>
            <w:pStyle w:val="B855DAF8FD1D445A8BBCBA7DE9315147"/>
          </w:pPr>
          <w:r w:rsidRPr="00592B34">
            <w:rPr>
              <w:rStyle w:val="VnbanChdanhsn"/>
            </w:rPr>
            <w:t>Choose an item.</w:t>
          </w:r>
        </w:p>
      </w:docPartBody>
    </w:docPart>
    <w:docPart>
      <w:docPartPr>
        <w:name w:val="D043B5BD36CA47C4B966364363FC38FB"/>
        <w:category>
          <w:name w:val="Chung"/>
          <w:gallery w:val="placeholder"/>
        </w:category>
        <w:types>
          <w:type w:val="bbPlcHdr"/>
        </w:types>
        <w:behaviors>
          <w:behavior w:val="content"/>
        </w:behaviors>
        <w:guid w:val="{FF7DF987-C860-4FBE-BD79-6F1FF9C09DF2}"/>
      </w:docPartPr>
      <w:docPartBody>
        <w:p w:rsidR="00000000" w:rsidRDefault="00B712DF">
          <w:pPr>
            <w:pStyle w:val="D043B5BD36CA47C4B966364363FC38FB"/>
          </w:pPr>
          <w:r w:rsidRPr="00592B34">
            <w:rPr>
              <w:rStyle w:val="VnbanChdanhsn"/>
            </w:rPr>
            <w:t>Choose an item.</w:t>
          </w:r>
        </w:p>
      </w:docPartBody>
    </w:docPart>
    <w:docPart>
      <w:docPartPr>
        <w:name w:val="565CD1CA8C52447389DDD34375518461"/>
        <w:category>
          <w:name w:val="Chung"/>
          <w:gallery w:val="placeholder"/>
        </w:category>
        <w:types>
          <w:type w:val="bbPlcHdr"/>
        </w:types>
        <w:behaviors>
          <w:behavior w:val="content"/>
        </w:behaviors>
        <w:guid w:val="{46C00182-5BC3-42F8-AF17-45FEEC07260F}"/>
      </w:docPartPr>
      <w:docPartBody>
        <w:p w:rsidR="00000000" w:rsidRDefault="00B712DF">
          <w:pPr>
            <w:pStyle w:val="565CD1CA8C52447389DDD34375518461"/>
          </w:pPr>
          <w:r w:rsidRPr="00592B34">
            <w:rPr>
              <w:rStyle w:val="VnbanChdanhsn"/>
            </w:rPr>
            <w:t>Choose an item.</w:t>
          </w:r>
        </w:p>
      </w:docPartBody>
    </w:docPart>
    <w:docPart>
      <w:docPartPr>
        <w:name w:val="5D50E4E74ACD4209B35DE279B9C907DF"/>
        <w:category>
          <w:name w:val="Chung"/>
          <w:gallery w:val="placeholder"/>
        </w:category>
        <w:types>
          <w:type w:val="bbPlcHdr"/>
        </w:types>
        <w:behaviors>
          <w:behavior w:val="content"/>
        </w:behaviors>
        <w:guid w:val="{FE1A6977-4B4D-44BE-9C7C-86E9B13E30F5}"/>
      </w:docPartPr>
      <w:docPartBody>
        <w:p w:rsidR="00000000" w:rsidRDefault="00B712DF">
          <w:pPr>
            <w:pStyle w:val="5D50E4E74ACD4209B35DE279B9C907DF"/>
          </w:pPr>
          <w:r w:rsidRPr="00592B34">
            <w:rPr>
              <w:rStyle w:val="VnbanChdanhsn"/>
            </w:rPr>
            <w:t>Choose an item.</w:t>
          </w:r>
        </w:p>
      </w:docPartBody>
    </w:docPart>
    <w:docPart>
      <w:docPartPr>
        <w:name w:val="4F41242B9C53463D9ABEA7314200820F"/>
        <w:category>
          <w:name w:val="Chung"/>
          <w:gallery w:val="placeholder"/>
        </w:category>
        <w:types>
          <w:type w:val="bbPlcHdr"/>
        </w:types>
        <w:behaviors>
          <w:behavior w:val="content"/>
        </w:behaviors>
        <w:guid w:val="{9AEE6833-6636-4757-BA65-EF5AD4185B37}"/>
      </w:docPartPr>
      <w:docPartBody>
        <w:p w:rsidR="00000000" w:rsidRDefault="00B712DF">
          <w:pPr>
            <w:pStyle w:val="4F41242B9C53463D9ABEA7314200820F"/>
          </w:pPr>
          <w:r w:rsidRPr="00592B34">
            <w:rPr>
              <w:rStyle w:val="VnbanChdanhsn"/>
            </w:rPr>
            <w:t>Choose an item.</w:t>
          </w:r>
        </w:p>
      </w:docPartBody>
    </w:docPart>
    <w:docPart>
      <w:docPartPr>
        <w:name w:val="C16B9C51DCB14F7DABD790A18678134A"/>
        <w:category>
          <w:name w:val="Chung"/>
          <w:gallery w:val="placeholder"/>
        </w:category>
        <w:types>
          <w:type w:val="bbPlcHdr"/>
        </w:types>
        <w:behaviors>
          <w:behavior w:val="content"/>
        </w:behaviors>
        <w:guid w:val="{433C08C8-40D7-4865-89B5-6F5AE86D1D26}"/>
      </w:docPartPr>
      <w:docPartBody>
        <w:p w:rsidR="00000000" w:rsidRDefault="00B712DF">
          <w:pPr>
            <w:pStyle w:val="C16B9C51DCB14F7DABD790A18678134A"/>
          </w:pPr>
          <w:r w:rsidRPr="00592B34">
            <w:rPr>
              <w:rStyle w:val="VnbanChdanhsn"/>
            </w:rPr>
            <w:t>Choose an item.</w:t>
          </w:r>
        </w:p>
      </w:docPartBody>
    </w:docPart>
    <w:docPart>
      <w:docPartPr>
        <w:name w:val="0A8432FE883F4D15A148CD1211AC7B8C"/>
        <w:category>
          <w:name w:val="Chung"/>
          <w:gallery w:val="placeholder"/>
        </w:category>
        <w:types>
          <w:type w:val="bbPlcHdr"/>
        </w:types>
        <w:behaviors>
          <w:behavior w:val="content"/>
        </w:behaviors>
        <w:guid w:val="{6D9CAC15-3E65-4951-8AF3-EDCF3791FFC8}"/>
      </w:docPartPr>
      <w:docPartBody>
        <w:p w:rsidR="00000000" w:rsidRDefault="00B712DF">
          <w:pPr>
            <w:pStyle w:val="0A8432FE883F4D15A148CD1211AC7B8C"/>
          </w:pPr>
          <w:r w:rsidRPr="00592B34">
            <w:rPr>
              <w:rStyle w:val="VnbanChdanhsn"/>
            </w:rPr>
            <w:t xml:space="preserve">Choose an </w:t>
          </w:r>
          <w:r w:rsidRPr="00592B34">
            <w:rPr>
              <w:rStyle w:val="VnbanChdanhsn"/>
            </w:rPr>
            <w:t>item.</w:t>
          </w:r>
        </w:p>
      </w:docPartBody>
    </w:docPart>
    <w:docPart>
      <w:docPartPr>
        <w:name w:val="D6DA0A9EC115499C82562DCCE799EA2D"/>
        <w:category>
          <w:name w:val="Chung"/>
          <w:gallery w:val="placeholder"/>
        </w:category>
        <w:types>
          <w:type w:val="bbPlcHdr"/>
        </w:types>
        <w:behaviors>
          <w:behavior w:val="content"/>
        </w:behaviors>
        <w:guid w:val="{E038F32E-4E2F-44E9-A7C8-1E2FA98A40B1}"/>
      </w:docPartPr>
      <w:docPartBody>
        <w:p w:rsidR="00000000" w:rsidRDefault="00B712DF">
          <w:pPr>
            <w:pStyle w:val="D6DA0A9EC115499C82562DCCE799EA2D"/>
          </w:pPr>
          <w:r w:rsidRPr="00592B34">
            <w:rPr>
              <w:rStyle w:val="VnbanChdanhsn"/>
            </w:rPr>
            <w:t>Choose an item.</w:t>
          </w:r>
        </w:p>
      </w:docPartBody>
    </w:docPart>
    <w:docPart>
      <w:docPartPr>
        <w:name w:val="D8FB81372B9347418146E1FC558E9ABD"/>
        <w:category>
          <w:name w:val="Chung"/>
          <w:gallery w:val="placeholder"/>
        </w:category>
        <w:types>
          <w:type w:val="bbPlcHdr"/>
        </w:types>
        <w:behaviors>
          <w:behavior w:val="content"/>
        </w:behaviors>
        <w:guid w:val="{6D0724E9-C246-4AD9-B454-DB584E59CD94}"/>
      </w:docPartPr>
      <w:docPartBody>
        <w:p w:rsidR="00000000" w:rsidRDefault="00B712DF">
          <w:pPr>
            <w:pStyle w:val="D8FB81372B9347418146E1FC558E9ABD"/>
          </w:pPr>
          <w:r w:rsidRPr="00592B34">
            <w:rPr>
              <w:rStyle w:val="VnbanChdanhsn"/>
            </w:rPr>
            <w:t>Choose an item.</w:t>
          </w:r>
        </w:p>
      </w:docPartBody>
    </w:docPart>
    <w:docPart>
      <w:docPartPr>
        <w:name w:val="5B4880EB3F8341DD88B435DE946D5600"/>
        <w:category>
          <w:name w:val="Chung"/>
          <w:gallery w:val="placeholder"/>
        </w:category>
        <w:types>
          <w:type w:val="bbPlcHdr"/>
        </w:types>
        <w:behaviors>
          <w:behavior w:val="content"/>
        </w:behaviors>
        <w:guid w:val="{6D66DF0C-F4F1-493B-A891-6EB4AB518509}"/>
      </w:docPartPr>
      <w:docPartBody>
        <w:p w:rsidR="00000000" w:rsidRDefault="00B712DF">
          <w:pPr>
            <w:pStyle w:val="5B4880EB3F8341DD88B435DE946D5600"/>
          </w:pPr>
          <w:r w:rsidRPr="00592B34">
            <w:rPr>
              <w:rStyle w:val="VnbanChdanhsn"/>
            </w:rPr>
            <w:t>Choose an item.</w:t>
          </w:r>
        </w:p>
      </w:docPartBody>
    </w:docPart>
    <w:docPart>
      <w:docPartPr>
        <w:name w:val="3309DB11DEC449E8A867BE6D261D26D8"/>
        <w:category>
          <w:name w:val="Chung"/>
          <w:gallery w:val="placeholder"/>
        </w:category>
        <w:types>
          <w:type w:val="bbPlcHdr"/>
        </w:types>
        <w:behaviors>
          <w:behavior w:val="content"/>
        </w:behaviors>
        <w:guid w:val="{C0B96729-0F88-42B5-8C41-6A51C74D04AE}"/>
      </w:docPartPr>
      <w:docPartBody>
        <w:p w:rsidR="00000000" w:rsidRDefault="00B712DF">
          <w:pPr>
            <w:pStyle w:val="3309DB11DEC449E8A867BE6D261D26D8"/>
          </w:pPr>
          <w:r w:rsidRPr="00592B34">
            <w:rPr>
              <w:rStyle w:val="VnbanChdanhsn"/>
            </w:rPr>
            <w:t>Choose an item.</w:t>
          </w:r>
        </w:p>
      </w:docPartBody>
    </w:docPart>
    <w:docPart>
      <w:docPartPr>
        <w:name w:val="4BCE50645E704188B68B6360BE135A7A"/>
        <w:category>
          <w:name w:val="Chung"/>
          <w:gallery w:val="placeholder"/>
        </w:category>
        <w:types>
          <w:type w:val="bbPlcHdr"/>
        </w:types>
        <w:behaviors>
          <w:behavior w:val="content"/>
        </w:behaviors>
        <w:guid w:val="{13DF458A-555F-43AD-8352-78BEED3FC51B}"/>
      </w:docPartPr>
      <w:docPartBody>
        <w:p w:rsidR="00000000" w:rsidRDefault="00B712DF">
          <w:pPr>
            <w:pStyle w:val="4BCE50645E704188B68B6360BE135A7A"/>
          </w:pPr>
          <w:r w:rsidRPr="00592B34">
            <w:rPr>
              <w:rStyle w:val="VnbanChdanhsn"/>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iloji">
    <w:altName w:val="MS Gothic"/>
    <w:charset w:val="00"/>
    <w:family w:val="modern"/>
    <w:pitch w:val="fixed"/>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L PGothic">
    <w:altName w:val="Arial"/>
    <w:charset w:val="00"/>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Klee One"/>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2DF"/>
    <w:rsid w:val="00B712D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VnbanChdanhsn">
    <w:name w:val="Placeholder Text"/>
    <w:basedOn w:val="Phngmcinhcuaoanvn"/>
    <w:uiPriority w:val="99"/>
    <w:semiHidden/>
    <w:rPr>
      <w:color w:val="808080"/>
    </w:rPr>
  </w:style>
  <w:style w:type="paragraph" w:customStyle="1" w:styleId="34CE9E27C62A4EE28596F7798C0856ED">
    <w:name w:val="34CE9E27C62A4EE28596F7798C0856ED"/>
  </w:style>
  <w:style w:type="paragraph" w:customStyle="1" w:styleId="DA61A0AC0CA147C7828F58FC72434D14">
    <w:name w:val="DA61A0AC0CA147C7828F58FC72434D14"/>
  </w:style>
  <w:style w:type="paragraph" w:customStyle="1" w:styleId="1E211E4D84684094856CE569D028F441">
    <w:name w:val="1E211E4D84684094856CE569D028F441"/>
  </w:style>
  <w:style w:type="paragraph" w:customStyle="1" w:styleId="ABECC43950194F69A97D528A2C207A18">
    <w:name w:val="ABECC43950194F69A97D528A2C207A18"/>
  </w:style>
  <w:style w:type="paragraph" w:customStyle="1" w:styleId="6152F70C571843F08640B4F1040CBA33">
    <w:name w:val="6152F70C571843F08640B4F1040CBA33"/>
  </w:style>
  <w:style w:type="paragraph" w:customStyle="1" w:styleId="1114AC9393DC43619451EE5073576C38">
    <w:name w:val="1114AC9393DC43619451EE5073576C38"/>
  </w:style>
  <w:style w:type="paragraph" w:customStyle="1" w:styleId="68DCF409B5AB46A38CA126BA59221372">
    <w:name w:val="68DCF409B5AB46A38CA126BA59221372"/>
  </w:style>
  <w:style w:type="paragraph" w:customStyle="1" w:styleId="EE445474883745BCB31EBA1C815C3B6F">
    <w:name w:val="EE445474883745BCB31EBA1C815C3B6F"/>
  </w:style>
  <w:style w:type="paragraph" w:customStyle="1" w:styleId="0EDAF07DEB944894BFDAD61EB7AEC4C7">
    <w:name w:val="0EDAF07DEB944894BFDAD61EB7AEC4C7"/>
  </w:style>
  <w:style w:type="paragraph" w:customStyle="1" w:styleId="265A242EFD154E4C80EF64EC7D0B3730">
    <w:name w:val="265A242EFD154E4C80EF64EC7D0B3730"/>
  </w:style>
  <w:style w:type="paragraph" w:customStyle="1" w:styleId="B294610590A14BCEBDCCCD3D64237E61">
    <w:name w:val="B294610590A14BCEBDCCCD3D64237E61"/>
  </w:style>
  <w:style w:type="paragraph" w:customStyle="1" w:styleId="1571C71C54884227BBEF1863FE426378">
    <w:name w:val="1571C71C54884227BBEF1863FE426378"/>
  </w:style>
  <w:style w:type="paragraph" w:customStyle="1" w:styleId="E9BD6339CD864F4CB61019FD03923056">
    <w:name w:val="E9BD6339CD864F4CB61019FD03923056"/>
  </w:style>
  <w:style w:type="paragraph" w:customStyle="1" w:styleId="3B2A16CD617746D88317F0D1E1CAFE08">
    <w:name w:val="3B2A16CD617746D88317F0D1E1CAFE08"/>
  </w:style>
  <w:style w:type="paragraph" w:customStyle="1" w:styleId="A03C31336AB44128A645043942FF6610">
    <w:name w:val="A03C31336AB44128A645043942FF6610"/>
  </w:style>
  <w:style w:type="paragraph" w:customStyle="1" w:styleId="D52CD17FC0C74022B67A31EAF96A9355">
    <w:name w:val="D52CD17FC0C74022B67A31EAF96A9355"/>
  </w:style>
  <w:style w:type="paragraph" w:customStyle="1" w:styleId="5ABC88FF4E0C4080AE7BB98AF2E1DDC2">
    <w:name w:val="5ABC88FF4E0C4080AE7BB98AF2E1DDC2"/>
  </w:style>
  <w:style w:type="paragraph" w:customStyle="1" w:styleId="6F63C83DEE244DD09349DA13F70CD240">
    <w:name w:val="6F63C83DEE244DD09349DA13F70CD240"/>
  </w:style>
  <w:style w:type="paragraph" w:customStyle="1" w:styleId="81E29D5D14694E09ADDC88BF0B6FB015">
    <w:name w:val="81E29D5D14694E09ADDC88BF0B6FB015"/>
  </w:style>
  <w:style w:type="paragraph" w:customStyle="1" w:styleId="547CE561300942FE8AD08FA5F13533E5">
    <w:name w:val="547CE561300942FE8AD08FA5F13533E5"/>
  </w:style>
  <w:style w:type="paragraph" w:customStyle="1" w:styleId="B493BDC38C7F43EDAC2F2EB83CE4C866">
    <w:name w:val="B493BDC38C7F43EDAC2F2EB83CE4C866"/>
  </w:style>
  <w:style w:type="paragraph" w:customStyle="1" w:styleId="D6AD1DB84C134A96BAEE22441F2B374D">
    <w:name w:val="D6AD1DB84C134A96BAEE22441F2B374D"/>
  </w:style>
  <w:style w:type="paragraph" w:customStyle="1" w:styleId="6E561557371F4AC7BD4B17342D866BB4">
    <w:name w:val="6E561557371F4AC7BD4B17342D866BB4"/>
  </w:style>
  <w:style w:type="paragraph" w:customStyle="1" w:styleId="ED20F81203AD4A209AFC35CAD4C7ED31">
    <w:name w:val="ED20F81203AD4A209AFC35CAD4C7ED31"/>
  </w:style>
  <w:style w:type="paragraph" w:customStyle="1" w:styleId="EE0CFBDC93B5437DBE893A33CE5A655B">
    <w:name w:val="EE0CFBDC93B5437DBE893A33CE5A655B"/>
  </w:style>
  <w:style w:type="paragraph" w:customStyle="1" w:styleId="8328F10F77644EF7B98CDAB80EF8AAC7">
    <w:name w:val="8328F10F77644EF7B98CDAB80EF8AAC7"/>
  </w:style>
  <w:style w:type="paragraph" w:customStyle="1" w:styleId="36E0E85310CA47B18B4CD48F752F97F5">
    <w:name w:val="36E0E85310CA47B18B4CD48F752F97F5"/>
  </w:style>
  <w:style w:type="paragraph" w:customStyle="1" w:styleId="8A8846AB42774DD1BD4FB5B8B858F921">
    <w:name w:val="8A8846AB42774DD1BD4FB5B8B858F921"/>
  </w:style>
  <w:style w:type="paragraph" w:customStyle="1" w:styleId="36CA33F7135C42EABFA6267BCFA11070">
    <w:name w:val="36CA33F7135C42EABFA6267BCFA11070"/>
  </w:style>
  <w:style w:type="paragraph" w:customStyle="1" w:styleId="3AE5AB81DA804C3485D27C7B1E3A7CD4">
    <w:name w:val="3AE5AB81DA804C3485D27C7B1E3A7CD4"/>
  </w:style>
  <w:style w:type="paragraph" w:customStyle="1" w:styleId="E272551FF7544620AD4516EA2D3ED404">
    <w:name w:val="E272551FF7544620AD4516EA2D3ED404"/>
  </w:style>
  <w:style w:type="paragraph" w:customStyle="1" w:styleId="ED60387C70D441E7BFB3BEC38600EEC4">
    <w:name w:val="ED60387C70D441E7BFB3BEC38600EEC4"/>
  </w:style>
  <w:style w:type="paragraph" w:customStyle="1" w:styleId="8F05E938201147ED84063C15D162C15E">
    <w:name w:val="8F05E938201147ED84063C15D162C15E"/>
  </w:style>
  <w:style w:type="paragraph" w:customStyle="1" w:styleId="DEFB9C852A9545B099E4FDB4A56587BC">
    <w:name w:val="DEFB9C852A9545B099E4FDB4A56587BC"/>
  </w:style>
  <w:style w:type="paragraph" w:customStyle="1" w:styleId="C484C0E4920A4EA5A2B80E8CE89FD6B6">
    <w:name w:val="C484C0E4920A4EA5A2B80E8CE89FD6B6"/>
  </w:style>
  <w:style w:type="paragraph" w:customStyle="1" w:styleId="6C0B6A6B502F4D81B1D1D1DA94EF7D75">
    <w:name w:val="6C0B6A6B502F4D81B1D1D1DA94EF7D75"/>
  </w:style>
  <w:style w:type="paragraph" w:customStyle="1" w:styleId="0E7A743EAEA9466DBA202BDDF29B3436">
    <w:name w:val="0E7A743EAEA9466DBA202BDDF29B3436"/>
  </w:style>
  <w:style w:type="paragraph" w:customStyle="1" w:styleId="A4FC14D2AD7848598934685730547636">
    <w:name w:val="A4FC14D2AD7848598934685730547636"/>
  </w:style>
  <w:style w:type="paragraph" w:customStyle="1" w:styleId="619EFEB6070D4635A615C2A1DF04D148">
    <w:name w:val="619EFEB6070D4635A615C2A1DF04D148"/>
  </w:style>
  <w:style w:type="paragraph" w:customStyle="1" w:styleId="AA6ECCFB434B4A679C211684912D204D">
    <w:name w:val="AA6ECCFB434B4A679C211684912D204D"/>
  </w:style>
  <w:style w:type="paragraph" w:customStyle="1" w:styleId="966FF0066FA54B0EA668D81A41EC050E">
    <w:name w:val="966FF0066FA54B0EA668D81A41EC050E"/>
  </w:style>
  <w:style w:type="paragraph" w:customStyle="1" w:styleId="0720E61BC5674FD08C8783382635B9DD">
    <w:name w:val="0720E61BC5674FD08C8783382635B9DD"/>
  </w:style>
  <w:style w:type="paragraph" w:customStyle="1" w:styleId="8652FC42B7114F84B37B087564220648">
    <w:name w:val="8652FC42B7114F84B37B087564220648"/>
  </w:style>
  <w:style w:type="paragraph" w:customStyle="1" w:styleId="745A8B0E71F5433F9F4B8672E0D83F58">
    <w:name w:val="745A8B0E71F5433F9F4B8672E0D83F58"/>
  </w:style>
  <w:style w:type="paragraph" w:customStyle="1" w:styleId="952C3367CA2E4A0AAD770840626E5158">
    <w:name w:val="952C3367CA2E4A0AAD770840626E5158"/>
  </w:style>
  <w:style w:type="paragraph" w:customStyle="1" w:styleId="59564D0E8CCA4E97B4D878ADE53DC357">
    <w:name w:val="59564D0E8CCA4E97B4D878ADE53DC357"/>
  </w:style>
  <w:style w:type="paragraph" w:customStyle="1" w:styleId="996B32EE0E364E9387684F08145166E0">
    <w:name w:val="996B32EE0E364E9387684F08145166E0"/>
  </w:style>
  <w:style w:type="paragraph" w:customStyle="1" w:styleId="D6C2993E8D8F4F0BB12CC2EB948C1AC9">
    <w:name w:val="D6C2993E8D8F4F0BB12CC2EB948C1AC9"/>
  </w:style>
  <w:style w:type="paragraph" w:customStyle="1" w:styleId="3C905CACA4A842619A15E73E1F3E885E">
    <w:name w:val="3C905CACA4A842619A15E73E1F3E885E"/>
  </w:style>
  <w:style w:type="paragraph" w:customStyle="1" w:styleId="A601CDD31E4D4D9B997B27E5D8C948E4">
    <w:name w:val="A601CDD31E4D4D9B997B27E5D8C948E4"/>
  </w:style>
  <w:style w:type="paragraph" w:customStyle="1" w:styleId="5C2B5869AE5E44C6BF49C7DF396F3829">
    <w:name w:val="5C2B5869AE5E44C6BF49C7DF396F3829"/>
  </w:style>
  <w:style w:type="paragraph" w:customStyle="1" w:styleId="FC5B5D13D4514208816C31097C13405D">
    <w:name w:val="FC5B5D13D4514208816C31097C13405D"/>
  </w:style>
  <w:style w:type="paragraph" w:customStyle="1" w:styleId="8B049599AEE34874BE1BA4F71025FD11">
    <w:name w:val="8B049599AEE34874BE1BA4F71025FD11"/>
  </w:style>
  <w:style w:type="paragraph" w:customStyle="1" w:styleId="E4EBC3B832844A25A03B905CA720F149">
    <w:name w:val="E4EBC3B832844A25A03B905CA720F149"/>
  </w:style>
  <w:style w:type="paragraph" w:customStyle="1" w:styleId="4A56E3E6E54B4B25B5A70583086324A2">
    <w:name w:val="4A56E3E6E54B4B25B5A70583086324A2"/>
  </w:style>
  <w:style w:type="paragraph" w:customStyle="1" w:styleId="458059407E804B4BA366FE77EA4A516F">
    <w:name w:val="458059407E804B4BA366FE77EA4A516F"/>
  </w:style>
  <w:style w:type="paragraph" w:customStyle="1" w:styleId="C0E9449F1AF64D65870B2249914EB528">
    <w:name w:val="C0E9449F1AF64D65870B2249914EB528"/>
  </w:style>
  <w:style w:type="paragraph" w:customStyle="1" w:styleId="4B3EC0A5CEE14276ACABFED6CBC17431">
    <w:name w:val="4B3EC0A5CEE14276ACABFED6CBC17431"/>
  </w:style>
  <w:style w:type="paragraph" w:customStyle="1" w:styleId="D4F3A4A8A00D4551B176473354E9F3D7">
    <w:name w:val="D4F3A4A8A00D4551B176473354E9F3D7"/>
  </w:style>
  <w:style w:type="paragraph" w:customStyle="1" w:styleId="10D910D486B04A91BE8E1B325C9D72F9">
    <w:name w:val="10D910D486B04A91BE8E1B325C9D72F9"/>
  </w:style>
  <w:style w:type="paragraph" w:customStyle="1" w:styleId="1FDD75F034A24672942A81A8E0A930E2">
    <w:name w:val="1FDD75F034A24672942A81A8E0A930E2"/>
  </w:style>
  <w:style w:type="paragraph" w:customStyle="1" w:styleId="AB02874BB67244AC8EB088BD07FEB60C">
    <w:name w:val="AB02874BB67244AC8EB088BD07FEB60C"/>
  </w:style>
  <w:style w:type="paragraph" w:customStyle="1" w:styleId="9B6064F3651A4CC2B61074015CD3AFA1">
    <w:name w:val="9B6064F3651A4CC2B61074015CD3AFA1"/>
  </w:style>
  <w:style w:type="paragraph" w:customStyle="1" w:styleId="C45A0FE37C7546C9AD55652119FE5698">
    <w:name w:val="C45A0FE37C7546C9AD55652119FE5698"/>
  </w:style>
  <w:style w:type="paragraph" w:customStyle="1" w:styleId="7820B7B358A8411EB5C3685740A99271">
    <w:name w:val="7820B7B358A8411EB5C3685740A99271"/>
  </w:style>
  <w:style w:type="paragraph" w:customStyle="1" w:styleId="902863C0D23D493B86B5C1CC049532F1">
    <w:name w:val="902863C0D23D493B86B5C1CC049532F1"/>
  </w:style>
  <w:style w:type="paragraph" w:customStyle="1" w:styleId="D08D0A103EAB47CD8EEC2227F322D1FE">
    <w:name w:val="D08D0A103EAB47CD8EEC2227F322D1FE"/>
  </w:style>
  <w:style w:type="paragraph" w:customStyle="1" w:styleId="5D242A40D8D5465D813B4BE40AC2E904">
    <w:name w:val="5D242A40D8D5465D813B4BE40AC2E904"/>
  </w:style>
  <w:style w:type="paragraph" w:customStyle="1" w:styleId="D0BB3938D79C4236934C257FD3A0681E">
    <w:name w:val="D0BB3938D79C4236934C257FD3A0681E"/>
  </w:style>
  <w:style w:type="paragraph" w:customStyle="1" w:styleId="3729FAEF0DD341A9ABA7D3E143CC8F8F">
    <w:name w:val="3729FAEF0DD341A9ABA7D3E143CC8F8F"/>
  </w:style>
  <w:style w:type="paragraph" w:customStyle="1" w:styleId="C1602153B36F4EA989C3BF7BCFF925A0">
    <w:name w:val="C1602153B36F4EA989C3BF7BCFF925A0"/>
  </w:style>
  <w:style w:type="paragraph" w:customStyle="1" w:styleId="09E1AE6D94254AD0A5541E215CA824FD">
    <w:name w:val="09E1AE6D94254AD0A5541E215CA824FD"/>
  </w:style>
  <w:style w:type="paragraph" w:customStyle="1" w:styleId="9303A157FDB0465BBBD420623143DC81">
    <w:name w:val="9303A157FDB0465BBBD420623143DC81"/>
  </w:style>
  <w:style w:type="paragraph" w:customStyle="1" w:styleId="BBEE8AF5823949FA82A5842E478ADD4B">
    <w:name w:val="BBEE8AF5823949FA82A5842E478ADD4B"/>
  </w:style>
  <w:style w:type="paragraph" w:customStyle="1" w:styleId="1E47F97B85204695B1C0EDC7BDF7205E">
    <w:name w:val="1E47F97B85204695B1C0EDC7BDF7205E"/>
  </w:style>
  <w:style w:type="paragraph" w:customStyle="1" w:styleId="32AE596D295449398421D13975EA37EA">
    <w:name w:val="32AE596D295449398421D13975EA37EA"/>
  </w:style>
  <w:style w:type="paragraph" w:customStyle="1" w:styleId="2CBB4CCC1FD148F19F1B9252A949B71F">
    <w:name w:val="2CBB4CCC1FD148F19F1B9252A949B71F"/>
  </w:style>
  <w:style w:type="paragraph" w:customStyle="1" w:styleId="7DE30C806FEE4387BF9FC3055BBD7666">
    <w:name w:val="7DE30C806FEE4387BF9FC3055BBD7666"/>
  </w:style>
  <w:style w:type="paragraph" w:customStyle="1" w:styleId="AFB668AA4E3D4148A7A5889CF7ED82EE">
    <w:name w:val="AFB668AA4E3D4148A7A5889CF7ED82EE"/>
  </w:style>
  <w:style w:type="paragraph" w:customStyle="1" w:styleId="16315CCA6BC34C0982D238C9E97A4C8F">
    <w:name w:val="16315CCA6BC34C0982D238C9E97A4C8F"/>
  </w:style>
  <w:style w:type="paragraph" w:customStyle="1" w:styleId="F29920D95EC94087941BD993C717AA39">
    <w:name w:val="F29920D95EC94087941BD993C717AA39"/>
  </w:style>
  <w:style w:type="paragraph" w:customStyle="1" w:styleId="A02BC4157C7F4E5D9C713051475BFD6C">
    <w:name w:val="A02BC4157C7F4E5D9C713051475BFD6C"/>
  </w:style>
  <w:style w:type="paragraph" w:customStyle="1" w:styleId="6EAB90728F2F44F58F4DA59391084A63">
    <w:name w:val="6EAB90728F2F44F58F4DA59391084A63"/>
  </w:style>
  <w:style w:type="paragraph" w:customStyle="1" w:styleId="596F1F64B5E0451B99B5B9C929FE7BD8">
    <w:name w:val="596F1F64B5E0451B99B5B9C929FE7BD8"/>
  </w:style>
  <w:style w:type="paragraph" w:customStyle="1" w:styleId="535B79876A004C9F8826EC6E898F9F9B">
    <w:name w:val="535B79876A004C9F8826EC6E898F9F9B"/>
  </w:style>
  <w:style w:type="paragraph" w:customStyle="1" w:styleId="1277F8A2DC25405CA8FB68D51DFDF85D">
    <w:name w:val="1277F8A2DC25405CA8FB68D51DFDF85D"/>
  </w:style>
  <w:style w:type="paragraph" w:customStyle="1" w:styleId="602405B599E84494A4C54B2BC66B5DAB">
    <w:name w:val="602405B599E84494A4C54B2BC66B5DAB"/>
  </w:style>
  <w:style w:type="paragraph" w:customStyle="1" w:styleId="C8BDBA887A724145864AD3D89585B4E3">
    <w:name w:val="C8BDBA887A724145864AD3D89585B4E3"/>
  </w:style>
  <w:style w:type="paragraph" w:customStyle="1" w:styleId="669EEE5F7B0B4BA1BDB724AB7205CC18">
    <w:name w:val="669EEE5F7B0B4BA1BDB724AB7205CC18"/>
  </w:style>
  <w:style w:type="paragraph" w:customStyle="1" w:styleId="66429044990244B0B872A58EA6AEE174">
    <w:name w:val="66429044990244B0B872A58EA6AEE174"/>
  </w:style>
  <w:style w:type="paragraph" w:customStyle="1" w:styleId="8CDFC29C4CE74D94A1C408D99A1AE825">
    <w:name w:val="8CDFC29C4CE74D94A1C408D99A1AE825"/>
  </w:style>
  <w:style w:type="paragraph" w:customStyle="1" w:styleId="78801FEC6BDC4A83886A80208161A1B0">
    <w:name w:val="78801FEC6BDC4A83886A80208161A1B0"/>
  </w:style>
  <w:style w:type="paragraph" w:customStyle="1" w:styleId="3367F2DE342B482193FE758586D1D6C4">
    <w:name w:val="3367F2DE342B482193FE758586D1D6C4"/>
  </w:style>
  <w:style w:type="paragraph" w:customStyle="1" w:styleId="CC62CE3AEDCF4A58B0E7AD0D4784484A">
    <w:name w:val="CC62CE3AEDCF4A58B0E7AD0D4784484A"/>
  </w:style>
  <w:style w:type="paragraph" w:customStyle="1" w:styleId="F9DF5DD774904FCFB1BC37502FBD6D79">
    <w:name w:val="F9DF5DD774904FCFB1BC37502FBD6D79"/>
  </w:style>
  <w:style w:type="paragraph" w:customStyle="1" w:styleId="0E3BD8AB05CA4F2EA60283EEAE11A507">
    <w:name w:val="0E3BD8AB05CA4F2EA60283EEAE11A507"/>
  </w:style>
  <w:style w:type="paragraph" w:customStyle="1" w:styleId="A12C526468054031B4CA826460BCD654">
    <w:name w:val="A12C526468054031B4CA826460BCD654"/>
  </w:style>
  <w:style w:type="paragraph" w:customStyle="1" w:styleId="FEAA540AAD3346C2BA56D346E6DF5890">
    <w:name w:val="FEAA540AAD3346C2BA56D346E6DF5890"/>
  </w:style>
  <w:style w:type="paragraph" w:customStyle="1" w:styleId="3C0E4CD3F23B496F89992131981AA581">
    <w:name w:val="3C0E4CD3F23B496F89992131981AA581"/>
  </w:style>
  <w:style w:type="paragraph" w:customStyle="1" w:styleId="0AD05B9C63CE4C4FBBACA662EEF6B314">
    <w:name w:val="0AD05B9C63CE4C4FBBACA662EEF6B314"/>
  </w:style>
  <w:style w:type="paragraph" w:customStyle="1" w:styleId="AE5096B7D03B4279B63EAACB4D6143C7">
    <w:name w:val="AE5096B7D03B4279B63EAACB4D6143C7"/>
  </w:style>
  <w:style w:type="paragraph" w:customStyle="1" w:styleId="A3B33A1D87694C1BB5E0E07566D4B8E1">
    <w:name w:val="A3B33A1D87694C1BB5E0E07566D4B8E1"/>
  </w:style>
  <w:style w:type="paragraph" w:customStyle="1" w:styleId="104084E3093F45E3A62A44F52E272C65">
    <w:name w:val="104084E3093F45E3A62A44F52E272C65"/>
  </w:style>
  <w:style w:type="paragraph" w:customStyle="1" w:styleId="54377D8A8D5A4BAC8F064AFA184BF898">
    <w:name w:val="54377D8A8D5A4BAC8F064AFA184BF898"/>
  </w:style>
  <w:style w:type="paragraph" w:customStyle="1" w:styleId="BAC4C48B42F24B9E80D55230664D2BBE">
    <w:name w:val="BAC4C48B42F24B9E80D55230664D2BBE"/>
  </w:style>
  <w:style w:type="paragraph" w:customStyle="1" w:styleId="17716144C8084DC9897B840FA5D4C096">
    <w:name w:val="17716144C8084DC9897B840FA5D4C096"/>
  </w:style>
  <w:style w:type="paragraph" w:customStyle="1" w:styleId="82AA30B6BC6F487CB52130BD45342A18">
    <w:name w:val="82AA30B6BC6F487CB52130BD45342A18"/>
  </w:style>
  <w:style w:type="paragraph" w:customStyle="1" w:styleId="D031C3346A994C5FB41785FACD0E5968">
    <w:name w:val="D031C3346A994C5FB41785FACD0E5968"/>
  </w:style>
  <w:style w:type="paragraph" w:customStyle="1" w:styleId="DC19DF01AE1C43FCBC40DB0561880A86">
    <w:name w:val="DC19DF01AE1C43FCBC40DB0561880A86"/>
  </w:style>
  <w:style w:type="paragraph" w:customStyle="1" w:styleId="02BF32E0688D4695BEE9CA6D7C22BA77">
    <w:name w:val="02BF32E0688D4695BEE9CA6D7C22BA77"/>
  </w:style>
  <w:style w:type="paragraph" w:customStyle="1" w:styleId="EE27F734BC2E425BBFB99CC338299080">
    <w:name w:val="EE27F734BC2E425BBFB99CC338299080"/>
  </w:style>
  <w:style w:type="paragraph" w:customStyle="1" w:styleId="983250D394B94AB1AF64A0EE38C12DCB">
    <w:name w:val="983250D394B94AB1AF64A0EE38C12DCB"/>
  </w:style>
  <w:style w:type="paragraph" w:customStyle="1" w:styleId="0734B6DFAD744A1AA89EEB4B6E9062E1">
    <w:name w:val="0734B6DFAD744A1AA89EEB4B6E9062E1"/>
  </w:style>
  <w:style w:type="paragraph" w:customStyle="1" w:styleId="1B115357328C442AA00F617ECCCBED0F">
    <w:name w:val="1B115357328C442AA00F617ECCCBED0F"/>
  </w:style>
  <w:style w:type="paragraph" w:customStyle="1" w:styleId="EFD4C62734054216B16F90E14BD071B2">
    <w:name w:val="EFD4C62734054216B16F90E14BD071B2"/>
  </w:style>
  <w:style w:type="paragraph" w:customStyle="1" w:styleId="2F80A366515C4F1CA6374E29E32D5B7C">
    <w:name w:val="2F80A366515C4F1CA6374E29E32D5B7C"/>
  </w:style>
  <w:style w:type="paragraph" w:customStyle="1" w:styleId="C0E4FE3EB07B48EEACA72AA06550DFAF">
    <w:name w:val="C0E4FE3EB07B48EEACA72AA06550DFAF"/>
  </w:style>
  <w:style w:type="paragraph" w:customStyle="1" w:styleId="568B2D81871A4ED9BEFB5003AF93082B">
    <w:name w:val="568B2D81871A4ED9BEFB5003AF93082B"/>
  </w:style>
  <w:style w:type="paragraph" w:customStyle="1" w:styleId="9B6BE0EDB0BB4DC9B4D9BA6D0DDA0044">
    <w:name w:val="9B6BE0EDB0BB4DC9B4D9BA6D0DDA0044"/>
  </w:style>
  <w:style w:type="paragraph" w:customStyle="1" w:styleId="9ED7DC8A5BB348D5B0FD51F8AA5CA775">
    <w:name w:val="9ED7DC8A5BB348D5B0FD51F8AA5CA775"/>
  </w:style>
  <w:style w:type="paragraph" w:customStyle="1" w:styleId="690AAE4AD5AE4BA7B186A250789CE272">
    <w:name w:val="690AAE4AD5AE4BA7B186A250789CE272"/>
  </w:style>
  <w:style w:type="paragraph" w:customStyle="1" w:styleId="3AA8958A0A1741FDB37C26F325B5669E">
    <w:name w:val="3AA8958A0A1741FDB37C26F325B5669E"/>
  </w:style>
  <w:style w:type="paragraph" w:customStyle="1" w:styleId="B041F9E997244B4880B3743DFA62CA7B">
    <w:name w:val="B041F9E997244B4880B3743DFA62CA7B"/>
  </w:style>
  <w:style w:type="paragraph" w:customStyle="1" w:styleId="14D514B4A7E9469A819351887D13EC14">
    <w:name w:val="14D514B4A7E9469A819351887D13EC14"/>
  </w:style>
  <w:style w:type="paragraph" w:customStyle="1" w:styleId="F16B1D0FCFE348C3B5391498322F5E54">
    <w:name w:val="F16B1D0FCFE348C3B5391498322F5E54"/>
  </w:style>
  <w:style w:type="paragraph" w:customStyle="1" w:styleId="56EA78D38C4342CCB2F6A9A9717D4527">
    <w:name w:val="56EA78D38C4342CCB2F6A9A9717D4527"/>
  </w:style>
  <w:style w:type="paragraph" w:customStyle="1" w:styleId="647397E6690046D6B3745662CF0B00E0">
    <w:name w:val="647397E6690046D6B3745662CF0B00E0"/>
  </w:style>
  <w:style w:type="paragraph" w:customStyle="1" w:styleId="4B586B08CB3C4FDE8FFE80DF8E8C56CD">
    <w:name w:val="4B586B08CB3C4FDE8FFE80DF8E8C56CD"/>
  </w:style>
  <w:style w:type="paragraph" w:customStyle="1" w:styleId="200AEA141F494868B45FF1C443B659A0">
    <w:name w:val="200AEA141F494868B45FF1C443B659A0"/>
  </w:style>
  <w:style w:type="paragraph" w:customStyle="1" w:styleId="0C13A5E127CF41ABAB292803A0F2BAEC">
    <w:name w:val="0C13A5E127CF41ABAB292803A0F2BAEC"/>
  </w:style>
  <w:style w:type="paragraph" w:customStyle="1" w:styleId="0DA54479A999411A8624DA2437A24A71">
    <w:name w:val="0DA54479A999411A8624DA2437A24A71"/>
  </w:style>
  <w:style w:type="paragraph" w:customStyle="1" w:styleId="A5EC984CCCE34A5385D1622898962B00">
    <w:name w:val="A5EC984CCCE34A5385D1622898962B00"/>
  </w:style>
  <w:style w:type="paragraph" w:customStyle="1" w:styleId="B9614EB87902466CB99DD9A6C4C01895">
    <w:name w:val="B9614EB87902466CB99DD9A6C4C01895"/>
  </w:style>
  <w:style w:type="paragraph" w:customStyle="1" w:styleId="004425977D0B4CD2851ED1F2BBE51A83">
    <w:name w:val="004425977D0B4CD2851ED1F2BBE51A83"/>
  </w:style>
  <w:style w:type="paragraph" w:customStyle="1" w:styleId="A83EA6F5C54E4268A6EFADC733BAB6CC">
    <w:name w:val="A83EA6F5C54E4268A6EFADC733BAB6CC"/>
  </w:style>
  <w:style w:type="paragraph" w:customStyle="1" w:styleId="103EAB10DB634821BA48DE226A8146B3">
    <w:name w:val="103EAB10DB634821BA48DE226A8146B3"/>
  </w:style>
  <w:style w:type="paragraph" w:customStyle="1" w:styleId="C98D209D11234D4F9D1A97E3412881DE">
    <w:name w:val="C98D209D11234D4F9D1A97E3412881DE"/>
  </w:style>
  <w:style w:type="paragraph" w:customStyle="1" w:styleId="C87786BF764C4EA08228F43E9EBD6918">
    <w:name w:val="C87786BF764C4EA08228F43E9EBD6918"/>
  </w:style>
  <w:style w:type="paragraph" w:customStyle="1" w:styleId="A494D3D6DF73429D9D23B6E12901C87A">
    <w:name w:val="A494D3D6DF73429D9D23B6E12901C87A"/>
  </w:style>
  <w:style w:type="paragraph" w:customStyle="1" w:styleId="C26E20C73D1340C9900626D51F80109E">
    <w:name w:val="C26E20C73D1340C9900626D51F80109E"/>
  </w:style>
  <w:style w:type="paragraph" w:customStyle="1" w:styleId="EAB4D41E3A154C16A2188F5A6C603C46">
    <w:name w:val="EAB4D41E3A154C16A2188F5A6C603C46"/>
  </w:style>
  <w:style w:type="paragraph" w:customStyle="1" w:styleId="4B3141BC61DF4F4B89BA70644130730B">
    <w:name w:val="4B3141BC61DF4F4B89BA70644130730B"/>
  </w:style>
  <w:style w:type="paragraph" w:customStyle="1" w:styleId="CC251B51C0BD4C2C824A4D7FD7F61679">
    <w:name w:val="CC251B51C0BD4C2C824A4D7FD7F61679"/>
  </w:style>
  <w:style w:type="paragraph" w:customStyle="1" w:styleId="265CB7DCCBAB4B258D821A5B6D2CF160">
    <w:name w:val="265CB7DCCBAB4B258D821A5B6D2CF160"/>
  </w:style>
  <w:style w:type="paragraph" w:customStyle="1" w:styleId="70E46BFA3F5F4891BB0436714AA0995E">
    <w:name w:val="70E46BFA3F5F4891BB0436714AA0995E"/>
  </w:style>
  <w:style w:type="paragraph" w:customStyle="1" w:styleId="5C93F606F3F54858B71A727C0EE08682">
    <w:name w:val="5C93F606F3F54858B71A727C0EE08682"/>
  </w:style>
  <w:style w:type="paragraph" w:customStyle="1" w:styleId="9E95C96050C1400EBB8309225E5D1BD3">
    <w:name w:val="9E95C96050C1400EBB8309225E5D1BD3"/>
  </w:style>
  <w:style w:type="paragraph" w:customStyle="1" w:styleId="03DD49C5DEBF4EE5ACF56B5AF79700FC">
    <w:name w:val="03DD49C5DEBF4EE5ACF56B5AF79700FC"/>
  </w:style>
  <w:style w:type="paragraph" w:customStyle="1" w:styleId="9033150CDC114DDD9D0D0B8F1ACA5007">
    <w:name w:val="9033150CDC114DDD9D0D0B8F1ACA5007"/>
  </w:style>
  <w:style w:type="paragraph" w:customStyle="1" w:styleId="E18F2E9BB5044DA2840E2F172EE66DA7">
    <w:name w:val="E18F2E9BB5044DA2840E2F172EE66DA7"/>
  </w:style>
  <w:style w:type="paragraph" w:customStyle="1" w:styleId="6A7DC35E6E0541DFB306C9AEB6B89B10">
    <w:name w:val="6A7DC35E6E0541DFB306C9AEB6B89B10"/>
  </w:style>
  <w:style w:type="paragraph" w:customStyle="1" w:styleId="596135AFF906499E8AC813441309EBC2">
    <w:name w:val="596135AFF906499E8AC813441309EBC2"/>
  </w:style>
  <w:style w:type="paragraph" w:customStyle="1" w:styleId="A4F227AAB9C04FECBE798C40E83002C4">
    <w:name w:val="A4F227AAB9C04FECBE798C40E83002C4"/>
  </w:style>
  <w:style w:type="paragraph" w:customStyle="1" w:styleId="7C2BA6F9C6294959A9838D77AC67EF84">
    <w:name w:val="7C2BA6F9C6294959A9838D77AC67EF84"/>
  </w:style>
  <w:style w:type="paragraph" w:customStyle="1" w:styleId="7939BEEECB1442478BD4F8186A8B6CC5">
    <w:name w:val="7939BEEECB1442478BD4F8186A8B6CC5"/>
  </w:style>
  <w:style w:type="paragraph" w:customStyle="1" w:styleId="39AF3EA495F94FF482F38314953903AF">
    <w:name w:val="39AF3EA495F94FF482F38314953903AF"/>
  </w:style>
  <w:style w:type="paragraph" w:customStyle="1" w:styleId="F94B50BA3B464E67BE81CCD49F9BCCC9">
    <w:name w:val="F94B50BA3B464E67BE81CCD49F9BCCC9"/>
  </w:style>
  <w:style w:type="paragraph" w:customStyle="1" w:styleId="F587FF74C5E24F1DBC33B323E3C80399">
    <w:name w:val="F587FF74C5E24F1DBC33B323E3C80399"/>
  </w:style>
  <w:style w:type="paragraph" w:customStyle="1" w:styleId="7DAA52B35B2842EC92CFF50FA102B932">
    <w:name w:val="7DAA52B35B2842EC92CFF50FA102B932"/>
  </w:style>
  <w:style w:type="paragraph" w:customStyle="1" w:styleId="EAEC690555234395992493B20CB8F16F">
    <w:name w:val="EAEC690555234395992493B20CB8F16F"/>
  </w:style>
  <w:style w:type="paragraph" w:customStyle="1" w:styleId="6A1143DD3CA24AF9A87F171807D9B2B5">
    <w:name w:val="6A1143DD3CA24AF9A87F171807D9B2B5"/>
  </w:style>
  <w:style w:type="paragraph" w:customStyle="1" w:styleId="D4054D50DB3D4277B524EE48BD8AFE67">
    <w:name w:val="D4054D50DB3D4277B524EE48BD8AFE67"/>
  </w:style>
  <w:style w:type="paragraph" w:customStyle="1" w:styleId="329AB29B11074802BC9146DE8AF3612C">
    <w:name w:val="329AB29B11074802BC9146DE8AF3612C"/>
  </w:style>
  <w:style w:type="paragraph" w:customStyle="1" w:styleId="70F507839B1648F59E5BE9896B6A309F">
    <w:name w:val="70F507839B1648F59E5BE9896B6A309F"/>
  </w:style>
  <w:style w:type="paragraph" w:customStyle="1" w:styleId="A2B80F04C92B4278861B67855DDD4565">
    <w:name w:val="A2B80F04C92B4278861B67855DDD4565"/>
  </w:style>
  <w:style w:type="paragraph" w:customStyle="1" w:styleId="A4FFA932BD004F19AE6B32B2AD897841">
    <w:name w:val="A4FFA932BD004F19AE6B32B2AD897841"/>
  </w:style>
  <w:style w:type="paragraph" w:customStyle="1" w:styleId="28B13541925443E793F4AD164496A30B">
    <w:name w:val="28B13541925443E793F4AD164496A30B"/>
  </w:style>
  <w:style w:type="paragraph" w:customStyle="1" w:styleId="3999349DE3124451946E8EC388DF0D71">
    <w:name w:val="3999349DE3124451946E8EC388DF0D71"/>
  </w:style>
  <w:style w:type="paragraph" w:customStyle="1" w:styleId="1B87265509244A588368FE69510D5DA2">
    <w:name w:val="1B87265509244A588368FE69510D5DA2"/>
  </w:style>
  <w:style w:type="paragraph" w:customStyle="1" w:styleId="36617C6D6BA04B4D8178DC10EAA4E740">
    <w:name w:val="36617C6D6BA04B4D8178DC10EAA4E740"/>
  </w:style>
  <w:style w:type="paragraph" w:customStyle="1" w:styleId="EE4614CE43D34AB4B8FBE33BE0FE3B05">
    <w:name w:val="EE4614CE43D34AB4B8FBE33BE0FE3B05"/>
  </w:style>
  <w:style w:type="paragraph" w:customStyle="1" w:styleId="ECC011E55DFA4AF2ABACD99291E21BB7">
    <w:name w:val="ECC011E55DFA4AF2ABACD99291E21BB7"/>
  </w:style>
  <w:style w:type="paragraph" w:customStyle="1" w:styleId="DAA99208A1B24A1793712C1AEFCF8622">
    <w:name w:val="DAA99208A1B24A1793712C1AEFCF8622"/>
  </w:style>
  <w:style w:type="paragraph" w:customStyle="1" w:styleId="8FF8FD941A8C4BF686F853F5E3765A5A">
    <w:name w:val="8FF8FD941A8C4BF686F853F5E3765A5A"/>
  </w:style>
  <w:style w:type="paragraph" w:customStyle="1" w:styleId="DACA15A5D5914437945F0E06128CB3F1">
    <w:name w:val="DACA15A5D5914437945F0E06128CB3F1"/>
  </w:style>
  <w:style w:type="paragraph" w:customStyle="1" w:styleId="E1A627D2EB814C92A12832F435AE9F8A">
    <w:name w:val="E1A627D2EB814C92A12832F435AE9F8A"/>
  </w:style>
  <w:style w:type="paragraph" w:customStyle="1" w:styleId="222BD94B31E4476EA98AAF8972BC4629">
    <w:name w:val="222BD94B31E4476EA98AAF8972BC4629"/>
  </w:style>
  <w:style w:type="paragraph" w:customStyle="1" w:styleId="DC57E3BE20524161A1A10DFBD2DDD4A3">
    <w:name w:val="DC57E3BE20524161A1A10DFBD2DDD4A3"/>
  </w:style>
  <w:style w:type="paragraph" w:customStyle="1" w:styleId="B61A1B02E80746DF84E45EAC3571BA7C">
    <w:name w:val="B61A1B02E80746DF84E45EAC3571BA7C"/>
  </w:style>
  <w:style w:type="paragraph" w:customStyle="1" w:styleId="EDD011F88BD5489A94A14D0935D74C3D">
    <w:name w:val="EDD011F88BD5489A94A14D0935D74C3D"/>
  </w:style>
  <w:style w:type="paragraph" w:customStyle="1" w:styleId="FF9B2025A11448948C7465A8FE9B71BB">
    <w:name w:val="FF9B2025A11448948C7465A8FE9B71BB"/>
  </w:style>
  <w:style w:type="paragraph" w:customStyle="1" w:styleId="3662F11C0D144E0B8B72CE3581F9BB54">
    <w:name w:val="3662F11C0D144E0B8B72CE3581F9BB54"/>
  </w:style>
  <w:style w:type="paragraph" w:customStyle="1" w:styleId="65680B033C19499E98B70F4868E7D2DE">
    <w:name w:val="65680B033C19499E98B70F4868E7D2DE"/>
  </w:style>
  <w:style w:type="paragraph" w:customStyle="1" w:styleId="D957706C4AC04FE69803A49F52D27D45">
    <w:name w:val="D957706C4AC04FE69803A49F52D27D45"/>
  </w:style>
  <w:style w:type="paragraph" w:customStyle="1" w:styleId="BF51AB5E38214AB78B54A13EE7B17EF1">
    <w:name w:val="BF51AB5E38214AB78B54A13EE7B17EF1"/>
  </w:style>
  <w:style w:type="paragraph" w:customStyle="1" w:styleId="5D396D5F3B9D400BBE79568E154FB327">
    <w:name w:val="5D396D5F3B9D400BBE79568E154FB327"/>
  </w:style>
  <w:style w:type="paragraph" w:customStyle="1" w:styleId="160E957FE7514FFD8858611DDA353684">
    <w:name w:val="160E957FE7514FFD8858611DDA353684"/>
  </w:style>
  <w:style w:type="paragraph" w:customStyle="1" w:styleId="4054A3EFA59940BAAC95177A84E8FF89">
    <w:name w:val="4054A3EFA59940BAAC95177A84E8FF89"/>
  </w:style>
  <w:style w:type="paragraph" w:customStyle="1" w:styleId="5DEBD6E617D146BFAF1889F3F65B1603">
    <w:name w:val="5DEBD6E617D146BFAF1889F3F65B1603"/>
  </w:style>
  <w:style w:type="paragraph" w:customStyle="1" w:styleId="969F7F16FFA748ADB088EA6D5EEC4C72">
    <w:name w:val="969F7F16FFA748ADB088EA6D5EEC4C72"/>
  </w:style>
  <w:style w:type="paragraph" w:customStyle="1" w:styleId="81EDF64CA9354EB4B345F7876CABBB91">
    <w:name w:val="81EDF64CA9354EB4B345F7876CABBB91"/>
  </w:style>
  <w:style w:type="paragraph" w:customStyle="1" w:styleId="C78BD89622214DCCB9712EA7CF42B3EA">
    <w:name w:val="C78BD89622214DCCB9712EA7CF42B3EA"/>
  </w:style>
  <w:style w:type="paragraph" w:customStyle="1" w:styleId="41B83FBB48AB4B9AA2DEEC038C8FA65C">
    <w:name w:val="41B83FBB48AB4B9AA2DEEC038C8FA65C"/>
  </w:style>
  <w:style w:type="paragraph" w:customStyle="1" w:styleId="79B2D6FEDB504BCB81BC868713320024">
    <w:name w:val="79B2D6FEDB504BCB81BC868713320024"/>
  </w:style>
  <w:style w:type="paragraph" w:customStyle="1" w:styleId="BC97659CC0CF48D0B39854398B9EE85E">
    <w:name w:val="BC97659CC0CF48D0B39854398B9EE85E"/>
  </w:style>
  <w:style w:type="paragraph" w:customStyle="1" w:styleId="BA65AA6714A743A0B23CE75606E1ABA1">
    <w:name w:val="BA65AA6714A743A0B23CE75606E1ABA1"/>
  </w:style>
  <w:style w:type="paragraph" w:customStyle="1" w:styleId="2CE7A1B7530E4F1B9CD761A661526962">
    <w:name w:val="2CE7A1B7530E4F1B9CD761A661526962"/>
  </w:style>
  <w:style w:type="paragraph" w:customStyle="1" w:styleId="CDF95E6E9F4C41BA8CC988F2CFEAB428">
    <w:name w:val="CDF95E6E9F4C41BA8CC988F2CFEAB428"/>
  </w:style>
  <w:style w:type="paragraph" w:customStyle="1" w:styleId="F64857F129A84BF0BA839DBCD1451B4F">
    <w:name w:val="F64857F129A84BF0BA839DBCD1451B4F"/>
  </w:style>
  <w:style w:type="paragraph" w:customStyle="1" w:styleId="F0AF317463EE4A02B35D7C2AD739EC8A">
    <w:name w:val="F0AF317463EE4A02B35D7C2AD739EC8A"/>
  </w:style>
  <w:style w:type="paragraph" w:customStyle="1" w:styleId="3CC636626694494C9DFF6B99BE6BB196">
    <w:name w:val="3CC636626694494C9DFF6B99BE6BB196"/>
  </w:style>
  <w:style w:type="paragraph" w:customStyle="1" w:styleId="7A209F91361B4179B97BB8D8A4D3056D">
    <w:name w:val="7A209F91361B4179B97BB8D8A4D3056D"/>
  </w:style>
  <w:style w:type="paragraph" w:customStyle="1" w:styleId="F10CAAC6A1B241EC89288AD84994A0BF">
    <w:name w:val="F10CAAC6A1B241EC89288AD84994A0BF"/>
  </w:style>
  <w:style w:type="paragraph" w:customStyle="1" w:styleId="6D240446EDCD4BC291D5CF5082AB6776">
    <w:name w:val="6D240446EDCD4BC291D5CF5082AB6776"/>
  </w:style>
  <w:style w:type="paragraph" w:customStyle="1" w:styleId="E9FF82C155494D528FD9E2C17571287D">
    <w:name w:val="E9FF82C155494D528FD9E2C17571287D"/>
  </w:style>
  <w:style w:type="paragraph" w:customStyle="1" w:styleId="EE298B9101F544D0A91BA4AE43B7BFAF">
    <w:name w:val="EE298B9101F544D0A91BA4AE43B7BFAF"/>
  </w:style>
  <w:style w:type="paragraph" w:customStyle="1" w:styleId="511C1649EBA44C77B95BEF2F498978E4">
    <w:name w:val="511C1649EBA44C77B95BEF2F498978E4"/>
  </w:style>
  <w:style w:type="paragraph" w:customStyle="1" w:styleId="F35B05027107473FBCDAD5A5C8BC0086">
    <w:name w:val="F35B05027107473FBCDAD5A5C8BC0086"/>
  </w:style>
  <w:style w:type="paragraph" w:customStyle="1" w:styleId="46759590B984472792AC51B211D0D39A">
    <w:name w:val="46759590B984472792AC51B211D0D39A"/>
  </w:style>
  <w:style w:type="paragraph" w:customStyle="1" w:styleId="7D617EFB97F642BBA4A0BC1132EFAFC9">
    <w:name w:val="7D617EFB97F642BBA4A0BC1132EFAFC9"/>
  </w:style>
  <w:style w:type="paragraph" w:customStyle="1" w:styleId="434A8601DFA848049486B0221938396D">
    <w:name w:val="434A8601DFA848049486B0221938396D"/>
  </w:style>
  <w:style w:type="paragraph" w:customStyle="1" w:styleId="A183DBA23C314FC491A2AD721D119274">
    <w:name w:val="A183DBA23C314FC491A2AD721D119274"/>
  </w:style>
  <w:style w:type="paragraph" w:customStyle="1" w:styleId="D20E4F66354942F5A32E1BF2B68A15C1">
    <w:name w:val="D20E4F66354942F5A32E1BF2B68A15C1"/>
  </w:style>
  <w:style w:type="paragraph" w:customStyle="1" w:styleId="0EAE6CE27C874CABBD8201DF4D04DF6B">
    <w:name w:val="0EAE6CE27C874CABBD8201DF4D04DF6B"/>
  </w:style>
  <w:style w:type="paragraph" w:customStyle="1" w:styleId="6B939129FB514D0093822E77F3A5DC3B">
    <w:name w:val="6B939129FB514D0093822E77F3A5DC3B"/>
  </w:style>
  <w:style w:type="paragraph" w:customStyle="1" w:styleId="10F09FC1AB554CC5867DCA7951C05D79">
    <w:name w:val="10F09FC1AB554CC5867DCA7951C05D79"/>
  </w:style>
  <w:style w:type="paragraph" w:customStyle="1" w:styleId="7D02BCE02C3041B789927E87C1E188C9">
    <w:name w:val="7D02BCE02C3041B789927E87C1E188C9"/>
  </w:style>
  <w:style w:type="paragraph" w:customStyle="1" w:styleId="299A897549D04E6B87B860CB29EBF1F7">
    <w:name w:val="299A897549D04E6B87B860CB29EBF1F7"/>
  </w:style>
  <w:style w:type="paragraph" w:customStyle="1" w:styleId="7AC36D822C0748149B1949C30FCCE9C7">
    <w:name w:val="7AC36D822C0748149B1949C30FCCE9C7"/>
  </w:style>
  <w:style w:type="paragraph" w:customStyle="1" w:styleId="3563041E6F7C4998BDE2B31C7745DFC1">
    <w:name w:val="3563041E6F7C4998BDE2B31C7745DFC1"/>
  </w:style>
  <w:style w:type="paragraph" w:customStyle="1" w:styleId="9028FEE946AD47BCA063B91BF0BA268E">
    <w:name w:val="9028FEE946AD47BCA063B91BF0BA268E"/>
  </w:style>
  <w:style w:type="paragraph" w:customStyle="1" w:styleId="7B10F11CA2ED456EB561C735EB959842">
    <w:name w:val="7B10F11CA2ED456EB561C735EB959842"/>
  </w:style>
  <w:style w:type="paragraph" w:customStyle="1" w:styleId="D96958CA7E5B4911AC13253652BBBD3E">
    <w:name w:val="D96958CA7E5B4911AC13253652BBBD3E"/>
  </w:style>
  <w:style w:type="paragraph" w:customStyle="1" w:styleId="A8410104F44246EC96E6710492EC9366">
    <w:name w:val="A8410104F44246EC96E6710492EC9366"/>
  </w:style>
  <w:style w:type="paragraph" w:customStyle="1" w:styleId="88980FA4042B4D2A900C104C4E4DABBE">
    <w:name w:val="88980FA4042B4D2A900C104C4E4DABBE"/>
  </w:style>
  <w:style w:type="paragraph" w:customStyle="1" w:styleId="475F55FA565C414BB4A2F52A8A1D627C">
    <w:name w:val="475F55FA565C414BB4A2F52A8A1D627C"/>
  </w:style>
  <w:style w:type="paragraph" w:customStyle="1" w:styleId="203D0C2854724E24872C7B8EF1B358D2">
    <w:name w:val="203D0C2854724E24872C7B8EF1B358D2"/>
  </w:style>
  <w:style w:type="paragraph" w:customStyle="1" w:styleId="F088EE6119E14FC4A18C252070C0EA5B">
    <w:name w:val="F088EE6119E14FC4A18C252070C0EA5B"/>
  </w:style>
  <w:style w:type="paragraph" w:customStyle="1" w:styleId="FFD9128CCA8B418EB99E32397F875CBE">
    <w:name w:val="FFD9128CCA8B418EB99E32397F875CBE"/>
  </w:style>
  <w:style w:type="paragraph" w:customStyle="1" w:styleId="0EFD14BF4CA44DAEAD66A6204FD8F11F">
    <w:name w:val="0EFD14BF4CA44DAEAD66A6204FD8F11F"/>
  </w:style>
  <w:style w:type="paragraph" w:customStyle="1" w:styleId="69BE85AF04094B68A28E7A939129FDF2">
    <w:name w:val="69BE85AF04094B68A28E7A939129FDF2"/>
  </w:style>
  <w:style w:type="paragraph" w:customStyle="1" w:styleId="DDCAB528E5DB429D9406B2D547AE711E">
    <w:name w:val="DDCAB528E5DB429D9406B2D547AE711E"/>
  </w:style>
  <w:style w:type="paragraph" w:customStyle="1" w:styleId="49835C0653F9450A96BE907364DBF7A7">
    <w:name w:val="49835C0653F9450A96BE907364DBF7A7"/>
  </w:style>
  <w:style w:type="paragraph" w:customStyle="1" w:styleId="073554D11EAE4337B53526521B1F62EE">
    <w:name w:val="073554D11EAE4337B53526521B1F62EE"/>
  </w:style>
  <w:style w:type="paragraph" w:customStyle="1" w:styleId="F036311FED9B4CB4BA548429A42770C4">
    <w:name w:val="F036311FED9B4CB4BA548429A42770C4"/>
  </w:style>
  <w:style w:type="paragraph" w:customStyle="1" w:styleId="A2846396E25142958D834679E2D2320D">
    <w:name w:val="A2846396E25142958D834679E2D2320D"/>
  </w:style>
  <w:style w:type="paragraph" w:customStyle="1" w:styleId="AC4BFD7D2D9641F98766C5005955B465">
    <w:name w:val="AC4BFD7D2D9641F98766C5005955B465"/>
  </w:style>
  <w:style w:type="paragraph" w:customStyle="1" w:styleId="9D7CF8BD17AD44C88AC27026A6AC73C1">
    <w:name w:val="9D7CF8BD17AD44C88AC27026A6AC73C1"/>
  </w:style>
  <w:style w:type="paragraph" w:customStyle="1" w:styleId="E93000A3EB884E3CAABDDA777770E71E">
    <w:name w:val="E93000A3EB884E3CAABDDA777770E71E"/>
  </w:style>
  <w:style w:type="paragraph" w:customStyle="1" w:styleId="735D2B3944B24921B4D33E560D99112F">
    <w:name w:val="735D2B3944B24921B4D33E560D99112F"/>
  </w:style>
  <w:style w:type="paragraph" w:customStyle="1" w:styleId="4CA89559B8094B7E845EFCE73CCF1A28">
    <w:name w:val="4CA89559B8094B7E845EFCE73CCF1A28"/>
  </w:style>
  <w:style w:type="paragraph" w:customStyle="1" w:styleId="D782E0DE3C104A278A86182A9A595FD2">
    <w:name w:val="D782E0DE3C104A278A86182A9A595FD2"/>
  </w:style>
  <w:style w:type="paragraph" w:customStyle="1" w:styleId="A49098158BB84EB88162A35A12E78DC9">
    <w:name w:val="A49098158BB84EB88162A35A12E78DC9"/>
  </w:style>
  <w:style w:type="paragraph" w:customStyle="1" w:styleId="9A07A8FE5AB64F1D8653B6F78DE5CF86">
    <w:name w:val="9A07A8FE5AB64F1D8653B6F78DE5CF86"/>
  </w:style>
  <w:style w:type="paragraph" w:customStyle="1" w:styleId="EAEBF110E9734AE691A79917ED96DCBB">
    <w:name w:val="EAEBF110E9734AE691A79917ED96DCBB"/>
  </w:style>
  <w:style w:type="paragraph" w:customStyle="1" w:styleId="65FE87E67BF041F68B1BB75C0229F38C">
    <w:name w:val="65FE87E67BF041F68B1BB75C0229F38C"/>
  </w:style>
  <w:style w:type="paragraph" w:customStyle="1" w:styleId="E031765FCC1E454BA30D29744D8F3921">
    <w:name w:val="E031765FCC1E454BA30D29744D8F3921"/>
  </w:style>
  <w:style w:type="paragraph" w:customStyle="1" w:styleId="BDADCF5C764D4B608B13471DCF75892F">
    <w:name w:val="BDADCF5C764D4B608B13471DCF75892F"/>
  </w:style>
  <w:style w:type="paragraph" w:customStyle="1" w:styleId="CA0C481E1AA64A55A848AB0DD74ECB2C">
    <w:name w:val="CA0C481E1AA64A55A848AB0DD74ECB2C"/>
  </w:style>
  <w:style w:type="paragraph" w:customStyle="1" w:styleId="3FCC31EB1B664A2E95D64AAE5DEE9CEF">
    <w:name w:val="3FCC31EB1B664A2E95D64AAE5DEE9CEF"/>
  </w:style>
  <w:style w:type="paragraph" w:customStyle="1" w:styleId="9C6608B07C464535B2EDB5D395AEE302">
    <w:name w:val="9C6608B07C464535B2EDB5D395AEE302"/>
  </w:style>
  <w:style w:type="paragraph" w:customStyle="1" w:styleId="3A34477562084C53A910482A8D0D4937">
    <w:name w:val="3A34477562084C53A910482A8D0D4937"/>
  </w:style>
  <w:style w:type="paragraph" w:customStyle="1" w:styleId="6BD89544413A43F690A30CF65D308D01">
    <w:name w:val="6BD89544413A43F690A30CF65D308D01"/>
  </w:style>
  <w:style w:type="paragraph" w:customStyle="1" w:styleId="4AD0B7AC90314BFEA9DF13B231D64D54">
    <w:name w:val="4AD0B7AC90314BFEA9DF13B231D64D54"/>
  </w:style>
  <w:style w:type="paragraph" w:customStyle="1" w:styleId="FB99AF95571040C49DF130389697A7A7">
    <w:name w:val="FB99AF95571040C49DF130389697A7A7"/>
  </w:style>
  <w:style w:type="paragraph" w:customStyle="1" w:styleId="10F4550EA7984CD1A8A2A53EB0A84746">
    <w:name w:val="10F4550EA7984CD1A8A2A53EB0A84746"/>
  </w:style>
  <w:style w:type="paragraph" w:customStyle="1" w:styleId="1D8FB2C9A5A94C72B6005DDA8360278C">
    <w:name w:val="1D8FB2C9A5A94C72B6005DDA8360278C"/>
  </w:style>
  <w:style w:type="paragraph" w:customStyle="1" w:styleId="31A8AE999B3C46E4A362734BF3150371">
    <w:name w:val="31A8AE999B3C46E4A362734BF3150371"/>
  </w:style>
  <w:style w:type="paragraph" w:customStyle="1" w:styleId="40A0CAA02E0B4CEAA3F23BD3475A22B0">
    <w:name w:val="40A0CAA02E0B4CEAA3F23BD3475A22B0"/>
  </w:style>
  <w:style w:type="paragraph" w:customStyle="1" w:styleId="DCA299529F864F329FC2CD8A80E9ACB4">
    <w:name w:val="DCA299529F864F329FC2CD8A80E9ACB4"/>
  </w:style>
  <w:style w:type="paragraph" w:customStyle="1" w:styleId="8259DDD5052D4B4D8154755E44A921EC">
    <w:name w:val="8259DDD5052D4B4D8154755E44A921EC"/>
  </w:style>
  <w:style w:type="paragraph" w:customStyle="1" w:styleId="28E56DE4C5CF43FABCF6AEBD01FF1CEC">
    <w:name w:val="28E56DE4C5CF43FABCF6AEBD01FF1CEC"/>
  </w:style>
  <w:style w:type="paragraph" w:customStyle="1" w:styleId="F236AB5FB90241849DB2FA8AEBF16A8C">
    <w:name w:val="F236AB5FB90241849DB2FA8AEBF16A8C"/>
  </w:style>
  <w:style w:type="paragraph" w:customStyle="1" w:styleId="9E137AEC2F504FB29D9732229D8C757C">
    <w:name w:val="9E137AEC2F504FB29D9732229D8C757C"/>
  </w:style>
  <w:style w:type="paragraph" w:customStyle="1" w:styleId="6B67109B2E82432FB14BDD25591CF04B">
    <w:name w:val="6B67109B2E82432FB14BDD25591CF04B"/>
  </w:style>
  <w:style w:type="paragraph" w:customStyle="1" w:styleId="6587936E9A1B430EA317D8C1B76E0292">
    <w:name w:val="6587936E9A1B430EA317D8C1B76E0292"/>
  </w:style>
  <w:style w:type="paragraph" w:customStyle="1" w:styleId="463EA1DD22A94CC48A93D00BF7919231">
    <w:name w:val="463EA1DD22A94CC48A93D00BF7919231"/>
  </w:style>
  <w:style w:type="paragraph" w:customStyle="1" w:styleId="0217DDB6B7D144D687B797C7532FC514">
    <w:name w:val="0217DDB6B7D144D687B797C7532FC514"/>
  </w:style>
  <w:style w:type="paragraph" w:customStyle="1" w:styleId="BFE86D94594B42E1998F2C9C07B1BC4E">
    <w:name w:val="BFE86D94594B42E1998F2C9C07B1BC4E"/>
  </w:style>
  <w:style w:type="paragraph" w:customStyle="1" w:styleId="0D3008D8543A49A9A6F4F73871233B54">
    <w:name w:val="0D3008D8543A49A9A6F4F73871233B54"/>
  </w:style>
  <w:style w:type="paragraph" w:customStyle="1" w:styleId="167C411751554FCDB80C79FF8A929092">
    <w:name w:val="167C411751554FCDB80C79FF8A929092"/>
  </w:style>
  <w:style w:type="paragraph" w:customStyle="1" w:styleId="789453CF5A234671A42B02F1475A4B6A">
    <w:name w:val="789453CF5A234671A42B02F1475A4B6A"/>
  </w:style>
  <w:style w:type="paragraph" w:customStyle="1" w:styleId="CD76D06F557A49ECAFDAA528E50568DA">
    <w:name w:val="CD76D06F557A49ECAFDAA528E50568DA"/>
  </w:style>
  <w:style w:type="paragraph" w:customStyle="1" w:styleId="640341FF956E4523A5F9C14CE6189BBC">
    <w:name w:val="640341FF956E4523A5F9C14CE6189BBC"/>
  </w:style>
  <w:style w:type="paragraph" w:customStyle="1" w:styleId="369086BD813C4AB59F4028D8F076CFC0">
    <w:name w:val="369086BD813C4AB59F4028D8F076CFC0"/>
  </w:style>
  <w:style w:type="paragraph" w:customStyle="1" w:styleId="2FEB4EC751A54254B97E10F96E934C24">
    <w:name w:val="2FEB4EC751A54254B97E10F96E934C24"/>
  </w:style>
  <w:style w:type="paragraph" w:customStyle="1" w:styleId="81CCEA8D9D98417F95D684ACA262832B">
    <w:name w:val="81CCEA8D9D98417F95D684ACA262832B"/>
  </w:style>
  <w:style w:type="paragraph" w:customStyle="1" w:styleId="88A2398F8D8F4F5194A1FA51BB8BA518">
    <w:name w:val="88A2398F8D8F4F5194A1FA51BB8BA518"/>
  </w:style>
  <w:style w:type="paragraph" w:customStyle="1" w:styleId="345B46BACC3F4C84994C598466510A54">
    <w:name w:val="345B46BACC3F4C84994C598466510A54"/>
  </w:style>
  <w:style w:type="paragraph" w:customStyle="1" w:styleId="4E92085F06EC449FA0A7F98CDE9207BB">
    <w:name w:val="4E92085F06EC449FA0A7F98CDE9207BB"/>
  </w:style>
  <w:style w:type="paragraph" w:customStyle="1" w:styleId="3C3809C2FFAE4A0398F473887E7F20DF">
    <w:name w:val="3C3809C2FFAE4A0398F473887E7F20DF"/>
  </w:style>
  <w:style w:type="paragraph" w:customStyle="1" w:styleId="399845EEEFD84262B21E2AFF113F336E">
    <w:name w:val="399845EEEFD84262B21E2AFF113F336E"/>
  </w:style>
  <w:style w:type="paragraph" w:customStyle="1" w:styleId="D15B57EFED104493AF50A51A99A88DF7">
    <w:name w:val="D15B57EFED104493AF50A51A99A88DF7"/>
  </w:style>
  <w:style w:type="paragraph" w:customStyle="1" w:styleId="01E7DD86B69A44ABBB491FE40628E22F">
    <w:name w:val="01E7DD86B69A44ABBB491FE40628E22F"/>
  </w:style>
  <w:style w:type="paragraph" w:customStyle="1" w:styleId="C770FD707AD443DFBBAA0B4199A56F3B">
    <w:name w:val="C770FD707AD443DFBBAA0B4199A56F3B"/>
  </w:style>
  <w:style w:type="paragraph" w:customStyle="1" w:styleId="E9A36563D9D34DABA171A1919C7641EB">
    <w:name w:val="E9A36563D9D34DABA171A1919C7641EB"/>
  </w:style>
  <w:style w:type="paragraph" w:customStyle="1" w:styleId="C478F32163994B5A9FA73BDF4B04869D">
    <w:name w:val="C478F32163994B5A9FA73BDF4B04869D"/>
  </w:style>
  <w:style w:type="paragraph" w:customStyle="1" w:styleId="F8A86CF1003240EC80F8704AF582FF55">
    <w:name w:val="F8A86CF1003240EC80F8704AF582FF55"/>
  </w:style>
  <w:style w:type="paragraph" w:customStyle="1" w:styleId="649D920827FD4E4DA71CED50A9C4C1F3">
    <w:name w:val="649D920827FD4E4DA71CED50A9C4C1F3"/>
  </w:style>
  <w:style w:type="paragraph" w:customStyle="1" w:styleId="740C95B48C444446BDB2C6DF8B5AF08F">
    <w:name w:val="740C95B48C444446BDB2C6DF8B5AF08F"/>
  </w:style>
  <w:style w:type="paragraph" w:customStyle="1" w:styleId="1D736903BD814C93AEA028EBA972B12F">
    <w:name w:val="1D736903BD814C93AEA028EBA972B12F"/>
  </w:style>
  <w:style w:type="paragraph" w:customStyle="1" w:styleId="5563113A6CF34E2BA727C52464741D29">
    <w:name w:val="5563113A6CF34E2BA727C52464741D29"/>
  </w:style>
  <w:style w:type="paragraph" w:customStyle="1" w:styleId="31FA6E8F0274437488E9BCA9402C814A">
    <w:name w:val="31FA6E8F0274437488E9BCA9402C814A"/>
  </w:style>
  <w:style w:type="paragraph" w:customStyle="1" w:styleId="7774AB249D2D46D8A896B98850886D56">
    <w:name w:val="7774AB249D2D46D8A896B98850886D56"/>
  </w:style>
  <w:style w:type="paragraph" w:customStyle="1" w:styleId="9B3EABEC525C48A9BACA14CAC1E92662">
    <w:name w:val="9B3EABEC525C48A9BACA14CAC1E92662"/>
  </w:style>
  <w:style w:type="paragraph" w:customStyle="1" w:styleId="7757F1F6CC694CBF8A272EDAB0A4D50A">
    <w:name w:val="7757F1F6CC694CBF8A272EDAB0A4D50A"/>
  </w:style>
  <w:style w:type="paragraph" w:customStyle="1" w:styleId="F4641142490A4ED9A50765A0A3D5FDA3">
    <w:name w:val="F4641142490A4ED9A50765A0A3D5FDA3"/>
  </w:style>
  <w:style w:type="paragraph" w:customStyle="1" w:styleId="754F9D472C9C43A6A6AC548B0DA7DF88">
    <w:name w:val="754F9D472C9C43A6A6AC548B0DA7DF88"/>
  </w:style>
  <w:style w:type="paragraph" w:customStyle="1" w:styleId="D6B6966CC5C74846AF56EA270C68A699">
    <w:name w:val="D6B6966CC5C74846AF56EA270C68A699"/>
  </w:style>
  <w:style w:type="paragraph" w:customStyle="1" w:styleId="A0540633FC3946F79FD53B34E1A4F892">
    <w:name w:val="A0540633FC3946F79FD53B34E1A4F892"/>
  </w:style>
  <w:style w:type="paragraph" w:customStyle="1" w:styleId="39AEA94ED41A47A58511F928EB26CA96">
    <w:name w:val="39AEA94ED41A47A58511F928EB26CA96"/>
  </w:style>
  <w:style w:type="paragraph" w:customStyle="1" w:styleId="C92BC975A21449398226E5A7CEA7D7B6">
    <w:name w:val="C92BC975A21449398226E5A7CEA7D7B6"/>
  </w:style>
  <w:style w:type="paragraph" w:customStyle="1" w:styleId="C3469ABB277D4D0ABD5C1C379F818C21">
    <w:name w:val="C3469ABB277D4D0ABD5C1C379F818C21"/>
  </w:style>
  <w:style w:type="paragraph" w:customStyle="1" w:styleId="181A1CC40B0F43A0A2737A190AC4ABE4">
    <w:name w:val="181A1CC40B0F43A0A2737A190AC4ABE4"/>
  </w:style>
  <w:style w:type="paragraph" w:customStyle="1" w:styleId="DD9B6F2FED3B444E840DE0E06B690125">
    <w:name w:val="DD9B6F2FED3B444E840DE0E06B690125"/>
  </w:style>
  <w:style w:type="paragraph" w:customStyle="1" w:styleId="455DA3F9DC814C5A80CB23D0B5B4856B">
    <w:name w:val="455DA3F9DC814C5A80CB23D0B5B4856B"/>
  </w:style>
  <w:style w:type="paragraph" w:customStyle="1" w:styleId="49D5AD2A50314457B0DDADFF0A39794B">
    <w:name w:val="49D5AD2A50314457B0DDADFF0A39794B"/>
  </w:style>
  <w:style w:type="paragraph" w:customStyle="1" w:styleId="B32DE0ACB63640018D54D9F4ADF77EE1">
    <w:name w:val="B32DE0ACB63640018D54D9F4ADF77EE1"/>
  </w:style>
  <w:style w:type="paragraph" w:customStyle="1" w:styleId="353C29D8E0F440C0800368EBEF6C88F8">
    <w:name w:val="353C29D8E0F440C0800368EBEF6C88F8"/>
  </w:style>
  <w:style w:type="paragraph" w:customStyle="1" w:styleId="8A29EF46F828476786DDA83B6AC88D23">
    <w:name w:val="8A29EF46F828476786DDA83B6AC88D23"/>
  </w:style>
  <w:style w:type="paragraph" w:customStyle="1" w:styleId="799A6424D29E4A96B53F7B5322810BE5">
    <w:name w:val="799A6424D29E4A96B53F7B5322810BE5"/>
  </w:style>
  <w:style w:type="paragraph" w:customStyle="1" w:styleId="DAF28E726BFF44BD81211EA17095C738">
    <w:name w:val="DAF28E726BFF44BD81211EA17095C738"/>
  </w:style>
  <w:style w:type="paragraph" w:customStyle="1" w:styleId="EEDC86CAADC74630BF488D8D2190FB5C">
    <w:name w:val="EEDC86CAADC74630BF488D8D2190FB5C"/>
  </w:style>
  <w:style w:type="paragraph" w:customStyle="1" w:styleId="5457E73B672F4A33A6C73D80E63DE427">
    <w:name w:val="5457E73B672F4A33A6C73D80E63DE427"/>
  </w:style>
  <w:style w:type="paragraph" w:customStyle="1" w:styleId="162FAAFAC63841EFAC2F0A067F1C3838">
    <w:name w:val="162FAAFAC63841EFAC2F0A067F1C3838"/>
  </w:style>
  <w:style w:type="paragraph" w:customStyle="1" w:styleId="E4474047BD0F4F68A777E73ED80B48BD">
    <w:name w:val="E4474047BD0F4F68A777E73ED80B48BD"/>
  </w:style>
  <w:style w:type="paragraph" w:customStyle="1" w:styleId="7606469D5647433DA150428B70108A93">
    <w:name w:val="7606469D5647433DA150428B70108A93"/>
  </w:style>
  <w:style w:type="paragraph" w:customStyle="1" w:styleId="3319291D58494C53A0FF73465BE0811A">
    <w:name w:val="3319291D58494C53A0FF73465BE0811A"/>
  </w:style>
  <w:style w:type="paragraph" w:customStyle="1" w:styleId="E1D49DE738104358B3095405457149E5">
    <w:name w:val="E1D49DE738104358B3095405457149E5"/>
  </w:style>
  <w:style w:type="paragraph" w:customStyle="1" w:styleId="EB7BD7ED47EB420E9E4A82799FD69F3E">
    <w:name w:val="EB7BD7ED47EB420E9E4A82799FD69F3E"/>
  </w:style>
  <w:style w:type="paragraph" w:customStyle="1" w:styleId="3A3E78E1B62F4F92B61A2A7D1D10A79B">
    <w:name w:val="3A3E78E1B62F4F92B61A2A7D1D10A79B"/>
  </w:style>
  <w:style w:type="paragraph" w:customStyle="1" w:styleId="30C433EC5CF748D5975A3BF2B3ABB0C4">
    <w:name w:val="30C433EC5CF748D5975A3BF2B3ABB0C4"/>
  </w:style>
  <w:style w:type="paragraph" w:customStyle="1" w:styleId="C6C9C539D78D460C980CF47AD0855588">
    <w:name w:val="C6C9C539D78D460C980CF47AD0855588"/>
  </w:style>
  <w:style w:type="paragraph" w:customStyle="1" w:styleId="878BEBA9E58741A9B9B382B588D3C832">
    <w:name w:val="878BEBA9E58741A9B9B382B588D3C832"/>
  </w:style>
  <w:style w:type="paragraph" w:customStyle="1" w:styleId="F58949AE4061475AAEEC12CC866F3892">
    <w:name w:val="F58949AE4061475AAEEC12CC866F3892"/>
  </w:style>
  <w:style w:type="paragraph" w:customStyle="1" w:styleId="CA45E215646D43108C26E6CF1B99A43C">
    <w:name w:val="CA45E215646D43108C26E6CF1B99A43C"/>
  </w:style>
  <w:style w:type="paragraph" w:customStyle="1" w:styleId="D7C128D1ED484A1589A03C6FAC9A25B1">
    <w:name w:val="D7C128D1ED484A1589A03C6FAC9A25B1"/>
  </w:style>
  <w:style w:type="paragraph" w:customStyle="1" w:styleId="1A60B2EA4B3F407982EDE151FBE118FF">
    <w:name w:val="1A60B2EA4B3F407982EDE151FBE118FF"/>
  </w:style>
  <w:style w:type="paragraph" w:customStyle="1" w:styleId="935183A3F6714BB7B84F8B41816910E7">
    <w:name w:val="935183A3F6714BB7B84F8B41816910E7"/>
  </w:style>
  <w:style w:type="paragraph" w:customStyle="1" w:styleId="D47BD030D391444C936BE43E8040160A">
    <w:name w:val="D47BD030D391444C936BE43E8040160A"/>
  </w:style>
  <w:style w:type="paragraph" w:customStyle="1" w:styleId="913574DC480D40DC81782D63E37C29BB">
    <w:name w:val="913574DC480D40DC81782D63E37C29BB"/>
  </w:style>
  <w:style w:type="paragraph" w:customStyle="1" w:styleId="B777FB660AF34D23B5EAD3AE5DC764D5">
    <w:name w:val="B777FB660AF34D23B5EAD3AE5DC764D5"/>
  </w:style>
  <w:style w:type="paragraph" w:customStyle="1" w:styleId="52EC16C88F5D4C8E91EEF3B3864F6EE5">
    <w:name w:val="52EC16C88F5D4C8E91EEF3B3864F6EE5"/>
  </w:style>
  <w:style w:type="paragraph" w:customStyle="1" w:styleId="B3413657107D4E439E500372AC48190F">
    <w:name w:val="B3413657107D4E439E500372AC48190F"/>
  </w:style>
  <w:style w:type="paragraph" w:customStyle="1" w:styleId="50D47AF0D21D4DB2AC5056CCAEAC5E88">
    <w:name w:val="50D47AF0D21D4DB2AC5056CCAEAC5E88"/>
  </w:style>
  <w:style w:type="paragraph" w:customStyle="1" w:styleId="DD8C58DD86934994AE47A3F1D9DDBC0B">
    <w:name w:val="DD8C58DD86934994AE47A3F1D9DDBC0B"/>
  </w:style>
  <w:style w:type="paragraph" w:customStyle="1" w:styleId="0A3B2EE32169421CAEF8276075841AD7">
    <w:name w:val="0A3B2EE32169421CAEF8276075841AD7"/>
  </w:style>
  <w:style w:type="paragraph" w:customStyle="1" w:styleId="BFBD3E05DE414B7B95E29189BF71C54B">
    <w:name w:val="BFBD3E05DE414B7B95E29189BF71C54B"/>
  </w:style>
  <w:style w:type="paragraph" w:customStyle="1" w:styleId="8C8419C87AA544ED8E17ACF059D60121">
    <w:name w:val="8C8419C87AA544ED8E17ACF059D60121"/>
  </w:style>
  <w:style w:type="paragraph" w:customStyle="1" w:styleId="73715E71425142D892C89816E6255B7D">
    <w:name w:val="73715E71425142D892C89816E6255B7D"/>
  </w:style>
  <w:style w:type="paragraph" w:customStyle="1" w:styleId="749DC7BC401B411D998CF2C6502E4A40">
    <w:name w:val="749DC7BC401B411D998CF2C6502E4A40"/>
  </w:style>
  <w:style w:type="paragraph" w:customStyle="1" w:styleId="10CCD135265947D6B0E51EAA5F7611A0">
    <w:name w:val="10CCD135265947D6B0E51EAA5F7611A0"/>
  </w:style>
  <w:style w:type="paragraph" w:customStyle="1" w:styleId="661B975F5E694182BB76780486336BF1">
    <w:name w:val="661B975F5E694182BB76780486336BF1"/>
  </w:style>
  <w:style w:type="paragraph" w:customStyle="1" w:styleId="B5A333773B524C8EA9A829A5DC6786DF">
    <w:name w:val="B5A333773B524C8EA9A829A5DC6786DF"/>
  </w:style>
  <w:style w:type="paragraph" w:customStyle="1" w:styleId="39D2437A7FB94A7F94FA17D6EE21156C">
    <w:name w:val="39D2437A7FB94A7F94FA17D6EE21156C"/>
  </w:style>
  <w:style w:type="paragraph" w:customStyle="1" w:styleId="70218D8C128E45569ED1B35AA3B682C9">
    <w:name w:val="70218D8C128E45569ED1B35AA3B682C9"/>
  </w:style>
  <w:style w:type="paragraph" w:customStyle="1" w:styleId="AF1FC7C5B3B245E791283CB643AA6FD4">
    <w:name w:val="AF1FC7C5B3B245E791283CB643AA6FD4"/>
  </w:style>
  <w:style w:type="paragraph" w:customStyle="1" w:styleId="493798536A1443679C24ED7801ACFC26">
    <w:name w:val="493798536A1443679C24ED7801ACFC26"/>
  </w:style>
  <w:style w:type="paragraph" w:customStyle="1" w:styleId="E58D36965C2E426797178543D63DA38D">
    <w:name w:val="E58D36965C2E426797178543D63DA38D"/>
  </w:style>
  <w:style w:type="paragraph" w:customStyle="1" w:styleId="D5315B15B89644399E1D5769BE29F51E">
    <w:name w:val="D5315B15B89644399E1D5769BE29F51E"/>
  </w:style>
  <w:style w:type="paragraph" w:customStyle="1" w:styleId="A29E2A71FB4D4A36845D1E7B64CD9864">
    <w:name w:val="A29E2A71FB4D4A36845D1E7B64CD9864"/>
  </w:style>
  <w:style w:type="paragraph" w:customStyle="1" w:styleId="22BC87B39CAF4747A16541AF6B3D3A01">
    <w:name w:val="22BC87B39CAF4747A16541AF6B3D3A01"/>
  </w:style>
  <w:style w:type="paragraph" w:customStyle="1" w:styleId="63824F583C0045919209B0B8E78E82FE">
    <w:name w:val="63824F583C0045919209B0B8E78E82FE"/>
  </w:style>
  <w:style w:type="paragraph" w:customStyle="1" w:styleId="6172EE44D99B45C5BAA87CB37ABACB01">
    <w:name w:val="6172EE44D99B45C5BAA87CB37ABACB01"/>
  </w:style>
  <w:style w:type="paragraph" w:customStyle="1" w:styleId="3B83BCCA9EB34EA89F4DC349037BA046">
    <w:name w:val="3B83BCCA9EB34EA89F4DC349037BA046"/>
  </w:style>
  <w:style w:type="paragraph" w:customStyle="1" w:styleId="BC3F0B8531444DA0AE1598BACC5ABC94">
    <w:name w:val="BC3F0B8531444DA0AE1598BACC5ABC94"/>
  </w:style>
  <w:style w:type="paragraph" w:customStyle="1" w:styleId="95047849EC804F87B6713B6624DEE3A1">
    <w:name w:val="95047849EC804F87B6713B6624DEE3A1"/>
  </w:style>
  <w:style w:type="paragraph" w:customStyle="1" w:styleId="A08E0C1E111248429037BAFBCE67BC41">
    <w:name w:val="A08E0C1E111248429037BAFBCE67BC41"/>
  </w:style>
  <w:style w:type="paragraph" w:customStyle="1" w:styleId="6CBB1C0131024941AE801DFD29BC54E4">
    <w:name w:val="6CBB1C0131024941AE801DFD29BC54E4"/>
  </w:style>
  <w:style w:type="paragraph" w:customStyle="1" w:styleId="28F1B47C717A454F8A10474E39F9D982">
    <w:name w:val="28F1B47C717A454F8A10474E39F9D982"/>
  </w:style>
  <w:style w:type="paragraph" w:customStyle="1" w:styleId="DE81F399AA464A3D8AFCCE7FECAB6B59">
    <w:name w:val="DE81F399AA464A3D8AFCCE7FECAB6B59"/>
  </w:style>
  <w:style w:type="paragraph" w:customStyle="1" w:styleId="6B638E8C58FF445BB0455AAD1F50F165">
    <w:name w:val="6B638E8C58FF445BB0455AAD1F50F165"/>
  </w:style>
  <w:style w:type="paragraph" w:customStyle="1" w:styleId="E3C5923A4136444AB2F9472FC211E434">
    <w:name w:val="E3C5923A4136444AB2F9472FC211E434"/>
  </w:style>
  <w:style w:type="paragraph" w:customStyle="1" w:styleId="8A136A9757104E29A6C499DC4A01B5D5">
    <w:name w:val="8A136A9757104E29A6C499DC4A01B5D5"/>
  </w:style>
  <w:style w:type="paragraph" w:customStyle="1" w:styleId="ACD3BB3DE1BB4FA692B4F4F2B61CB24D">
    <w:name w:val="ACD3BB3DE1BB4FA692B4F4F2B61CB24D"/>
  </w:style>
  <w:style w:type="paragraph" w:customStyle="1" w:styleId="779F135228EF4714A5E68CB203E96037">
    <w:name w:val="779F135228EF4714A5E68CB203E96037"/>
  </w:style>
  <w:style w:type="paragraph" w:customStyle="1" w:styleId="EA0B3D7F5BAA4A9C92D9EAD034FBD199">
    <w:name w:val="EA0B3D7F5BAA4A9C92D9EAD034FBD199"/>
  </w:style>
  <w:style w:type="paragraph" w:customStyle="1" w:styleId="3ED5750EA707475E807C6C4428D543DC">
    <w:name w:val="3ED5750EA707475E807C6C4428D543DC"/>
  </w:style>
  <w:style w:type="paragraph" w:customStyle="1" w:styleId="F6D20E011103407A98164A0572366E01">
    <w:name w:val="F6D20E011103407A98164A0572366E01"/>
  </w:style>
  <w:style w:type="paragraph" w:customStyle="1" w:styleId="B62BA00F8CEF4E91BF1BDF889B19C5E5">
    <w:name w:val="B62BA00F8CEF4E91BF1BDF889B19C5E5"/>
  </w:style>
  <w:style w:type="paragraph" w:customStyle="1" w:styleId="7FE57A91B7D94A10860F5123D8A1ACD4">
    <w:name w:val="7FE57A91B7D94A10860F5123D8A1ACD4"/>
  </w:style>
  <w:style w:type="paragraph" w:customStyle="1" w:styleId="7770CEA249644F5EB21AA0CED869326C">
    <w:name w:val="7770CEA249644F5EB21AA0CED869326C"/>
  </w:style>
  <w:style w:type="paragraph" w:customStyle="1" w:styleId="9D074B10ED5343DA9C2FFDFC5343825F">
    <w:name w:val="9D074B10ED5343DA9C2FFDFC5343825F"/>
  </w:style>
  <w:style w:type="paragraph" w:customStyle="1" w:styleId="1555954F402045F3A2515C85C28ED549">
    <w:name w:val="1555954F402045F3A2515C85C28ED549"/>
  </w:style>
  <w:style w:type="paragraph" w:customStyle="1" w:styleId="5C23364D7BD747D48B4298F66E5102EF">
    <w:name w:val="5C23364D7BD747D48B4298F66E5102EF"/>
  </w:style>
  <w:style w:type="paragraph" w:customStyle="1" w:styleId="53A5F10250F34A25B2BCC8CCB77EB0B0">
    <w:name w:val="53A5F10250F34A25B2BCC8CCB77EB0B0"/>
  </w:style>
  <w:style w:type="paragraph" w:customStyle="1" w:styleId="AD6205487C0A4F2FB1D7D585C0121B28">
    <w:name w:val="AD6205487C0A4F2FB1D7D585C0121B28"/>
  </w:style>
  <w:style w:type="paragraph" w:customStyle="1" w:styleId="607ADEDD310A4B4D95C733AF8F46FC7A">
    <w:name w:val="607ADEDD310A4B4D95C733AF8F46FC7A"/>
  </w:style>
  <w:style w:type="paragraph" w:customStyle="1" w:styleId="657B4B43F9BF45929208D1142A4186AA">
    <w:name w:val="657B4B43F9BF45929208D1142A4186AA"/>
  </w:style>
  <w:style w:type="paragraph" w:customStyle="1" w:styleId="03B1A56C522C4DD2AC0721269D7C966F">
    <w:name w:val="03B1A56C522C4DD2AC0721269D7C966F"/>
  </w:style>
  <w:style w:type="paragraph" w:customStyle="1" w:styleId="4CC189D709134D29BA67F815A12EFF21">
    <w:name w:val="4CC189D709134D29BA67F815A12EFF21"/>
  </w:style>
  <w:style w:type="paragraph" w:customStyle="1" w:styleId="55C4545A22E44F2EB3B078380E8A26A4">
    <w:name w:val="55C4545A22E44F2EB3B078380E8A26A4"/>
  </w:style>
  <w:style w:type="paragraph" w:customStyle="1" w:styleId="3BA761BECC7047FDA7ED1DF4006E3EB5">
    <w:name w:val="3BA761BECC7047FDA7ED1DF4006E3EB5"/>
  </w:style>
  <w:style w:type="paragraph" w:customStyle="1" w:styleId="8DD53FC7133F4D769D1C55D35C7A1AD7">
    <w:name w:val="8DD53FC7133F4D769D1C55D35C7A1AD7"/>
  </w:style>
  <w:style w:type="paragraph" w:customStyle="1" w:styleId="BD172D9DA4FA438EA7A11007A8D96F95">
    <w:name w:val="BD172D9DA4FA438EA7A11007A8D96F95"/>
  </w:style>
  <w:style w:type="paragraph" w:customStyle="1" w:styleId="9B53FC48DDE44D17B61AE1EF82C15A24">
    <w:name w:val="9B53FC48DDE44D17B61AE1EF82C15A24"/>
  </w:style>
  <w:style w:type="paragraph" w:customStyle="1" w:styleId="E20BBE37695749959F2FCB6B03771950">
    <w:name w:val="E20BBE37695749959F2FCB6B03771950"/>
  </w:style>
  <w:style w:type="paragraph" w:customStyle="1" w:styleId="E1F972D13F4F47F7A37C4077C876B2FA">
    <w:name w:val="E1F972D13F4F47F7A37C4077C876B2FA"/>
  </w:style>
  <w:style w:type="paragraph" w:customStyle="1" w:styleId="10D8ADAB27EC4C0A942844AF76821E91">
    <w:name w:val="10D8ADAB27EC4C0A942844AF76821E91"/>
  </w:style>
  <w:style w:type="paragraph" w:customStyle="1" w:styleId="008DE698146948A5AFAE8073D4CCD2AE">
    <w:name w:val="008DE698146948A5AFAE8073D4CCD2AE"/>
  </w:style>
  <w:style w:type="paragraph" w:customStyle="1" w:styleId="7CE9491837834F54965FE34FDFD08E9F">
    <w:name w:val="7CE9491837834F54965FE34FDFD08E9F"/>
  </w:style>
  <w:style w:type="paragraph" w:customStyle="1" w:styleId="90F2A4521DB348DCAE79A7D4C4A5B6F6">
    <w:name w:val="90F2A4521DB348DCAE79A7D4C4A5B6F6"/>
  </w:style>
  <w:style w:type="paragraph" w:customStyle="1" w:styleId="9952EEEA353C449895600A6668BE188C">
    <w:name w:val="9952EEEA353C449895600A6668BE188C"/>
  </w:style>
  <w:style w:type="paragraph" w:customStyle="1" w:styleId="54DCACE82AF34983873A5D1632935C42">
    <w:name w:val="54DCACE82AF34983873A5D1632935C42"/>
  </w:style>
  <w:style w:type="paragraph" w:customStyle="1" w:styleId="D751ECD2C85144FE9CB9C8EF8D0F97B9">
    <w:name w:val="D751ECD2C85144FE9CB9C8EF8D0F97B9"/>
  </w:style>
  <w:style w:type="paragraph" w:customStyle="1" w:styleId="613AD5C8C4F14B53827F6DC858B1FF74">
    <w:name w:val="613AD5C8C4F14B53827F6DC858B1FF74"/>
  </w:style>
  <w:style w:type="paragraph" w:customStyle="1" w:styleId="A980831347F84F76BF7FD7A0BA11A6A5">
    <w:name w:val="A980831347F84F76BF7FD7A0BA11A6A5"/>
  </w:style>
  <w:style w:type="paragraph" w:customStyle="1" w:styleId="76740811505948319F31860EA840441A">
    <w:name w:val="76740811505948319F31860EA840441A"/>
  </w:style>
  <w:style w:type="paragraph" w:customStyle="1" w:styleId="68FCF8BEA7E94FC388DA1A82CA54A8CB">
    <w:name w:val="68FCF8BEA7E94FC388DA1A82CA54A8CB"/>
  </w:style>
  <w:style w:type="paragraph" w:customStyle="1" w:styleId="8A8EE973BB6E4A45A713D6D70A58F062">
    <w:name w:val="8A8EE973BB6E4A45A713D6D70A58F062"/>
  </w:style>
  <w:style w:type="paragraph" w:customStyle="1" w:styleId="72DEB287FA83445DA6AC6C4EFCEB1055">
    <w:name w:val="72DEB287FA83445DA6AC6C4EFCEB1055"/>
  </w:style>
  <w:style w:type="paragraph" w:customStyle="1" w:styleId="6BC4C45A188A401F9A752713CDDBD22A">
    <w:name w:val="6BC4C45A188A401F9A752713CDDBD22A"/>
  </w:style>
  <w:style w:type="paragraph" w:customStyle="1" w:styleId="69D4DEAB942D43BDBD3CAFBCB82D0A19">
    <w:name w:val="69D4DEAB942D43BDBD3CAFBCB82D0A19"/>
  </w:style>
  <w:style w:type="paragraph" w:customStyle="1" w:styleId="5C4749AE0F4942A4816C80BE00415159">
    <w:name w:val="5C4749AE0F4942A4816C80BE00415159"/>
  </w:style>
  <w:style w:type="paragraph" w:customStyle="1" w:styleId="60F94DB9158B4723B9BD9ADC6B533E66">
    <w:name w:val="60F94DB9158B4723B9BD9ADC6B533E66"/>
  </w:style>
  <w:style w:type="paragraph" w:customStyle="1" w:styleId="B86181C1AD0440409EF197211CCEF936">
    <w:name w:val="B86181C1AD0440409EF197211CCEF936"/>
  </w:style>
  <w:style w:type="paragraph" w:customStyle="1" w:styleId="951CBFBAF8214300B6F08F0D88CDA181">
    <w:name w:val="951CBFBAF8214300B6F08F0D88CDA181"/>
  </w:style>
  <w:style w:type="paragraph" w:customStyle="1" w:styleId="A1F1F5723BDE4A0089F31A95288A4551">
    <w:name w:val="A1F1F5723BDE4A0089F31A95288A4551"/>
  </w:style>
  <w:style w:type="paragraph" w:customStyle="1" w:styleId="4247C9D00C9F4CACAB5E73B1B8EC4D92">
    <w:name w:val="4247C9D00C9F4CACAB5E73B1B8EC4D92"/>
  </w:style>
  <w:style w:type="paragraph" w:customStyle="1" w:styleId="337AAF4741384607B2719A23F1D8566B">
    <w:name w:val="337AAF4741384607B2719A23F1D8566B"/>
  </w:style>
  <w:style w:type="paragraph" w:customStyle="1" w:styleId="8CE4F75C17234FC89420D9C3871545BA">
    <w:name w:val="8CE4F75C17234FC89420D9C3871545BA"/>
  </w:style>
  <w:style w:type="paragraph" w:customStyle="1" w:styleId="879B86060E384406B47FBDE0BB65A3A7">
    <w:name w:val="879B86060E384406B47FBDE0BB65A3A7"/>
  </w:style>
  <w:style w:type="paragraph" w:customStyle="1" w:styleId="A4831882201740AD9598C44A92EF5220">
    <w:name w:val="A4831882201740AD9598C44A92EF5220"/>
  </w:style>
  <w:style w:type="paragraph" w:customStyle="1" w:styleId="6A85AEF862F1449D97100FA799FE6CA8">
    <w:name w:val="6A85AEF862F1449D97100FA799FE6CA8"/>
  </w:style>
  <w:style w:type="paragraph" w:customStyle="1" w:styleId="1838D3467E5247B19C881780E641417E">
    <w:name w:val="1838D3467E5247B19C881780E641417E"/>
  </w:style>
  <w:style w:type="paragraph" w:customStyle="1" w:styleId="9EC5CB2733CC4CC0B0054DFF972F85C4">
    <w:name w:val="9EC5CB2733CC4CC0B0054DFF972F85C4"/>
  </w:style>
  <w:style w:type="paragraph" w:customStyle="1" w:styleId="14194356206C49BCABE1E3794E6CF98F">
    <w:name w:val="14194356206C49BCABE1E3794E6CF98F"/>
  </w:style>
  <w:style w:type="paragraph" w:customStyle="1" w:styleId="BE572E293A0C476985EF5F4CBE939C84">
    <w:name w:val="BE572E293A0C476985EF5F4CBE939C84"/>
  </w:style>
  <w:style w:type="paragraph" w:customStyle="1" w:styleId="37807533238D498A9997E5F9764F0761">
    <w:name w:val="37807533238D498A9997E5F9764F0761"/>
  </w:style>
  <w:style w:type="paragraph" w:customStyle="1" w:styleId="A88EF48F78DA4C58BA0859EFBC3B53D6">
    <w:name w:val="A88EF48F78DA4C58BA0859EFBC3B53D6"/>
  </w:style>
  <w:style w:type="paragraph" w:customStyle="1" w:styleId="EDBC735AB3E94B19A6FE46E88F0A2B58">
    <w:name w:val="EDBC735AB3E94B19A6FE46E88F0A2B58"/>
  </w:style>
  <w:style w:type="paragraph" w:customStyle="1" w:styleId="5386E91F52CB45B68FF75EC40CB6FE5A">
    <w:name w:val="5386E91F52CB45B68FF75EC40CB6FE5A"/>
  </w:style>
  <w:style w:type="paragraph" w:customStyle="1" w:styleId="015DB131A5B746E987A104BC43F2F51F">
    <w:name w:val="015DB131A5B746E987A104BC43F2F51F"/>
  </w:style>
  <w:style w:type="paragraph" w:customStyle="1" w:styleId="7115A8785C0F4A4EBBCC5DEB713E2B19">
    <w:name w:val="7115A8785C0F4A4EBBCC5DEB713E2B19"/>
  </w:style>
  <w:style w:type="paragraph" w:customStyle="1" w:styleId="08E7A890940E4CCD933D0107E60CACA0">
    <w:name w:val="08E7A890940E4CCD933D0107E60CACA0"/>
  </w:style>
  <w:style w:type="paragraph" w:customStyle="1" w:styleId="2E03BC42B91E411392F196F4222F47C0">
    <w:name w:val="2E03BC42B91E411392F196F4222F47C0"/>
  </w:style>
  <w:style w:type="paragraph" w:customStyle="1" w:styleId="0C84DA29D37741D68025A1866830E5A0">
    <w:name w:val="0C84DA29D37741D68025A1866830E5A0"/>
  </w:style>
  <w:style w:type="paragraph" w:customStyle="1" w:styleId="4B015C0BDB23435692A5E0B3ED6CE9BD">
    <w:name w:val="4B015C0BDB23435692A5E0B3ED6CE9BD"/>
  </w:style>
  <w:style w:type="paragraph" w:customStyle="1" w:styleId="C19114907B5A400C987C23D057B4B327">
    <w:name w:val="C19114907B5A400C987C23D057B4B327"/>
  </w:style>
  <w:style w:type="paragraph" w:customStyle="1" w:styleId="2D81ED960086468A8FF3B0071E414500">
    <w:name w:val="2D81ED960086468A8FF3B0071E414500"/>
  </w:style>
  <w:style w:type="paragraph" w:customStyle="1" w:styleId="149A8DA9865544C2A8C5E0135C8B41D8">
    <w:name w:val="149A8DA9865544C2A8C5E0135C8B41D8"/>
  </w:style>
  <w:style w:type="paragraph" w:customStyle="1" w:styleId="42DAA640B19B4882A81D56BC8D69817E">
    <w:name w:val="42DAA640B19B4882A81D56BC8D69817E"/>
  </w:style>
  <w:style w:type="paragraph" w:customStyle="1" w:styleId="A90A4A3C7CF74763AF4420548AAB4DDE">
    <w:name w:val="A90A4A3C7CF74763AF4420548AAB4DDE"/>
  </w:style>
  <w:style w:type="paragraph" w:customStyle="1" w:styleId="B1786465D499485CA4964A7720634845">
    <w:name w:val="B1786465D499485CA4964A7720634845"/>
  </w:style>
  <w:style w:type="paragraph" w:customStyle="1" w:styleId="7F34C051FFA840EAA8EDC6AC9D8944ED">
    <w:name w:val="7F34C051FFA840EAA8EDC6AC9D8944ED"/>
  </w:style>
  <w:style w:type="paragraph" w:customStyle="1" w:styleId="09EEA204554D4506B324DCE12A94C210">
    <w:name w:val="09EEA204554D4506B324DCE12A94C210"/>
  </w:style>
  <w:style w:type="paragraph" w:customStyle="1" w:styleId="E78D306C672F4A0CB03E0D792570D18E">
    <w:name w:val="E78D306C672F4A0CB03E0D792570D18E"/>
  </w:style>
  <w:style w:type="paragraph" w:customStyle="1" w:styleId="22143508B0494B3FA540FDAC417E9FB5">
    <w:name w:val="22143508B0494B3FA540FDAC417E9FB5"/>
  </w:style>
  <w:style w:type="paragraph" w:customStyle="1" w:styleId="540BC2B6652642DEBA88665AAD9E339A">
    <w:name w:val="540BC2B6652642DEBA88665AAD9E339A"/>
  </w:style>
  <w:style w:type="paragraph" w:customStyle="1" w:styleId="D305DDC28E9F42AD918F9BCED9A31DA5">
    <w:name w:val="D305DDC28E9F42AD918F9BCED9A31DA5"/>
  </w:style>
  <w:style w:type="paragraph" w:customStyle="1" w:styleId="86468E72877446EBA3431FB2389941CA">
    <w:name w:val="86468E72877446EBA3431FB2389941CA"/>
  </w:style>
  <w:style w:type="paragraph" w:customStyle="1" w:styleId="5FD49508F9414CBFB183BE118566A099">
    <w:name w:val="5FD49508F9414CBFB183BE118566A099"/>
  </w:style>
  <w:style w:type="paragraph" w:customStyle="1" w:styleId="2BD110202A114A1CB32582D32B06B20F">
    <w:name w:val="2BD110202A114A1CB32582D32B06B20F"/>
  </w:style>
  <w:style w:type="paragraph" w:customStyle="1" w:styleId="8A18A30D800D4CD6BAA987C4BEB244BD">
    <w:name w:val="8A18A30D800D4CD6BAA987C4BEB244BD"/>
  </w:style>
  <w:style w:type="paragraph" w:customStyle="1" w:styleId="9976D3224B294F0595F37E65435B1A99">
    <w:name w:val="9976D3224B294F0595F37E65435B1A99"/>
  </w:style>
  <w:style w:type="paragraph" w:customStyle="1" w:styleId="044D46BBB5764AD9B1E243258AA2EF8E">
    <w:name w:val="044D46BBB5764AD9B1E243258AA2EF8E"/>
  </w:style>
  <w:style w:type="paragraph" w:customStyle="1" w:styleId="D5768FB533884AA49E36FA46DC7F0824">
    <w:name w:val="D5768FB533884AA49E36FA46DC7F0824"/>
  </w:style>
  <w:style w:type="paragraph" w:customStyle="1" w:styleId="26115F19901D4747B30434E5EFA12180">
    <w:name w:val="26115F19901D4747B30434E5EFA12180"/>
  </w:style>
  <w:style w:type="paragraph" w:customStyle="1" w:styleId="93B7408D948B4BDEAF729E905C39FADF">
    <w:name w:val="93B7408D948B4BDEAF729E905C39FADF"/>
  </w:style>
  <w:style w:type="paragraph" w:customStyle="1" w:styleId="05FFBADEDDE548B087152BC0F75ADF75">
    <w:name w:val="05FFBADEDDE548B087152BC0F75ADF75"/>
  </w:style>
  <w:style w:type="paragraph" w:customStyle="1" w:styleId="8A7DF427908B4F119548E05933BC50BD">
    <w:name w:val="8A7DF427908B4F119548E05933BC50BD"/>
  </w:style>
  <w:style w:type="paragraph" w:customStyle="1" w:styleId="09FFB832E62E45E584C723D74BD8E172">
    <w:name w:val="09FFB832E62E45E584C723D74BD8E172"/>
  </w:style>
  <w:style w:type="paragraph" w:customStyle="1" w:styleId="2DDA51CC58764BAEA00C923D25C843CF">
    <w:name w:val="2DDA51CC58764BAEA00C923D25C843CF"/>
  </w:style>
  <w:style w:type="paragraph" w:customStyle="1" w:styleId="B1627EB84BD2445A99552A50A90E6141">
    <w:name w:val="B1627EB84BD2445A99552A50A90E6141"/>
  </w:style>
  <w:style w:type="paragraph" w:customStyle="1" w:styleId="C60535BAFA2F4B829F16885F2BC79CD6">
    <w:name w:val="C60535BAFA2F4B829F16885F2BC79CD6"/>
  </w:style>
  <w:style w:type="paragraph" w:customStyle="1" w:styleId="46FB3590F3FB4E9BA3851DE7AB79F1ED">
    <w:name w:val="46FB3590F3FB4E9BA3851DE7AB79F1ED"/>
  </w:style>
  <w:style w:type="paragraph" w:customStyle="1" w:styleId="A131C0C2FE1342DD89E723D8C17DFC13">
    <w:name w:val="A131C0C2FE1342DD89E723D8C17DFC13"/>
  </w:style>
  <w:style w:type="paragraph" w:customStyle="1" w:styleId="A01747F0D3A84225879EAEFFB318D55E">
    <w:name w:val="A01747F0D3A84225879EAEFFB318D55E"/>
  </w:style>
  <w:style w:type="paragraph" w:customStyle="1" w:styleId="61F9C6DD454E49B7B35205792F74D505">
    <w:name w:val="61F9C6DD454E49B7B35205792F74D505"/>
  </w:style>
  <w:style w:type="paragraph" w:customStyle="1" w:styleId="712AE0263AB444EBB962987357AF68D5">
    <w:name w:val="712AE0263AB444EBB962987357AF68D5"/>
  </w:style>
  <w:style w:type="paragraph" w:customStyle="1" w:styleId="DDF0D51246DC4C689DEC4E706CC0C687">
    <w:name w:val="DDF0D51246DC4C689DEC4E706CC0C687"/>
  </w:style>
  <w:style w:type="paragraph" w:customStyle="1" w:styleId="D14E1C03FB5849BE9078A29C2AED95AB">
    <w:name w:val="D14E1C03FB5849BE9078A29C2AED95AB"/>
  </w:style>
  <w:style w:type="paragraph" w:customStyle="1" w:styleId="5CD2EAD260BB4CDFAE7604D6CDB40D72">
    <w:name w:val="5CD2EAD260BB4CDFAE7604D6CDB40D72"/>
  </w:style>
  <w:style w:type="paragraph" w:customStyle="1" w:styleId="FD308819C00E4DB39F9BBA72FA1D1569">
    <w:name w:val="FD308819C00E4DB39F9BBA72FA1D1569"/>
  </w:style>
  <w:style w:type="paragraph" w:customStyle="1" w:styleId="6812FD817F4B48D681FC5B6F25279008">
    <w:name w:val="6812FD817F4B48D681FC5B6F25279008"/>
  </w:style>
  <w:style w:type="paragraph" w:customStyle="1" w:styleId="EDE70B0184AB4BE8A6C94C2D9286194C">
    <w:name w:val="EDE70B0184AB4BE8A6C94C2D9286194C"/>
  </w:style>
  <w:style w:type="paragraph" w:customStyle="1" w:styleId="BE86EEC841DC49148964E2F693384FAF">
    <w:name w:val="BE86EEC841DC49148964E2F693384FAF"/>
  </w:style>
  <w:style w:type="paragraph" w:customStyle="1" w:styleId="F1E74F817E9442CE9E5AD94B1F4F2F05">
    <w:name w:val="F1E74F817E9442CE9E5AD94B1F4F2F05"/>
  </w:style>
  <w:style w:type="paragraph" w:customStyle="1" w:styleId="A0FC6CF8FE6F4B9ABFAAF27296B4B226">
    <w:name w:val="A0FC6CF8FE6F4B9ABFAAF27296B4B226"/>
  </w:style>
  <w:style w:type="paragraph" w:customStyle="1" w:styleId="15ACF502A327425BA9953541BD28DC7B">
    <w:name w:val="15ACF502A327425BA9953541BD28DC7B"/>
  </w:style>
  <w:style w:type="paragraph" w:customStyle="1" w:styleId="7E47AB7B780C467290B5B2ED217B7D7E">
    <w:name w:val="7E47AB7B780C467290B5B2ED217B7D7E"/>
  </w:style>
  <w:style w:type="paragraph" w:customStyle="1" w:styleId="6EC65A56693C4B90BE6962F0B705841A">
    <w:name w:val="6EC65A56693C4B90BE6962F0B705841A"/>
  </w:style>
  <w:style w:type="paragraph" w:customStyle="1" w:styleId="7BB94B033E1E474CA0ACB84D3BCBC59F">
    <w:name w:val="7BB94B033E1E474CA0ACB84D3BCBC59F"/>
  </w:style>
  <w:style w:type="paragraph" w:customStyle="1" w:styleId="BEE5A72280F3448A90EE9C41E348FF9C">
    <w:name w:val="BEE5A72280F3448A90EE9C41E348FF9C"/>
  </w:style>
  <w:style w:type="paragraph" w:customStyle="1" w:styleId="2EF8A52D1C3C4F10BB5DCDC8C80DC8F5">
    <w:name w:val="2EF8A52D1C3C4F10BB5DCDC8C80DC8F5"/>
  </w:style>
  <w:style w:type="paragraph" w:customStyle="1" w:styleId="08139FD86FED497596C56AD18FF57336">
    <w:name w:val="08139FD86FED497596C56AD18FF57336"/>
  </w:style>
  <w:style w:type="paragraph" w:customStyle="1" w:styleId="AADC68FB28F14C00B23E2A8983D3AA1A">
    <w:name w:val="AADC68FB28F14C00B23E2A8983D3AA1A"/>
  </w:style>
  <w:style w:type="paragraph" w:customStyle="1" w:styleId="D16D880A37A6459F9F2E5341F92F12D1">
    <w:name w:val="D16D880A37A6459F9F2E5341F92F12D1"/>
  </w:style>
  <w:style w:type="paragraph" w:customStyle="1" w:styleId="BB063A1C374D4081835C647565AFF637">
    <w:name w:val="BB063A1C374D4081835C647565AFF637"/>
  </w:style>
  <w:style w:type="paragraph" w:customStyle="1" w:styleId="F88356BE4D4347459D9A3F146E939D5C">
    <w:name w:val="F88356BE4D4347459D9A3F146E939D5C"/>
  </w:style>
  <w:style w:type="paragraph" w:customStyle="1" w:styleId="CCBD719EB6EB420B9201238BF7CAD508">
    <w:name w:val="CCBD719EB6EB420B9201238BF7CAD508"/>
  </w:style>
  <w:style w:type="paragraph" w:customStyle="1" w:styleId="361F87749D9041D59306CA110B6FD6ED">
    <w:name w:val="361F87749D9041D59306CA110B6FD6ED"/>
  </w:style>
  <w:style w:type="paragraph" w:customStyle="1" w:styleId="C1F9E51A61F842E3909034A3153DA150">
    <w:name w:val="C1F9E51A61F842E3909034A3153DA150"/>
  </w:style>
  <w:style w:type="paragraph" w:customStyle="1" w:styleId="8FFAB201004E45719CFFCFF50EB7C767">
    <w:name w:val="8FFAB201004E45719CFFCFF50EB7C767"/>
  </w:style>
  <w:style w:type="paragraph" w:customStyle="1" w:styleId="88AA7771662F4418B025D1531A249ED9">
    <w:name w:val="88AA7771662F4418B025D1531A249ED9"/>
  </w:style>
  <w:style w:type="paragraph" w:customStyle="1" w:styleId="C6D5E9528C16465C840DA6BA92229208">
    <w:name w:val="C6D5E9528C16465C840DA6BA92229208"/>
  </w:style>
  <w:style w:type="paragraph" w:customStyle="1" w:styleId="477814C637614BAE86DB3A7FF6CE902C">
    <w:name w:val="477814C637614BAE86DB3A7FF6CE902C"/>
  </w:style>
  <w:style w:type="paragraph" w:customStyle="1" w:styleId="972E2D4CA2E44878A95D65B84E04054A">
    <w:name w:val="972E2D4CA2E44878A95D65B84E04054A"/>
  </w:style>
  <w:style w:type="paragraph" w:customStyle="1" w:styleId="E5E68E362FCE496B96157C81EBE607F6">
    <w:name w:val="E5E68E362FCE496B96157C81EBE607F6"/>
  </w:style>
  <w:style w:type="paragraph" w:customStyle="1" w:styleId="59CF97E220D24C1E946C99B24492C53C">
    <w:name w:val="59CF97E220D24C1E946C99B24492C53C"/>
  </w:style>
  <w:style w:type="paragraph" w:customStyle="1" w:styleId="748C6841357A4ADF9C1A70231548655D">
    <w:name w:val="748C6841357A4ADF9C1A70231548655D"/>
  </w:style>
  <w:style w:type="paragraph" w:customStyle="1" w:styleId="BCF3ACED62164A5BA914BA588A82C6C5">
    <w:name w:val="BCF3ACED62164A5BA914BA588A82C6C5"/>
  </w:style>
  <w:style w:type="paragraph" w:customStyle="1" w:styleId="498284D8F4F84E67B3198A4B77699696">
    <w:name w:val="498284D8F4F84E67B3198A4B77699696"/>
  </w:style>
  <w:style w:type="paragraph" w:customStyle="1" w:styleId="BF662C4403F04F19BCADFB21E6DEB765">
    <w:name w:val="BF662C4403F04F19BCADFB21E6DEB765"/>
  </w:style>
  <w:style w:type="paragraph" w:customStyle="1" w:styleId="52448DA70822432290FC32F6672FD3AD">
    <w:name w:val="52448DA70822432290FC32F6672FD3AD"/>
  </w:style>
  <w:style w:type="paragraph" w:customStyle="1" w:styleId="79DD16F8F92245CE8DD11EA6F8B037F5">
    <w:name w:val="79DD16F8F92245CE8DD11EA6F8B037F5"/>
  </w:style>
  <w:style w:type="paragraph" w:customStyle="1" w:styleId="19461C2194F04A05BFD5B6F16326FED3">
    <w:name w:val="19461C2194F04A05BFD5B6F16326FED3"/>
  </w:style>
  <w:style w:type="paragraph" w:customStyle="1" w:styleId="33CC8BBC38374484BD4B84503927E110">
    <w:name w:val="33CC8BBC38374484BD4B84503927E110"/>
  </w:style>
  <w:style w:type="paragraph" w:customStyle="1" w:styleId="5BF9D20340804EE78273EE1FEECA8ED6">
    <w:name w:val="5BF9D20340804EE78273EE1FEECA8ED6"/>
  </w:style>
  <w:style w:type="paragraph" w:customStyle="1" w:styleId="01AC8052E718418F81647DEF958609DE">
    <w:name w:val="01AC8052E718418F81647DEF958609DE"/>
  </w:style>
  <w:style w:type="paragraph" w:customStyle="1" w:styleId="42767D0D6CF74495950307C57FADC348">
    <w:name w:val="42767D0D6CF74495950307C57FADC348"/>
  </w:style>
  <w:style w:type="paragraph" w:customStyle="1" w:styleId="3DEA24C914524842874E3673983CEEFC">
    <w:name w:val="3DEA24C914524842874E3673983CEEFC"/>
  </w:style>
  <w:style w:type="paragraph" w:customStyle="1" w:styleId="95B01645DABF4107AF2764207F36A0B3">
    <w:name w:val="95B01645DABF4107AF2764207F36A0B3"/>
  </w:style>
  <w:style w:type="paragraph" w:customStyle="1" w:styleId="E5F44A0F960E4347B20565C760384558">
    <w:name w:val="E5F44A0F960E4347B20565C760384558"/>
  </w:style>
  <w:style w:type="paragraph" w:customStyle="1" w:styleId="EC0D01FFD4044746A90ECCF402F2DBA9">
    <w:name w:val="EC0D01FFD4044746A90ECCF402F2DBA9"/>
  </w:style>
  <w:style w:type="paragraph" w:customStyle="1" w:styleId="5EA02AF09ABE4EBCAC5A9F36EB1CB75A">
    <w:name w:val="5EA02AF09ABE4EBCAC5A9F36EB1CB75A"/>
  </w:style>
  <w:style w:type="paragraph" w:customStyle="1" w:styleId="3CB9FE05DEBF4B388A33749E5EED9E50">
    <w:name w:val="3CB9FE05DEBF4B388A33749E5EED9E50"/>
  </w:style>
  <w:style w:type="paragraph" w:customStyle="1" w:styleId="D4C2D9F9BF90482BAE817A94E0860B9A">
    <w:name w:val="D4C2D9F9BF90482BAE817A94E0860B9A"/>
  </w:style>
  <w:style w:type="paragraph" w:customStyle="1" w:styleId="DE01227313A643C7815F99804DB85EE1">
    <w:name w:val="DE01227313A643C7815F99804DB85EE1"/>
  </w:style>
  <w:style w:type="paragraph" w:customStyle="1" w:styleId="4DD99D83F26A40448764BBDF5DED5D11">
    <w:name w:val="4DD99D83F26A40448764BBDF5DED5D11"/>
  </w:style>
  <w:style w:type="paragraph" w:customStyle="1" w:styleId="00EEE17B27694BF0A5B5ED835D57EFCD">
    <w:name w:val="00EEE17B27694BF0A5B5ED835D57EFCD"/>
  </w:style>
  <w:style w:type="paragraph" w:customStyle="1" w:styleId="B5D6C2E295D74AF0994FC3DA634FE006">
    <w:name w:val="B5D6C2E295D74AF0994FC3DA634FE006"/>
  </w:style>
  <w:style w:type="paragraph" w:customStyle="1" w:styleId="14D1E8EB89FC4F34A7786D22DD24E3D1">
    <w:name w:val="14D1E8EB89FC4F34A7786D22DD24E3D1"/>
  </w:style>
  <w:style w:type="paragraph" w:customStyle="1" w:styleId="5BE7C45503494E7D9776C8E2252BB0F2">
    <w:name w:val="5BE7C45503494E7D9776C8E2252BB0F2"/>
  </w:style>
  <w:style w:type="paragraph" w:customStyle="1" w:styleId="48EE12AB598B476CA9E5807ADE2C1567">
    <w:name w:val="48EE12AB598B476CA9E5807ADE2C1567"/>
  </w:style>
  <w:style w:type="paragraph" w:customStyle="1" w:styleId="B721B0008F6F44328CB5B8B4F7E71F65">
    <w:name w:val="B721B0008F6F44328CB5B8B4F7E71F65"/>
  </w:style>
  <w:style w:type="paragraph" w:customStyle="1" w:styleId="C49786E44EC846829DFC057CDBBC2E7D">
    <w:name w:val="C49786E44EC846829DFC057CDBBC2E7D"/>
  </w:style>
  <w:style w:type="paragraph" w:customStyle="1" w:styleId="398CDA4F42FD4A36BDCEEF6FF51E0224">
    <w:name w:val="398CDA4F42FD4A36BDCEEF6FF51E0224"/>
  </w:style>
  <w:style w:type="paragraph" w:customStyle="1" w:styleId="23A399C6212940B4BEFEEE4D7293D66B">
    <w:name w:val="23A399C6212940B4BEFEEE4D7293D66B"/>
  </w:style>
  <w:style w:type="paragraph" w:customStyle="1" w:styleId="068E821060F147A3BE5A9F6C993BFA8F">
    <w:name w:val="068E821060F147A3BE5A9F6C993BFA8F"/>
  </w:style>
  <w:style w:type="paragraph" w:customStyle="1" w:styleId="5E0F89238E65419D84F4F7D9BEF8E4BF">
    <w:name w:val="5E0F89238E65419D84F4F7D9BEF8E4BF"/>
  </w:style>
  <w:style w:type="paragraph" w:customStyle="1" w:styleId="98B3FC9646F44C11A538DCFACB5F9CCA">
    <w:name w:val="98B3FC9646F44C11A538DCFACB5F9CCA"/>
  </w:style>
  <w:style w:type="paragraph" w:customStyle="1" w:styleId="DDB634BF630141DCA59BDE9C994D6E6B">
    <w:name w:val="DDB634BF630141DCA59BDE9C994D6E6B"/>
  </w:style>
  <w:style w:type="paragraph" w:customStyle="1" w:styleId="0CC44C2087FD4C008CAF68CA2AB9F90F">
    <w:name w:val="0CC44C2087FD4C008CAF68CA2AB9F90F"/>
  </w:style>
  <w:style w:type="paragraph" w:customStyle="1" w:styleId="588F13C3C2284F90905DB3840547F2A4">
    <w:name w:val="588F13C3C2284F90905DB3840547F2A4"/>
  </w:style>
  <w:style w:type="paragraph" w:customStyle="1" w:styleId="8A1D8A2B48404BC4A113652C92C8017F">
    <w:name w:val="8A1D8A2B48404BC4A113652C92C8017F"/>
  </w:style>
  <w:style w:type="paragraph" w:customStyle="1" w:styleId="C7D02713173C4549BD7E3D4E66384087">
    <w:name w:val="C7D02713173C4549BD7E3D4E66384087"/>
  </w:style>
  <w:style w:type="paragraph" w:customStyle="1" w:styleId="F7D7BF0A19214B9C99A69078C006658D">
    <w:name w:val="F7D7BF0A19214B9C99A69078C006658D"/>
  </w:style>
  <w:style w:type="paragraph" w:customStyle="1" w:styleId="DD8F5FCC1DD64D2997B72284C151FC70">
    <w:name w:val="DD8F5FCC1DD64D2997B72284C151FC70"/>
  </w:style>
  <w:style w:type="paragraph" w:customStyle="1" w:styleId="5B31CDBEB3174E678F77EABE2B703AEB">
    <w:name w:val="5B31CDBEB3174E678F77EABE2B703AEB"/>
  </w:style>
  <w:style w:type="paragraph" w:customStyle="1" w:styleId="D3FE04DDBAAD46F7A2BF689D276036A3">
    <w:name w:val="D3FE04DDBAAD46F7A2BF689D276036A3"/>
  </w:style>
  <w:style w:type="paragraph" w:customStyle="1" w:styleId="C4B2AD4D09B248249D7DB96EA8729787">
    <w:name w:val="C4B2AD4D09B248249D7DB96EA8729787"/>
  </w:style>
  <w:style w:type="paragraph" w:customStyle="1" w:styleId="3F9FA9A9F3A3419EBC182F67AB0759E5">
    <w:name w:val="3F9FA9A9F3A3419EBC182F67AB0759E5"/>
  </w:style>
  <w:style w:type="paragraph" w:customStyle="1" w:styleId="1A1D45BFCB3D479693570BB7EC1C10D8">
    <w:name w:val="1A1D45BFCB3D479693570BB7EC1C10D8"/>
  </w:style>
  <w:style w:type="paragraph" w:customStyle="1" w:styleId="3FE4D720D1CA426B88E9756073B2FC05">
    <w:name w:val="3FE4D720D1CA426B88E9756073B2FC05"/>
  </w:style>
  <w:style w:type="paragraph" w:customStyle="1" w:styleId="217B8B8AAF614ED78E33EC77481D8030">
    <w:name w:val="217B8B8AAF614ED78E33EC77481D8030"/>
  </w:style>
  <w:style w:type="paragraph" w:customStyle="1" w:styleId="401F40827D0342958F9761443444125B">
    <w:name w:val="401F40827D0342958F9761443444125B"/>
  </w:style>
  <w:style w:type="paragraph" w:customStyle="1" w:styleId="0AB20B1844DC40BEADDD036838EF0A30">
    <w:name w:val="0AB20B1844DC40BEADDD036838EF0A30"/>
  </w:style>
  <w:style w:type="paragraph" w:customStyle="1" w:styleId="1C4BB558116C4A51A5D21CE93AC6CD20">
    <w:name w:val="1C4BB558116C4A51A5D21CE93AC6CD20"/>
  </w:style>
  <w:style w:type="paragraph" w:customStyle="1" w:styleId="3D29C3B7060A4702943B46FCFF019984">
    <w:name w:val="3D29C3B7060A4702943B46FCFF019984"/>
  </w:style>
  <w:style w:type="paragraph" w:customStyle="1" w:styleId="3CD310B3D957445CA8096647B25CF68C">
    <w:name w:val="3CD310B3D957445CA8096647B25CF68C"/>
  </w:style>
  <w:style w:type="paragraph" w:customStyle="1" w:styleId="C638FCC3865F4BA78009FB7FBB5CBABF">
    <w:name w:val="C638FCC3865F4BA78009FB7FBB5CBABF"/>
  </w:style>
  <w:style w:type="paragraph" w:customStyle="1" w:styleId="FD7DF5441AE1433590494FB8747DD492">
    <w:name w:val="FD7DF5441AE1433590494FB8747DD492"/>
  </w:style>
  <w:style w:type="paragraph" w:customStyle="1" w:styleId="5EB6938B3B0F4F46A2AF6C3B421366EC">
    <w:name w:val="5EB6938B3B0F4F46A2AF6C3B421366EC"/>
  </w:style>
  <w:style w:type="paragraph" w:customStyle="1" w:styleId="9D2FA6D8965F458DBD7F986725501C92">
    <w:name w:val="9D2FA6D8965F458DBD7F986725501C92"/>
  </w:style>
  <w:style w:type="paragraph" w:customStyle="1" w:styleId="D3C6FDAD995A45CE9D9FDF897613E915">
    <w:name w:val="D3C6FDAD995A45CE9D9FDF897613E915"/>
  </w:style>
  <w:style w:type="paragraph" w:customStyle="1" w:styleId="B2FFB16AD60A423880941AC2AD33B7C5">
    <w:name w:val="B2FFB16AD60A423880941AC2AD33B7C5"/>
  </w:style>
  <w:style w:type="paragraph" w:customStyle="1" w:styleId="C253944FC0F74C46BFFE03D0F8EDD027">
    <w:name w:val="C253944FC0F74C46BFFE03D0F8EDD027"/>
  </w:style>
  <w:style w:type="paragraph" w:customStyle="1" w:styleId="24DDBD0C04F54D9FA1EABC9CEEEF5EC0">
    <w:name w:val="24DDBD0C04F54D9FA1EABC9CEEEF5EC0"/>
  </w:style>
  <w:style w:type="paragraph" w:customStyle="1" w:styleId="4A6E85FF5E294790911D0A7211B571CC">
    <w:name w:val="4A6E85FF5E294790911D0A7211B571CC"/>
  </w:style>
  <w:style w:type="paragraph" w:customStyle="1" w:styleId="E351CA018D704193ADCBDBFE00236128">
    <w:name w:val="E351CA018D704193ADCBDBFE00236128"/>
  </w:style>
  <w:style w:type="paragraph" w:customStyle="1" w:styleId="4446752F45544482B236A1346D8CAB44">
    <w:name w:val="4446752F45544482B236A1346D8CAB44"/>
  </w:style>
  <w:style w:type="paragraph" w:customStyle="1" w:styleId="7401B823FA664EB59A8BF7784A819203">
    <w:name w:val="7401B823FA664EB59A8BF7784A819203"/>
  </w:style>
  <w:style w:type="paragraph" w:customStyle="1" w:styleId="7E890A5A294447108F37E904FEFDAFFB">
    <w:name w:val="7E890A5A294447108F37E904FEFDAFFB"/>
  </w:style>
  <w:style w:type="paragraph" w:customStyle="1" w:styleId="EC6E1A3B82CE489DA767F3105AD3A0BE">
    <w:name w:val="EC6E1A3B82CE489DA767F3105AD3A0BE"/>
  </w:style>
  <w:style w:type="paragraph" w:customStyle="1" w:styleId="DF247678E90B4200BA2711E285F465A5">
    <w:name w:val="DF247678E90B4200BA2711E285F465A5"/>
  </w:style>
  <w:style w:type="paragraph" w:customStyle="1" w:styleId="0B885B0802544A6B9246E997242192EB">
    <w:name w:val="0B885B0802544A6B9246E997242192EB"/>
  </w:style>
  <w:style w:type="paragraph" w:customStyle="1" w:styleId="05067D454F6B44209B9E2AA7B4984863">
    <w:name w:val="05067D454F6B44209B9E2AA7B4984863"/>
  </w:style>
  <w:style w:type="paragraph" w:customStyle="1" w:styleId="997EA71CB5544DA4B59E695B69B6CA05">
    <w:name w:val="997EA71CB5544DA4B59E695B69B6CA05"/>
  </w:style>
  <w:style w:type="paragraph" w:customStyle="1" w:styleId="425FD4758ADE4A3BBF056436D36B5B8B">
    <w:name w:val="425FD4758ADE4A3BBF056436D36B5B8B"/>
  </w:style>
  <w:style w:type="paragraph" w:customStyle="1" w:styleId="922FB926C93042A6BDE797DFA0B5152B">
    <w:name w:val="922FB926C93042A6BDE797DFA0B5152B"/>
  </w:style>
  <w:style w:type="paragraph" w:customStyle="1" w:styleId="ACDED1BDA2FD45B7814C893D4FA0E439">
    <w:name w:val="ACDED1BDA2FD45B7814C893D4FA0E439"/>
  </w:style>
  <w:style w:type="paragraph" w:customStyle="1" w:styleId="EC8A6F1DC9784FF48B8CD0C8E3BB7886">
    <w:name w:val="EC8A6F1DC9784FF48B8CD0C8E3BB7886"/>
  </w:style>
  <w:style w:type="paragraph" w:customStyle="1" w:styleId="6D164D380A754795B272442CACCE845B">
    <w:name w:val="6D164D380A754795B272442CACCE845B"/>
  </w:style>
  <w:style w:type="paragraph" w:customStyle="1" w:styleId="6DF88219FD6E4AFFA63ACDFECE0F68CB">
    <w:name w:val="6DF88219FD6E4AFFA63ACDFECE0F68CB"/>
  </w:style>
  <w:style w:type="paragraph" w:customStyle="1" w:styleId="B07D69FFCF824E4591503E5030997CF7">
    <w:name w:val="B07D69FFCF824E4591503E5030997CF7"/>
  </w:style>
  <w:style w:type="paragraph" w:customStyle="1" w:styleId="9E99850514004021A9CF289B8E13126B">
    <w:name w:val="9E99850514004021A9CF289B8E13126B"/>
  </w:style>
  <w:style w:type="paragraph" w:customStyle="1" w:styleId="B845A6DC06604649B823EADE626A4069">
    <w:name w:val="B845A6DC06604649B823EADE626A4069"/>
  </w:style>
  <w:style w:type="paragraph" w:customStyle="1" w:styleId="A4B42ED7CA74493394C63EA11331F1FA">
    <w:name w:val="A4B42ED7CA74493394C63EA11331F1FA"/>
  </w:style>
  <w:style w:type="paragraph" w:customStyle="1" w:styleId="47B93298296A43438924EAE273471D0E">
    <w:name w:val="47B93298296A43438924EAE273471D0E"/>
  </w:style>
  <w:style w:type="paragraph" w:customStyle="1" w:styleId="F644AEC4EBE842869BACD42607B13D28">
    <w:name w:val="F644AEC4EBE842869BACD42607B13D28"/>
  </w:style>
  <w:style w:type="paragraph" w:customStyle="1" w:styleId="C9781F4DB4C044EBAE4A2AC50D3AEDCC">
    <w:name w:val="C9781F4DB4C044EBAE4A2AC50D3AEDCC"/>
  </w:style>
  <w:style w:type="paragraph" w:customStyle="1" w:styleId="9A0D3B206AAC452E8E2B86498CE7CE28">
    <w:name w:val="9A0D3B206AAC452E8E2B86498CE7CE28"/>
  </w:style>
  <w:style w:type="paragraph" w:customStyle="1" w:styleId="1BF612541425413D8517AC74E35633E1">
    <w:name w:val="1BF612541425413D8517AC74E35633E1"/>
  </w:style>
  <w:style w:type="paragraph" w:customStyle="1" w:styleId="9B084055FA7C474EBC61D781E63CA183">
    <w:name w:val="9B084055FA7C474EBC61D781E63CA183"/>
  </w:style>
  <w:style w:type="paragraph" w:customStyle="1" w:styleId="F2A2C6FC54494231AB85A9E7BE82351E">
    <w:name w:val="F2A2C6FC54494231AB85A9E7BE82351E"/>
  </w:style>
  <w:style w:type="paragraph" w:customStyle="1" w:styleId="FF9F9EAB62CA49BE8E7F879E89A6841F">
    <w:name w:val="FF9F9EAB62CA49BE8E7F879E89A6841F"/>
  </w:style>
  <w:style w:type="paragraph" w:customStyle="1" w:styleId="D6F80E82D14A4257B962779C7D259B5F">
    <w:name w:val="D6F80E82D14A4257B962779C7D259B5F"/>
  </w:style>
  <w:style w:type="paragraph" w:customStyle="1" w:styleId="94098E8643504DA3B402C06EC2F4324E">
    <w:name w:val="94098E8643504DA3B402C06EC2F4324E"/>
  </w:style>
  <w:style w:type="paragraph" w:customStyle="1" w:styleId="C0C9CF7CB3F5411DA7BB95D8C9D32E55">
    <w:name w:val="C0C9CF7CB3F5411DA7BB95D8C9D32E55"/>
  </w:style>
  <w:style w:type="paragraph" w:customStyle="1" w:styleId="534EB67FB6844239864E8EADA557F443">
    <w:name w:val="534EB67FB6844239864E8EADA557F443"/>
  </w:style>
  <w:style w:type="paragraph" w:customStyle="1" w:styleId="EA0372A47C4445D0BA489652C05034C5">
    <w:name w:val="EA0372A47C4445D0BA489652C05034C5"/>
  </w:style>
  <w:style w:type="paragraph" w:customStyle="1" w:styleId="70C97C46A99F48E1973439D66903EAA5">
    <w:name w:val="70C97C46A99F48E1973439D66903EAA5"/>
  </w:style>
  <w:style w:type="paragraph" w:customStyle="1" w:styleId="4C5AB250B18C433491FC106F76CE16B8">
    <w:name w:val="4C5AB250B18C433491FC106F76CE16B8"/>
  </w:style>
  <w:style w:type="paragraph" w:customStyle="1" w:styleId="E236964F2B7F40CB9EAF8C73942A247B">
    <w:name w:val="E236964F2B7F40CB9EAF8C73942A247B"/>
  </w:style>
  <w:style w:type="paragraph" w:customStyle="1" w:styleId="C039B863EAD84B94BFFD7033C1EB3C8D">
    <w:name w:val="C039B863EAD84B94BFFD7033C1EB3C8D"/>
  </w:style>
  <w:style w:type="paragraph" w:customStyle="1" w:styleId="86C7E2B4B1AA42328C72A1A4E2ED0047">
    <w:name w:val="86C7E2B4B1AA42328C72A1A4E2ED0047"/>
  </w:style>
  <w:style w:type="paragraph" w:customStyle="1" w:styleId="8DCD78F97C1343C3BF6739203A897AD3">
    <w:name w:val="8DCD78F97C1343C3BF6739203A897AD3"/>
  </w:style>
  <w:style w:type="paragraph" w:customStyle="1" w:styleId="4E6D8EFB86D641F799BC5B0168CEAC40">
    <w:name w:val="4E6D8EFB86D641F799BC5B0168CEAC40"/>
  </w:style>
  <w:style w:type="paragraph" w:customStyle="1" w:styleId="2B022FB079FD43DE9E7C53E6A0CC23BC">
    <w:name w:val="2B022FB079FD43DE9E7C53E6A0CC23BC"/>
  </w:style>
  <w:style w:type="paragraph" w:customStyle="1" w:styleId="E213A5BBEF914F2CB9AEF52918F25266">
    <w:name w:val="E213A5BBEF914F2CB9AEF52918F25266"/>
  </w:style>
  <w:style w:type="paragraph" w:customStyle="1" w:styleId="9DC13A2E92684D5E838D45139D44245B">
    <w:name w:val="9DC13A2E92684D5E838D45139D44245B"/>
  </w:style>
  <w:style w:type="paragraph" w:customStyle="1" w:styleId="65B448DBD81C49CFA0AE4253B7479B7B">
    <w:name w:val="65B448DBD81C49CFA0AE4253B7479B7B"/>
  </w:style>
  <w:style w:type="paragraph" w:customStyle="1" w:styleId="A5EA99C5CB974D00952BB1138292DF7B">
    <w:name w:val="A5EA99C5CB974D00952BB1138292DF7B"/>
  </w:style>
  <w:style w:type="paragraph" w:customStyle="1" w:styleId="0435BF6338784F4685629E6ACE69CF67">
    <w:name w:val="0435BF6338784F4685629E6ACE69CF67"/>
  </w:style>
  <w:style w:type="paragraph" w:customStyle="1" w:styleId="3076B08D08AB46FD97EFA4F2592D512C">
    <w:name w:val="3076B08D08AB46FD97EFA4F2592D512C"/>
  </w:style>
  <w:style w:type="paragraph" w:customStyle="1" w:styleId="0EEC351599614BE7B9936919A61807DD">
    <w:name w:val="0EEC351599614BE7B9936919A61807DD"/>
  </w:style>
  <w:style w:type="paragraph" w:customStyle="1" w:styleId="40962E36F8214BC4830CE8537A98ABB8">
    <w:name w:val="40962E36F8214BC4830CE8537A98ABB8"/>
  </w:style>
  <w:style w:type="paragraph" w:customStyle="1" w:styleId="14F9E2DB856B481486647B2CE5B1DE53">
    <w:name w:val="14F9E2DB856B481486647B2CE5B1DE53"/>
  </w:style>
  <w:style w:type="paragraph" w:customStyle="1" w:styleId="0CA5014628A841BEBD5E3E580BCD9F3C">
    <w:name w:val="0CA5014628A841BEBD5E3E580BCD9F3C"/>
  </w:style>
  <w:style w:type="paragraph" w:customStyle="1" w:styleId="F2AF0A67DBED4E5D985D4CA177FF4929">
    <w:name w:val="F2AF0A67DBED4E5D985D4CA177FF4929"/>
  </w:style>
  <w:style w:type="paragraph" w:customStyle="1" w:styleId="ACE35D13A689412FBB7EDD2DB19389A2">
    <w:name w:val="ACE35D13A689412FBB7EDD2DB19389A2"/>
  </w:style>
  <w:style w:type="paragraph" w:customStyle="1" w:styleId="F63A6FA98C68466287B35A3F67FE82F4">
    <w:name w:val="F63A6FA98C68466287B35A3F67FE82F4"/>
  </w:style>
  <w:style w:type="paragraph" w:customStyle="1" w:styleId="5D906238FB95461E84CA1A08A5992A80">
    <w:name w:val="5D906238FB95461E84CA1A08A5992A80"/>
  </w:style>
  <w:style w:type="paragraph" w:customStyle="1" w:styleId="FE3496FCE0394E4184CA5E158C23F4C7">
    <w:name w:val="FE3496FCE0394E4184CA5E158C23F4C7"/>
  </w:style>
  <w:style w:type="paragraph" w:customStyle="1" w:styleId="9881CCF32B1D4E62874C1299A016863B">
    <w:name w:val="9881CCF32B1D4E62874C1299A016863B"/>
  </w:style>
  <w:style w:type="paragraph" w:customStyle="1" w:styleId="31A34C77DEFB431893CA9DF5CEEEED8E">
    <w:name w:val="31A34C77DEFB431893CA9DF5CEEEED8E"/>
  </w:style>
  <w:style w:type="paragraph" w:customStyle="1" w:styleId="AC13A4AA07B54934A136E995FA594D5B">
    <w:name w:val="AC13A4AA07B54934A136E995FA594D5B"/>
  </w:style>
  <w:style w:type="paragraph" w:customStyle="1" w:styleId="BEDD6EAC7F8B4C699CA52D6BEEED9439">
    <w:name w:val="BEDD6EAC7F8B4C699CA52D6BEEED9439"/>
  </w:style>
  <w:style w:type="paragraph" w:customStyle="1" w:styleId="3019152F489D4FF19D6D23DC6B85F21A">
    <w:name w:val="3019152F489D4FF19D6D23DC6B85F21A"/>
  </w:style>
  <w:style w:type="paragraph" w:customStyle="1" w:styleId="82816B3F20754FD1B3B30E1D67C8EDEC">
    <w:name w:val="82816B3F20754FD1B3B30E1D67C8EDEC"/>
  </w:style>
  <w:style w:type="paragraph" w:customStyle="1" w:styleId="D4132E503F3E458F96EFD2B00B55A251">
    <w:name w:val="D4132E503F3E458F96EFD2B00B55A251"/>
  </w:style>
  <w:style w:type="paragraph" w:customStyle="1" w:styleId="EE6B117E2DE14930BAC7D94C5DA151BB">
    <w:name w:val="EE6B117E2DE14930BAC7D94C5DA151BB"/>
  </w:style>
  <w:style w:type="paragraph" w:customStyle="1" w:styleId="84644D39C3BC45A4A83ACCF85C06F60C">
    <w:name w:val="84644D39C3BC45A4A83ACCF85C06F60C"/>
  </w:style>
  <w:style w:type="paragraph" w:customStyle="1" w:styleId="96DF5E9D300A4A948B2028B155FBCA6D">
    <w:name w:val="96DF5E9D300A4A948B2028B155FBCA6D"/>
  </w:style>
  <w:style w:type="paragraph" w:customStyle="1" w:styleId="11C86BD2EE1C477BBC0653C909A51D99">
    <w:name w:val="11C86BD2EE1C477BBC0653C909A51D99"/>
  </w:style>
  <w:style w:type="paragraph" w:customStyle="1" w:styleId="851782CBA13A490486CF41740EC5B49B">
    <w:name w:val="851782CBA13A490486CF41740EC5B49B"/>
  </w:style>
  <w:style w:type="paragraph" w:customStyle="1" w:styleId="DE60918B860541C69AECA69F25F8E0D7">
    <w:name w:val="DE60918B860541C69AECA69F25F8E0D7"/>
  </w:style>
  <w:style w:type="paragraph" w:customStyle="1" w:styleId="1BB00FA3211E4CA78DC210DF5896765F">
    <w:name w:val="1BB00FA3211E4CA78DC210DF5896765F"/>
  </w:style>
  <w:style w:type="paragraph" w:customStyle="1" w:styleId="BBF679FD719448A89EB59BA3B0E242DE">
    <w:name w:val="BBF679FD719448A89EB59BA3B0E242DE"/>
  </w:style>
  <w:style w:type="paragraph" w:customStyle="1" w:styleId="F668AF5B20744A87B7E43DCA4E7D51E2">
    <w:name w:val="F668AF5B20744A87B7E43DCA4E7D51E2"/>
  </w:style>
  <w:style w:type="paragraph" w:customStyle="1" w:styleId="7A8AD339BF00447B8E43E8F92EC92F3E">
    <w:name w:val="7A8AD339BF00447B8E43E8F92EC92F3E"/>
  </w:style>
  <w:style w:type="paragraph" w:customStyle="1" w:styleId="93245F4F6EE24C3A937C924E44E933F7">
    <w:name w:val="93245F4F6EE24C3A937C924E44E933F7"/>
  </w:style>
  <w:style w:type="paragraph" w:customStyle="1" w:styleId="7FAE3CE8DB944D6F8C1D9510EAC0A705">
    <w:name w:val="7FAE3CE8DB944D6F8C1D9510EAC0A705"/>
  </w:style>
  <w:style w:type="paragraph" w:customStyle="1" w:styleId="E9E74CE7945643249AD4549CD7AC88B8">
    <w:name w:val="E9E74CE7945643249AD4549CD7AC88B8"/>
  </w:style>
  <w:style w:type="paragraph" w:customStyle="1" w:styleId="0B9DD5FFA676476FBABFC3C38BB501AE">
    <w:name w:val="0B9DD5FFA676476FBABFC3C38BB501AE"/>
  </w:style>
  <w:style w:type="paragraph" w:customStyle="1" w:styleId="33F7C779290742A89F56ACD2FDC41623">
    <w:name w:val="33F7C779290742A89F56ACD2FDC41623"/>
  </w:style>
  <w:style w:type="paragraph" w:customStyle="1" w:styleId="1F90A5267984408ABD9C85BF3C6D3941">
    <w:name w:val="1F90A5267984408ABD9C85BF3C6D3941"/>
  </w:style>
  <w:style w:type="paragraph" w:customStyle="1" w:styleId="483BEEF9E29E43AEB7A2357A9B6F334F">
    <w:name w:val="483BEEF9E29E43AEB7A2357A9B6F334F"/>
  </w:style>
  <w:style w:type="paragraph" w:customStyle="1" w:styleId="E6F21C1489FC40DE980E87A98FD33E46">
    <w:name w:val="E6F21C1489FC40DE980E87A98FD33E46"/>
  </w:style>
  <w:style w:type="paragraph" w:customStyle="1" w:styleId="FD95E78040384A39A5F9545802D7A53E">
    <w:name w:val="FD95E78040384A39A5F9545802D7A53E"/>
  </w:style>
  <w:style w:type="paragraph" w:customStyle="1" w:styleId="B855DAF8FD1D445A8BBCBA7DE9315147">
    <w:name w:val="B855DAF8FD1D445A8BBCBA7DE9315147"/>
  </w:style>
  <w:style w:type="paragraph" w:customStyle="1" w:styleId="D043B5BD36CA47C4B966364363FC38FB">
    <w:name w:val="D043B5BD36CA47C4B966364363FC38FB"/>
  </w:style>
  <w:style w:type="paragraph" w:customStyle="1" w:styleId="565CD1CA8C52447389DDD34375518461">
    <w:name w:val="565CD1CA8C52447389DDD34375518461"/>
  </w:style>
  <w:style w:type="paragraph" w:customStyle="1" w:styleId="5D50E4E74ACD4209B35DE279B9C907DF">
    <w:name w:val="5D50E4E74ACD4209B35DE279B9C907DF"/>
  </w:style>
  <w:style w:type="paragraph" w:customStyle="1" w:styleId="4F41242B9C53463D9ABEA7314200820F">
    <w:name w:val="4F41242B9C53463D9ABEA7314200820F"/>
  </w:style>
  <w:style w:type="paragraph" w:customStyle="1" w:styleId="C16B9C51DCB14F7DABD790A18678134A">
    <w:name w:val="C16B9C51DCB14F7DABD790A18678134A"/>
  </w:style>
  <w:style w:type="paragraph" w:customStyle="1" w:styleId="0A8432FE883F4D15A148CD1211AC7B8C">
    <w:name w:val="0A8432FE883F4D15A148CD1211AC7B8C"/>
  </w:style>
  <w:style w:type="paragraph" w:customStyle="1" w:styleId="D6DA0A9EC115499C82562DCCE799EA2D">
    <w:name w:val="D6DA0A9EC115499C82562DCCE799EA2D"/>
  </w:style>
  <w:style w:type="paragraph" w:customStyle="1" w:styleId="D8FB81372B9347418146E1FC558E9ABD">
    <w:name w:val="D8FB81372B9347418146E1FC558E9ABD"/>
  </w:style>
  <w:style w:type="paragraph" w:customStyle="1" w:styleId="5B4880EB3F8341DD88B435DE946D5600">
    <w:name w:val="5B4880EB3F8341DD88B435DE946D5600"/>
  </w:style>
  <w:style w:type="paragraph" w:customStyle="1" w:styleId="3309DB11DEC449E8A867BE6D261D26D8">
    <w:name w:val="3309DB11DEC449E8A867BE6D261D26D8"/>
  </w:style>
  <w:style w:type="paragraph" w:customStyle="1" w:styleId="4BCE50645E704188B68B6360BE135A7A">
    <w:name w:val="4BCE50645E704188B68B6360BE135A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2DC6D-7BF3-4934-BA25-B3B02CCA4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VJC-VJAA-IF-032 Competency Check Form 01.04.2025.docx - eVersion.dotm</Template>
  <TotalTime>0</TotalTime>
  <Pages>18</Pages>
  <Words>3424</Words>
  <Characters>19521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HOA</dc:creator>
  <cp:keywords/>
  <dc:description/>
  <cp:lastModifiedBy>HUYNH HOA</cp:lastModifiedBy>
  <cp:revision>1</cp:revision>
  <cp:lastPrinted>2024-11-13T05:16:00Z</cp:lastPrinted>
  <dcterms:created xsi:type="dcterms:W3CDTF">2025-07-01T06:49:00Z</dcterms:created>
  <dcterms:modified xsi:type="dcterms:W3CDTF">2025-07-01T06:49:00Z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2023-08-10T00:00:00Z</vt:filetime>
  </property>
  <property fmtid="{D5CDD505-2E9C-101B-9397-08002B2CF9AE}" pid="3" name="Creator">
    <vt:lpwstr>Microsoft Word</vt:lpwstr>
  </property>
  <property fmtid="{D5CDD505-2E9C-101B-9397-08002B2CF9AE}" pid="4" name="LastSaved">
    <vt:filetime>2024-01-25T00:00:00Z</vt:filetime>
  </property>
  <property fmtid="{D5CDD505-2E9C-101B-9397-08002B2CF9AE}" pid="5" name="Producer">
    <vt:lpwstr>3-Heights(TM) PDF Security Shell 4.8.25.2 (http://www.pdf-tools.com)</vt:lpwstr>
  </property>
</Properties>
</file>